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1192FC67" w:rsidR="00883C9F" w:rsidRPr="00DC0998" w:rsidRDefault="00D66A4D" w:rsidP="00DC0998">
      <w:pPr>
        <w:jc w:val="center"/>
        <w:rPr>
          <w:rFonts w:cs="Times New Roman"/>
          <w:b/>
          <w:bCs/>
          <w:sz w:val="26"/>
          <w:szCs w:val="26"/>
        </w:rPr>
      </w:pPr>
      <w:r>
        <w:rPr>
          <w:rFonts w:cs="Times New Roman"/>
          <w:b/>
          <w:bCs/>
          <w:sz w:val="26"/>
          <w:szCs w:val="26"/>
        </w:rPr>
        <w:t>TIẾT NIỆU</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5A9418FD" w14:textId="07593D26" w:rsidR="00D66A4D" w:rsidRPr="00D66A4D" w:rsidRDefault="00D66A4D" w:rsidP="00D66A4D">
      <w:pPr>
        <w:rPr>
          <w:b/>
          <w:bCs/>
        </w:rPr>
      </w:pPr>
      <w:bookmarkStart w:id="1" w:name="_Toc37115315"/>
      <w:r w:rsidRPr="00D66A4D">
        <w:rPr>
          <w:b/>
          <w:bCs/>
        </w:rPr>
        <w:t>1. Ba đặc điểm đái máu do viêm cầu thận?</w:t>
      </w:r>
    </w:p>
    <w:p w14:paraId="7E8F961F" w14:textId="5A370C64" w:rsidR="00D66A4D" w:rsidRDefault="00D66A4D" w:rsidP="00D66A4D">
      <w:r>
        <w:t>- 3 đặc điểm đái máu do viêm cầu thận</w:t>
      </w:r>
      <w:r w:rsidR="001E5EBF">
        <w:t>:</w:t>
      </w:r>
      <w:r>
        <w:t xml:space="preserve"> </w:t>
      </w:r>
    </w:p>
    <w:p w14:paraId="657F18E6" w14:textId="77777777" w:rsidR="00D66A4D" w:rsidRDefault="00D66A4D" w:rsidP="00D66A4D">
      <w:r>
        <w:t>+ Đái máu toàn bãi</w:t>
      </w:r>
    </w:p>
    <w:p w14:paraId="57EB1049" w14:textId="43CB7A12" w:rsidR="00D66A4D" w:rsidRDefault="00D66A4D" w:rsidP="00D66A4D">
      <w:r>
        <w:t>+ Màu nước tiểu</w:t>
      </w:r>
      <w:r w:rsidR="001E5EBF">
        <w:t>:</w:t>
      </w:r>
      <w:r>
        <w:t xml:space="preserve"> Màu đỏ thẩm như nước rửa thịt, nâu đen như nước coca hoặc vàng nâu như nước trà đậm, nước ối và đục</w:t>
      </w:r>
    </w:p>
    <w:p w14:paraId="6FDCAD76" w14:textId="77777777" w:rsidR="00D66A4D" w:rsidRDefault="00D66A4D" w:rsidP="00D66A4D">
      <w:r>
        <w:t xml:space="preserve">+ Hồng cầu méo mó </w:t>
      </w:r>
    </w:p>
    <w:p w14:paraId="56C7254D" w14:textId="2EC8B1EA" w:rsidR="00D66A4D" w:rsidRPr="006E0360" w:rsidRDefault="00D66A4D" w:rsidP="00D66A4D">
      <w:pPr>
        <w:rPr>
          <w:b/>
          <w:bCs/>
        </w:rPr>
      </w:pPr>
      <w:r w:rsidRPr="006E0360">
        <w:rPr>
          <w:b/>
          <w:bCs/>
        </w:rPr>
        <w:t xml:space="preserve">2. Phù thận có những đặc điểm gì? </w:t>
      </w:r>
      <w:r w:rsidR="006E0360">
        <w:rPr>
          <w:b/>
          <w:bCs/>
        </w:rPr>
        <w:t>Vì sau xảy ra</w:t>
      </w:r>
      <w:r w:rsidRPr="006E0360">
        <w:rPr>
          <w:b/>
          <w:bCs/>
        </w:rPr>
        <w:t xml:space="preserve"> đột ngột?</w:t>
      </w:r>
    </w:p>
    <w:p w14:paraId="30EEE30D" w14:textId="500BA63C" w:rsidR="00D66A4D" w:rsidRDefault="00D66A4D" w:rsidP="00D66A4D">
      <w:r>
        <w:t>- Phù thận có 3 đặc điểm</w:t>
      </w:r>
      <w:r w:rsidR="001E5EBF">
        <w:t>:</w:t>
      </w:r>
    </w:p>
    <w:p w14:paraId="578928A9" w14:textId="01B2D666" w:rsidR="00D66A4D" w:rsidRDefault="00D66A4D" w:rsidP="00D66A4D">
      <w:r>
        <w:t xml:space="preserve">+ </w:t>
      </w:r>
      <w:r w:rsidR="006E0360">
        <w:t>Đ</w:t>
      </w:r>
      <w:r>
        <w:t>ột ngột, nhanh hoặc từ từ</w:t>
      </w:r>
    </w:p>
    <w:p w14:paraId="43E9CB6A" w14:textId="61C1D2D6" w:rsidR="00D66A4D" w:rsidRDefault="00D66A4D" w:rsidP="00D66A4D">
      <w:r>
        <w:t xml:space="preserve">+ </w:t>
      </w:r>
      <w:r w:rsidR="006E0360">
        <w:t>V</w:t>
      </w:r>
      <w:r>
        <w:t>ị trí mắt &gt; mặt &gt; tay &gt; chân &gt; bụng, bìu</w:t>
      </w:r>
      <w:r w:rsidR="005E2506">
        <w:t>,</w:t>
      </w:r>
      <w:r>
        <w:t xml:space="preserve"> màng phổ</w:t>
      </w:r>
      <w:r w:rsidR="006E0360">
        <w:t>i, v.v.</w:t>
      </w:r>
    </w:p>
    <w:p w14:paraId="7B2D6A2F" w14:textId="6B7E3C7A" w:rsidR="00D66A4D" w:rsidRDefault="00D66A4D" w:rsidP="00D66A4D">
      <w:r>
        <w:t xml:space="preserve">+ </w:t>
      </w:r>
      <w:r w:rsidR="006E0360">
        <w:t>P</w:t>
      </w:r>
      <w:r>
        <w:t>hù trắng mềm, Godet (+), hoặc dấu dép chật.</w:t>
      </w:r>
    </w:p>
    <w:p w14:paraId="184F949F" w14:textId="6B420FAB" w:rsidR="00D66A4D" w:rsidRDefault="00D66A4D" w:rsidP="00D66A4D">
      <w:r>
        <w:t>- Đột ngột vì tự nhiên xuất hiện mà trước đó bệnh nhân hoàn toàn khỏe mạnh</w:t>
      </w:r>
      <w:r w:rsidR="004D3C38">
        <w:t>.</w:t>
      </w:r>
    </w:p>
    <w:p w14:paraId="400561DE" w14:textId="3659C9CC" w:rsidR="00D66A4D" w:rsidRPr="00400D61" w:rsidRDefault="00D66A4D" w:rsidP="00D66A4D">
      <w:pPr>
        <w:rPr>
          <w:b/>
          <w:bCs/>
        </w:rPr>
      </w:pPr>
      <w:r w:rsidRPr="00400D61">
        <w:rPr>
          <w:b/>
          <w:bCs/>
        </w:rPr>
        <w:t>3.</w:t>
      </w:r>
      <w:r w:rsidR="00400D61" w:rsidRPr="00400D61">
        <w:rPr>
          <w:b/>
          <w:bCs/>
        </w:rPr>
        <w:t xml:space="preserve"> </w:t>
      </w:r>
      <w:r w:rsidRPr="00400D61">
        <w:rPr>
          <w:b/>
          <w:bCs/>
        </w:rPr>
        <w:t>Phân biệt phù do hội chứng thận hư</w:t>
      </w:r>
      <w:r w:rsidR="00400D61">
        <w:rPr>
          <w:b/>
          <w:bCs/>
        </w:rPr>
        <w:t xml:space="preserve"> (HCTH)</w:t>
      </w:r>
      <w:r w:rsidRPr="00400D61">
        <w:rPr>
          <w:b/>
          <w:bCs/>
        </w:rPr>
        <w:t xml:space="preserve"> và phù do viêm cầu thận cấp?</w:t>
      </w:r>
    </w:p>
    <w:p w14:paraId="29884DC7" w14:textId="5697D3E2" w:rsidR="00D66A4D" w:rsidRDefault="00D66A4D" w:rsidP="00D66A4D"/>
    <w:tbl>
      <w:tblPr>
        <w:tblStyle w:val="TableGrid"/>
        <w:tblW w:w="5000" w:type="pct"/>
        <w:tblLook w:val="04A0" w:firstRow="1" w:lastRow="0" w:firstColumn="1" w:lastColumn="0" w:noHBand="0" w:noVBand="1"/>
      </w:tblPr>
      <w:tblGrid>
        <w:gridCol w:w="2254"/>
        <w:gridCol w:w="2255"/>
      </w:tblGrid>
      <w:tr w:rsidR="00400D61" w14:paraId="5A7ADA6F" w14:textId="77777777" w:rsidTr="00400D61">
        <w:tc>
          <w:tcPr>
            <w:tcW w:w="2500" w:type="pct"/>
          </w:tcPr>
          <w:p w14:paraId="1C10AC26" w14:textId="77777777" w:rsidR="00400D61" w:rsidRDefault="00400D61" w:rsidP="00400D61">
            <w:r>
              <w:t>Viêm cầu thận cấp</w:t>
            </w:r>
          </w:p>
        </w:tc>
        <w:tc>
          <w:tcPr>
            <w:tcW w:w="2500" w:type="pct"/>
          </w:tcPr>
          <w:p w14:paraId="46A8F2E3" w14:textId="77777777" w:rsidR="00400D61" w:rsidRDefault="00400D61" w:rsidP="00400D61">
            <w:r>
              <w:t>HCTH</w:t>
            </w:r>
          </w:p>
        </w:tc>
      </w:tr>
      <w:tr w:rsidR="00400D61" w14:paraId="657DE631" w14:textId="77777777" w:rsidTr="00400D61">
        <w:tc>
          <w:tcPr>
            <w:tcW w:w="2500" w:type="pct"/>
          </w:tcPr>
          <w:p w14:paraId="361ACAB6" w14:textId="77777777" w:rsidR="00400D61" w:rsidRDefault="00400D61" w:rsidP="00400D61">
            <w:r>
              <w:t>Từ từ</w:t>
            </w:r>
          </w:p>
        </w:tc>
        <w:tc>
          <w:tcPr>
            <w:tcW w:w="2500" w:type="pct"/>
          </w:tcPr>
          <w:p w14:paraId="3CDF81A8" w14:textId="77777777" w:rsidR="00400D61" w:rsidRDefault="00400D61" w:rsidP="00400D61">
            <w:r>
              <w:t>Nhanh</w:t>
            </w:r>
          </w:p>
        </w:tc>
      </w:tr>
      <w:tr w:rsidR="00400D61" w14:paraId="56B39D3E" w14:textId="77777777" w:rsidTr="00400D61">
        <w:tc>
          <w:tcPr>
            <w:tcW w:w="2500" w:type="pct"/>
          </w:tcPr>
          <w:p w14:paraId="29F4CFAD" w14:textId="64FFD03B" w:rsidR="00400D61" w:rsidRDefault="00400D61" w:rsidP="00400D61">
            <w:r>
              <w:t xml:space="preserve">Giảm phù khi điều trị triệu chứng giảm muối, hạn chế nước, </w:t>
            </w:r>
            <w:r w:rsidR="00505712">
              <w:t>v.v</w:t>
            </w:r>
          </w:p>
        </w:tc>
        <w:tc>
          <w:tcPr>
            <w:tcW w:w="2500" w:type="pct"/>
          </w:tcPr>
          <w:p w14:paraId="2FCFEC93" w14:textId="738CCC3D" w:rsidR="00400D61" w:rsidRDefault="006E6F2C" w:rsidP="00400D61">
            <w:r>
              <w:t>Không</w:t>
            </w:r>
            <w:r w:rsidR="0024547C">
              <w:t xml:space="preserve"> </w:t>
            </w:r>
            <w:r w:rsidR="00400D61">
              <w:t>giảm phù với điều trị triệu chứng: giảm muối, hạn chế nước, v.v</w:t>
            </w:r>
          </w:p>
        </w:tc>
      </w:tr>
      <w:tr w:rsidR="00400D61" w14:paraId="5CA1BDCF" w14:textId="77777777" w:rsidTr="00400D61">
        <w:tc>
          <w:tcPr>
            <w:tcW w:w="2500" w:type="pct"/>
          </w:tcPr>
          <w:p w14:paraId="43A42532" w14:textId="77777777" w:rsidR="00400D61" w:rsidRDefault="00400D61" w:rsidP="00400D61">
            <w:r>
              <w:t>Phù nhẹ, kín đáo</w:t>
            </w:r>
          </w:p>
        </w:tc>
        <w:tc>
          <w:tcPr>
            <w:tcW w:w="2500" w:type="pct"/>
          </w:tcPr>
          <w:p w14:paraId="0B33C88F" w14:textId="08730020" w:rsidR="00400D61" w:rsidRDefault="00400D61" w:rsidP="00400D61">
            <w:r>
              <w:t>Phù thường đa màng: bìu (nam giới), v.v</w:t>
            </w:r>
          </w:p>
        </w:tc>
      </w:tr>
    </w:tbl>
    <w:p w14:paraId="0234A3C0" w14:textId="11BEA037" w:rsidR="00D66A4D" w:rsidRPr="009B7E8D" w:rsidRDefault="00D66A4D" w:rsidP="00D66A4D">
      <w:pPr>
        <w:rPr>
          <w:b/>
          <w:bCs/>
        </w:rPr>
      </w:pPr>
      <w:r w:rsidRPr="009B7E8D">
        <w:rPr>
          <w:b/>
          <w:bCs/>
        </w:rPr>
        <w:t>4. Nếu chưa có ASLO đề nghị x</w:t>
      </w:r>
      <w:r w:rsidR="009B7E8D">
        <w:rPr>
          <w:b/>
          <w:bCs/>
        </w:rPr>
        <w:t>ét nghiệp gì</w:t>
      </w:r>
      <w:r w:rsidRPr="009B7E8D">
        <w:rPr>
          <w:b/>
          <w:bCs/>
        </w:rPr>
        <w:t xml:space="preserve"> nữa để x</w:t>
      </w:r>
      <w:r w:rsidR="009B7E8D">
        <w:rPr>
          <w:b/>
          <w:bCs/>
        </w:rPr>
        <w:t>ác định</w:t>
      </w:r>
      <w:r w:rsidRPr="009B7E8D">
        <w:rPr>
          <w:b/>
          <w:bCs/>
        </w:rPr>
        <w:t xml:space="preserve"> đây là </w:t>
      </w:r>
      <w:r w:rsidR="008A0049">
        <w:rPr>
          <w:b/>
          <w:bCs/>
        </w:rPr>
        <w:t>viêm cầu thận cấp (</w:t>
      </w:r>
      <w:r w:rsidRPr="009B7E8D">
        <w:rPr>
          <w:b/>
          <w:bCs/>
        </w:rPr>
        <w:t>VCTC</w:t>
      </w:r>
      <w:r w:rsidR="008A0049">
        <w:rPr>
          <w:b/>
          <w:bCs/>
        </w:rPr>
        <w:t>)</w:t>
      </w:r>
      <w:r w:rsidRPr="009B7E8D">
        <w:rPr>
          <w:b/>
          <w:bCs/>
        </w:rPr>
        <w:t xml:space="preserve"> sau nhiễm </w:t>
      </w:r>
      <w:r w:rsidR="00914452">
        <w:rPr>
          <w:b/>
          <w:bCs/>
        </w:rPr>
        <w:t>liên cầu</w:t>
      </w:r>
      <w:r w:rsidRPr="009B7E8D">
        <w:rPr>
          <w:b/>
          <w:bCs/>
        </w:rPr>
        <w:t>?</w:t>
      </w:r>
    </w:p>
    <w:p w14:paraId="57DB3AD1" w14:textId="0669AFBF" w:rsidR="00D66A4D" w:rsidRDefault="00D66A4D" w:rsidP="00D66A4D">
      <w:r>
        <w:t xml:space="preserve">- </w:t>
      </w:r>
      <w:r w:rsidR="00914452">
        <w:t>X</w:t>
      </w:r>
      <w:r>
        <w:t>ét nghiệm bổ thể</w:t>
      </w:r>
      <w:r w:rsidR="001E5EBF">
        <w:t>:</w:t>
      </w:r>
      <w:r>
        <w:t xml:space="preserve"> 90 % bệnh nhân có C3 và CH50 </w:t>
      </w:r>
      <w:r w:rsidR="00400D61">
        <w:t>(</w:t>
      </w:r>
      <w:r>
        <w:t>tổng số bổ thể hoạt động</w:t>
      </w:r>
      <w:r w:rsidR="00400D61">
        <w:t>)</w:t>
      </w:r>
      <w:r>
        <w:t xml:space="preserve"> giảm trong 2 tuần đầu tiên của quá trình bệnh và tăng trở lại sau 4-8 tuần</w:t>
      </w:r>
    </w:p>
    <w:p w14:paraId="106C5931" w14:textId="7C55F93F" w:rsidR="00D66A4D" w:rsidRDefault="00D66A4D" w:rsidP="00D66A4D">
      <w:r>
        <w:t xml:space="preserve">- </w:t>
      </w:r>
      <w:r w:rsidR="00914452">
        <w:t>X</w:t>
      </w:r>
      <w:r>
        <w:t>ét nghiệm huyết thanh</w:t>
      </w:r>
      <w:r w:rsidR="001E5EBF">
        <w:t>:</w:t>
      </w:r>
      <w:r>
        <w:t xml:space="preserve"> </w:t>
      </w:r>
      <w:r w:rsidR="00914452">
        <w:t>B</w:t>
      </w:r>
      <w:r>
        <w:t>ằng chứng nhiễm liên cầu. Test streptolyzime dương tính ở 95% bệnh nhân viêm cầu thận cấp sau viêm họng và ở 80% bệnh nhân viêm cầu thận cấp sau nhiễm trùng da.</w:t>
      </w:r>
    </w:p>
    <w:p w14:paraId="27A66A8B" w14:textId="241F6B74" w:rsidR="00D66A4D" w:rsidRDefault="00D66A4D" w:rsidP="00D66A4D">
      <w:r>
        <w:t>- Nuôi cấy</w:t>
      </w:r>
      <w:r w:rsidR="001E5EBF">
        <w:t>:</w:t>
      </w:r>
      <w:r>
        <w:t xml:space="preserve"> </w:t>
      </w:r>
      <w:r w:rsidR="00914452">
        <w:t>C</w:t>
      </w:r>
      <w:r>
        <w:t>ấy dịch hầu họng hoặc dịch từ nhiễm trùng da chỉ dương tính trong 25 % trường hợp.</w:t>
      </w:r>
    </w:p>
    <w:p w14:paraId="365223C0" w14:textId="77777777" w:rsidR="00D66A4D" w:rsidRPr="008A0049" w:rsidRDefault="00D66A4D" w:rsidP="00D66A4D">
      <w:pPr>
        <w:rPr>
          <w:b/>
          <w:bCs/>
        </w:rPr>
      </w:pPr>
      <w:r w:rsidRPr="008A0049">
        <w:rPr>
          <w:b/>
          <w:bCs/>
        </w:rPr>
        <w:t>5. Đánh giá mức độ phù trong VCTC, diễn tiến phù trong VCTC?</w:t>
      </w:r>
    </w:p>
    <w:p w14:paraId="08323AA5" w14:textId="1C699FDD" w:rsidR="00D66A4D" w:rsidRDefault="00D66A4D" w:rsidP="00D66A4D">
      <w:r>
        <w:t>- Mức độ phù thì có 4 mức độ</w:t>
      </w:r>
      <w:r w:rsidR="001E5EBF">
        <w:t>:</w:t>
      </w:r>
    </w:p>
    <w:p w14:paraId="0A0080C5" w14:textId="1A8F2E27" w:rsidR="00D66A4D" w:rsidRDefault="00D66A4D" w:rsidP="00D66A4D">
      <w:r>
        <w:t xml:space="preserve">+ </w:t>
      </w:r>
      <w:r w:rsidR="006E6F2C">
        <w:t>Không</w:t>
      </w:r>
      <w:r w:rsidR="0024547C">
        <w:t xml:space="preserve"> </w:t>
      </w:r>
      <w:r>
        <w:t>phù</w:t>
      </w:r>
    </w:p>
    <w:p w14:paraId="5058BB37" w14:textId="2E90D565" w:rsidR="00D66A4D" w:rsidRDefault="00D66A4D" w:rsidP="00D66A4D">
      <w:r>
        <w:t>+ Phù nhẹ, kín đáo</w:t>
      </w:r>
      <w:r w:rsidR="001E5EBF">
        <w:t>:</w:t>
      </w:r>
      <w:r>
        <w:t xml:space="preserve"> </w:t>
      </w:r>
      <w:r w:rsidR="008A0049">
        <w:t>N</w:t>
      </w:r>
      <w:r>
        <w:t>ặng mắt vào buổi sáng, đi giày dép có vết lằn, vết lằn dây thun quần áo, các hốc lõm ở mu chân dày lên.</w:t>
      </w:r>
    </w:p>
    <w:p w14:paraId="771308EA" w14:textId="34F8F174" w:rsidR="00D66A4D" w:rsidRDefault="00D66A4D" w:rsidP="00D66A4D">
      <w:r>
        <w:t>+ Phù trung bình</w:t>
      </w:r>
      <w:r w:rsidR="001E5EBF">
        <w:t>:</w:t>
      </w:r>
      <w:r>
        <w:t xml:space="preserve"> </w:t>
      </w:r>
      <w:r w:rsidR="008A0049">
        <w:t>T</w:t>
      </w:r>
      <w:r>
        <w:t>hấy rõ, hay phù mắt mặt tay chân, khám Godet (+)</w:t>
      </w:r>
      <w:r w:rsidR="008A0049">
        <w:t>.</w:t>
      </w:r>
    </w:p>
    <w:p w14:paraId="3049F457" w14:textId="2132A3CA" w:rsidR="00D66A4D" w:rsidRDefault="00D66A4D" w:rsidP="00D66A4D">
      <w:r>
        <w:t>+ Phù nặng</w:t>
      </w:r>
      <w:r w:rsidR="001E5EBF">
        <w:t>:</w:t>
      </w:r>
      <w:r>
        <w:t xml:space="preserve"> </w:t>
      </w:r>
      <w:r w:rsidR="008A0049">
        <w:t>P</w:t>
      </w:r>
      <w:r>
        <w:t>hù đa màng (&gt;= 2 màng</w:t>
      </w:r>
      <w:r w:rsidR="00400D61">
        <w:t>)</w:t>
      </w:r>
    </w:p>
    <w:p w14:paraId="202F86D9" w14:textId="2CF02268" w:rsidR="00D66A4D" w:rsidRDefault="00D66A4D" w:rsidP="00D66A4D">
      <w:r>
        <w:t>- Diễn tiến phù trong VCTC hết phù sau vài ngày với nghỉ ngơi tại giường</w:t>
      </w:r>
      <w:r w:rsidR="005E2506">
        <w:t>,</w:t>
      </w:r>
      <w:r>
        <w:t xml:space="preserve"> dùng lợi tiểu.</w:t>
      </w:r>
    </w:p>
    <w:p w14:paraId="07FFC043" w14:textId="57A4B86A" w:rsidR="00D66A4D" w:rsidRPr="00496724" w:rsidRDefault="00D66A4D" w:rsidP="00D66A4D">
      <w:pPr>
        <w:rPr>
          <w:b/>
          <w:bCs/>
        </w:rPr>
      </w:pPr>
      <w:r w:rsidRPr="005E2506">
        <w:rPr>
          <w:b/>
          <w:bCs/>
        </w:rPr>
        <w:t>6. Trong VCTC sau nhiễm liên cầu, làm sao để x</w:t>
      </w:r>
      <w:r w:rsidR="00496724">
        <w:rPr>
          <w:b/>
          <w:bCs/>
        </w:rPr>
        <w:t>ác định</w:t>
      </w:r>
      <w:r w:rsidRPr="005E2506">
        <w:rPr>
          <w:b/>
          <w:bCs/>
        </w:rPr>
        <w:t xml:space="preserve"> trẻ có viêm họng, viêm da.</w:t>
      </w:r>
    </w:p>
    <w:p w14:paraId="797F6F34" w14:textId="399EA3ED" w:rsidR="00D66A4D" w:rsidRDefault="00D66A4D" w:rsidP="00D66A4D">
      <w:r>
        <w:t>- Hỏi tiền sử</w:t>
      </w:r>
      <w:r w:rsidR="001E5EBF">
        <w:t>:</w:t>
      </w:r>
    </w:p>
    <w:p w14:paraId="28DA05D1" w14:textId="40A55E05" w:rsidR="00D66A4D" w:rsidRDefault="00D66A4D" w:rsidP="00D66A4D">
      <w:r>
        <w:t xml:space="preserve">+ </w:t>
      </w:r>
      <w:r w:rsidR="00496724">
        <w:t>V</w:t>
      </w:r>
      <w:r>
        <w:t>iêm họng</w:t>
      </w:r>
      <w:r w:rsidR="001E5EBF">
        <w:t>:</w:t>
      </w:r>
      <w:r>
        <w:t xml:space="preserve"> nuốt đau, amydan có sưng có mủ, nổi hạch cổ, sốt cao</w:t>
      </w:r>
      <w:r w:rsidR="00496724">
        <w:t>, v.v.</w:t>
      </w:r>
    </w:p>
    <w:p w14:paraId="4F1DFA5E" w14:textId="1A2C4ADC" w:rsidR="00D66A4D" w:rsidRDefault="00D66A4D" w:rsidP="00D66A4D">
      <w:r>
        <w:t xml:space="preserve">+ </w:t>
      </w:r>
      <w:r w:rsidR="00496724">
        <w:t>V</w:t>
      </w:r>
      <w:r>
        <w:t>iêm da</w:t>
      </w:r>
      <w:r w:rsidR="001E5EBF">
        <w:t>:</w:t>
      </w:r>
      <w:r>
        <w:t xml:space="preserve"> </w:t>
      </w:r>
      <w:r w:rsidR="00496724">
        <w:t>N</w:t>
      </w:r>
      <w:r>
        <w:t>ổi bọng nước nông, sau hóa mủ, đóng vảy tiết vàng cam, lành để lại vết thâm trên da.</w:t>
      </w:r>
    </w:p>
    <w:p w14:paraId="4C1AC103" w14:textId="3B62C6DA" w:rsidR="00D66A4D" w:rsidRPr="00496724" w:rsidRDefault="00D66A4D" w:rsidP="00D66A4D">
      <w:pPr>
        <w:rPr>
          <w:b/>
          <w:bCs/>
        </w:rPr>
      </w:pPr>
      <w:r w:rsidRPr="00496724">
        <w:rPr>
          <w:b/>
          <w:bCs/>
        </w:rPr>
        <w:t>7. Công thức tính cân nặng, chiều cao</w:t>
      </w:r>
      <w:r w:rsidR="005E2506" w:rsidRPr="00496724">
        <w:rPr>
          <w:b/>
          <w:bCs/>
        </w:rPr>
        <w:t>,</w:t>
      </w:r>
      <w:r w:rsidRPr="00496724">
        <w:rPr>
          <w:b/>
          <w:bCs/>
        </w:rPr>
        <w:t xml:space="preserve"> thể tích nước tiểu của trẻ trên 1 tuổi</w:t>
      </w:r>
      <w:r w:rsidR="00496724">
        <w:rPr>
          <w:b/>
          <w:bCs/>
        </w:rPr>
        <w:t>?</w:t>
      </w:r>
    </w:p>
    <w:p w14:paraId="6B3E44F0" w14:textId="6FA02F85" w:rsidR="00D66A4D" w:rsidRDefault="00D66A4D" w:rsidP="00D66A4D">
      <w:r>
        <w:t>- Công thức cân nặng = 9 + 1</w:t>
      </w:r>
      <w:r w:rsidR="003D312F">
        <w:t>.</w:t>
      </w:r>
      <w:r>
        <w:t>5(n-1</w:t>
      </w:r>
      <w:r w:rsidR="00400D61">
        <w:t>)</w:t>
      </w:r>
      <w:r w:rsidR="003D312F">
        <w:t>. V</w:t>
      </w:r>
      <w:r>
        <w:t xml:space="preserve">ới n là số tuổi của trẻ </w:t>
      </w:r>
      <w:r w:rsidR="00400D61">
        <w:t>(</w:t>
      </w:r>
      <w:r>
        <w:t>tính theo năm</w:t>
      </w:r>
      <w:r w:rsidR="00400D61">
        <w:t>)</w:t>
      </w:r>
      <w:r>
        <w:t>.</w:t>
      </w:r>
    </w:p>
    <w:p w14:paraId="262E8987" w14:textId="1021D49B" w:rsidR="00D66A4D" w:rsidRDefault="00D66A4D" w:rsidP="00D66A4D">
      <w:r>
        <w:t>- Công thức chiều cao = 75 + 5(n-1)</w:t>
      </w:r>
      <w:r w:rsidR="003D312F">
        <w:t xml:space="preserve">. </w:t>
      </w:r>
      <w:r>
        <w:t xml:space="preserve">Với n là số tuổi của trẻ </w:t>
      </w:r>
      <w:r w:rsidR="00400D61">
        <w:t>(</w:t>
      </w:r>
      <w:r>
        <w:t>tính theo năm</w:t>
      </w:r>
      <w:r w:rsidR="00400D61">
        <w:t>)</w:t>
      </w:r>
      <w:r w:rsidR="003D312F">
        <w:t>.</w:t>
      </w:r>
    </w:p>
    <w:p w14:paraId="6AB731D5" w14:textId="53518D60" w:rsidR="00D66A4D" w:rsidRDefault="00D66A4D" w:rsidP="00D66A4D">
      <w:r>
        <w:t xml:space="preserve">- </w:t>
      </w:r>
      <w:r w:rsidR="003D312F">
        <w:t>T</w:t>
      </w:r>
      <w:r>
        <w:t>hể tích nước tiểu = 600 + 100</w:t>
      </w:r>
      <w:r w:rsidR="00400D61">
        <w:t>(</w:t>
      </w:r>
      <w:r>
        <w:t>n- 1)</w:t>
      </w:r>
      <w:r w:rsidR="003D312F">
        <w:t xml:space="preserve">. </w:t>
      </w:r>
      <w:r>
        <w:t xml:space="preserve">Với n là số tuổi của trẻ và 600 được xem là thể tích nước tiểu </w:t>
      </w:r>
      <w:r w:rsidR="003D312F">
        <w:t>trung bình</w:t>
      </w:r>
      <w:r>
        <w:t xml:space="preserve"> lúc 1 tuổi</w:t>
      </w:r>
      <w:r w:rsidR="003D312F">
        <w:t>.</w:t>
      </w:r>
    </w:p>
    <w:p w14:paraId="10FFB25E" w14:textId="2B1C5E8D" w:rsidR="00D66A4D" w:rsidRPr="000B6307" w:rsidRDefault="00D66A4D" w:rsidP="00D66A4D">
      <w:pPr>
        <w:rPr>
          <w:b/>
          <w:bCs/>
        </w:rPr>
      </w:pPr>
      <w:r w:rsidRPr="000B6307">
        <w:rPr>
          <w:b/>
          <w:bCs/>
        </w:rPr>
        <w:t>8</w:t>
      </w:r>
      <w:r w:rsidR="005E2506" w:rsidRPr="000B6307">
        <w:rPr>
          <w:b/>
          <w:bCs/>
        </w:rPr>
        <w:t>.</w:t>
      </w:r>
      <w:r w:rsidRPr="000B6307">
        <w:rPr>
          <w:b/>
          <w:bCs/>
        </w:rPr>
        <w:t xml:space="preserve"> </w:t>
      </w:r>
      <w:r w:rsidR="000B6307" w:rsidRPr="000B6307">
        <w:rPr>
          <w:b/>
          <w:bCs/>
        </w:rPr>
        <w:t>L</w:t>
      </w:r>
      <w:r w:rsidRPr="000B6307">
        <w:rPr>
          <w:b/>
          <w:bCs/>
        </w:rPr>
        <w:t>àm sao để chẩn đoán hội chứng thận hư tái phát</w:t>
      </w:r>
      <w:r w:rsidR="00496724" w:rsidRPr="000B6307">
        <w:rPr>
          <w:b/>
          <w:bCs/>
        </w:rPr>
        <w:t>?</w:t>
      </w:r>
    </w:p>
    <w:p w14:paraId="593925F0" w14:textId="4D843259" w:rsidR="00D66A4D" w:rsidRDefault="001C048E" w:rsidP="00D66A4D">
      <w:r>
        <w:t>-</w:t>
      </w:r>
      <w:r w:rsidR="000B6307">
        <w:t xml:space="preserve"> </w:t>
      </w:r>
      <w:r w:rsidR="00D66A4D">
        <w:t>C</w:t>
      </w:r>
      <w:r w:rsidR="000B6307">
        <w:t xml:space="preserve">ách </w:t>
      </w:r>
      <w:r w:rsidR="00D66A4D">
        <w:t xml:space="preserve">1. </w:t>
      </w:r>
      <w:r w:rsidR="00007181">
        <w:t>Protein</w:t>
      </w:r>
      <w:r w:rsidR="00D66A4D">
        <w:t xml:space="preserve"> niệu &gt; 40 mg/</w:t>
      </w:r>
      <w:r w:rsidR="005C25BB">
        <w:t>m</w:t>
      </w:r>
      <w:r w:rsidR="005C25BB">
        <w:rPr>
          <w:vertAlign w:val="superscript"/>
        </w:rPr>
        <w:t>2</w:t>
      </w:r>
      <w:r w:rsidR="00D66A4D">
        <w:t>/h</w:t>
      </w:r>
    </w:p>
    <w:p w14:paraId="00713DAF" w14:textId="18D9C4C4" w:rsidR="00D66A4D" w:rsidRDefault="001C048E" w:rsidP="00D66A4D">
      <w:r>
        <w:t>-</w:t>
      </w:r>
      <w:r w:rsidR="000B6307">
        <w:t xml:space="preserve"> </w:t>
      </w:r>
      <w:r w:rsidR="00D66A4D">
        <w:t>C</w:t>
      </w:r>
      <w:r w:rsidR="000B6307">
        <w:t xml:space="preserve">ách </w:t>
      </w:r>
      <w:r w:rsidR="00D66A4D">
        <w:t xml:space="preserve">2: </w:t>
      </w:r>
      <w:r w:rsidR="00007181">
        <w:t>Protein</w:t>
      </w:r>
      <w:r w:rsidR="00D66A4D">
        <w:t xml:space="preserve"> niệu &gt; 50 mg/kg/</w:t>
      </w:r>
      <w:r w:rsidR="000B6307">
        <w:t>24h</w:t>
      </w:r>
      <w:r w:rsidR="001A5A27">
        <w:t xml:space="preserve"> (tiêu chuẩn cổ điển).</w:t>
      </w:r>
    </w:p>
    <w:p w14:paraId="13581FB8" w14:textId="206ED16C" w:rsidR="00D66A4D" w:rsidRDefault="001C048E" w:rsidP="00D66A4D">
      <w:r>
        <w:t>-</w:t>
      </w:r>
      <w:r w:rsidR="000B6307">
        <w:t xml:space="preserve"> </w:t>
      </w:r>
      <w:r w:rsidR="00D66A4D">
        <w:t>C</w:t>
      </w:r>
      <w:r w:rsidR="000B6307">
        <w:t xml:space="preserve">ách </w:t>
      </w:r>
      <w:r w:rsidR="00D66A4D">
        <w:t xml:space="preserve">3: </w:t>
      </w:r>
      <w:r w:rsidR="000B6307">
        <w:t>Q</w:t>
      </w:r>
      <w:r w:rsidR="00D66A4D">
        <w:t>ue thử đặc biệt Albustix &gt;= 2 trong 3 ngày liên tiếp</w:t>
      </w:r>
    </w:p>
    <w:p w14:paraId="36C591B7" w14:textId="777268E7" w:rsidR="00D66A4D" w:rsidRDefault="001C048E" w:rsidP="00D66A4D">
      <w:r>
        <w:t>-</w:t>
      </w:r>
      <w:r w:rsidR="000B6307">
        <w:t xml:space="preserve"> </w:t>
      </w:r>
      <w:r w:rsidR="00D66A4D">
        <w:t>C</w:t>
      </w:r>
      <w:r w:rsidR="000B6307">
        <w:t xml:space="preserve">ách </w:t>
      </w:r>
      <w:r w:rsidR="00D66A4D">
        <w:t>4. Creatinine &gt;= 200 mg/mmol</w:t>
      </w:r>
    </w:p>
    <w:p w14:paraId="5473DD7A" w14:textId="41567E82" w:rsidR="00D66A4D" w:rsidRDefault="001C048E" w:rsidP="00D66A4D">
      <w:r>
        <w:t>-</w:t>
      </w:r>
      <w:r w:rsidR="000B6307">
        <w:t xml:space="preserve"> </w:t>
      </w:r>
      <w:r w:rsidR="00D66A4D">
        <w:t>C</w:t>
      </w:r>
      <w:r w:rsidR="000B6307">
        <w:t xml:space="preserve">ách </w:t>
      </w:r>
      <w:r w:rsidR="00D66A4D">
        <w:t xml:space="preserve">5: </w:t>
      </w:r>
      <w:r w:rsidR="00007181">
        <w:t>Protein</w:t>
      </w:r>
      <w:r w:rsidR="00D66A4D">
        <w:t xml:space="preserve"> niệu &gt; 3 trong 3 ngày liên tiếp.</w:t>
      </w:r>
    </w:p>
    <w:p w14:paraId="7C04781E" w14:textId="69644EFD" w:rsidR="00D66A4D" w:rsidRDefault="001C048E" w:rsidP="00D66A4D">
      <w:r>
        <w:t xml:space="preserve">- </w:t>
      </w:r>
      <w:r w:rsidR="00D66A4D">
        <w:t xml:space="preserve">Bệnh viện TW hay dùng cái tỷ </w:t>
      </w:r>
      <w:r w:rsidR="00007181">
        <w:t>protein</w:t>
      </w:r>
      <w:r w:rsidR="00D66A4D">
        <w:t xml:space="preserve"> niệu/creatinin niệu &gt; 200 mg/mmol</w:t>
      </w:r>
      <w:r>
        <w:t xml:space="preserve"> (tiêu chuẩn hay được dùng)</w:t>
      </w:r>
      <w:r w:rsidR="00D66A4D">
        <w:t>.</w:t>
      </w:r>
    </w:p>
    <w:p w14:paraId="52811F31" w14:textId="17577567" w:rsidR="00D66A4D" w:rsidRPr="00277489" w:rsidRDefault="00D66A4D" w:rsidP="00D66A4D">
      <w:pPr>
        <w:rPr>
          <w:b/>
          <w:bCs/>
        </w:rPr>
      </w:pPr>
      <w:r w:rsidRPr="00277489">
        <w:rPr>
          <w:b/>
          <w:bCs/>
        </w:rPr>
        <w:t xml:space="preserve">9. </w:t>
      </w:r>
      <w:r w:rsidR="00277489">
        <w:rPr>
          <w:b/>
          <w:bCs/>
        </w:rPr>
        <w:t>L</w:t>
      </w:r>
      <w:r w:rsidRPr="00277489">
        <w:rPr>
          <w:b/>
          <w:bCs/>
        </w:rPr>
        <w:t xml:space="preserve">àm sao thế nào để biết một trẻ có bị bạo hành hay </w:t>
      </w:r>
      <w:r w:rsidR="006E6F2C">
        <w:rPr>
          <w:b/>
          <w:bCs/>
        </w:rPr>
        <w:t>không</w:t>
      </w:r>
      <w:r w:rsidR="0024547C">
        <w:rPr>
          <w:b/>
          <w:bCs/>
        </w:rPr>
        <w:t xml:space="preserve"> </w:t>
      </w:r>
      <w:r w:rsidR="00400D61" w:rsidRPr="00277489">
        <w:rPr>
          <w:b/>
          <w:bCs/>
        </w:rPr>
        <w:t>(</w:t>
      </w:r>
      <w:r w:rsidRPr="00277489">
        <w:rPr>
          <w:b/>
          <w:bCs/>
        </w:rPr>
        <w:t>khi mà các vết tích bạo hành đã bị xóa bỏ)</w:t>
      </w:r>
      <w:r w:rsidR="00277489">
        <w:rPr>
          <w:b/>
          <w:bCs/>
        </w:rPr>
        <w:t>?</w:t>
      </w:r>
    </w:p>
    <w:p w14:paraId="3E96843A" w14:textId="005A553B" w:rsidR="00D66A4D" w:rsidRDefault="00D66A4D" w:rsidP="00D66A4D">
      <w:r>
        <w:lastRenderedPageBreak/>
        <w:t xml:space="preserve">- </w:t>
      </w:r>
      <w:r w:rsidR="00277489">
        <w:t>D</w:t>
      </w:r>
      <w:r>
        <w:t>ựa vào chiều cao của trẻ</w:t>
      </w:r>
      <w:r w:rsidR="00277489">
        <w:t>.</w:t>
      </w:r>
    </w:p>
    <w:p w14:paraId="61A53EE5" w14:textId="7F74218E" w:rsidR="00D66A4D" w:rsidRDefault="00D66A4D" w:rsidP="00D66A4D">
      <w:r>
        <w:t xml:space="preserve">- </w:t>
      </w:r>
      <w:r w:rsidR="00277489">
        <w:t>C</w:t>
      </w:r>
      <w:r>
        <w:t>hiều cao trẻ ảnh hưởng bởi rất nhiều yếu tố</w:t>
      </w:r>
      <w:r w:rsidR="001E5EBF">
        <w:t>:</w:t>
      </w:r>
      <w:r>
        <w:t xml:space="preserve"> </w:t>
      </w:r>
      <w:r w:rsidR="00277489">
        <w:t>D</w:t>
      </w:r>
      <w:r>
        <w:t>inh dưỡng, di truyền, T3, T4, testosteron, etradiol và quan trọng nhất là GH</w:t>
      </w:r>
      <w:r w:rsidR="00277489">
        <w:t>. Đ</w:t>
      </w:r>
      <w:r>
        <w:t>ây là hormon chỉ sản xuất vào ban đêm, khi trẻ có một giấc ngủ sâu, ngủ ngon giấc và ngủ đúng giờ.</w:t>
      </w:r>
    </w:p>
    <w:p w14:paraId="1B6ACCFB" w14:textId="5414931F" w:rsidR="00D66A4D" w:rsidRDefault="00D66A4D" w:rsidP="00D66A4D">
      <w:r>
        <w:t xml:space="preserve">- </w:t>
      </w:r>
      <w:r w:rsidR="00277489">
        <w:t>N</w:t>
      </w:r>
      <w:r>
        <w:t xml:space="preserve">ên nếu trẻ bị bạo hành, thường hormon này </w:t>
      </w:r>
      <w:r w:rsidR="006E6F2C">
        <w:t>không</w:t>
      </w:r>
      <w:r w:rsidR="0024547C">
        <w:t xml:space="preserve"> </w:t>
      </w:r>
      <w:r>
        <w:t>có. Dẫn đến ảnh hưởng chiều cao</w:t>
      </w:r>
      <w:r w:rsidR="00277489">
        <w:t>.</w:t>
      </w:r>
    </w:p>
    <w:p w14:paraId="6B468156" w14:textId="7519982A" w:rsidR="00D66A4D" w:rsidRPr="006D3C7B" w:rsidRDefault="00D66A4D" w:rsidP="00D66A4D">
      <w:pPr>
        <w:rPr>
          <w:b/>
          <w:bCs/>
        </w:rPr>
      </w:pPr>
      <w:r w:rsidRPr="006D3C7B">
        <w:rPr>
          <w:b/>
          <w:bCs/>
        </w:rPr>
        <w:t>10. Muốn đo chiều cao trẻ đúng thì 5 vị trí trẻ cần tiếp xúc với thước đo là gì</w:t>
      </w:r>
      <w:r w:rsidR="006D3C7B" w:rsidRPr="006D3C7B">
        <w:rPr>
          <w:b/>
          <w:bCs/>
        </w:rPr>
        <w:t>?</w:t>
      </w:r>
    </w:p>
    <w:p w14:paraId="5159CC8A" w14:textId="01F60259" w:rsidR="00D66A4D" w:rsidRDefault="006D3C7B" w:rsidP="00D66A4D">
      <w:r>
        <w:t>-</w:t>
      </w:r>
      <w:r w:rsidR="00D66A4D">
        <w:t xml:space="preserve"> </w:t>
      </w:r>
      <w:r>
        <w:t>G</w:t>
      </w:r>
      <w:r w:rsidR="00D66A4D">
        <w:t xml:space="preserve">ót chân </w:t>
      </w:r>
    </w:p>
    <w:p w14:paraId="7D089A9A" w14:textId="789E0D01" w:rsidR="00D66A4D" w:rsidRDefault="006D3C7B" w:rsidP="00D66A4D">
      <w:r>
        <w:t>-</w:t>
      </w:r>
      <w:r w:rsidR="00D66A4D">
        <w:t xml:space="preserve"> </w:t>
      </w:r>
      <w:r>
        <w:t>B</w:t>
      </w:r>
      <w:r w:rsidR="00D66A4D">
        <w:t xml:space="preserve">ắp chân </w:t>
      </w:r>
    </w:p>
    <w:p w14:paraId="4E20094B" w14:textId="3170C6CD" w:rsidR="00D66A4D" w:rsidRDefault="006D3C7B" w:rsidP="00D66A4D">
      <w:r>
        <w:t>-</w:t>
      </w:r>
      <w:r w:rsidR="00D66A4D">
        <w:t xml:space="preserve"> </w:t>
      </w:r>
      <w:r>
        <w:t>M</w:t>
      </w:r>
      <w:r w:rsidR="00D66A4D">
        <w:t>ông</w:t>
      </w:r>
    </w:p>
    <w:p w14:paraId="3E116C1F" w14:textId="0D1F6B44" w:rsidR="00D66A4D" w:rsidRDefault="006D3C7B" w:rsidP="00D66A4D">
      <w:r>
        <w:t>-</w:t>
      </w:r>
      <w:r w:rsidR="00D66A4D">
        <w:t xml:space="preserve"> </w:t>
      </w:r>
      <w:r>
        <w:t>M</w:t>
      </w:r>
      <w:r w:rsidR="00D66A4D">
        <w:t>ỏm vai</w:t>
      </w:r>
    </w:p>
    <w:p w14:paraId="3D6DADFD" w14:textId="03DCE53C" w:rsidR="00D66A4D" w:rsidRDefault="006D3C7B" w:rsidP="00D66A4D">
      <w:r>
        <w:t>-</w:t>
      </w:r>
      <w:r w:rsidR="00D66A4D">
        <w:t xml:space="preserve"> </w:t>
      </w:r>
      <w:r>
        <w:t>Đ</w:t>
      </w:r>
      <w:r w:rsidR="00D66A4D">
        <w:t>ỉnh chẩm</w:t>
      </w:r>
    </w:p>
    <w:p w14:paraId="33B89CC0" w14:textId="21E7D2CE" w:rsidR="00D66A4D" w:rsidRPr="00960F1C" w:rsidRDefault="00D66A4D" w:rsidP="00D66A4D">
      <w:pPr>
        <w:rPr>
          <w:b/>
          <w:bCs/>
        </w:rPr>
      </w:pPr>
      <w:r w:rsidRPr="00960F1C">
        <w:rPr>
          <w:b/>
          <w:bCs/>
        </w:rPr>
        <w:t xml:space="preserve">11. </w:t>
      </w:r>
      <w:r w:rsidR="006D3C7B" w:rsidRPr="00960F1C">
        <w:rPr>
          <w:b/>
          <w:bCs/>
        </w:rPr>
        <w:t>L</w:t>
      </w:r>
      <w:r w:rsidRPr="00960F1C">
        <w:rPr>
          <w:b/>
          <w:bCs/>
        </w:rPr>
        <w:t>àm sao biết quá trình tăng trưởng chiều cao ở tuổi dậy thì của trẻ đã dừng</w:t>
      </w:r>
      <w:r w:rsidR="00496724" w:rsidRPr="00960F1C">
        <w:rPr>
          <w:b/>
          <w:bCs/>
        </w:rPr>
        <w:t>?</w:t>
      </w:r>
    </w:p>
    <w:p w14:paraId="4C62436C" w14:textId="6155EFAC" w:rsidR="00D66A4D" w:rsidRDefault="00D66A4D" w:rsidP="00D66A4D">
      <w:r>
        <w:t xml:space="preserve">- </w:t>
      </w:r>
      <w:r w:rsidR="00960F1C">
        <w:t>K</w:t>
      </w:r>
      <w:r>
        <w:t>hi tăng trưởng chiều cao giữa 2 lần sinh nhật &lt; 0,5 – 1 cm thì chứng tỏ quá trình tăng trưởng chiều cao đã ngừng.</w:t>
      </w:r>
    </w:p>
    <w:p w14:paraId="70C15F9F" w14:textId="22D7149F" w:rsidR="00D66A4D" w:rsidRPr="00960F1C" w:rsidRDefault="00D66A4D" w:rsidP="00D66A4D">
      <w:pPr>
        <w:rPr>
          <w:b/>
          <w:bCs/>
        </w:rPr>
      </w:pPr>
      <w:r w:rsidRPr="00960F1C">
        <w:rPr>
          <w:b/>
          <w:bCs/>
        </w:rPr>
        <w:t xml:space="preserve">12. </w:t>
      </w:r>
      <w:r w:rsidR="00960F1C" w:rsidRPr="00960F1C">
        <w:rPr>
          <w:b/>
          <w:bCs/>
        </w:rPr>
        <w:t>B</w:t>
      </w:r>
      <w:r w:rsidRPr="00960F1C">
        <w:rPr>
          <w:b/>
          <w:bCs/>
        </w:rPr>
        <w:t>iểu hiện đầu tiên của quá trình dậy thì ở nữ và ở nam là gì</w:t>
      </w:r>
      <w:r w:rsidR="00496724" w:rsidRPr="00960F1C">
        <w:rPr>
          <w:b/>
          <w:bCs/>
        </w:rPr>
        <w:t>?</w:t>
      </w:r>
      <w:r w:rsidRPr="00960F1C">
        <w:rPr>
          <w:b/>
          <w:bCs/>
        </w:rPr>
        <w:t xml:space="preserve"> </w:t>
      </w:r>
      <w:r w:rsidR="00960F1C">
        <w:rPr>
          <w:b/>
          <w:bCs/>
        </w:rPr>
        <w:t>Be</w:t>
      </w:r>
      <w:r w:rsidRPr="00960F1C">
        <w:rPr>
          <w:b/>
          <w:bCs/>
        </w:rPr>
        <w:t>n nào thường chính xác hơn</w:t>
      </w:r>
      <w:r w:rsidR="00496724" w:rsidRPr="00960F1C">
        <w:rPr>
          <w:b/>
          <w:bCs/>
        </w:rPr>
        <w:t>?</w:t>
      </w:r>
    </w:p>
    <w:p w14:paraId="457E4B5A" w14:textId="0A8009A4" w:rsidR="00D66A4D" w:rsidRDefault="00D66A4D" w:rsidP="00D66A4D">
      <w:r>
        <w:t xml:space="preserve">- </w:t>
      </w:r>
      <w:r w:rsidR="00D66B5A">
        <w:t>B</w:t>
      </w:r>
      <w:r>
        <w:t>iểu hiện dậy thì ở nữ phát triển tuyến vú</w:t>
      </w:r>
    </w:p>
    <w:p w14:paraId="191D8773" w14:textId="64479777" w:rsidR="00D66A4D" w:rsidRDefault="00D66A4D" w:rsidP="00D66A4D">
      <w:r>
        <w:t xml:space="preserve">- </w:t>
      </w:r>
      <w:r w:rsidR="00D66B5A">
        <w:t>B</w:t>
      </w:r>
      <w:r>
        <w:t>iểu hiện dậy thì ở nam tăng kích thước tinh hoàn</w:t>
      </w:r>
    </w:p>
    <w:p w14:paraId="1CE212C2" w14:textId="3F914FE3" w:rsidR="00D66A4D" w:rsidRDefault="00D66A4D" w:rsidP="00D66A4D">
      <w:r>
        <w:t xml:space="preserve">- </w:t>
      </w:r>
      <w:r w:rsidR="00D66B5A">
        <w:t>B</w:t>
      </w:r>
      <w:r>
        <w:t>ên nam thường chính xác hơn, do tuyến vú lớn ngoài dậy thì còn do nhiều nguyên nhân khác</w:t>
      </w:r>
      <w:r w:rsidR="005E2506">
        <w:t>,</w:t>
      </w:r>
      <w:r>
        <w:t xml:space="preserve"> ví dụ như</w:t>
      </w:r>
      <w:r w:rsidR="00D66B5A">
        <w:t>:</w:t>
      </w:r>
    </w:p>
    <w:p w14:paraId="27F656FF" w14:textId="43AE954D" w:rsidR="00D66A4D" w:rsidRDefault="00D66A4D" w:rsidP="00D66A4D">
      <w:r>
        <w:t>+ ADIPO MATIE</w:t>
      </w:r>
      <w:r w:rsidR="00D66B5A">
        <w:t>:</w:t>
      </w:r>
      <w:r>
        <w:t xml:space="preserve"> </w:t>
      </w:r>
      <w:r w:rsidR="005C25BB">
        <w:t>V</w:t>
      </w:r>
      <w:r>
        <w:t>ú mỡ</w:t>
      </w:r>
    </w:p>
    <w:p w14:paraId="30744928" w14:textId="18325A19" w:rsidR="00D66A4D" w:rsidRDefault="00D66A4D" w:rsidP="00D66A4D">
      <w:r>
        <w:t xml:space="preserve">+ </w:t>
      </w:r>
      <w:r w:rsidR="00D66B5A">
        <w:t>U</w:t>
      </w:r>
      <w:r>
        <w:t xml:space="preserve"> vú</w:t>
      </w:r>
    </w:p>
    <w:p w14:paraId="1894DE6E" w14:textId="72127686" w:rsidR="00D66A4D" w:rsidRDefault="00D66A4D" w:rsidP="00D66A4D">
      <w:r>
        <w:t xml:space="preserve">+ </w:t>
      </w:r>
      <w:r w:rsidR="00D66B5A">
        <w:t>U</w:t>
      </w:r>
      <w:r>
        <w:t>ng thư</w:t>
      </w:r>
      <w:r w:rsidR="00D66B5A">
        <w:t xml:space="preserve"> vú</w:t>
      </w:r>
    </w:p>
    <w:p w14:paraId="2225D5BD" w14:textId="6B366224" w:rsidR="00D66A4D" w:rsidRPr="00111EE1" w:rsidRDefault="00D66A4D" w:rsidP="00D66A4D">
      <w:pPr>
        <w:rPr>
          <w:b/>
          <w:bCs/>
        </w:rPr>
      </w:pPr>
      <w:r w:rsidRPr="00111EE1">
        <w:rPr>
          <w:b/>
          <w:bCs/>
        </w:rPr>
        <w:t xml:space="preserve">13. Tại sao em chẩn đoán hội chứng thận hư </w:t>
      </w:r>
      <w:r w:rsidR="006E6F2C">
        <w:rPr>
          <w:b/>
          <w:bCs/>
        </w:rPr>
        <w:t>không</w:t>
      </w:r>
      <w:r w:rsidR="0024547C">
        <w:rPr>
          <w:b/>
          <w:bCs/>
        </w:rPr>
        <w:t xml:space="preserve"> </w:t>
      </w:r>
      <w:r w:rsidRPr="00111EE1">
        <w:rPr>
          <w:b/>
          <w:bCs/>
        </w:rPr>
        <w:t>đơn thuần</w:t>
      </w:r>
      <w:r w:rsidR="00496724" w:rsidRPr="00111EE1">
        <w:rPr>
          <w:b/>
          <w:bCs/>
        </w:rPr>
        <w:t>?</w:t>
      </w:r>
    </w:p>
    <w:p w14:paraId="3BC67960" w14:textId="208CA6AA" w:rsidR="00D66A4D" w:rsidRDefault="00111EE1" w:rsidP="00D66A4D">
      <w:r>
        <w:t xml:space="preserve">- </w:t>
      </w:r>
      <w:r w:rsidR="00D66A4D">
        <w:t>Vì ngoài hội chứng thận hư, trẻ còn có một trong 3 cái khác</w:t>
      </w:r>
    </w:p>
    <w:p w14:paraId="482B2799" w14:textId="77777777" w:rsidR="00D66A4D" w:rsidRDefault="00D66A4D" w:rsidP="00D66A4D">
      <w:r>
        <w:t>+ Đái máu đại thể</w:t>
      </w:r>
    </w:p>
    <w:p w14:paraId="3A9AFC9D" w14:textId="6583F197" w:rsidR="00D66A4D" w:rsidRDefault="00D66A4D" w:rsidP="00D66A4D">
      <w:r>
        <w:t xml:space="preserve">+ </w:t>
      </w:r>
      <w:r w:rsidR="00111EE1">
        <w:t>S</w:t>
      </w:r>
      <w:r>
        <w:t>uy thận</w:t>
      </w:r>
    </w:p>
    <w:p w14:paraId="66D9D951" w14:textId="2BC53A22" w:rsidR="00D66A4D" w:rsidRDefault="00D66A4D" w:rsidP="00D66A4D">
      <w:r>
        <w:t xml:space="preserve">+ </w:t>
      </w:r>
      <w:r w:rsidR="00111EE1">
        <w:t>T</w:t>
      </w:r>
      <w:r>
        <w:t>ăng huyết áp</w:t>
      </w:r>
    </w:p>
    <w:p w14:paraId="4E72E0CD" w14:textId="1B0B3EC6" w:rsidR="00D66A4D" w:rsidRPr="006547C3" w:rsidRDefault="00D66A4D" w:rsidP="00D66A4D">
      <w:pPr>
        <w:rPr>
          <w:b/>
          <w:bCs/>
        </w:rPr>
      </w:pPr>
      <w:r w:rsidRPr="006547C3">
        <w:rPr>
          <w:b/>
          <w:bCs/>
        </w:rPr>
        <w:t xml:space="preserve">14. </w:t>
      </w:r>
      <w:r w:rsidR="006547C3" w:rsidRPr="006547C3">
        <w:rPr>
          <w:b/>
          <w:bCs/>
        </w:rPr>
        <w:t>T</w:t>
      </w:r>
      <w:r w:rsidRPr="006547C3">
        <w:rPr>
          <w:b/>
          <w:bCs/>
        </w:rPr>
        <w:t xml:space="preserve">ại sao chẩn đoán HCTH tái phát </w:t>
      </w:r>
      <w:r w:rsidR="006E6F2C">
        <w:rPr>
          <w:b/>
          <w:bCs/>
        </w:rPr>
        <w:t>không</w:t>
      </w:r>
      <w:r w:rsidR="0024547C">
        <w:rPr>
          <w:b/>
          <w:bCs/>
        </w:rPr>
        <w:t xml:space="preserve"> </w:t>
      </w:r>
      <w:r w:rsidRPr="006547C3">
        <w:rPr>
          <w:b/>
          <w:bCs/>
        </w:rPr>
        <w:t>cần làm albumin máu</w:t>
      </w:r>
      <w:r w:rsidR="00496724" w:rsidRPr="006547C3">
        <w:rPr>
          <w:b/>
          <w:bCs/>
        </w:rPr>
        <w:t>?</w:t>
      </w:r>
      <w:r w:rsidRPr="006547C3">
        <w:rPr>
          <w:b/>
          <w:bCs/>
        </w:rPr>
        <w:t xml:space="preserve"> </w:t>
      </w:r>
      <w:r w:rsidR="006547C3" w:rsidRPr="006547C3">
        <w:rPr>
          <w:b/>
          <w:bCs/>
        </w:rPr>
        <w:t>K</w:t>
      </w:r>
      <w:r w:rsidRPr="006547C3">
        <w:rPr>
          <w:b/>
          <w:bCs/>
        </w:rPr>
        <w:t>hi nào HCTH tái phát cần làm albumin máu</w:t>
      </w:r>
      <w:r w:rsidR="00496724" w:rsidRPr="006547C3">
        <w:rPr>
          <w:b/>
          <w:bCs/>
        </w:rPr>
        <w:t>?</w:t>
      </w:r>
    </w:p>
    <w:p w14:paraId="7950170D" w14:textId="113415ED" w:rsidR="00D66A4D" w:rsidRDefault="006547C3" w:rsidP="00D66A4D">
      <w:r>
        <w:t>-</w:t>
      </w:r>
      <w:r w:rsidR="00D66A4D">
        <w:t xml:space="preserve"> </w:t>
      </w:r>
      <w:r>
        <w:t>A</w:t>
      </w:r>
      <w:r w:rsidR="00D66A4D">
        <w:t xml:space="preserve">lbumin máu là chỉ để chẩn đoán xác định xem có hội chứng thận hư hay </w:t>
      </w:r>
      <w:r w:rsidR="006E6F2C">
        <w:t xml:space="preserve">không </w:t>
      </w:r>
      <w:r w:rsidR="00D66A4D">
        <w:t xml:space="preserve">. Bây giờ đã chắc chắn HCTH rồi nên </w:t>
      </w:r>
      <w:r w:rsidR="006E6F2C">
        <w:t>không</w:t>
      </w:r>
      <w:r w:rsidR="0024547C">
        <w:t xml:space="preserve"> </w:t>
      </w:r>
      <w:r w:rsidR="00D66A4D">
        <w:t>cần làm nữa.</w:t>
      </w:r>
    </w:p>
    <w:p w14:paraId="10913E45" w14:textId="06E35568" w:rsidR="00D66A4D" w:rsidRDefault="006547C3" w:rsidP="00D66A4D">
      <w:r>
        <w:t xml:space="preserve">- </w:t>
      </w:r>
      <w:r w:rsidR="00D66A4D">
        <w:t xml:space="preserve">HCTH tái phát, </w:t>
      </w:r>
      <w:r>
        <w:t>n</w:t>
      </w:r>
      <w:r w:rsidR="00D66A4D">
        <w:t xml:space="preserve">ếu làm albumin máu chỉ vì một mục đích, khi mất </w:t>
      </w:r>
      <w:r w:rsidR="00007181">
        <w:t>protein</w:t>
      </w:r>
      <w:r w:rsidR="00D66A4D">
        <w:t xml:space="preserve"> quá nhiều, trẻ phù nhiều. người ta sẽ làm albumin máu để tính lượng albumin máu cần bù vào cho đứa trẻ.</w:t>
      </w:r>
    </w:p>
    <w:p w14:paraId="5BCF018C" w14:textId="45F99CC5" w:rsidR="00D66A4D" w:rsidRPr="007C0B75" w:rsidRDefault="00D66A4D" w:rsidP="00D66A4D">
      <w:pPr>
        <w:rPr>
          <w:b/>
          <w:bCs/>
        </w:rPr>
      </w:pPr>
      <w:r w:rsidRPr="007C0B75">
        <w:rPr>
          <w:b/>
          <w:bCs/>
        </w:rPr>
        <w:t xml:space="preserve">15. Vì sao bệnh viện TW thường làm </w:t>
      </w:r>
      <w:r w:rsidR="00007181">
        <w:rPr>
          <w:b/>
          <w:bCs/>
        </w:rPr>
        <w:t>protein</w:t>
      </w:r>
      <w:r w:rsidRPr="007C0B75">
        <w:rPr>
          <w:b/>
          <w:bCs/>
        </w:rPr>
        <w:t xml:space="preserve"> niệu/creatinin niệu để chẩn đoán HCTH tái phát mà </w:t>
      </w:r>
      <w:r w:rsidR="006E6F2C">
        <w:rPr>
          <w:b/>
          <w:bCs/>
        </w:rPr>
        <w:t>không</w:t>
      </w:r>
      <w:r w:rsidR="0024547C">
        <w:rPr>
          <w:b/>
          <w:bCs/>
        </w:rPr>
        <w:t xml:space="preserve"> </w:t>
      </w:r>
      <w:r w:rsidRPr="007C0B75">
        <w:rPr>
          <w:b/>
          <w:bCs/>
        </w:rPr>
        <w:t>dùng mấy cái khác</w:t>
      </w:r>
      <w:r w:rsidR="00496724" w:rsidRPr="007C0B75">
        <w:rPr>
          <w:b/>
          <w:bCs/>
        </w:rPr>
        <w:t>?</w:t>
      </w:r>
    </w:p>
    <w:p w14:paraId="2F7B42A2" w14:textId="1EAB1258" w:rsidR="00D66A4D" w:rsidRDefault="007C0B75" w:rsidP="00D66A4D">
      <w:r>
        <w:t>-</w:t>
      </w:r>
      <w:r w:rsidR="00D66A4D">
        <w:t xml:space="preserve"> </w:t>
      </w:r>
      <w:r>
        <w:t>D</w:t>
      </w:r>
      <w:r w:rsidR="00D66A4D">
        <w:t xml:space="preserve">o làm cái này đơn giản, mà nhanh hơn. Thứ nhất chỉ cần làm trên một mẫu nước tiểu, tại bất cứ thời điểm </w:t>
      </w:r>
      <w:r w:rsidR="00D66A4D">
        <w:t xml:space="preserve">nào nên đơn giản. </w:t>
      </w:r>
      <w:r>
        <w:t>V</w:t>
      </w:r>
      <w:r w:rsidR="00D66A4D">
        <w:t>ì chỉ cần làm một mẫu nên thời gian được rút ngắn.</w:t>
      </w:r>
    </w:p>
    <w:p w14:paraId="26B81479" w14:textId="61777E4E" w:rsidR="00D66A4D" w:rsidRDefault="007C0B75" w:rsidP="00D66A4D">
      <w:r>
        <w:t>-</w:t>
      </w:r>
      <w:r w:rsidR="00D66A4D">
        <w:t xml:space="preserve"> </w:t>
      </w:r>
      <w:r>
        <w:t>K</w:t>
      </w:r>
      <w:r w:rsidR="00D66A4D">
        <w:t>hác với</w:t>
      </w:r>
      <w:r w:rsidR="005E2506">
        <w:t>,</w:t>
      </w:r>
      <w:r w:rsidR="00D66A4D">
        <w:t xml:space="preserve"> dùng que thử nước tiểu chúng ta phải làm </w:t>
      </w:r>
      <w:r w:rsidR="00007181">
        <w:t>protein</w:t>
      </w:r>
      <w:r w:rsidR="00D66A4D">
        <w:t xml:space="preserve"> niệu &gt; </w:t>
      </w:r>
      <w:r>
        <w:t>(</w:t>
      </w:r>
      <w:r w:rsidR="00D66A4D">
        <w:t>+++</w:t>
      </w:r>
      <w:r>
        <w:t>)</w:t>
      </w:r>
      <w:r w:rsidR="00D66A4D">
        <w:t xml:space="preserve"> trong 3 ngày liên tiếp, hay xét nghiệm </w:t>
      </w:r>
      <w:r w:rsidR="00007181">
        <w:t>protein</w:t>
      </w:r>
      <w:r w:rsidR="00D66A4D">
        <w:t xml:space="preserve"> niệu trong mẫu nước tiểu 24h </w:t>
      </w:r>
      <w:r w:rsidR="00400D61">
        <w:t>(</w:t>
      </w:r>
      <w:r w:rsidR="00D66A4D">
        <w:t xml:space="preserve">dễ sai sót và </w:t>
      </w:r>
      <w:r w:rsidR="006E6F2C">
        <w:t>không</w:t>
      </w:r>
      <w:r w:rsidR="0024547C">
        <w:t xml:space="preserve"> </w:t>
      </w:r>
      <w:r w:rsidR="00D66A4D">
        <w:t>chính xác</w:t>
      </w:r>
      <w:r w:rsidR="00400D61">
        <w:t>)</w:t>
      </w:r>
      <w:r w:rsidR="00D66A4D">
        <w:t>.</w:t>
      </w:r>
    </w:p>
    <w:p w14:paraId="7EF634B4" w14:textId="59967168" w:rsidR="00D66A4D" w:rsidRPr="001F5654" w:rsidRDefault="00D66A4D" w:rsidP="00D66A4D">
      <w:pPr>
        <w:rPr>
          <w:b/>
          <w:bCs/>
        </w:rPr>
      </w:pPr>
      <w:r w:rsidRPr="001F5654">
        <w:rPr>
          <w:b/>
          <w:bCs/>
        </w:rPr>
        <w:t xml:space="preserve">16. Tại sao chẩn đoán HCTH tái phát </w:t>
      </w:r>
      <w:r w:rsidR="006E6F2C">
        <w:rPr>
          <w:b/>
          <w:bCs/>
        </w:rPr>
        <w:t>không</w:t>
      </w:r>
      <w:r w:rsidR="0024547C">
        <w:rPr>
          <w:b/>
          <w:bCs/>
        </w:rPr>
        <w:t xml:space="preserve"> </w:t>
      </w:r>
      <w:r w:rsidRPr="001F5654">
        <w:rPr>
          <w:b/>
          <w:bCs/>
        </w:rPr>
        <w:t>thường xuyên</w:t>
      </w:r>
      <w:r w:rsidR="00496724" w:rsidRPr="001F5654">
        <w:rPr>
          <w:b/>
          <w:bCs/>
        </w:rPr>
        <w:t>?</w:t>
      </w:r>
    </w:p>
    <w:p w14:paraId="4650D9EC" w14:textId="5654A2F6" w:rsidR="00D66A4D" w:rsidRDefault="00D66A4D" w:rsidP="00D66A4D">
      <w:r>
        <w:t xml:space="preserve">- </w:t>
      </w:r>
      <w:r w:rsidR="001F5654">
        <w:t>T</w:t>
      </w:r>
      <w:r>
        <w:t xml:space="preserve">ái phát </w:t>
      </w:r>
      <w:r w:rsidR="006E6F2C">
        <w:t>không</w:t>
      </w:r>
      <w:r w:rsidR="0024547C">
        <w:t xml:space="preserve"> </w:t>
      </w:r>
      <w:r>
        <w:t xml:space="preserve">thường xuyên vì </w:t>
      </w:r>
      <w:r w:rsidR="006E6F2C">
        <w:t>không</w:t>
      </w:r>
      <w:r w:rsidR="0024547C">
        <w:t xml:space="preserve"> </w:t>
      </w:r>
      <w:r>
        <w:t xml:space="preserve">tái phát &gt; 2 lần trong 6 tháng của đáp ứng ban đầu hoặc &gt;= 4 lần bất cứ lúc nào trong khoảng thời gian điều trị thuốc. </w:t>
      </w:r>
    </w:p>
    <w:p w14:paraId="26C50861" w14:textId="610ACE85" w:rsidR="00D66A4D" w:rsidRPr="001F5654" w:rsidRDefault="00D66A4D" w:rsidP="00D66A4D">
      <w:pPr>
        <w:rPr>
          <w:b/>
          <w:bCs/>
        </w:rPr>
      </w:pPr>
      <w:r w:rsidRPr="001F5654">
        <w:rPr>
          <w:b/>
          <w:bCs/>
        </w:rPr>
        <w:t xml:space="preserve">17. Một bệnh nhân đang điều trị HCTH bằng </w:t>
      </w:r>
      <w:r w:rsidR="003D5E9A">
        <w:rPr>
          <w:b/>
          <w:bCs/>
        </w:rPr>
        <w:t>prednisolon</w:t>
      </w:r>
      <w:r w:rsidRPr="001F5654">
        <w:rPr>
          <w:b/>
          <w:bCs/>
        </w:rPr>
        <w:t xml:space="preserve"> thì hội chứng cushing sẽ xảy ra khi nào</w:t>
      </w:r>
      <w:r w:rsidR="00496724" w:rsidRPr="001F5654">
        <w:rPr>
          <w:b/>
          <w:bCs/>
        </w:rPr>
        <w:t>?</w:t>
      </w:r>
    </w:p>
    <w:p w14:paraId="6219C96A" w14:textId="3882B1D0" w:rsidR="00D66A4D" w:rsidRDefault="001F5654" w:rsidP="00D66A4D">
      <w:r>
        <w:t xml:space="preserve">- </w:t>
      </w:r>
      <w:r w:rsidR="00D66A4D">
        <w:t xml:space="preserve">HC </w:t>
      </w:r>
      <w:r>
        <w:t>C</w:t>
      </w:r>
      <w:r w:rsidR="00D66A4D">
        <w:t>ushing do thuốc sẽ xảy ra khi</w:t>
      </w:r>
      <w:r>
        <w:t>:</w:t>
      </w:r>
    </w:p>
    <w:p w14:paraId="1250C732" w14:textId="02C5489D" w:rsidR="00D66A4D" w:rsidRDefault="00D66A4D" w:rsidP="00D66A4D">
      <w:r>
        <w:t xml:space="preserve">+ </w:t>
      </w:r>
      <w:r w:rsidR="001F5654">
        <w:t>Đ</w:t>
      </w:r>
      <w:r>
        <w:t xml:space="preserve">iều trị với corticoid mà </w:t>
      </w:r>
      <w:r w:rsidR="006E6F2C">
        <w:t>không</w:t>
      </w:r>
      <w:r w:rsidR="0024547C">
        <w:t xml:space="preserve"> </w:t>
      </w:r>
      <w:r>
        <w:t>tôn trọng nhịp sinh lí của cortisol.</w:t>
      </w:r>
    </w:p>
    <w:p w14:paraId="3FF67AEB" w14:textId="7986628E" w:rsidR="00D66A4D" w:rsidRDefault="00D66A4D" w:rsidP="00D66A4D">
      <w:r>
        <w:t xml:space="preserve">+ </w:t>
      </w:r>
      <w:r w:rsidR="001F5654">
        <w:t>Đ</w:t>
      </w:r>
      <w:r>
        <w:t>ang điều trị mà dừng thuốc đột ngột.</w:t>
      </w:r>
    </w:p>
    <w:p w14:paraId="6DD65439" w14:textId="4856FE8C" w:rsidR="00D66A4D" w:rsidRDefault="00D66A4D" w:rsidP="00D66A4D">
      <w:r>
        <w:t xml:space="preserve">+ </w:t>
      </w:r>
      <w:r w:rsidR="001F5654">
        <w:t>D</w:t>
      </w:r>
      <w:r>
        <w:t>o các yếu tố đả kích như stress.</w:t>
      </w:r>
    </w:p>
    <w:p w14:paraId="5269FA27" w14:textId="0CAF4F30" w:rsidR="00D66A4D" w:rsidRPr="00FE1B36" w:rsidRDefault="00D66A4D" w:rsidP="00D66A4D">
      <w:pPr>
        <w:rPr>
          <w:b/>
          <w:bCs/>
        </w:rPr>
      </w:pPr>
      <w:r w:rsidRPr="00FE1B36">
        <w:rPr>
          <w:b/>
          <w:bCs/>
        </w:rPr>
        <w:t>18. Một bệnh nhân đang bị phù do HCTH thì điều trị gì làm hết phù</w:t>
      </w:r>
      <w:r w:rsidR="00496724" w:rsidRPr="00FE1B36">
        <w:rPr>
          <w:b/>
          <w:bCs/>
        </w:rPr>
        <w:t>?</w:t>
      </w:r>
      <w:r w:rsidRPr="00FE1B36">
        <w:rPr>
          <w:b/>
          <w:bCs/>
        </w:rPr>
        <w:t xml:space="preserve"> </w:t>
      </w:r>
      <w:r w:rsidR="00FE1B36">
        <w:rPr>
          <w:b/>
          <w:bCs/>
        </w:rPr>
        <w:t>L</w:t>
      </w:r>
      <w:r w:rsidRPr="00FE1B36">
        <w:rPr>
          <w:b/>
          <w:bCs/>
        </w:rPr>
        <w:t>àm sao biết điều trị đó đáp ứng?</w:t>
      </w:r>
    </w:p>
    <w:p w14:paraId="32C872D8" w14:textId="3481B092" w:rsidR="00D66A4D" w:rsidRDefault="00D66A4D" w:rsidP="00D66A4D">
      <w:r>
        <w:t xml:space="preserve">- </w:t>
      </w:r>
      <w:r w:rsidR="00E314E3">
        <w:t>M</w:t>
      </w:r>
      <w:r>
        <w:t xml:space="preserve">ột bệnh nhân đang bị phù do HCTH, thì điều trị hết phù đó là điều trị với </w:t>
      </w:r>
      <w:r w:rsidR="005C25BB">
        <w:t>protein</w:t>
      </w:r>
      <w:r>
        <w:t xml:space="preserve">enisolon </w:t>
      </w:r>
      <w:r w:rsidR="00400D61">
        <w:t>(</w:t>
      </w:r>
      <w:r>
        <w:t>corticoid).</w:t>
      </w:r>
      <w:r w:rsidR="00E314E3">
        <w:t xml:space="preserve"> T</w:t>
      </w:r>
      <w:r>
        <w:t xml:space="preserve">hường điều trị với </w:t>
      </w:r>
      <w:r w:rsidR="003D5E9A">
        <w:t>prednisolon</w:t>
      </w:r>
      <w:r>
        <w:t xml:space="preserve"> thì sau một tuần là hết.</w:t>
      </w:r>
    </w:p>
    <w:p w14:paraId="1919D11E" w14:textId="71C7751B" w:rsidR="00D66A4D" w:rsidRDefault="005C25BB" w:rsidP="00D66A4D">
      <w:r>
        <w:t>-</w:t>
      </w:r>
      <w:r w:rsidR="00D66A4D">
        <w:t xml:space="preserve"> Nếu theo ISKDC</w:t>
      </w:r>
      <w:r>
        <w:t>:</w:t>
      </w:r>
    </w:p>
    <w:p w14:paraId="0E78285E" w14:textId="1BA28E7B" w:rsidR="00D66A4D" w:rsidRDefault="00D66A4D" w:rsidP="00D66A4D">
      <w:r>
        <w:t xml:space="preserve">+ </w:t>
      </w:r>
      <w:r w:rsidR="005C25BB">
        <w:t>L</w:t>
      </w:r>
      <w:r>
        <w:t xml:space="preserve">ui bệnh khi </w:t>
      </w:r>
      <w:r w:rsidR="005C25BB">
        <w:t>protein</w:t>
      </w:r>
      <w:r>
        <w:t xml:space="preserve"> niệu &lt;4mg/</w:t>
      </w:r>
      <w:r w:rsidR="005C25BB">
        <w:t>m</w:t>
      </w:r>
      <w:r w:rsidR="005C25BB">
        <w:rPr>
          <w:vertAlign w:val="superscript"/>
        </w:rPr>
        <w:t>2</w:t>
      </w:r>
      <w:r>
        <w:t xml:space="preserve">/h hoặc Albustix </w:t>
      </w:r>
      <w:r w:rsidR="00400D61">
        <w:t>(</w:t>
      </w:r>
      <w:r>
        <w:t>que thử đặc biệt</w:t>
      </w:r>
      <w:r w:rsidR="00400D61">
        <w:t>)</w:t>
      </w:r>
      <w:r>
        <w:t xml:space="preserve"> âm tính hoặc dạng vết trong 3 ngày liên tục.</w:t>
      </w:r>
    </w:p>
    <w:p w14:paraId="32B16807" w14:textId="3900BDD2" w:rsidR="00D66A4D" w:rsidRDefault="00D66A4D" w:rsidP="00D66A4D">
      <w:r>
        <w:t xml:space="preserve">+ </w:t>
      </w:r>
      <w:r w:rsidR="005C25BB">
        <w:t>P</w:t>
      </w:r>
      <w:r>
        <w:t>hụ thuộc hay tái phát liên tiếp trong giai đoạn giảm liều steroid, hoặc trong vòng 14 ngày kể từ ngày ngừng điều trị.</w:t>
      </w:r>
    </w:p>
    <w:p w14:paraId="5AF0B221" w14:textId="64DBB747" w:rsidR="00D66A4D" w:rsidRDefault="00D66A4D" w:rsidP="00D66A4D">
      <w:r>
        <w:t xml:space="preserve">+ </w:t>
      </w:r>
      <w:r w:rsidR="005C25BB">
        <w:t>Đ</w:t>
      </w:r>
      <w:r>
        <w:t xml:space="preserve">ề kháng </w:t>
      </w:r>
      <w:r w:rsidR="006E6F2C">
        <w:t>không</w:t>
      </w:r>
      <w:r w:rsidR="0024547C">
        <w:t xml:space="preserve"> </w:t>
      </w:r>
      <w:r>
        <w:t xml:space="preserve">lui bệnh sau 4 tuần điều trị với </w:t>
      </w:r>
      <w:r w:rsidR="005C25BB">
        <w:t>protein</w:t>
      </w:r>
      <w:r>
        <w:t>enisolon chuẩn.</w:t>
      </w:r>
    </w:p>
    <w:p w14:paraId="5EEE70CE" w14:textId="495DE550" w:rsidR="00D66A4D" w:rsidRDefault="005C25BB" w:rsidP="00D66A4D">
      <w:r>
        <w:t>-</w:t>
      </w:r>
      <w:r w:rsidR="00D66A4D">
        <w:t xml:space="preserve"> Theo KDIGO 2012:</w:t>
      </w:r>
    </w:p>
    <w:p w14:paraId="7C6A8059" w14:textId="3719491B" w:rsidR="00D66A4D" w:rsidRDefault="00D66A4D" w:rsidP="00D66A4D">
      <w:r>
        <w:t xml:space="preserve">+ </w:t>
      </w:r>
      <w:r w:rsidR="005C25BB">
        <w:t>Đ</w:t>
      </w:r>
      <w:r>
        <w:t>áp ứng ban đầu thuyên giảm hoàn toàn trong vòng 4 đầu của liệu pháp corticosteroid.</w:t>
      </w:r>
    </w:p>
    <w:p w14:paraId="1CCADDA8" w14:textId="2118F8A1" w:rsidR="00D66A4D" w:rsidRDefault="00D66A4D" w:rsidP="00D66A4D">
      <w:r>
        <w:t xml:space="preserve">+ </w:t>
      </w:r>
      <w:r w:rsidR="006E6F2C">
        <w:t>Không</w:t>
      </w:r>
      <w:r w:rsidR="0024547C">
        <w:t xml:space="preserve"> </w:t>
      </w:r>
      <w:r>
        <w:t xml:space="preserve">đáp ứng/đề kháng </w:t>
      </w:r>
      <w:r w:rsidR="006E6F2C">
        <w:t>không</w:t>
      </w:r>
      <w:r w:rsidR="0024547C">
        <w:t xml:space="preserve"> </w:t>
      </w:r>
      <w:r>
        <w:t>đạt được lui bệnh hoàn toàn sau 8 tuần điều trị với corticosteroid.</w:t>
      </w:r>
    </w:p>
    <w:p w14:paraId="2DA62B4F" w14:textId="51084F0B" w:rsidR="00D66A4D" w:rsidRPr="00B738DF" w:rsidRDefault="00D66A4D" w:rsidP="00D66A4D">
      <w:pPr>
        <w:rPr>
          <w:b/>
          <w:bCs/>
        </w:rPr>
      </w:pPr>
      <w:r w:rsidRPr="00B738DF">
        <w:rPr>
          <w:b/>
          <w:bCs/>
        </w:rPr>
        <w:t>19. Khám phù ở suy dinh dưỡng khác khám phù thận như thế nào</w:t>
      </w:r>
      <w:r w:rsidR="00496724" w:rsidRPr="00B738DF">
        <w:rPr>
          <w:b/>
          <w:bCs/>
        </w:rPr>
        <w:t>?</w:t>
      </w:r>
    </w:p>
    <w:p w14:paraId="5AD82ECB" w14:textId="46150D3C" w:rsidR="00D66A4D" w:rsidRDefault="00B738DF" w:rsidP="00D66A4D">
      <w:r>
        <w:t>-</w:t>
      </w:r>
      <w:r w:rsidR="00D66A4D">
        <w:t xml:space="preserve"> Khám phù suy dinh dưỡng ấn ở mu bàn chân </w:t>
      </w:r>
      <w:r w:rsidR="00400D61">
        <w:t>(</w:t>
      </w:r>
      <w:r w:rsidR="00D66A4D">
        <w:t>do đây là nơi nó xuất hiện trước</w:t>
      </w:r>
      <w:r w:rsidR="00400D61">
        <w:t>)</w:t>
      </w:r>
      <w:r>
        <w:t>.</w:t>
      </w:r>
    </w:p>
    <w:p w14:paraId="32880B52" w14:textId="2EB2F452" w:rsidR="00D66A4D" w:rsidRDefault="00B738DF" w:rsidP="00D66A4D">
      <w:r>
        <w:t>-</w:t>
      </w:r>
      <w:r w:rsidR="00D66A4D">
        <w:t xml:space="preserve"> </w:t>
      </w:r>
      <w:r>
        <w:t>K</w:t>
      </w:r>
      <w:r w:rsidR="00D66A4D">
        <w:t>hám phù do thận khám ở 1/3 mặt trước xương chày.</w:t>
      </w:r>
    </w:p>
    <w:p w14:paraId="28272002" w14:textId="25777A4E" w:rsidR="00D66A4D" w:rsidRPr="00617D1D" w:rsidRDefault="00D66A4D" w:rsidP="00D66A4D">
      <w:pPr>
        <w:rPr>
          <w:b/>
          <w:bCs/>
        </w:rPr>
      </w:pPr>
      <w:r w:rsidRPr="00617D1D">
        <w:rPr>
          <w:b/>
          <w:bCs/>
        </w:rPr>
        <w:t>20. Đánh giá tuổi xương người ta chụp X</w:t>
      </w:r>
      <w:r w:rsidR="00617D1D" w:rsidRPr="00617D1D">
        <w:rPr>
          <w:b/>
          <w:bCs/>
        </w:rPr>
        <w:t>-</w:t>
      </w:r>
      <w:r w:rsidRPr="00617D1D">
        <w:rPr>
          <w:b/>
          <w:bCs/>
        </w:rPr>
        <w:t>quang bộ phận nào</w:t>
      </w:r>
      <w:r w:rsidR="00496724" w:rsidRPr="00617D1D">
        <w:rPr>
          <w:b/>
          <w:bCs/>
        </w:rPr>
        <w:t>?</w:t>
      </w:r>
    </w:p>
    <w:p w14:paraId="289E201D" w14:textId="3A31F3DD" w:rsidR="00D66A4D" w:rsidRDefault="003A771E" w:rsidP="00D66A4D">
      <w:r>
        <w:t>-</w:t>
      </w:r>
      <w:r w:rsidR="00D66A4D">
        <w:t xml:space="preserve"> Đánh giá trên ATLAS GREULICH &amp; PYLE.</w:t>
      </w:r>
    </w:p>
    <w:p w14:paraId="4D8A7282" w14:textId="66D13ECA" w:rsidR="00D66A4D" w:rsidRDefault="003A771E" w:rsidP="00D66A4D">
      <w:r>
        <w:t>-</w:t>
      </w:r>
      <w:r w:rsidR="00D66A4D">
        <w:t xml:space="preserve"> Dựa vào chụp X- quang cổ tay bàn tay (T) tư thế thẳng</w:t>
      </w:r>
      <w:r>
        <w:t>.</w:t>
      </w:r>
      <w:r w:rsidR="00D66A4D">
        <w:t xml:space="preserve"> Quan sát xương đậu và xương vừng. Thường nếu cốt hóa xương vừng, trẻ từ 13 tuổi trở lên.</w:t>
      </w:r>
    </w:p>
    <w:p w14:paraId="5357B579" w14:textId="0142918B" w:rsidR="00D66A4D" w:rsidRPr="00051D8E" w:rsidRDefault="00D66A4D" w:rsidP="00D66A4D">
      <w:pPr>
        <w:rPr>
          <w:b/>
          <w:bCs/>
        </w:rPr>
      </w:pPr>
      <w:r w:rsidRPr="00051D8E">
        <w:rPr>
          <w:b/>
          <w:bCs/>
        </w:rPr>
        <w:t>21. Một trẻ từ lúc sinh ra cho đến hiện tại, chiều cao luôn dưới -3SD thì nghĩ đến nguyên nhân gì</w:t>
      </w:r>
      <w:r w:rsidR="00496724" w:rsidRPr="00051D8E">
        <w:rPr>
          <w:b/>
          <w:bCs/>
        </w:rPr>
        <w:t>?</w:t>
      </w:r>
    </w:p>
    <w:p w14:paraId="66D9D166" w14:textId="2F1F1711" w:rsidR="00D66A4D" w:rsidRDefault="00051D8E" w:rsidP="00D66A4D">
      <w:r>
        <w:lastRenderedPageBreak/>
        <w:t>- N</w:t>
      </w:r>
      <w:r w:rsidR="00D66A4D">
        <w:t xml:space="preserve">ếu chiều cao luôn dưới -3SD thì nghĩ đến bệnh lùn bẩm sinh </w:t>
      </w:r>
      <w:r w:rsidR="00400D61">
        <w:t>(</w:t>
      </w:r>
      <w:r w:rsidR="00D66A4D">
        <w:t>do thiếu hormon GH ở thùy trước tuyến yên bẩm sinh</w:t>
      </w:r>
      <w:r w:rsidR="00400D61">
        <w:t>)</w:t>
      </w:r>
      <w:r w:rsidR="00D66A4D">
        <w:t>.</w:t>
      </w:r>
    </w:p>
    <w:p w14:paraId="4D432C37" w14:textId="557B24A2" w:rsidR="00D66A4D" w:rsidRPr="00051D8E" w:rsidRDefault="00D66A4D" w:rsidP="00D66A4D">
      <w:pPr>
        <w:rPr>
          <w:b/>
          <w:bCs/>
        </w:rPr>
      </w:pPr>
      <w:r w:rsidRPr="00051D8E">
        <w:rPr>
          <w:b/>
          <w:bCs/>
        </w:rPr>
        <w:t xml:space="preserve">22. </w:t>
      </w:r>
      <w:r w:rsidR="00051D8E" w:rsidRPr="00051D8E">
        <w:rPr>
          <w:b/>
          <w:bCs/>
        </w:rPr>
        <w:t>P</w:t>
      </w:r>
      <w:r w:rsidRPr="00051D8E">
        <w:rPr>
          <w:b/>
          <w:bCs/>
        </w:rPr>
        <w:t>hù thận, phù trung bình và phù nặng thì tăng bao nhiêu cân nặng</w:t>
      </w:r>
      <w:r w:rsidR="00496724" w:rsidRPr="00051D8E">
        <w:rPr>
          <w:b/>
          <w:bCs/>
        </w:rPr>
        <w:t>?</w:t>
      </w:r>
      <w:r w:rsidRPr="00051D8E">
        <w:rPr>
          <w:b/>
          <w:bCs/>
        </w:rPr>
        <w:t xml:space="preserve"> </w:t>
      </w:r>
    </w:p>
    <w:p w14:paraId="2B0B7359" w14:textId="06C5840E" w:rsidR="00D66A4D" w:rsidRDefault="00051D8E" w:rsidP="00D66A4D">
      <w:r>
        <w:t>-</w:t>
      </w:r>
      <w:r w:rsidR="00D66A4D">
        <w:t xml:space="preserve"> </w:t>
      </w:r>
      <w:r>
        <w:t>P</w:t>
      </w:r>
      <w:r w:rsidR="00D66A4D">
        <w:t>hù trung bình tăng &gt;10% cân nặng so với trước khi phù</w:t>
      </w:r>
    </w:p>
    <w:p w14:paraId="7154DFB7" w14:textId="77777777" w:rsidR="00D66A4D" w:rsidRDefault="00D66A4D" w:rsidP="00D66A4D">
      <w:r>
        <w:t>+ Phù nặng tăng &gt;15% cân nặng so với trước khi phù.</w:t>
      </w:r>
    </w:p>
    <w:p w14:paraId="60176D22" w14:textId="31749BDA" w:rsidR="00D66A4D" w:rsidRDefault="00D66A4D" w:rsidP="00D66A4D">
      <w:r>
        <w:t>Ví dụ một trẻ trước khi phù là 10kg, hiện tại 12 kg thì tăng 20%.</w:t>
      </w:r>
    </w:p>
    <w:p w14:paraId="2EE93FDE" w14:textId="72EAE762" w:rsidR="00D66A4D" w:rsidRPr="00F77EFF" w:rsidRDefault="00D66A4D" w:rsidP="00D66A4D">
      <w:pPr>
        <w:rPr>
          <w:b/>
          <w:bCs/>
        </w:rPr>
      </w:pPr>
      <w:r w:rsidRPr="00D64026">
        <w:rPr>
          <w:b/>
          <w:bCs/>
        </w:rPr>
        <w:t xml:space="preserve">23. Ở </w:t>
      </w:r>
      <w:r w:rsidR="00D64026">
        <w:rPr>
          <w:b/>
          <w:bCs/>
        </w:rPr>
        <w:t>V</w:t>
      </w:r>
      <w:r w:rsidRPr="00D64026">
        <w:rPr>
          <w:b/>
          <w:bCs/>
        </w:rPr>
        <w:t xml:space="preserve">iệt </w:t>
      </w:r>
      <w:r w:rsidR="00D64026">
        <w:rPr>
          <w:b/>
          <w:bCs/>
        </w:rPr>
        <w:t>N</w:t>
      </w:r>
      <w:r w:rsidRPr="00D64026">
        <w:rPr>
          <w:b/>
          <w:bCs/>
        </w:rPr>
        <w:t xml:space="preserve">am, viêm cầu thận nhiều nhất sau nhiễm liên cầu </w:t>
      </w:r>
      <w:r w:rsidR="00400D61" w:rsidRPr="00D64026">
        <w:rPr>
          <w:b/>
          <w:bCs/>
        </w:rPr>
        <w:t>(</w:t>
      </w:r>
      <w:r w:rsidRPr="00D64026">
        <w:rPr>
          <w:b/>
          <w:bCs/>
        </w:rPr>
        <w:t>do mình là nước nghèo</w:t>
      </w:r>
      <w:r w:rsidR="00400D61" w:rsidRPr="00D64026">
        <w:rPr>
          <w:b/>
          <w:bCs/>
        </w:rPr>
        <w:t>)</w:t>
      </w:r>
      <w:r w:rsidRPr="00D64026">
        <w:rPr>
          <w:b/>
          <w:bCs/>
        </w:rPr>
        <w:t>. Mà 2 tiêu điểm nhiễm liên cầu hay gặp nhất là viêm họng và viêm dạ. Làm sao hỏi bệnh nhân để biết rằng trẻ có bị viêm họng do nhiễm liên cầu</w:t>
      </w:r>
      <w:r w:rsidR="00496724" w:rsidRPr="00D64026">
        <w:rPr>
          <w:b/>
          <w:bCs/>
        </w:rPr>
        <w:t>?</w:t>
      </w:r>
      <w:r w:rsidRPr="00D64026">
        <w:rPr>
          <w:b/>
          <w:bCs/>
        </w:rPr>
        <w:t xml:space="preserve"> </w:t>
      </w:r>
    </w:p>
    <w:p w14:paraId="30DA0D95" w14:textId="77777777" w:rsidR="00F77EFF" w:rsidRDefault="00D66A4D" w:rsidP="00D66A4D">
      <w:r>
        <w:t>- Hỏi</w:t>
      </w:r>
      <w:r w:rsidR="001E5EBF">
        <w:t>:</w:t>
      </w:r>
    </w:p>
    <w:p w14:paraId="4543E504" w14:textId="37554236" w:rsidR="00D66A4D" w:rsidRDefault="00F77EFF" w:rsidP="00D66A4D">
      <w:r>
        <w:t>+ Đ</w:t>
      </w:r>
      <w:r w:rsidR="00D66A4D">
        <w:t>ứa trẻ tiền sử viêm họng nhiều lần</w:t>
      </w:r>
    </w:p>
    <w:p w14:paraId="58B59B3A" w14:textId="469B8348" w:rsidR="00D66A4D" w:rsidRDefault="00D66A4D" w:rsidP="00D66A4D">
      <w:r>
        <w:t xml:space="preserve">+ </w:t>
      </w:r>
      <w:r w:rsidR="00F77EFF">
        <w:t>Đ</w:t>
      </w:r>
      <w:r>
        <w:t>ợt sốt, nuốt đau, ho, chảy mũi nước</w:t>
      </w:r>
      <w:r w:rsidR="001E5EBF">
        <w:t>:</w:t>
      </w:r>
      <w:r>
        <w:t xml:space="preserve"> dấu hiệu nhiễm khuẩn hô hấp trên.</w:t>
      </w:r>
    </w:p>
    <w:p w14:paraId="026ADDFF" w14:textId="6019E742" w:rsidR="00D66A4D" w:rsidRDefault="00D66A4D" w:rsidP="00D66A4D">
      <w:r>
        <w:t xml:space="preserve">+ </w:t>
      </w:r>
      <w:r w:rsidR="00F77EFF">
        <w:t>K</w:t>
      </w:r>
      <w:r>
        <w:t>hi sờ được hạch góc hàm</w:t>
      </w:r>
      <w:r w:rsidR="00F77EFF">
        <w:t xml:space="preserve"> </w:t>
      </w:r>
      <w:r>
        <w:t>chứng tỏ đã từng có tiền sử viêm họng.</w:t>
      </w:r>
    </w:p>
    <w:p w14:paraId="58D32087" w14:textId="615A0927" w:rsidR="00D66A4D" w:rsidRDefault="00D66A4D" w:rsidP="00D66A4D">
      <w:r>
        <w:t xml:space="preserve">+ </w:t>
      </w:r>
      <w:r w:rsidR="00F77EFF">
        <w:t>H</w:t>
      </w:r>
      <w:r>
        <w:t xml:space="preserve">ỏi được điều trị đúng hay </w:t>
      </w:r>
      <w:r w:rsidR="006E6F2C">
        <w:t xml:space="preserve">không </w:t>
      </w:r>
      <w:r w:rsidR="00496724">
        <w:t>?</w:t>
      </w:r>
      <w:r>
        <w:t xml:space="preserve"> </w:t>
      </w:r>
      <w:r w:rsidR="00364637">
        <w:t>Đ</w:t>
      </w:r>
      <w:r>
        <w:t>iều trị đúng là</w:t>
      </w:r>
      <w:r w:rsidR="00364637">
        <w:t xml:space="preserve"> </w:t>
      </w:r>
      <w:r>
        <w:t>dùng kháng sinh ít nhất 10 ngày.</w:t>
      </w:r>
    </w:p>
    <w:p w14:paraId="5FD099C3" w14:textId="7C725EDA" w:rsidR="00D66A4D" w:rsidRDefault="00A506FD" w:rsidP="00D66A4D">
      <w:r>
        <w:t>+ L</w:t>
      </w:r>
      <w:r w:rsidR="00D66A4D">
        <w:t>ưu ý thêm</w:t>
      </w:r>
      <w:r w:rsidR="001E5EBF">
        <w:t>:</w:t>
      </w:r>
      <w:r w:rsidR="00D66A4D">
        <w:t xml:space="preserve"> Phương tây họ vẫn có viêm họng sau nhiễm liên cầu, nhưng </w:t>
      </w:r>
      <w:r w:rsidR="006E6F2C">
        <w:t>không</w:t>
      </w:r>
      <w:r w:rsidR="0024547C">
        <w:t xml:space="preserve"> </w:t>
      </w:r>
      <w:r w:rsidR="00D66A4D">
        <w:t>dẫn đến VCTC</w:t>
      </w:r>
      <w:r w:rsidR="005E2506">
        <w:t>,</w:t>
      </w:r>
      <w:r w:rsidR="00D66A4D">
        <w:t xml:space="preserve"> do họ chẩn đoán đúng, điều trị đúng.</w:t>
      </w:r>
      <w:r>
        <w:t xml:space="preserve"> V</w:t>
      </w:r>
      <w:r w:rsidR="00D66A4D">
        <w:t xml:space="preserve">iệt </w:t>
      </w:r>
      <w:r>
        <w:t>N</w:t>
      </w:r>
      <w:r w:rsidR="00D66A4D">
        <w:t xml:space="preserve">am, cứ ho ra tiệm thuốc tây mua thuốc điều trị 3 ngày, hết ho là </w:t>
      </w:r>
      <w:r w:rsidR="006E6F2C">
        <w:t>không</w:t>
      </w:r>
      <w:r w:rsidR="0024547C">
        <w:t xml:space="preserve"> </w:t>
      </w:r>
      <w:r w:rsidR="00D66A4D">
        <w:t>dùng nữa.</w:t>
      </w:r>
    </w:p>
    <w:p w14:paraId="1B120D4D" w14:textId="044741C9" w:rsidR="00D66A4D" w:rsidRPr="00E47C09" w:rsidRDefault="00D66A4D" w:rsidP="00D66A4D">
      <w:pPr>
        <w:rPr>
          <w:b/>
          <w:bCs/>
        </w:rPr>
      </w:pPr>
      <w:r w:rsidRPr="00E47C09">
        <w:rPr>
          <w:b/>
          <w:bCs/>
        </w:rPr>
        <w:t xml:space="preserve">24. Tại sao cùng nông thôn, 2 đứa trẻ cùng viêm họng sau nhiễm liên cầu. </w:t>
      </w:r>
      <w:r w:rsidR="00E47C09">
        <w:rPr>
          <w:b/>
          <w:bCs/>
        </w:rPr>
        <w:t>M</w:t>
      </w:r>
      <w:r w:rsidRPr="00E47C09">
        <w:rPr>
          <w:b/>
          <w:bCs/>
        </w:rPr>
        <w:t>à đứa này lớn lên thì VCTC, còn đứa kia thì hoàn toàn bình thường</w:t>
      </w:r>
      <w:r w:rsidR="00496724" w:rsidRPr="00E47C09">
        <w:rPr>
          <w:b/>
          <w:bCs/>
        </w:rPr>
        <w:t>?</w:t>
      </w:r>
      <w:r w:rsidRPr="00E47C09">
        <w:rPr>
          <w:b/>
          <w:bCs/>
        </w:rPr>
        <w:t xml:space="preserve"> </w:t>
      </w:r>
    </w:p>
    <w:p w14:paraId="1E94F04F" w14:textId="445522BE" w:rsidR="00D66A4D" w:rsidRDefault="00E47C09" w:rsidP="00D66A4D">
      <w:r>
        <w:t>-</w:t>
      </w:r>
      <w:r w:rsidR="00D66A4D">
        <w:t xml:space="preserve"> Do cơ chế cơ địa dị ứng.</w:t>
      </w:r>
    </w:p>
    <w:p w14:paraId="52D3B60E" w14:textId="27C8EB63" w:rsidR="00D66A4D" w:rsidRDefault="00E47C09" w:rsidP="00D66A4D">
      <w:r>
        <w:t>- S</w:t>
      </w:r>
      <w:r w:rsidR="00D66A4D">
        <w:t>inh lý bệnh. Cơ địa dị ứng các nguyên nhân khác chưa rõ. Nhưng cơ địa dị ứng sau nhiễm liên cầu là cơ chế viêm mẫn cảm typ</w:t>
      </w:r>
      <w:r>
        <w:t>e</w:t>
      </w:r>
      <w:r w:rsidR="00D66A4D">
        <w:t xml:space="preserve"> 2.</w:t>
      </w:r>
    </w:p>
    <w:p w14:paraId="1EFC0922" w14:textId="7D9E90DF" w:rsidR="00D66A4D" w:rsidRPr="005D404F" w:rsidRDefault="00D66A4D" w:rsidP="00D66A4D">
      <w:pPr>
        <w:rPr>
          <w:b/>
          <w:bCs/>
        </w:rPr>
      </w:pPr>
      <w:r w:rsidRPr="005D404F">
        <w:rPr>
          <w:b/>
          <w:bCs/>
        </w:rPr>
        <w:t xml:space="preserve">25. </w:t>
      </w:r>
      <w:r w:rsidR="000149F1" w:rsidRPr="005D404F">
        <w:rPr>
          <w:b/>
          <w:bCs/>
        </w:rPr>
        <w:t>N</w:t>
      </w:r>
      <w:r w:rsidRPr="005D404F">
        <w:rPr>
          <w:b/>
          <w:bCs/>
        </w:rPr>
        <w:t>hững nguyên nhân thứ phát hay gặp nhất trên bệnh nhân VCTC?</w:t>
      </w:r>
    </w:p>
    <w:p w14:paraId="3774CB54" w14:textId="0015F32E" w:rsidR="00D66A4D" w:rsidRDefault="00D66A4D" w:rsidP="00D66A4D">
      <w:r>
        <w:t xml:space="preserve">- </w:t>
      </w:r>
      <w:r w:rsidR="005D404F">
        <w:t>Đ</w:t>
      </w:r>
      <w:r>
        <w:t>ó là 2 bệnh bệnh hệ thống và bệnh tự miễn.</w:t>
      </w:r>
    </w:p>
    <w:p w14:paraId="16A92325" w14:textId="5E454FAE" w:rsidR="00D66A4D" w:rsidRDefault="005D404F" w:rsidP="00D66A4D">
      <w:r>
        <w:t>- L</w:t>
      </w:r>
      <w:r w:rsidR="00D66A4D">
        <w:t>ưu ý</w:t>
      </w:r>
      <w:r>
        <w:t xml:space="preserve"> </w:t>
      </w:r>
      <w:r w:rsidR="00D66A4D">
        <w:t>hỏi kĩ tiền sử các bệnh như liên quan đến thận</w:t>
      </w:r>
      <w:r>
        <w:t xml:space="preserve"> như</w:t>
      </w:r>
      <w:r w:rsidR="00D66A4D">
        <w:t xml:space="preserve"> Lupus ban đỏ, Scholein Henoch, rồi hỏi có bị ong đốt</w:t>
      </w:r>
      <w:r>
        <w:t>, v.v.</w:t>
      </w:r>
    </w:p>
    <w:p w14:paraId="71B5FCCF" w14:textId="70660B22" w:rsidR="00D66A4D" w:rsidRDefault="00D66A4D" w:rsidP="00D66A4D">
      <w:r>
        <w:t xml:space="preserve">+ </w:t>
      </w:r>
      <w:r w:rsidR="005D404F">
        <w:t>L</w:t>
      </w:r>
      <w:r>
        <w:t>upus ban đỏ</w:t>
      </w:r>
      <w:r w:rsidR="001E5EBF">
        <w:t>:</w:t>
      </w:r>
      <w:r>
        <w:t xml:space="preserve"> </w:t>
      </w:r>
      <w:r w:rsidR="005D404F">
        <w:t>T</w:t>
      </w:r>
      <w:r>
        <w:t>iền sử có nhiều đợt viêm khớp, hồng ban từng đợt, đặc biệt ban cánh bướm ở mặt.</w:t>
      </w:r>
    </w:p>
    <w:p w14:paraId="6DB07E24" w14:textId="69187010" w:rsidR="00D66A4D" w:rsidRDefault="00D66A4D" w:rsidP="00D66A4D">
      <w:r>
        <w:t xml:space="preserve">+ </w:t>
      </w:r>
      <w:r w:rsidR="005D404F">
        <w:t>S</w:t>
      </w:r>
      <w:r>
        <w:t>cholein Henoch: Xuất huyết dạng chấm</w:t>
      </w:r>
      <w:r w:rsidR="005E2506">
        <w:t>,</w:t>
      </w:r>
      <w:r>
        <w:t xml:space="preserve"> dạng nốt từng đợt. đặc biệt ở đầu chi, cẳng tay, cẳng chân, ban dạng bốt.</w:t>
      </w:r>
    </w:p>
    <w:p w14:paraId="1AFE33AA" w14:textId="3263BF7C" w:rsidR="00D66A4D" w:rsidRDefault="005D404F" w:rsidP="00D66A4D">
      <w:r>
        <w:t xml:space="preserve">- </w:t>
      </w:r>
      <w:r w:rsidR="00D66A4D">
        <w:t xml:space="preserve">Hồng cầu </w:t>
      </w:r>
      <w:r>
        <w:t>(</w:t>
      </w:r>
      <w:r w:rsidR="00D66A4D">
        <w:t>+++</w:t>
      </w:r>
      <w:r>
        <w:t>)</w:t>
      </w:r>
      <w:r w:rsidR="00D66A4D">
        <w:t xml:space="preserve"> chắc chắn là đái máu đại thể.</w:t>
      </w:r>
    </w:p>
    <w:p w14:paraId="2510BA28" w14:textId="50D53617" w:rsidR="00D66A4D" w:rsidRPr="005D404F" w:rsidRDefault="00D66A4D" w:rsidP="00D66A4D">
      <w:pPr>
        <w:rPr>
          <w:b/>
          <w:bCs/>
        </w:rPr>
      </w:pPr>
      <w:r w:rsidRPr="005D404F">
        <w:rPr>
          <w:b/>
          <w:bCs/>
        </w:rPr>
        <w:t xml:space="preserve">26. </w:t>
      </w:r>
      <w:r w:rsidR="005D404F" w:rsidRPr="005D404F">
        <w:rPr>
          <w:b/>
          <w:bCs/>
        </w:rPr>
        <w:t>T</w:t>
      </w:r>
      <w:r w:rsidRPr="005D404F">
        <w:rPr>
          <w:b/>
          <w:bCs/>
        </w:rPr>
        <w:t>ại sao hồng cầu trong đái máu tại cầu thận lại bị biến dạng</w:t>
      </w:r>
      <w:r w:rsidR="00496724" w:rsidRPr="005D404F">
        <w:rPr>
          <w:b/>
          <w:bCs/>
        </w:rPr>
        <w:t>?</w:t>
      </w:r>
    </w:p>
    <w:p w14:paraId="71810958" w14:textId="54B8FF05" w:rsidR="00D66A4D" w:rsidRDefault="005D404F" w:rsidP="00D66A4D">
      <w:r>
        <w:t>-</w:t>
      </w:r>
      <w:r w:rsidR="00400D61">
        <w:t xml:space="preserve"> </w:t>
      </w:r>
      <w:r w:rsidR="00D66A4D">
        <w:t xml:space="preserve">Hồng cầu biến dạng do đi qua màng lọc cầu thận </w:t>
      </w:r>
    </w:p>
    <w:p w14:paraId="7E5060C9" w14:textId="6F3987BD" w:rsidR="00D66A4D" w:rsidRDefault="005D404F" w:rsidP="00D66A4D">
      <w:r>
        <w:t>-</w:t>
      </w:r>
      <w:r w:rsidR="00D66A4D">
        <w:t xml:space="preserve"> Màng lọc cầu thận gồm 3 lớp, hồng cầu có tính đàn hồi, nó cố chui qua. Kết quả biến dạng và tạo nên các trụ hồng cầu có hình răng cưa</w:t>
      </w:r>
      <w:r>
        <w:t>, v.v.</w:t>
      </w:r>
    </w:p>
    <w:p w14:paraId="6C9E0DE8" w14:textId="0A0525CA" w:rsidR="00D66A4D" w:rsidRDefault="005D404F" w:rsidP="00D66A4D">
      <w:r>
        <w:t>-</w:t>
      </w:r>
      <w:r w:rsidR="00D66A4D">
        <w:t xml:space="preserve"> 3 lớp:</w:t>
      </w:r>
    </w:p>
    <w:p w14:paraId="0688661C" w14:textId="61A0E7E4" w:rsidR="00D66A4D" w:rsidRDefault="005D404F" w:rsidP="00D66A4D">
      <w:r>
        <w:t>+</w:t>
      </w:r>
      <w:r w:rsidR="00400D61">
        <w:t xml:space="preserve"> </w:t>
      </w:r>
      <w:r>
        <w:t>N</w:t>
      </w:r>
      <w:r w:rsidR="00D66A4D">
        <w:t>ội mô của mao mạch</w:t>
      </w:r>
    </w:p>
    <w:p w14:paraId="39C1F825" w14:textId="2A9776B3" w:rsidR="00D66A4D" w:rsidRDefault="005D404F" w:rsidP="00D66A4D">
      <w:r>
        <w:t>-</w:t>
      </w:r>
      <w:r w:rsidR="00400D61">
        <w:t xml:space="preserve"> </w:t>
      </w:r>
      <w:r>
        <w:t>M</w:t>
      </w:r>
      <w:r w:rsidR="00D66A4D">
        <w:t>àng đáy cầu thận</w:t>
      </w:r>
    </w:p>
    <w:p w14:paraId="61597137" w14:textId="24EAA935" w:rsidR="00D66A4D" w:rsidRDefault="005D404F" w:rsidP="00D66A4D">
      <w:r>
        <w:t>-</w:t>
      </w:r>
      <w:r w:rsidR="00D66A4D">
        <w:t xml:space="preserve"> </w:t>
      </w:r>
      <w:r>
        <w:t>T</w:t>
      </w:r>
      <w:r w:rsidR="00D66A4D">
        <w:t>ế bào có chân của nang Bowman.</w:t>
      </w:r>
    </w:p>
    <w:p w14:paraId="3F5939A6" w14:textId="77777777" w:rsidR="00D66A4D" w:rsidRPr="003156D4" w:rsidRDefault="00D66A4D" w:rsidP="00D66A4D">
      <w:pPr>
        <w:rPr>
          <w:b/>
          <w:bCs/>
        </w:rPr>
      </w:pPr>
      <w:r w:rsidRPr="003156D4">
        <w:rPr>
          <w:b/>
          <w:bCs/>
        </w:rPr>
        <w:t xml:space="preserve">27. Một số lưu ý khoa thận? </w:t>
      </w:r>
    </w:p>
    <w:p w14:paraId="36267D5D" w14:textId="2070F95C" w:rsidR="00D66A4D" w:rsidRDefault="003156D4" w:rsidP="00D66A4D">
      <w:r>
        <w:t>-</w:t>
      </w:r>
      <w:r w:rsidR="00D66A4D">
        <w:t xml:space="preserve"> VCT tổn thương hệ thống mao mạch cầu thận là chủ yếu </w:t>
      </w:r>
      <w:r w:rsidR="00400D61">
        <w:t>(</w:t>
      </w:r>
      <w:r w:rsidR="00D66A4D">
        <w:t>phức hợp KN- KT lắng đọng</w:t>
      </w:r>
      <w:r w:rsidR="00400D61">
        <w:t>)</w:t>
      </w:r>
      <w:r w:rsidR="00D66A4D">
        <w:t xml:space="preserve"> (khác với HCTH là tổn thương màng đáy cầu thận là chủ yếu)</w:t>
      </w:r>
      <w:r>
        <w:t xml:space="preserve">. </w:t>
      </w:r>
      <w:r w:rsidR="00D66A4D">
        <w:t>Và tổn thương cơ bản nhất là tăng tính thấm mao quản.</w:t>
      </w:r>
    </w:p>
    <w:p w14:paraId="7DA41C11" w14:textId="0B234632" w:rsidR="00D66A4D" w:rsidRDefault="00D66A4D" w:rsidP="00D66A4D">
      <w:r>
        <w:t>- Liên quan ASLO</w:t>
      </w:r>
      <w:r w:rsidR="003156D4">
        <w:t>:</w:t>
      </w:r>
    </w:p>
    <w:p w14:paraId="1BD5BCBA" w14:textId="77777777" w:rsidR="00D66A4D" w:rsidRDefault="00D66A4D" w:rsidP="00D66A4D">
      <w:r>
        <w:t>+ Viêm da do nhiễm liên cầu, ASLO cũng tăng.</w:t>
      </w:r>
    </w:p>
    <w:p w14:paraId="71B5EB7B" w14:textId="1CAD0B80" w:rsidR="00D66A4D" w:rsidRDefault="00D66A4D" w:rsidP="00D66A4D">
      <w:r>
        <w:t xml:space="preserve">+ </w:t>
      </w:r>
      <w:r w:rsidR="003156D4">
        <w:t>B</w:t>
      </w:r>
      <w:r>
        <w:t>ình thường ASLO dưới 150.</w:t>
      </w:r>
    </w:p>
    <w:p w14:paraId="0AE93326" w14:textId="22C40B36" w:rsidR="00D66A4D" w:rsidRDefault="00D66A4D" w:rsidP="00D66A4D">
      <w:r>
        <w:t xml:space="preserve">+ </w:t>
      </w:r>
      <w:r w:rsidR="003156D4">
        <w:t>N</w:t>
      </w:r>
      <w:r>
        <w:t>ếu đặc hiệu cho VCT do nhiễm liên cầu thường ASLO phải tăng cao &gt;200.</w:t>
      </w:r>
    </w:p>
    <w:p w14:paraId="67B3DA35" w14:textId="2ACDB0B6" w:rsidR="00D66A4D" w:rsidRDefault="00D66A4D" w:rsidP="00D66A4D">
      <w:r>
        <w:t xml:space="preserve">- Tổn thương da do nhiễm liên cầu thường là tổn thương nông, </w:t>
      </w:r>
      <w:r w:rsidR="006E6F2C">
        <w:t>không</w:t>
      </w:r>
      <w:r w:rsidR="0024547C">
        <w:t xml:space="preserve"> </w:t>
      </w:r>
      <w:r>
        <w:t>có mủ, tổn thương lớp trung bì và lớp thượng bì. Thường tổn thương chảy dịch, chảy nước</w:t>
      </w:r>
      <w:r w:rsidR="005E2506">
        <w:t>.</w:t>
      </w:r>
      <w:r>
        <w:t xml:space="preserve"> chứ </w:t>
      </w:r>
      <w:r w:rsidR="006E6F2C">
        <w:t>không</w:t>
      </w:r>
      <w:r w:rsidR="0024547C">
        <w:t xml:space="preserve"> </w:t>
      </w:r>
      <w:r>
        <w:t>nung mủ sâu như do tụ cầu.</w:t>
      </w:r>
      <w:r w:rsidR="001A644C">
        <w:t xml:space="preserve"> </w:t>
      </w:r>
      <w:r>
        <w:t>Và khi khô trở thành những vảy.</w:t>
      </w:r>
      <w:r w:rsidR="001A644C">
        <w:t xml:space="preserve"> </w:t>
      </w:r>
      <w:r>
        <w:t>Qua năm tháng, những tổn thương da do nhiễm liên cầu này sẽ thay đổi</w:t>
      </w:r>
      <w:r w:rsidR="001A644C">
        <w:t>, l</w:t>
      </w:r>
      <w:r>
        <w:t>úc đầu đỏ hồng &gt; đỏ nhạt &gt; tím thẫm</w:t>
      </w:r>
      <w:r w:rsidR="001A644C">
        <w:t xml:space="preserve">, v.v. </w:t>
      </w:r>
      <w:r>
        <w:t xml:space="preserve">Và nó </w:t>
      </w:r>
      <w:r w:rsidR="006E6F2C">
        <w:t>không</w:t>
      </w:r>
      <w:r w:rsidR="0024547C">
        <w:t xml:space="preserve"> </w:t>
      </w:r>
      <w:r>
        <w:t>bao giờ mất đi.</w:t>
      </w:r>
      <w:r w:rsidR="001A644C">
        <w:t xml:space="preserve"> Đây là b</w:t>
      </w:r>
      <w:r>
        <w:t>ằng chứng viêm da do liên cầu.</w:t>
      </w:r>
    </w:p>
    <w:p w14:paraId="79C704E2" w14:textId="2F4D4F89" w:rsidR="00D66A4D" w:rsidRPr="000A4439" w:rsidRDefault="00D66A4D" w:rsidP="00D66A4D">
      <w:pPr>
        <w:rPr>
          <w:b/>
          <w:bCs/>
        </w:rPr>
      </w:pPr>
      <w:r w:rsidRPr="000A4439">
        <w:rPr>
          <w:b/>
          <w:bCs/>
        </w:rPr>
        <w:t xml:space="preserve">28. Nếu một đứa trẻ ASLO </w:t>
      </w:r>
      <w:r w:rsidR="006E6F2C">
        <w:rPr>
          <w:b/>
          <w:bCs/>
        </w:rPr>
        <w:t>không</w:t>
      </w:r>
      <w:r w:rsidR="0024547C">
        <w:rPr>
          <w:b/>
          <w:bCs/>
        </w:rPr>
        <w:t xml:space="preserve"> </w:t>
      </w:r>
      <w:r w:rsidRPr="000A4439">
        <w:rPr>
          <w:b/>
          <w:bCs/>
        </w:rPr>
        <w:t>tăng, tại sao vẫn chẩn đoán VCT sau nhiễm liên cầu</w:t>
      </w:r>
      <w:r w:rsidR="00496724" w:rsidRPr="000A4439">
        <w:rPr>
          <w:b/>
          <w:bCs/>
        </w:rPr>
        <w:t>?</w:t>
      </w:r>
    </w:p>
    <w:p w14:paraId="756F017E" w14:textId="67D23DB4" w:rsidR="00D66A4D" w:rsidRDefault="000A4439" w:rsidP="00D66A4D">
      <w:r>
        <w:t>-</w:t>
      </w:r>
      <w:r w:rsidR="00D66A4D">
        <w:t xml:space="preserve"> </w:t>
      </w:r>
      <w:r>
        <w:t>D</w:t>
      </w:r>
      <w:r w:rsidR="00D66A4D">
        <w:t>o mô hình bệnh tật tại VN, VCT nguyên nhân cao nhất là hậu nhiễm trùng và đứng đầu là liên cầu.</w:t>
      </w:r>
    </w:p>
    <w:p w14:paraId="3E9941E6" w14:textId="130F5214" w:rsidR="00D66A4D" w:rsidRDefault="000A4439" w:rsidP="00D66A4D">
      <w:r>
        <w:t>- T</w:t>
      </w:r>
      <w:r w:rsidR="00D66A4D">
        <w:t xml:space="preserve">hường trẻ ở độ tuổi lớn, hay tiếp xúc với môi trường bên ngoài, đặc biệt những đứa trẻ sinh sống tại vùng nông thôn </w:t>
      </w:r>
      <w:r w:rsidR="006E6F2C">
        <w:t>không</w:t>
      </w:r>
      <w:r w:rsidR="0024547C">
        <w:t xml:space="preserve"> </w:t>
      </w:r>
      <w:r w:rsidR="00D66A4D">
        <w:t>được chăm sóc sức khỏe ban đầu</w:t>
      </w:r>
      <w:r>
        <w:t>.</w:t>
      </w:r>
    </w:p>
    <w:p w14:paraId="1881E99A" w14:textId="452ECBC9" w:rsidR="00D66A4D" w:rsidRDefault="00D66A4D" w:rsidP="00D66A4D">
      <w:r>
        <w:t xml:space="preserve">- </w:t>
      </w:r>
      <w:r w:rsidR="000A4439">
        <w:t>X</w:t>
      </w:r>
      <w:r>
        <w:t xml:space="preserve">em xét coi tiến triển của bệnh nhân, có giống với một trường hợp VCT sau nhiễm liên cầu </w:t>
      </w:r>
      <w:r w:rsidR="006E6F2C">
        <w:t xml:space="preserve">không </w:t>
      </w:r>
      <w:r>
        <w:t xml:space="preserve">: </w:t>
      </w:r>
    </w:p>
    <w:p w14:paraId="4AEB72A4" w14:textId="77777777" w:rsidR="00D66A4D" w:rsidRDefault="00D66A4D" w:rsidP="00D66A4D">
      <w:r>
        <w:t>+ VCTC sau nhiễm LC 95% tự khỏi, lành hoàn toàn.</w:t>
      </w:r>
    </w:p>
    <w:p w14:paraId="4599D22C" w14:textId="67B3EECD" w:rsidR="00D66A4D" w:rsidRDefault="00D66A4D" w:rsidP="00D66A4D">
      <w:r>
        <w:t>+ Nếu được chẩn đoán và điều trị tốt, các triệu chứng lâm sàng lui bệnh sau 7 ngày</w:t>
      </w:r>
      <w:r w:rsidR="000A4439">
        <w:t xml:space="preserve"> l</w:t>
      </w:r>
      <w:r>
        <w:t>à bệnh tiên lượng tốt.</w:t>
      </w:r>
    </w:p>
    <w:p w14:paraId="383CBA8A" w14:textId="2DF148B7" w:rsidR="00D66A4D" w:rsidRDefault="000A4439" w:rsidP="00D66A4D">
      <w:r>
        <w:t>Đ</w:t>
      </w:r>
      <w:r w:rsidR="00D66A4D">
        <w:t>iều trị triệu chứng</w:t>
      </w:r>
      <w:r w:rsidR="001E5EBF">
        <w:t>:</w:t>
      </w:r>
      <w:r w:rsidR="00D66A4D">
        <w:t xml:space="preserve"> </w:t>
      </w:r>
      <w:r>
        <w:t>T</w:t>
      </w:r>
      <w:r w:rsidR="00D66A4D">
        <w:t xml:space="preserve">iểu ít &gt; lợi tiểu, tăng huyết áp &gt; hạ </w:t>
      </w:r>
      <w:r>
        <w:t>huyết áp</w:t>
      </w:r>
      <w:r w:rsidR="00D66A4D">
        <w:t>.</w:t>
      </w:r>
    </w:p>
    <w:p w14:paraId="0CCD1A80" w14:textId="3B66D957" w:rsidR="00D66A4D" w:rsidRDefault="000A4439" w:rsidP="00D66A4D">
      <w:r>
        <w:t xml:space="preserve">- </w:t>
      </w:r>
      <w:r w:rsidR="00D66A4D">
        <w:t xml:space="preserve">Lưu ý: </w:t>
      </w:r>
      <w:r>
        <w:t>B</w:t>
      </w:r>
      <w:r w:rsidR="00D66A4D">
        <w:t xml:space="preserve">ôi xanh metylen </w:t>
      </w:r>
      <w:r w:rsidR="006E6F2C">
        <w:t>không</w:t>
      </w:r>
      <w:r w:rsidR="0024547C">
        <w:t xml:space="preserve"> </w:t>
      </w:r>
      <w:r w:rsidR="00D66A4D">
        <w:t>phải chăm sóc tình trạng viêm da tốt.</w:t>
      </w:r>
    </w:p>
    <w:p w14:paraId="7DCA76E1" w14:textId="491B2C89" w:rsidR="00D66A4D" w:rsidRDefault="000A4439" w:rsidP="00D66A4D">
      <w:r>
        <w:t xml:space="preserve">- </w:t>
      </w:r>
      <w:r w:rsidR="00D66A4D">
        <w:t xml:space="preserve">VCT sau nhiễm liên cầu </w:t>
      </w:r>
      <w:r w:rsidR="006E6F2C">
        <w:t>không</w:t>
      </w:r>
      <w:r w:rsidR="0024547C">
        <w:t xml:space="preserve"> </w:t>
      </w:r>
      <w:r w:rsidR="00D66A4D">
        <w:t>có điều trị kháng sinh dự phòng</w:t>
      </w:r>
      <w:r>
        <w:t xml:space="preserve"> </w:t>
      </w:r>
      <w:r w:rsidR="00400D61">
        <w:t>(</w:t>
      </w:r>
      <w:r w:rsidR="00D66A4D">
        <w:t>Khác với thấp tim sau nhiễm liên cầu là có điều trị dự phòng).</w:t>
      </w:r>
      <w:r>
        <w:t xml:space="preserve"> </w:t>
      </w:r>
      <w:r w:rsidR="00D66A4D">
        <w:t xml:space="preserve">Thế giới đã thử điều trị dự phòng và sau khi so sánh lại. thấy </w:t>
      </w:r>
      <w:r w:rsidR="006E6F2C">
        <w:t>không</w:t>
      </w:r>
      <w:r w:rsidR="0024547C">
        <w:t xml:space="preserve"> </w:t>
      </w:r>
      <w:r w:rsidR="00D66A4D">
        <w:t>có ý nghĩa.</w:t>
      </w:r>
    </w:p>
    <w:p w14:paraId="3159B105" w14:textId="76F330F5" w:rsidR="00D66A4D" w:rsidRPr="006E6F2C" w:rsidRDefault="00D66A4D" w:rsidP="00D66A4D">
      <w:pPr>
        <w:rPr>
          <w:b/>
          <w:bCs/>
        </w:rPr>
      </w:pPr>
      <w:r w:rsidRPr="006E6F2C">
        <w:rPr>
          <w:b/>
          <w:bCs/>
        </w:rPr>
        <w:t>29. Khi nghi ngờ VCT sau nhiễm liên cầu, ASLO bình thường, đề nghị làm thêm gì</w:t>
      </w:r>
      <w:r w:rsidR="00496724" w:rsidRPr="006E6F2C">
        <w:rPr>
          <w:b/>
          <w:bCs/>
        </w:rPr>
        <w:t>?</w:t>
      </w:r>
    </w:p>
    <w:p w14:paraId="5A7641D2" w14:textId="3567B0BD" w:rsidR="00D66A4D" w:rsidRDefault="006E6F2C" w:rsidP="00D66A4D">
      <w:r>
        <w:t>-</w:t>
      </w:r>
      <w:r w:rsidR="00D66A4D">
        <w:t xml:space="preserve"> </w:t>
      </w:r>
      <w:r>
        <w:t>L</w:t>
      </w:r>
      <w:r w:rsidR="00D66A4D">
        <w:t>àm thêm C3 bổ thể.</w:t>
      </w:r>
      <w:r>
        <w:t xml:space="preserve"> </w:t>
      </w:r>
      <w:r w:rsidR="00D66A4D">
        <w:t>VCT là viêm cổ điển, kích hoạt con đường C3 bổ thể. Do vậy C3 sẽ giảm. giảm này là giảm thứ phát.</w:t>
      </w:r>
      <w:r>
        <w:t xml:space="preserve"> </w:t>
      </w:r>
      <w:r w:rsidR="00D66A4D">
        <w:t xml:space="preserve">Tuy nhiên C3 bổ thể vẫn có thể giảm trong 1 số bệnh như Scholein henoch </w:t>
      </w:r>
      <w:r w:rsidR="00400D61">
        <w:t>(</w:t>
      </w:r>
      <w:r w:rsidR="00D66A4D">
        <w:t>dựa vào lâm sàng để phân biệt</w:t>
      </w:r>
      <w:r w:rsidR="00400D61">
        <w:t>)</w:t>
      </w:r>
      <w:r w:rsidR="00D66A4D">
        <w:t>.</w:t>
      </w:r>
      <w:r>
        <w:t xml:space="preserve"> </w:t>
      </w:r>
      <w:r w:rsidR="00D66A4D">
        <w:t>Còn nếu nghĩ đến bệnh thận IgA,</w:t>
      </w:r>
      <w:r w:rsidR="00400D61">
        <w:t xml:space="preserve"> </w:t>
      </w:r>
      <w:r w:rsidR="00D66A4D">
        <w:t xml:space="preserve">triệu </w:t>
      </w:r>
      <w:r w:rsidR="00D66A4D">
        <w:lastRenderedPageBreak/>
        <w:t>chứng lâm sàng nổi bật là đái máu đại thể kéo dài.</w:t>
      </w:r>
      <w:r w:rsidR="0024547C">
        <w:t xml:space="preserve"> </w:t>
      </w:r>
      <w:r w:rsidR="00D66A4D">
        <w:t>C3 bổ thể trong bệnh thận IgA là bình thường.</w:t>
      </w:r>
    </w:p>
    <w:p w14:paraId="5BC9DC25" w14:textId="77777777" w:rsidR="006E6F2C" w:rsidRDefault="006E6F2C" w:rsidP="00D66A4D">
      <w:r>
        <w:t xml:space="preserve">- </w:t>
      </w:r>
      <w:r w:rsidR="00D66A4D">
        <w:t>Lưu ý trong chẩn đoán phân biệt</w:t>
      </w:r>
      <w:r w:rsidR="001E5EBF">
        <w:t>:</w:t>
      </w:r>
    </w:p>
    <w:p w14:paraId="05C7F8DF" w14:textId="2C68D884" w:rsidR="00D66A4D" w:rsidRDefault="00D66A4D" w:rsidP="00D66A4D">
      <w:r>
        <w:t xml:space="preserve">+ </w:t>
      </w:r>
      <w:r w:rsidR="006E6F2C">
        <w:t>N</w:t>
      </w:r>
      <w:r>
        <w:t>ếu mà ngày hôm nay, phù lên tới &gt;</w:t>
      </w:r>
      <w:r w:rsidR="006E6F2C">
        <w:t xml:space="preserve"> </w:t>
      </w:r>
      <w:r>
        <w:t>7-10 ngày, phải phân biệt VCT sau nhiễm LC với bệnh thận IgA</w:t>
      </w:r>
      <w:r w:rsidR="006E6F2C">
        <w:t>.</w:t>
      </w:r>
    </w:p>
    <w:p w14:paraId="63A345D9" w14:textId="2B73EB95" w:rsidR="00D66A4D" w:rsidRDefault="00D66A4D" w:rsidP="00D66A4D">
      <w:r>
        <w:t xml:space="preserve">+ </w:t>
      </w:r>
      <w:r w:rsidR="006E6F2C">
        <w:t>N</w:t>
      </w:r>
      <w:r>
        <w:t>ếu ngày hôm nay</w:t>
      </w:r>
      <w:r w:rsidR="005E2506">
        <w:t>,</w:t>
      </w:r>
      <w:r>
        <w:t xml:space="preserve"> phù càng ngày càng nặng, phân biệt với HCTH </w:t>
      </w:r>
      <w:r w:rsidR="00400D61">
        <w:t>(</w:t>
      </w:r>
      <w:r>
        <w:t xml:space="preserve">nếu </w:t>
      </w:r>
      <w:r w:rsidR="006E6F2C">
        <w:t xml:space="preserve">không </w:t>
      </w:r>
      <w:r>
        <w:t xml:space="preserve">thì </w:t>
      </w:r>
      <w:r w:rsidR="006E6F2C">
        <w:t xml:space="preserve">không </w:t>
      </w:r>
      <w:r>
        <w:t>cần phân biệt).</w:t>
      </w:r>
    </w:p>
    <w:p w14:paraId="09BB7093" w14:textId="16FC8504" w:rsidR="00D66A4D" w:rsidRPr="00007181" w:rsidRDefault="00D66A4D" w:rsidP="00D66A4D">
      <w:pPr>
        <w:rPr>
          <w:b/>
          <w:bCs/>
        </w:rPr>
      </w:pPr>
      <w:r w:rsidRPr="00007181">
        <w:rPr>
          <w:b/>
          <w:bCs/>
        </w:rPr>
        <w:t>30. Khi nào chẩn đoán khỏi bệnh ở bệnh nhân VCT sau nhiễm liên cầu</w:t>
      </w:r>
      <w:r w:rsidR="005E2506" w:rsidRPr="00007181">
        <w:rPr>
          <w:b/>
          <w:bCs/>
        </w:rPr>
        <w:t>.</w:t>
      </w:r>
    </w:p>
    <w:p w14:paraId="34122D9C" w14:textId="1CDA1E02" w:rsidR="00D66A4D" w:rsidRDefault="00007181" w:rsidP="00D66A4D">
      <w:r>
        <w:t>-</w:t>
      </w:r>
      <w:r w:rsidR="00D66A4D">
        <w:t xml:space="preserve"> </w:t>
      </w:r>
      <w:r>
        <w:t>C</w:t>
      </w:r>
      <w:r w:rsidR="00D66A4D">
        <w:t>hỉ kết luận khỏi bệnh</w:t>
      </w:r>
      <w:r w:rsidR="00400D61">
        <w:t xml:space="preserve"> </w:t>
      </w:r>
      <w:r w:rsidR="00D66A4D">
        <w:t>sau 6 tháng.</w:t>
      </w:r>
    </w:p>
    <w:p w14:paraId="3755A66B" w14:textId="5E0B90FD" w:rsidR="00D66A4D" w:rsidRDefault="00007181" w:rsidP="00D66A4D">
      <w:r>
        <w:t>-</w:t>
      </w:r>
      <w:r w:rsidR="00D66A4D">
        <w:t xml:space="preserve"> </w:t>
      </w:r>
      <w:r>
        <w:t>K</w:t>
      </w:r>
      <w:r w:rsidR="00D66A4D">
        <w:t xml:space="preserve">hi </w:t>
      </w:r>
      <w:r w:rsidR="005C25BB">
        <w:t>protein</w:t>
      </w:r>
      <w:r w:rsidR="00D66A4D">
        <w:t xml:space="preserve"> niệu, h</w:t>
      </w:r>
      <w:r>
        <w:t>ồng cầu</w:t>
      </w:r>
      <w:r w:rsidR="00D66A4D">
        <w:t xml:space="preserve"> niệu (-).</w:t>
      </w:r>
      <w:r>
        <w:t xml:space="preserve"> </w:t>
      </w:r>
      <w:r w:rsidR="00D66A4D">
        <w:t>Nếu sau 6 tháng, vẫn tồn tại h</w:t>
      </w:r>
      <w:r>
        <w:t>ồng cầu</w:t>
      </w:r>
      <w:r w:rsidR="00D66A4D">
        <w:t xml:space="preserve"> niệu vi thể, </w:t>
      </w:r>
      <w:r>
        <w:t>protein</w:t>
      </w:r>
      <w:r w:rsidR="00D66A4D">
        <w:t xml:space="preserve"> niệu dù là ở dạng vết, thì đứa trẻ đó sẽ được theo dõi VCT mạn.</w:t>
      </w:r>
    </w:p>
    <w:p w14:paraId="6BDE3401" w14:textId="067C1AA0" w:rsidR="00D66A4D" w:rsidRDefault="00D66A4D" w:rsidP="00D66A4D">
      <w:r>
        <w:t>- Nếu trên 1 năm mà vẫn tồn tại h</w:t>
      </w:r>
      <w:r w:rsidR="000F3867">
        <w:t>ồng cầu</w:t>
      </w:r>
      <w:r>
        <w:t xml:space="preserve"> niệu vi thể, </w:t>
      </w:r>
      <w:r w:rsidR="00007181">
        <w:t>protein</w:t>
      </w:r>
      <w:r>
        <w:t xml:space="preserve"> niệu dù là dạng vết, thì chẩn đoán là VCT mạn.</w:t>
      </w:r>
    </w:p>
    <w:p w14:paraId="56D9A98F" w14:textId="77777777" w:rsidR="000F3867" w:rsidRDefault="000F3867" w:rsidP="00D66A4D">
      <w:r>
        <w:t xml:space="preserve">- </w:t>
      </w:r>
      <w:r w:rsidR="00D66A4D">
        <w:t>Lưu ý:</w:t>
      </w:r>
    </w:p>
    <w:p w14:paraId="467E0219" w14:textId="774AAA63" w:rsidR="00D66A4D" w:rsidRDefault="00D66A4D" w:rsidP="00D66A4D">
      <w:r>
        <w:t>+</w:t>
      </w:r>
      <w:r w:rsidR="000F3867">
        <w:t xml:space="preserve"> </w:t>
      </w:r>
      <w:r>
        <w:t>Tỉ lệ khỏi bệnh trong VCT mạn vẫn có.</w:t>
      </w:r>
    </w:p>
    <w:p w14:paraId="6B235D1C" w14:textId="06828D97" w:rsidR="00D66A4D" w:rsidRDefault="00D66A4D" w:rsidP="00D66A4D">
      <w:r>
        <w:t xml:space="preserve">+ </w:t>
      </w:r>
      <w:r w:rsidR="000F3867">
        <w:t>N</w:t>
      </w:r>
      <w:r>
        <w:t>hững đứa trẻ VCT mạn, có thể dẫn đến nguy cơ suy thận mạn ở tuổi thanh niên.</w:t>
      </w:r>
    </w:p>
    <w:p w14:paraId="46B7E7D1" w14:textId="77777777" w:rsidR="00D66A4D" w:rsidRDefault="00D66A4D" w:rsidP="00D66A4D">
      <w:r>
        <w:t>+ Tỉ lệ là 5-10% sau VCT cấp do nhiễm liên cầu.</w:t>
      </w:r>
    </w:p>
    <w:p w14:paraId="2FBA9587" w14:textId="69E586A1" w:rsidR="00D66A4D" w:rsidRPr="003C59B2" w:rsidRDefault="00D66A4D" w:rsidP="00D66A4D">
      <w:pPr>
        <w:rPr>
          <w:b/>
          <w:bCs/>
        </w:rPr>
      </w:pPr>
      <w:r w:rsidRPr="003C59B2">
        <w:rPr>
          <w:b/>
          <w:bCs/>
        </w:rPr>
        <w:t xml:space="preserve">31. Một trẻ VCT cấp sau nhiễm liên cầu có khả năng tái phát hay </w:t>
      </w:r>
      <w:r w:rsidR="006E6F2C" w:rsidRPr="003C59B2">
        <w:rPr>
          <w:b/>
          <w:bCs/>
        </w:rPr>
        <w:t>không</w:t>
      </w:r>
      <w:r w:rsidR="00496724" w:rsidRPr="003C59B2">
        <w:rPr>
          <w:b/>
          <w:bCs/>
        </w:rPr>
        <w:t>?</w:t>
      </w:r>
    </w:p>
    <w:p w14:paraId="24073356" w14:textId="61FEA046" w:rsidR="00D66A4D" w:rsidRDefault="003C59B2" w:rsidP="00D66A4D">
      <w:r>
        <w:t>-</w:t>
      </w:r>
      <w:r w:rsidR="00D66A4D">
        <w:t xml:space="preserve"> Người ta </w:t>
      </w:r>
      <w:r w:rsidR="006E6F2C">
        <w:t>không</w:t>
      </w:r>
      <w:r w:rsidR="0024547C">
        <w:t xml:space="preserve"> </w:t>
      </w:r>
      <w:r w:rsidR="00D66A4D">
        <w:t>ghi nhận ca bệnh nào tái phát cả</w:t>
      </w:r>
    </w:p>
    <w:p w14:paraId="4349352C" w14:textId="2F54F91C" w:rsidR="00D66A4D" w:rsidRDefault="003C59B2" w:rsidP="00D66A4D">
      <w:r>
        <w:t>-</w:t>
      </w:r>
      <w:r w:rsidR="00D66A4D">
        <w:t xml:space="preserve"> Nếu khỏi là khỏi luôn.</w:t>
      </w:r>
    </w:p>
    <w:p w14:paraId="6A89A509" w14:textId="7323A767" w:rsidR="00D66A4D" w:rsidRPr="00E042D4" w:rsidRDefault="00D66A4D" w:rsidP="00D66A4D">
      <w:pPr>
        <w:rPr>
          <w:b/>
          <w:bCs/>
        </w:rPr>
      </w:pPr>
      <w:r w:rsidRPr="00E042D4">
        <w:rPr>
          <w:b/>
          <w:bCs/>
        </w:rPr>
        <w:t>32. Tái khám trong VCT sau nhiễm liên cầu</w:t>
      </w:r>
      <w:r w:rsidR="00496724" w:rsidRPr="00E042D4">
        <w:rPr>
          <w:b/>
          <w:bCs/>
        </w:rPr>
        <w:t>?</w:t>
      </w:r>
    </w:p>
    <w:p w14:paraId="6CC89FA8" w14:textId="54E901C3" w:rsidR="00D66A4D" w:rsidRDefault="00E042D4" w:rsidP="00D66A4D">
      <w:r>
        <w:t>-</w:t>
      </w:r>
      <w:r w:rsidR="00D66A4D">
        <w:t xml:space="preserve"> </w:t>
      </w:r>
      <w:r>
        <w:t>T</w:t>
      </w:r>
      <w:r w:rsidR="00D66A4D">
        <w:t>ái khám vào tháng thứ nhất</w:t>
      </w:r>
    </w:p>
    <w:p w14:paraId="67A1EC69" w14:textId="4AC9DEDD" w:rsidR="00D66A4D" w:rsidRDefault="00E042D4" w:rsidP="00D66A4D">
      <w:r>
        <w:t>-</w:t>
      </w:r>
      <w:r w:rsidR="00D66A4D">
        <w:t xml:space="preserve"> </w:t>
      </w:r>
      <w:r>
        <w:t>T</w:t>
      </w:r>
      <w:r w:rsidR="00D66A4D">
        <w:t>ái khám tháng thứ 2</w:t>
      </w:r>
    </w:p>
    <w:p w14:paraId="49F76610" w14:textId="0C657C2D" w:rsidR="00D66A4D" w:rsidRDefault="00E042D4" w:rsidP="00D66A4D">
      <w:r>
        <w:t>-</w:t>
      </w:r>
      <w:r w:rsidR="00D66A4D">
        <w:t xml:space="preserve"> </w:t>
      </w:r>
      <w:r>
        <w:t>T</w:t>
      </w:r>
      <w:r w:rsidR="00D66A4D">
        <w:t xml:space="preserve">ái khám tháng thứ 4: </w:t>
      </w:r>
      <w:r>
        <w:t>Đ</w:t>
      </w:r>
      <w:r w:rsidR="00D66A4D">
        <w:t>ại đa số trường hợp sẽ khỏi bệnh trong tháng thứ 4</w:t>
      </w:r>
    </w:p>
    <w:p w14:paraId="33135F8F" w14:textId="6E0F95FE" w:rsidR="00D66A4D" w:rsidRDefault="00E042D4" w:rsidP="00D66A4D">
      <w:r>
        <w:t>-</w:t>
      </w:r>
      <w:r w:rsidR="00D66A4D">
        <w:t xml:space="preserve"> </w:t>
      </w:r>
      <w:r>
        <w:t>N</w:t>
      </w:r>
      <w:r w:rsidR="00D66A4D">
        <w:t xml:space="preserve">ếu </w:t>
      </w:r>
      <w:r w:rsidR="006E6F2C">
        <w:t xml:space="preserve">không </w:t>
      </w:r>
      <w:r w:rsidR="00D66A4D">
        <w:t>khỏi sẽ tái khám vào tháng thứ 6</w:t>
      </w:r>
    </w:p>
    <w:p w14:paraId="56A6ABDD" w14:textId="01D3CC8C" w:rsidR="00D66A4D" w:rsidRDefault="00D66A4D" w:rsidP="00D66A4D">
      <w:r>
        <w:t>- Theo phác đồ nhi khoa bệnh viện Nhi Đồng 1</w:t>
      </w:r>
      <w:r w:rsidR="00E042D4">
        <w:t xml:space="preserve"> năm</w:t>
      </w:r>
      <w:r>
        <w:t xml:space="preserve"> 2017:</w:t>
      </w:r>
      <w:r w:rsidR="00E042D4">
        <w:t xml:space="preserve"> </w:t>
      </w:r>
      <w:r>
        <w:t>Tái khám vào tháng thứ nhất, thứ hai, tháng thứ 4, tháng thứ 6 và tháng thứ 12.</w:t>
      </w:r>
    </w:p>
    <w:p w14:paraId="355ABD39" w14:textId="1FC3E62D" w:rsidR="00D7313F" w:rsidRDefault="00D7313F" w:rsidP="00D66A4D">
      <w:r>
        <w:t>- Ngừng tái khám khi hết đái máu, protein niệu âm tính, huyết áp bình thường trong vòng 1 năm.</w:t>
      </w:r>
    </w:p>
    <w:p w14:paraId="531C1852" w14:textId="05EC9B84" w:rsidR="00D66A4D" w:rsidRPr="000C7774" w:rsidRDefault="00D66A4D" w:rsidP="00D66A4D">
      <w:pPr>
        <w:rPr>
          <w:b/>
          <w:bCs/>
        </w:rPr>
      </w:pPr>
      <w:r w:rsidRPr="000C7774">
        <w:rPr>
          <w:b/>
          <w:bCs/>
        </w:rPr>
        <w:t xml:space="preserve">33. </w:t>
      </w:r>
      <w:r w:rsidR="000C7774" w:rsidRPr="000C7774">
        <w:rPr>
          <w:b/>
          <w:bCs/>
        </w:rPr>
        <w:t>T</w:t>
      </w:r>
      <w:r w:rsidRPr="000C7774">
        <w:rPr>
          <w:b/>
          <w:bCs/>
        </w:rPr>
        <w:t xml:space="preserve">ại sao thế giới chỉ quan tâm cơ chế VCT sau nhiễm liên cầu mà </w:t>
      </w:r>
      <w:r w:rsidR="006E6F2C" w:rsidRPr="000C7774">
        <w:rPr>
          <w:b/>
          <w:bCs/>
        </w:rPr>
        <w:t xml:space="preserve">không </w:t>
      </w:r>
      <w:r w:rsidRPr="000C7774">
        <w:rPr>
          <w:b/>
          <w:bCs/>
        </w:rPr>
        <w:t>quan tâm những cơ chế VCT do những nguyên nhân khác như vi khuẩn hay virus?</w:t>
      </w:r>
    </w:p>
    <w:p w14:paraId="193BF341" w14:textId="43F31D87" w:rsidR="00D66A4D" w:rsidRDefault="000C7774" w:rsidP="00D66A4D">
      <w:r>
        <w:t>-</w:t>
      </w:r>
      <w:r w:rsidR="00D66A4D">
        <w:t xml:space="preserve"> Vì chỉ có liên cầu diễn tiến thầm lặng, từ viêm da mà bỏ sót, vào thận và gây viêm thận.</w:t>
      </w:r>
    </w:p>
    <w:p w14:paraId="2BEFB28C" w14:textId="327A8860" w:rsidR="00D66A4D" w:rsidRDefault="000C7774" w:rsidP="00D66A4D">
      <w:r>
        <w:t>-</w:t>
      </w:r>
      <w:r w:rsidR="00D66A4D">
        <w:t xml:space="preserve"> </w:t>
      </w:r>
      <w:r>
        <w:t>C</w:t>
      </w:r>
      <w:r w:rsidR="00D66A4D">
        <w:t>òn các nguyên nhân khác nếu viêm cầu thận ví dụ như do tụ cầu, HI</w:t>
      </w:r>
      <w:r>
        <w:t>, v.v</w:t>
      </w:r>
      <w:r w:rsidR="00D66A4D">
        <w:t xml:space="preserve"> thường xuất hiện trong bối cảnh tổn thương đa cơ quan trong nhiễm khuẩn huyết.</w:t>
      </w:r>
    </w:p>
    <w:p w14:paraId="25A16599" w14:textId="5C2EA4B5" w:rsidR="00D66A4D" w:rsidRPr="001B5C04" w:rsidRDefault="00D66A4D" w:rsidP="00D66A4D">
      <w:pPr>
        <w:rPr>
          <w:b/>
          <w:bCs/>
        </w:rPr>
      </w:pPr>
      <w:r w:rsidRPr="001B5C04">
        <w:rPr>
          <w:b/>
          <w:bCs/>
        </w:rPr>
        <w:t xml:space="preserve">34. Những yếu tố nào có thể gây tăng </w:t>
      </w:r>
      <w:r w:rsidR="000C7774" w:rsidRPr="001B5C04">
        <w:rPr>
          <w:b/>
          <w:bCs/>
        </w:rPr>
        <w:t>huyết áp</w:t>
      </w:r>
      <w:r w:rsidRPr="001B5C04">
        <w:rPr>
          <w:b/>
          <w:bCs/>
        </w:rPr>
        <w:t xml:space="preserve"> ở bệnh nhân VCT?</w:t>
      </w:r>
    </w:p>
    <w:p w14:paraId="54939D0B" w14:textId="5E468517" w:rsidR="00D66A4D" w:rsidRDefault="001B5C04" w:rsidP="00D66A4D">
      <w:r>
        <w:t>-</w:t>
      </w:r>
      <w:r w:rsidR="00D66A4D">
        <w:t xml:space="preserve"> </w:t>
      </w:r>
      <w:r>
        <w:t>C</w:t>
      </w:r>
      <w:r w:rsidR="00D66A4D">
        <w:t>hế độ ăn mặn</w:t>
      </w:r>
    </w:p>
    <w:p w14:paraId="3DFC992C" w14:textId="7928495A" w:rsidR="00D66A4D" w:rsidRDefault="001B5C04" w:rsidP="00D66A4D">
      <w:r>
        <w:t>-</w:t>
      </w:r>
      <w:r w:rsidR="00D66A4D">
        <w:t xml:space="preserve"> </w:t>
      </w:r>
      <w:r>
        <w:t>C</w:t>
      </w:r>
      <w:r w:rsidR="00D66A4D">
        <w:t>hạy nhảy</w:t>
      </w:r>
    </w:p>
    <w:p w14:paraId="1E8CEF39" w14:textId="12D8A7E4" w:rsidR="00D66A4D" w:rsidRDefault="001B5C04" w:rsidP="00D66A4D">
      <w:r>
        <w:t>-</w:t>
      </w:r>
      <w:r w:rsidR="00D66A4D">
        <w:t xml:space="preserve"> </w:t>
      </w:r>
      <w:r>
        <w:t>S</w:t>
      </w:r>
      <w:r w:rsidR="00D66A4D">
        <w:t>tress</w:t>
      </w:r>
      <w:r w:rsidR="001E5EBF">
        <w:t>:</w:t>
      </w:r>
      <w:r w:rsidR="00D66A4D">
        <w:t xml:space="preserve"> </w:t>
      </w:r>
      <w:r>
        <w:t>V</w:t>
      </w:r>
      <w:r w:rsidR="00D66A4D">
        <w:t>ào viện nằm 2, nằm 3</w:t>
      </w:r>
      <w:r>
        <w:t>, v.v</w:t>
      </w:r>
    </w:p>
    <w:p w14:paraId="766163FB" w14:textId="69BFD97B" w:rsidR="00D66A4D" w:rsidRDefault="001B5C04" w:rsidP="00D66A4D">
      <w:r>
        <w:t>- H</w:t>
      </w:r>
      <w:r w:rsidR="00D66A4D">
        <w:t xml:space="preserve">oặc </w:t>
      </w:r>
      <w:r>
        <w:t>huyết áp</w:t>
      </w:r>
      <w:r w:rsidR="00D66A4D">
        <w:t xml:space="preserve"> ngày hôm trước bình thường do sau khi dùng thuốc </w:t>
      </w:r>
      <w:r>
        <w:t>huyết áp</w:t>
      </w:r>
      <w:r w:rsidR="00D66A4D">
        <w:t xml:space="preserve"> ví dụ như Adalat, bây giờ mình đo lúc hết thuốc thì </w:t>
      </w:r>
      <w:r>
        <w:t>huyết áp</w:t>
      </w:r>
      <w:r w:rsidR="00D66A4D">
        <w:t xml:space="preserve"> tăng thôi</w:t>
      </w:r>
      <w:r>
        <w:t>.</w:t>
      </w:r>
    </w:p>
    <w:p w14:paraId="114585DA" w14:textId="0041ABD2" w:rsidR="00D66A4D" w:rsidRPr="00DB61E2" w:rsidRDefault="00D66A4D" w:rsidP="00D66A4D">
      <w:pPr>
        <w:rPr>
          <w:b/>
          <w:bCs/>
        </w:rPr>
      </w:pPr>
      <w:r w:rsidRPr="00DB61E2">
        <w:rPr>
          <w:b/>
          <w:bCs/>
        </w:rPr>
        <w:t>35. Xử trí THA trong VCT cấp sau nhiễm liên cầu</w:t>
      </w:r>
      <w:r w:rsidR="00496724" w:rsidRPr="00DB61E2">
        <w:rPr>
          <w:b/>
          <w:bCs/>
        </w:rPr>
        <w:t>?</w:t>
      </w:r>
    </w:p>
    <w:p w14:paraId="5786C6AF" w14:textId="6E9911DE" w:rsidR="00D66A4D" w:rsidRDefault="00DB61E2" w:rsidP="00D66A4D">
      <w:r>
        <w:t>-</w:t>
      </w:r>
      <w:r w:rsidR="00D66A4D">
        <w:t xml:space="preserve"> </w:t>
      </w:r>
      <w:r>
        <w:t>Đ</w:t>
      </w:r>
      <w:r w:rsidR="00D66A4D">
        <w:t>ầu tiên vẫn là chế độ nghỉ ngơi, ăn nhạt.</w:t>
      </w:r>
    </w:p>
    <w:p w14:paraId="68811C16" w14:textId="06F8FE3F" w:rsidR="00D66A4D" w:rsidRDefault="00DB61E2" w:rsidP="00D66A4D">
      <w:r>
        <w:t>-</w:t>
      </w:r>
      <w:r w:rsidR="00D66A4D">
        <w:t xml:space="preserve"> </w:t>
      </w:r>
      <w:r>
        <w:t>Đ</w:t>
      </w:r>
      <w:r w:rsidR="00D66A4D">
        <w:t>iều trị thuốc</w:t>
      </w:r>
      <w:r w:rsidR="001E5EBF">
        <w:t>:</w:t>
      </w:r>
      <w:r w:rsidR="00D66A4D">
        <w:t xml:space="preserve"> </w:t>
      </w:r>
      <w:r>
        <w:t>Đ</w:t>
      </w:r>
      <w:r w:rsidR="00D66A4D">
        <w:t>ầu tay vẫn là lợi tiểu, sau đó thuốc chẹn kênh canxi như Nifedipin, Amlodipin, Nicardipin</w:t>
      </w:r>
      <w:r>
        <w:t>, v.v.</w:t>
      </w:r>
    </w:p>
    <w:p w14:paraId="767C839F" w14:textId="77777777" w:rsidR="00DB61E2" w:rsidRDefault="00DB61E2" w:rsidP="00D66A4D">
      <w:r>
        <w:t xml:space="preserve">- </w:t>
      </w:r>
      <w:r w:rsidR="00D66A4D">
        <w:t>Lưu ý</w:t>
      </w:r>
      <w:r>
        <w:t>:</w:t>
      </w:r>
    </w:p>
    <w:p w14:paraId="3C1F6324" w14:textId="216C8B53" w:rsidR="00D66A4D" w:rsidRDefault="00DB61E2" w:rsidP="00D66A4D">
      <w:r>
        <w:t xml:space="preserve">+ </w:t>
      </w:r>
      <w:r w:rsidR="00D66A4D">
        <w:t>HA tính theo công thức</w:t>
      </w:r>
      <w:r w:rsidR="001E5EBF">
        <w:t>:</w:t>
      </w:r>
      <w:r w:rsidR="00D66A4D">
        <w:t xml:space="preserve"> 80 + 2n.</w:t>
      </w:r>
    </w:p>
    <w:p w14:paraId="1B2B2C2E" w14:textId="5AE2683D" w:rsidR="00D66A4D" w:rsidRDefault="00DB61E2" w:rsidP="00D66A4D">
      <w:r>
        <w:t xml:space="preserve">+ </w:t>
      </w:r>
      <w:r w:rsidR="00D66A4D">
        <w:t xml:space="preserve">Nếu tăng &lt; 20% của 80 + 2n thì vẫn </w:t>
      </w:r>
      <w:r w:rsidR="006E6F2C">
        <w:t xml:space="preserve">không </w:t>
      </w:r>
      <w:r w:rsidR="00D66A4D">
        <w:t>cần phải can thiệp điều trị.</w:t>
      </w:r>
    </w:p>
    <w:p w14:paraId="624A9ADB" w14:textId="13AB7FB0" w:rsidR="00D66A4D" w:rsidRPr="00DB61E2" w:rsidRDefault="00D66A4D" w:rsidP="00D66A4D">
      <w:pPr>
        <w:rPr>
          <w:b/>
          <w:bCs/>
        </w:rPr>
      </w:pPr>
      <w:r w:rsidRPr="00DB61E2">
        <w:rPr>
          <w:b/>
          <w:bCs/>
        </w:rPr>
        <w:t xml:space="preserve">36. </w:t>
      </w:r>
      <w:r w:rsidR="00DB61E2" w:rsidRPr="00DB61E2">
        <w:rPr>
          <w:b/>
          <w:bCs/>
        </w:rPr>
        <w:t>Ư</w:t>
      </w:r>
      <w:r w:rsidRPr="00DB61E2">
        <w:rPr>
          <w:b/>
          <w:bCs/>
        </w:rPr>
        <w:t>u điểm và nhược điểm của nhỏ adalat dưới lưỡi khi sử dụng trong điều trị THA?</w:t>
      </w:r>
    </w:p>
    <w:p w14:paraId="63239B99" w14:textId="354E31C5" w:rsidR="00D66A4D" w:rsidRDefault="00D66A4D" w:rsidP="00D66A4D">
      <w:r>
        <w:t>-</w:t>
      </w:r>
      <w:r w:rsidR="00DB61E2">
        <w:t xml:space="preserve"> </w:t>
      </w:r>
      <w:r>
        <w:t>Ưu điểm</w:t>
      </w:r>
      <w:r w:rsidR="001E5EBF">
        <w:t>:</w:t>
      </w:r>
      <w:r>
        <w:t xml:space="preserve"> hạ huyết nhanh và mạnh</w:t>
      </w:r>
    </w:p>
    <w:p w14:paraId="681526D4" w14:textId="37229CC1" w:rsidR="00D66A4D" w:rsidRDefault="00D66A4D" w:rsidP="00D66A4D">
      <w:r>
        <w:t>- Nhược điểm</w:t>
      </w:r>
      <w:r w:rsidR="001E5EBF">
        <w:t>:</w:t>
      </w:r>
      <w:r>
        <w:t xml:space="preserve"> </w:t>
      </w:r>
      <w:r w:rsidR="00DB61E2">
        <w:t>V</w:t>
      </w:r>
      <w:r>
        <w:t xml:space="preserve">ì nhỏ giọt nên </w:t>
      </w:r>
      <w:r w:rsidR="006E6F2C">
        <w:t>không</w:t>
      </w:r>
      <w:r w:rsidR="0024547C">
        <w:t xml:space="preserve"> </w:t>
      </w:r>
      <w:r>
        <w:t>kiểm soát được liều lượng, có thể dẫn đến tụt huyết áp.</w:t>
      </w:r>
    </w:p>
    <w:p w14:paraId="0E7F8296" w14:textId="4699F3F3" w:rsidR="00D66A4D" w:rsidRPr="00DB61E2" w:rsidRDefault="00D66A4D" w:rsidP="00D66A4D">
      <w:pPr>
        <w:rPr>
          <w:b/>
          <w:bCs/>
        </w:rPr>
      </w:pPr>
      <w:r w:rsidRPr="00DB61E2">
        <w:rPr>
          <w:b/>
          <w:bCs/>
        </w:rPr>
        <w:t>37. Cách đo huyết áp</w:t>
      </w:r>
      <w:r w:rsidR="00A3184D">
        <w:rPr>
          <w:b/>
          <w:bCs/>
        </w:rPr>
        <w:t xml:space="preserve"> (HA)</w:t>
      </w:r>
      <w:r w:rsidRPr="00DB61E2">
        <w:rPr>
          <w:b/>
          <w:bCs/>
        </w:rPr>
        <w:t xml:space="preserve"> trẻ em</w:t>
      </w:r>
      <w:r w:rsidR="00496724" w:rsidRPr="00DB61E2">
        <w:rPr>
          <w:b/>
          <w:bCs/>
        </w:rPr>
        <w:t>?</w:t>
      </w:r>
      <w:r w:rsidRPr="00DB61E2">
        <w:rPr>
          <w:b/>
          <w:bCs/>
        </w:rPr>
        <w:t xml:space="preserve"> </w:t>
      </w:r>
    </w:p>
    <w:p w14:paraId="3567A81E" w14:textId="0401F8F2" w:rsidR="00D66A4D" w:rsidRDefault="00D66A4D" w:rsidP="00D66A4D">
      <w:r>
        <w:t xml:space="preserve">- </w:t>
      </w:r>
      <w:r w:rsidR="00DB61E2">
        <w:t>T</w:t>
      </w:r>
      <w:r>
        <w:t>ừ 3 tuổi trở lên</w:t>
      </w:r>
      <w:r w:rsidR="005E2506">
        <w:t>,</w:t>
      </w:r>
      <w:r>
        <w:t xml:space="preserve"> mới bắt đầu đo HA hệ thống bằng băng đo.</w:t>
      </w:r>
    </w:p>
    <w:p w14:paraId="64A94EAE" w14:textId="77777777" w:rsidR="00D66A4D" w:rsidRDefault="00D66A4D" w:rsidP="00D66A4D">
      <w:r>
        <w:t>- Đo huyết áp ở trẻ em so với người lớn là rất khó khăn.</w:t>
      </w:r>
    </w:p>
    <w:p w14:paraId="4E3C4380" w14:textId="70D7AFFF" w:rsidR="00D66A4D" w:rsidRDefault="00D66A4D" w:rsidP="00D66A4D">
      <w:r>
        <w:t>- Băng đo khá chuẩn</w:t>
      </w:r>
      <w:r w:rsidR="001E5EBF">
        <w:t>:</w:t>
      </w:r>
    </w:p>
    <w:p w14:paraId="78F65A9E" w14:textId="77777777" w:rsidR="00D66A4D" w:rsidRDefault="00D66A4D" w:rsidP="00D66A4D">
      <w:r>
        <w:t>+ Bề rộng băng đo phủ &gt;= 2/3 chiều dài cánh tay.</w:t>
      </w:r>
    </w:p>
    <w:p w14:paraId="1DFF466D" w14:textId="0F1AE182" w:rsidR="00D66A4D" w:rsidRDefault="00D66A4D" w:rsidP="00D66A4D">
      <w:r>
        <w:t xml:space="preserve">+ </w:t>
      </w:r>
      <w:r w:rsidR="00DB61E2">
        <w:t>C</w:t>
      </w:r>
      <w:r>
        <w:t>hiều dài băng đo phải quấn</w:t>
      </w:r>
      <w:r w:rsidR="00400D61">
        <w:t xml:space="preserve"> </w:t>
      </w:r>
      <w:r>
        <w:t>hơn 1,5 lần vòng.</w:t>
      </w:r>
    </w:p>
    <w:p w14:paraId="653D9425" w14:textId="77777777" w:rsidR="00D66A4D" w:rsidRDefault="00D66A4D" w:rsidP="00D66A4D">
      <w:r>
        <w:t>- Khi đo HA cao hơn thực tế:</w:t>
      </w:r>
    </w:p>
    <w:p w14:paraId="06693366" w14:textId="4DDE72F2" w:rsidR="00D66A4D" w:rsidRDefault="00D66A4D" w:rsidP="00D66A4D">
      <w:r>
        <w:t xml:space="preserve">+ </w:t>
      </w:r>
      <w:r w:rsidR="0067139C">
        <w:t>B</w:t>
      </w:r>
      <w:r>
        <w:t>ăng nhỏ quá &lt;2/3 &gt; HA tăng giả tạo.</w:t>
      </w:r>
    </w:p>
    <w:p w14:paraId="0CE58F5F" w14:textId="69087148" w:rsidR="00D66A4D" w:rsidRDefault="00D66A4D" w:rsidP="00D66A4D">
      <w:r>
        <w:t xml:space="preserve">+ </w:t>
      </w:r>
      <w:r w:rsidR="00C4068C">
        <w:t>K</w:t>
      </w:r>
      <w:r w:rsidR="006E6F2C">
        <w:t>hông</w:t>
      </w:r>
      <w:r w:rsidR="0024547C">
        <w:t xml:space="preserve"> </w:t>
      </w:r>
      <w:r>
        <w:t>cho bệnh nhân nghỉ ngơi đúng 5 phút trên giường &gt; tăng HA giả tạo.</w:t>
      </w:r>
    </w:p>
    <w:p w14:paraId="5DB9F5A5" w14:textId="641D562F" w:rsidR="00D66A4D" w:rsidRDefault="00D66A4D" w:rsidP="00D66A4D">
      <w:r>
        <w:t xml:space="preserve">+ </w:t>
      </w:r>
      <w:r w:rsidR="00C4068C">
        <w:t>B</w:t>
      </w:r>
      <w:r>
        <w:t>ệnh nhân đang kích thích, lo lắng, stress.</w:t>
      </w:r>
    </w:p>
    <w:p w14:paraId="42119561" w14:textId="5A51CC01" w:rsidR="00D66A4D" w:rsidRDefault="00C4068C" w:rsidP="00D66A4D">
      <w:r>
        <w:t>Vậy n</w:t>
      </w:r>
      <w:r w:rsidR="00D66A4D">
        <w:t>ên chuẩn bị bệnh nhân rất quan trọng</w:t>
      </w:r>
    </w:p>
    <w:p w14:paraId="77FBE520" w14:textId="7A3393D6" w:rsidR="00D66A4D" w:rsidRDefault="00D66A4D" w:rsidP="00D66A4D">
      <w:r>
        <w:t>- Phong cách</w:t>
      </w:r>
      <w:r w:rsidR="00C4068C">
        <w:t>:</w:t>
      </w:r>
      <w:r>
        <w:t xml:space="preserve"> “Thà chọn băng rộng còn hơn chọn băng nhỏ”.</w:t>
      </w:r>
      <w:r w:rsidR="00C4068C">
        <w:t xml:space="preserve"> </w:t>
      </w:r>
      <w:r>
        <w:t>Vì băng rộng &gt;</w:t>
      </w:r>
      <w:r w:rsidR="00C4068C">
        <w:t xml:space="preserve"> </w:t>
      </w:r>
      <w:r>
        <w:t xml:space="preserve">2/3 cũng </w:t>
      </w:r>
      <w:r w:rsidR="006E6F2C">
        <w:t>không</w:t>
      </w:r>
      <w:r w:rsidR="0024547C">
        <w:t xml:space="preserve"> </w:t>
      </w:r>
      <w:r>
        <w:t>làm thay đổi HA đáng kể.</w:t>
      </w:r>
      <w:r w:rsidR="00C4068C">
        <w:t xml:space="preserve"> N</w:t>
      </w:r>
      <w:r>
        <w:t>hưng băng nhỏ, chắc chắn HA sẽ tăng cao có ý nghĩa.</w:t>
      </w:r>
    </w:p>
    <w:p w14:paraId="1591F8EF" w14:textId="5C5B41D6" w:rsidR="00D66A4D" w:rsidRDefault="00D66A4D" w:rsidP="00D66A4D">
      <w:r>
        <w:t xml:space="preserve">- Và trong lâm sàng, trẻ em rất khi biểu hiện của tình trạng tăng HA: </w:t>
      </w:r>
      <w:r w:rsidR="00C4068C">
        <w:t>K</w:t>
      </w:r>
      <w:r w:rsidR="006E6F2C">
        <w:t>hông</w:t>
      </w:r>
      <w:r w:rsidR="0024547C">
        <w:t xml:space="preserve"> </w:t>
      </w:r>
      <w:r>
        <w:t xml:space="preserve">đau đầu, </w:t>
      </w:r>
      <w:r w:rsidR="006E6F2C">
        <w:t xml:space="preserve">không </w:t>
      </w:r>
      <w:r>
        <w:t>mệt ngực,</w:t>
      </w:r>
      <w:r w:rsidR="00C4068C">
        <w:t xml:space="preserve"> v.v </w:t>
      </w:r>
      <w:r>
        <w:t>do thành mạch của trẻ em tốt, đàn hồi rất tốt.</w:t>
      </w:r>
    </w:p>
    <w:p w14:paraId="1C07A97D" w14:textId="241A18C3" w:rsidR="00D66A4D" w:rsidRDefault="00B54661" w:rsidP="00D66A4D">
      <w:r>
        <w:t>-</w:t>
      </w:r>
      <w:r w:rsidR="00D66A4D">
        <w:t xml:space="preserve"> </w:t>
      </w:r>
      <w:r w:rsidR="00C4068C">
        <w:t>K</w:t>
      </w:r>
      <w:r w:rsidR="00D66A4D">
        <w:t xml:space="preserve">hi mà có triệu chứng, tức là THA nặng, phải tìm cho ra nguyên nhân </w:t>
      </w:r>
      <w:r w:rsidR="00400D61">
        <w:t>(</w:t>
      </w:r>
      <w:r w:rsidR="00D66A4D">
        <w:t xml:space="preserve">chứng tỏ đã biểu hiện âm thầm từ lâu). </w:t>
      </w:r>
    </w:p>
    <w:p w14:paraId="6CFDF0E1" w14:textId="138A4E59" w:rsidR="00D66A4D" w:rsidRDefault="00B54661" w:rsidP="00D66A4D">
      <w:r>
        <w:t>-</w:t>
      </w:r>
      <w:r w:rsidR="00D66A4D">
        <w:t xml:space="preserve"> </w:t>
      </w:r>
      <w:r>
        <w:t>N</w:t>
      </w:r>
      <w:r w:rsidR="00D66A4D">
        <w:t>ếu lâm sàng biểu hiện hay gặp trong bối cảnh phù phổi cấp ở trẻ em.</w:t>
      </w:r>
    </w:p>
    <w:p w14:paraId="650EEB16" w14:textId="5C6C0A76" w:rsidR="00D66A4D" w:rsidRPr="0024547C" w:rsidRDefault="00D66A4D" w:rsidP="00D66A4D">
      <w:pPr>
        <w:rPr>
          <w:b/>
          <w:bCs/>
        </w:rPr>
      </w:pPr>
      <w:r w:rsidRPr="0024547C">
        <w:rPr>
          <w:b/>
          <w:bCs/>
        </w:rPr>
        <w:t>38.</w:t>
      </w:r>
      <w:r w:rsidR="00400D61" w:rsidRPr="0024547C">
        <w:rPr>
          <w:b/>
          <w:bCs/>
        </w:rPr>
        <w:t xml:space="preserve"> </w:t>
      </w:r>
      <w:r w:rsidRPr="0024547C">
        <w:rPr>
          <w:b/>
          <w:bCs/>
        </w:rPr>
        <w:t xml:space="preserve">Cơ chế gây vô niệu, thiểu niệu, suy thận cấp, phù, </w:t>
      </w:r>
      <w:r w:rsidR="0063327C">
        <w:rPr>
          <w:b/>
          <w:bCs/>
        </w:rPr>
        <w:t>T</w:t>
      </w:r>
      <w:r w:rsidRPr="0024547C">
        <w:rPr>
          <w:b/>
          <w:bCs/>
        </w:rPr>
        <w:t>HA ở bệnh nhân viêm cầu thận</w:t>
      </w:r>
      <w:r w:rsidR="00496724" w:rsidRPr="0024547C">
        <w:rPr>
          <w:b/>
          <w:bCs/>
        </w:rPr>
        <w:t>?</w:t>
      </w:r>
      <w:r w:rsidRPr="0024547C">
        <w:rPr>
          <w:b/>
          <w:bCs/>
        </w:rPr>
        <w:t xml:space="preserve"> </w:t>
      </w:r>
    </w:p>
    <w:p w14:paraId="085D94DF" w14:textId="068F3297" w:rsidR="00D66A4D" w:rsidRDefault="00D66A4D" w:rsidP="00D66A4D">
      <w:r>
        <w:t>- Lắng đọng phức hợp</w:t>
      </w:r>
      <w:r w:rsidR="0024547C">
        <w:t xml:space="preserve"> miễn dịch</w:t>
      </w:r>
      <w:r>
        <w:t xml:space="preserve"> </w:t>
      </w:r>
      <w:r w:rsidR="0024547C">
        <w:t>(</w:t>
      </w:r>
      <w:r>
        <w:t>M</w:t>
      </w:r>
      <w:r w:rsidR="0024547C">
        <w:t>D)</w:t>
      </w:r>
      <w:r>
        <w:t xml:space="preserve"> ở mao mạch cầu thận &gt; tăng tính thấm mao quản &gt; thoát </w:t>
      </w:r>
      <w:r w:rsidR="005C25BB">
        <w:t>protein</w:t>
      </w:r>
      <w:r>
        <w:t xml:space="preserve"> niệu </w:t>
      </w:r>
      <w:r w:rsidR="006E6F2C">
        <w:t>không</w:t>
      </w:r>
      <w:r w:rsidR="0024547C">
        <w:t xml:space="preserve"> </w:t>
      </w:r>
      <w:r>
        <w:t>chọn lọc, hồng cầu</w:t>
      </w:r>
      <w:r w:rsidR="0024547C">
        <w:t>.</w:t>
      </w:r>
    </w:p>
    <w:p w14:paraId="0924D561" w14:textId="2A972B9D" w:rsidR="00D66A4D" w:rsidRDefault="00D66A4D" w:rsidP="00D66A4D">
      <w:r>
        <w:t xml:space="preserve">- Viêm càng nặng &gt; </w:t>
      </w:r>
      <w:r w:rsidR="0024547C">
        <w:t>l</w:t>
      </w:r>
      <w:r>
        <w:t xml:space="preserve">âm </w:t>
      </w:r>
      <w:r w:rsidR="0024547C">
        <w:t>s</w:t>
      </w:r>
      <w:r>
        <w:t xml:space="preserve">àng giảm mức lọc cầu thận </w:t>
      </w:r>
      <w:r w:rsidR="00400D61">
        <w:t>(</w:t>
      </w:r>
      <w:r>
        <w:t>tắc nghẽn</w:t>
      </w:r>
      <w:r w:rsidR="00400D61">
        <w:t>)</w:t>
      </w:r>
      <w:r>
        <w:t xml:space="preserve"> &gt; thiểu niệu, vô niệu</w:t>
      </w:r>
      <w:r w:rsidR="005E2506">
        <w:t>,</w:t>
      </w:r>
      <w:r>
        <w:t xml:space="preserve"> suy thận cấp.</w:t>
      </w:r>
    </w:p>
    <w:p w14:paraId="651A9DB6" w14:textId="374BEA75" w:rsidR="00D66A4D" w:rsidRDefault="00D66A4D" w:rsidP="00D66A4D">
      <w:r>
        <w:t xml:space="preserve">- Giảm mức lọc cầu thận </w:t>
      </w:r>
      <w:r w:rsidR="0024547C">
        <w:t>&gt;</w:t>
      </w:r>
      <w:r>
        <w:t xml:space="preserve"> kích hoạt hệ RAA </w:t>
      </w:r>
      <w:r w:rsidR="0024547C">
        <w:t>&gt;</w:t>
      </w:r>
      <w:r>
        <w:t xml:space="preserve"> giữ muối, giữ nước </w:t>
      </w:r>
      <w:r w:rsidR="0024547C">
        <w:t>&gt;</w:t>
      </w:r>
      <w:r>
        <w:t xml:space="preserve"> gây phù, gây </w:t>
      </w:r>
      <w:r w:rsidR="0063327C">
        <w:t>T</w:t>
      </w:r>
      <w:r>
        <w:t xml:space="preserve">HA. </w:t>
      </w:r>
    </w:p>
    <w:p w14:paraId="49214727" w14:textId="689947B0" w:rsidR="00D66A4D" w:rsidRPr="0063327C" w:rsidRDefault="00D66A4D" w:rsidP="00D66A4D">
      <w:pPr>
        <w:rPr>
          <w:b/>
          <w:bCs/>
        </w:rPr>
      </w:pPr>
      <w:r w:rsidRPr="0063327C">
        <w:rPr>
          <w:b/>
          <w:bCs/>
        </w:rPr>
        <w:t xml:space="preserve">39. Tại sao bệnh nhân </w:t>
      </w:r>
      <w:r w:rsidR="0063327C" w:rsidRPr="0063327C">
        <w:rPr>
          <w:b/>
          <w:bCs/>
        </w:rPr>
        <w:t>V</w:t>
      </w:r>
      <w:r w:rsidRPr="0063327C">
        <w:rPr>
          <w:b/>
          <w:bCs/>
        </w:rPr>
        <w:t>CT cấp sau nhiễm liên cầu, có đái máu đại thể, người ta thường dùng Erythromycin để điều trị mà bỏ qua Penicillin</w:t>
      </w:r>
      <w:r w:rsidR="00496724" w:rsidRPr="0063327C">
        <w:rPr>
          <w:b/>
          <w:bCs/>
        </w:rPr>
        <w:t>?</w:t>
      </w:r>
      <w:r w:rsidRPr="0063327C">
        <w:rPr>
          <w:b/>
          <w:bCs/>
        </w:rPr>
        <w:t xml:space="preserve"> </w:t>
      </w:r>
    </w:p>
    <w:p w14:paraId="2CBE482D" w14:textId="12FF3A48" w:rsidR="00D66A4D" w:rsidRDefault="0063327C" w:rsidP="00D66A4D">
      <w:r>
        <w:t>-</w:t>
      </w:r>
      <w:r w:rsidR="00D66A4D">
        <w:t xml:space="preserve"> Penicillin bình thường là lựa chọn ưu tiên trong điều trị viêm họng sau nhiễm liên cầu.</w:t>
      </w:r>
    </w:p>
    <w:p w14:paraId="2C345B6D" w14:textId="0612F805" w:rsidR="00D66A4D" w:rsidRDefault="0063327C" w:rsidP="00D66A4D">
      <w:r>
        <w:lastRenderedPageBreak/>
        <w:t>-</w:t>
      </w:r>
      <w:r w:rsidR="00D66A4D">
        <w:t xml:space="preserve"> Tuy nhiên những trẻ mà thể bệnh đái máu đại thể, người ta ít dùng, vì người ta sợ dị ứng chậm với </w:t>
      </w:r>
      <w:r w:rsidR="002F1319">
        <w:t>P</w:t>
      </w:r>
      <w:r w:rsidR="00D66A4D">
        <w:t xml:space="preserve">enicillin </w:t>
      </w:r>
      <w:r w:rsidR="0024547C">
        <w:t>&gt;</w:t>
      </w:r>
      <w:r w:rsidR="00D66A4D">
        <w:t xml:space="preserve"> tăng tính thấm mao quản </w:t>
      </w:r>
      <w:r w:rsidR="0024547C">
        <w:t>&gt;</w:t>
      </w:r>
      <w:r w:rsidR="00D66A4D">
        <w:t xml:space="preserve"> kích thích niêm mạc bàng quang </w:t>
      </w:r>
      <w:r w:rsidR="0024547C">
        <w:t>&gt;</w:t>
      </w:r>
      <w:r w:rsidR="00D66A4D">
        <w:t xml:space="preserve"> đái máu đại thể tại cầu thận nặng lên, đái máu tại bàng quang do viêm xung huyết vì dị ứng thuốc</w:t>
      </w:r>
      <w:r w:rsidR="002F1319">
        <w:t>.</w:t>
      </w:r>
      <w:r w:rsidR="00D66A4D">
        <w:t xml:space="preserve"> Nên người ta đổi sang nhóm Erythromycin.</w:t>
      </w:r>
    </w:p>
    <w:p w14:paraId="6FA41F1D" w14:textId="186F3DDB" w:rsidR="00D66A4D" w:rsidRPr="00FB275B" w:rsidRDefault="00D66A4D" w:rsidP="00D66A4D">
      <w:pPr>
        <w:rPr>
          <w:b/>
          <w:bCs/>
        </w:rPr>
      </w:pPr>
      <w:r w:rsidRPr="00FB275B">
        <w:rPr>
          <w:b/>
          <w:bCs/>
        </w:rPr>
        <w:t xml:space="preserve">40. Bình thường, HCTH đơn thuần là </w:t>
      </w:r>
      <w:r w:rsidR="006E6F2C" w:rsidRPr="00FB275B">
        <w:rPr>
          <w:b/>
          <w:bCs/>
        </w:rPr>
        <w:t>không</w:t>
      </w:r>
      <w:r w:rsidR="0024547C" w:rsidRPr="00FB275B">
        <w:rPr>
          <w:b/>
          <w:bCs/>
        </w:rPr>
        <w:t xml:space="preserve"> </w:t>
      </w:r>
      <w:r w:rsidRPr="00FB275B">
        <w:rPr>
          <w:b/>
          <w:bCs/>
        </w:rPr>
        <w:t>có THA nhưng vẫn có trường hợp HCTH đơn thuần mà vẫn có THA, vì sao</w:t>
      </w:r>
      <w:r w:rsidR="00496724" w:rsidRPr="00FB275B">
        <w:rPr>
          <w:b/>
          <w:bCs/>
        </w:rPr>
        <w:t>?</w:t>
      </w:r>
      <w:r w:rsidRPr="00FB275B">
        <w:rPr>
          <w:b/>
          <w:bCs/>
        </w:rPr>
        <w:t xml:space="preserve"> </w:t>
      </w:r>
    </w:p>
    <w:p w14:paraId="76795C83" w14:textId="155445BD" w:rsidR="00D66A4D" w:rsidRDefault="00D66A4D" w:rsidP="00D66A4D">
      <w:r>
        <w:t>- HCTH đơn thuần vào viện, phù to, phù nhiều, phù đa màng, bệnh nhân tiểu ít</w:t>
      </w:r>
      <w:r w:rsidR="005E2506">
        <w:t>,</w:t>
      </w:r>
      <w:r>
        <w:t xml:space="preserve"> HA vẫn tăng vì</w:t>
      </w:r>
      <w:r w:rsidR="001E5EBF">
        <w:t>:</w:t>
      </w:r>
    </w:p>
    <w:p w14:paraId="28DEFF08" w14:textId="472BE613" w:rsidR="00D66A4D" w:rsidRDefault="00D66A4D" w:rsidP="00D66A4D">
      <w:r>
        <w:t xml:space="preserve">+ </w:t>
      </w:r>
      <w:r w:rsidR="00FB275B">
        <w:t>P</w:t>
      </w:r>
      <w:r>
        <w:t xml:space="preserve">hù quá to ở ngoại bào </w:t>
      </w:r>
      <w:r w:rsidR="0024547C">
        <w:t>&gt;</w:t>
      </w:r>
      <w:r>
        <w:t xml:space="preserve"> thể tích nội bào giảm </w:t>
      </w:r>
      <w:r w:rsidR="0024547C">
        <w:t>&gt;</w:t>
      </w:r>
      <w:r>
        <w:t xml:space="preserve"> máu đến thận ít </w:t>
      </w:r>
      <w:r w:rsidR="0024547C">
        <w:t>&gt;</w:t>
      </w:r>
      <w:r>
        <w:t xml:space="preserve"> giảm mức lọc cầu thận</w:t>
      </w:r>
      <w:r w:rsidR="00400D61">
        <w:t xml:space="preserve"> (</w:t>
      </w:r>
      <w:r>
        <w:t>tiểu ít</w:t>
      </w:r>
      <w:r w:rsidR="00400D61">
        <w:t>)</w:t>
      </w:r>
      <w:r w:rsidR="00FB275B">
        <w:t xml:space="preserve"> </w:t>
      </w:r>
      <w:r w:rsidR="0024547C">
        <w:t>&gt;</w:t>
      </w:r>
      <w:r>
        <w:t xml:space="preserve"> kích hoạt hệ RAA </w:t>
      </w:r>
      <w:r w:rsidR="0024547C">
        <w:t>&gt;</w:t>
      </w:r>
      <w:r>
        <w:t xml:space="preserve"> gây tăng huyết áp. </w:t>
      </w:r>
    </w:p>
    <w:p w14:paraId="0DEAB00C" w14:textId="35A8112E" w:rsidR="00D66A4D" w:rsidRDefault="00D66A4D" w:rsidP="00D66A4D">
      <w:r>
        <w:t xml:space="preserve">- </w:t>
      </w:r>
      <w:r w:rsidR="00FB275B">
        <w:t>T</w:t>
      </w:r>
      <w:r>
        <w:t>ăng huyết áp thể này sẽ giảm rất nhanh nhờ nghỉ ngơi và ăn nhạt.</w:t>
      </w:r>
    </w:p>
    <w:p w14:paraId="7F70838A" w14:textId="2ED94173" w:rsidR="00D66A4D" w:rsidRPr="00FA4E17" w:rsidRDefault="00D66A4D" w:rsidP="00D66A4D">
      <w:pPr>
        <w:rPr>
          <w:b/>
          <w:bCs/>
        </w:rPr>
      </w:pPr>
      <w:r w:rsidRPr="00FA4E17">
        <w:rPr>
          <w:b/>
          <w:bCs/>
        </w:rPr>
        <w:t>41. Vì sao trong HCTH đơn thuần vẫn có HC niệu vi thể</w:t>
      </w:r>
      <w:r w:rsidR="00496724" w:rsidRPr="00FA4E17">
        <w:rPr>
          <w:b/>
          <w:bCs/>
        </w:rPr>
        <w:t>?</w:t>
      </w:r>
    </w:p>
    <w:p w14:paraId="1B626259" w14:textId="2A4AEFF6" w:rsidR="00D66A4D" w:rsidRDefault="00D66A4D" w:rsidP="00D66A4D">
      <w:r>
        <w:t>- Vì một trong những cơ chế gây phù trong HCTH vẫn có hiện tượng tăng tính thấm mao quản.</w:t>
      </w:r>
      <w:r w:rsidR="006B6328">
        <w:t xml:space="preserve"> </w:t>
      </w:r>
      <w:r>
        <w:t>Hồng cầu vẫn có thể lọt qua nhưng rất nhẹ và thoáng qua ở mức vi thể</w:t>
      </w:r>
      <w:r w:rsidR="00FA4E17">
        <w:t>.</w:t>
      </w:r>
      <w:r w:rsidR="006B6328">
        <w:t xml:space="preserve"> </w:t>
      </w:r>
      <w:r w:rsidR="00FA4E17">
        <w:t>N</w:t>
      </w:r>
      <w:r>
        <w:t xml:space="preserve">ên que thử nước tiểu vẫn có thể </w:t>
      </w:r>
      <w:r w:rsidR="00FA4E17">
        <w:t>(</w:t>
      </w:r>
      <w:r>
        <w:t>+</w:t>
      </w:r>
      <w:r w:rsidR="00FA4E17">
        <w:t>)</w:t>
      </w:r>
      <w:r>
        <w:t xml:space="preserve">, </w:t>
      </w:r>
      <w:r w:rsidR="00FA4E17">
        <w:t>(</w:t>
      </w:r>
      <w:r>
        <w:t>++</w:t>
      </w:r>
      <w:r w:rsidR="00FA4E17">
        <w:t>)</w:t>
      </w:r>
      <w:r w:rsidR="006B6328">
        <w:t>.</w:t>
      </w:r>
    </w:p>
    <w:p w14:paraId="2863B2B8" w14:textId="4905059E" w:rsidR="00D66A4D" w:rsidRDefault="001426D9" w:rsidP="00D66A4D">
      <w:r>
        <w:t xml:space="preserve">- </w:t>
      </w:r>
      <w:r w:rsidR="00D66A4D">
        <w:t>Lưu ý</w:t>
      </w:r>
      <w:r w:rsidR="001E5EBF">
        <w:t>:</w:t>
      </w:r>
      <w:r w:rsidR="00D66A4D">
        <w:t xml:space="preserve"> HC thận hư </w:t>
      </w:r>
      <w:r w:rsidR="006E6F2C">
        <w:t>không</w:t>
      </w:r>
      <w:r w:rsidR="0024547C">
        <w:t xml:space="preserve"> </w:t>
      </w:r>
      <w:r w:rsidR="00D66A4D">
        <w:t>đơn thuần</w:t>
      </w:r>
      <w:r>
        <w:t xml:space="preserve"> do</w:t>
      </w:r>
      <w:r w:rsidR="00D66A4D">
        <w:t xml:space="preserve"> tổn thương mao mạch và màng đáy.</w:t>
      </w:r>
    </w:p>
    <w:p w14:paraId="13CC1423" w14:textId="0A32DB69" w:rsidR="00D66A4D" w:rsidRPr="00DB667A" w:rsidRDefault="00D66A4D" w:rsidP="00D66A4D">
      <w:pPr>
        <w:rPr>
          <w:b/>
          <w:bCs/>
        </w:rPr>
      </w:pPr>
      <w:r w:rsidRPr="00DB667A">
        <w:rPr>
          <w:b/>
          <w:bCs/>
        </w:rPr>
        <w:t xml:space="preserve">42. </w:t>
      </w:r>
      <w:r w:rsidR="003D5E9A" w:rsidRPr="00DB667A">
        <w:rPr>
          <w:b/>
          <w:bCs/>
        </w:rPr>
        <w:t>T</w:t>
      </w:r>
      <w:r w:rsidRPr="00DB667A">
        <w:rPr>
          <w:b/>
          <w:bCs/>
        </w:rPr>
        <w:t xml:space="preserve">ại sao dùng </w:t>
      </w:r>
      <w:r w:rsidR="003D5E9A" w:rsidRPr="00DB667A">
        <w:rPr>
          <w:b/>
          <w:bCs/>
        </w:rPr>
        <w:t>prednisolon</w:t>
      </w:r>
      <w:r w:rsidRPr="00DB667A">
        <w:rPr>
          <w:b/>
          <w:bCs/>
        </w:rPr>
        <w:t xml:space="preserve"> dễ gây tăng huyết áp</w:t>
      </w:r>
      <w:r w:rsidR="00496724" w:rsidRPr="00DB667A">
        <w:rPr>
          <w:b/>
          <w:bCs/>
        </w:rPr>
        <w:t>?</w:t>
      </w:r>
    </w:p>
    <w:p w14:paraId="40087EFE" w14:textId="156B7C6E" w:rsidR="00D66A4D" w:rsidRDefault="00DB667A" w:rsidP="00D66A4D">
      <w:r>
        <w:t>-</w:t>
      </w:r>
      <w:r w:rsidR="00D66A4D">
        <w:t xml:space="preserve"> Do làm tăng tái hấp thu nước tại ống thận nên làm dễ gây phù và tăng HA.</w:t>
      </w:r>
    </w:p>
    <w:p w14:paraId="20FCBE20" w14:textId="127131DB" w:rsidR="00D66A4D" w:rsidRPr="00C609DF" w:rsidRDefault="00D66A4D" w:rsidP="00D66A4D">
      <w:pPr>
        <w:rPr>
          <w:b/>
          <w:bCs/>
        </w:rPr>
      </w:pPr>
      <w:r w:rsidRPr="00C609DF">
        <w:rPr>
          <w:b/>
          <w:bCs/>
        </w:rPr>
        <w:t xml:space="preserve">43. Cơ chế đái máu và </w:t>
      </w:r>
      <w:r w:rsidR="00007181" w:rsidRPr="00C609DF">
        <w:rPr>
          <w:b/>
          <w:bCs/>
        </w:rPr>
        <w:t>protein</w:t>
      </w:r>
      <w:r w:rsidRPr="00C609DF">
        <w:rPr>
          <w:b/>
          <w:bCs/>
        </w:rPr>
        <w:t xml:space="preserve"> trong viêm cầu thận cấp</w:t>
      </w:r>
      <w:r w:rsidR="00496724" w:rsidRPr="00C609DF">
        <w:rPr>
          <w:b/>
          <w:bCs/>
        </w:rPr>
        <w:t>?</w:t>
      </w:r>
    </w:p>
    <w:p w14:paraId="1B16A207" w14:textId="5E826812" w:rsidR="00D66A4D" w:rsidRDefault="00D66A4D" w:rsidP="00D66A4D">
      <w:r>
        <w:t xml:space="preserve">- </w:t>
      </w:r>
      <w:r w:rsidR="00C609DF">
        <w:t>D</w:t>
      </w:r>
      <w:r>
        <w:t xml:space="preserve">o lắng đọng phức hợp lên mao mạch cầu thận </w:t>
      </w:r>
      <w:r w:rsidR="0024547C">
        <w:t>&gt;</w:t>
      </w:r>
      <w:r>
        <w:t xml:space="preserve"> mao mạch cầu thận viêm </w:t>
      </w:r>
      <w:r w:rsidR="0024547C">
        <w:t>&gt;</w:t>
      </w:r>
      <w:r>
        <w:t xml:space="preserve"> tăng tính thấm mao quản </w:t>
      </w:r>
      <w:r w:rsidR="0024547C">
        <w:t>&gt;</w:t>
      </w:r>
      <w:r>
        <w:t xml:space="preserve"> thoát </w:t>
      </w:r>
      <w:r w:rsidR="00007181">
        <w:t>protein</w:t>
      </w:r>
      <w:r>
        <w:t xml:space="preserve"> và hồng cầu.</w:t>
      </w:r>
    </w:p>
    <w:p w14:paraId="1F9EE7BD" w14:textId="53754ABC" w:rsidR="00D66A4D" w:rsidRPr="00C609DF" w:rsidRDefault="00D66A4D" w:rsidP="00D66A4D">
      <w:pPr>
        <w:rPr>
          <w:b/>
          <w:bCs/>
        </w:rPr>
      </w:pPr>
      <w:r w:rsidRPr="00C609DF">
        <w:rPr>
          <w:b/>
          <w:bCs/>
        </w:rPr>
        <w:t xml:space="preserve">44. </w:t>
      </w:r>
      <w:r w:rsidR="00C609DF" w:rsidRPr="00C609DF">
        <w:rPr>
          <w:b/>
          <w:bCs/>
        </w:rPr>
        <w:t>C</w:t>
      </w:r>
      <w:r w:rsidRPr="00C609DF">
        <w:rPr>
          <w:b/>
          <w:bCs/>
        </w:rPr>
        <w:t xml:space="preserve">hứng minh trên lâm sàng một bệnh nhân phù trung bình chứ </w:t>
      </w:r>
      <w:r w:rsidR="006E6F2C" w:rsidRPr="00C609DF">
        <w:rPr>
          <w:b/>
          <w:bCs/>
        </w:rPr>
        <w:t>không</w:t>
      </w:r>
      <w:r w:rsidR="0024547C" w:rsidRPr="00C609DF">
        <w:rPr>
          <w:b/>
          <w:bCs/>
        </w:rPr>
        <w:t xml:space="preserve"> </w:t>
      </w:r>
      <w:r w:rsidRPr="00C609DF">
        <w:rPr>
          <w:b/>
          <w:bCs/>
        </w:rPr>
        <w:t>phải nặng</w:t>
      </w:r>
      <w:r w:rsidR="00496724" w:rsidRPr="00C609DF">
        <w:rPr>
          <w:b/>
          <w:bCs/>
        </w:rPr>
        <w:t>?</w:t>
      </w:r>
    </w:p>
    <w:p w14:paraId="2E2D11E2" w14:textId="77777777" w:rsidR="00D66A4D" w:rsidRDefault="00D66A4D" w:rsidP="00D66A4D">
      <w:r>
        <w:t>- Phù nặng thường phù đa màng.</w:t>
      </w:r>
    </w:p>
    <w:p w14:paraId="1213C4E0" w14:textId="6BC667EA" w:rsidR="00D66A4D" w:rsidRDefault="00D66A4D" w:rsidP="00D66A4D">
      <w:r>
        <w:t xml:space="preserve">- Lâm sàng sẽ thấy bìu sưng to lên </w:t>
      </w:r>
      <w:r w:rsidR="00400D61">
        <w:t>(</w:t>
      </w:r>
      <w:r>
        <w:t>tràn dịch màng tinh hoàn</w:t>
      </w:r>
      <w:r w:rsidR="00400D61">
        <w:t>)</w:t>
      </w:r>
      <w:r w:rsidR="009E4C92">
        <w:t>, v.v.</w:t>
      </w:r>
    </w:p>
    <w:p w14:paraId="1B747A94" w14:textId="5F5146E6" w:rsidR="00D66A4D" w:rsidRPr="004775D1" w:rsidRDefault="00D66A4D" w:rsidP="00D66A4D">
      <w:pPr>
        <w:rPr>
          <w:b/>
          <w:bCs/>
        </w:rPr>
      </w:pPr>
      <w:r w:rsidRPr="004775D1">
        <w:rPr>
          <w:b/>
          <w:bCs/>
        </w:rPr>
        <w:t xml:space="preserve">45. </w:t>
      </w:r>
      <w:r w:rsidR="004775D1" w:rsidRPr="004775D1">
        <w:rPr>
          <w:b/>
          <w:bCs/>
        </w:rPr>
        <w:t>K</w:t>
      </w:r>
      <w:r w:rsidRPr="004775D1">
        <w:rPr>
          <w:b/>
          <w:bCs/>
        </w:rPr>
        <w:t xml:space="preserve">huyên gì người dân điều trị để giảm viêm cầu thận cấp ở </w:t>
      </w:r>
      <w:r w:rsidR="004775D1">
        <w:rPr>
          <w:b/>
          <w:bCs/>
        </w:rPr>
        <w:t>V</w:t>
      </w:r>
      <w:r w:rsidRPr="004775D1">
        <w:rPr>
          <w:b/>
          <w:bCs/>
        </w:rPr>
        <w:t xml:space="preserve">iệt </w:t>
      </w:r>
      <w:r w:rsidR="004775D1">
        <w:rPr>
          <w:b/>
          <w:bCs/>
        </w:rPr>
        <w:t>N</w:t>
      </w:r>
      <w:r w:rsidRPr="004775D1">
        <w:rPr>
          <w:b/>
          <w:bCs/>
        </w:rPr>
        <w:t>am</w:t>
      </w:r>
      <w:r w:rsidR="00496724" w:rsidRPr="004775D1">
        <w:rPr>
          <w:b/>
          <w:bCs/>
        </w:rPr>
        <w:t>?</w:t>
      </w:r>
    </w:p>
    <w:p w14:paraId="5E8F31E4" w14:textId="77777777" w:rsidR="00D66A4D" w:rsidRDefault="00D66A4D" w:rsidP="00D66A4D">
      <w:r>
        <w:t>- Khuyên điều trị viêm họng, viêm da triệt để.</w:t>
      </w:r>
    </w:p>
    <w:p w14:paraId="77BE0829" w14:textId="52976681" w:rsidR="00D66A4D" w:rsidRDefault="00D66A4D" w:rsidP="00D66A4D">
      <w:r>
        <w:t xml:space="preserve">- </w:t>
      </w:r>
      <w:r w:rsidR="00327B86">
        <w:t>Đ</w:t>
      </w:r>
      <w:r>
        <w:t>iều trị triệt để</w:t>
      </w:r>
      <w:r w:rsidR="00327B86">
        <w:t xml:space="preserve"> </w:t>
      </w:r>
      <w:r>
        <w:t>kháng sinh đủ liệu trình</w:t>
      </w:r>
      <w:r w:rsidR="00327B86">
        <w:t xml:space="preserve"> </w:t>
      </w:r>
      <w:r>
        <w:t>từ 7-10 ngày, tốt nhất nên điều trị đủ 10 ngày.</w:t>
      </w:r>
    </w:p>
    <w:p w14:paraId="504BF1D3" w14:textId="68570BE3" w:rsidR="00D66A4D" w:rsidRPr="002F2E50" w:rsidRDefault="00D66A4D" w:rsidP="00D66A4D">
      <w:pPr>
        <w:rPr>
          <w:b/>
          <w:bCs/>
        </w:rPr>
      </w:pPr>
      <w:r w:rsidRPr="002F2E50">
        <w:rPr>
          <w:b/>
          <w:bCs/>
        </w:rPr>
        <w:t>46. Hiện tượng “sụt cân sinh lí</w:t>
      </w:r>
      <w:r w:rsidR="002F2E50">
        <w:rPr>
          <w:b/>
          <w:bCs/>
        </w:rPr>
        <w:t>”</w:t>
      </w:r>
      <w:r w:rsidRPr="002F2E50">
        <w:rPr>
          <w:b/>
          <w:bCs/>
        </w:rPr>
        <w:t xml:space="preserve"> thường xảy ra vào ngày bao nhiêu</w:t>
      </w:r>
      <w:r w:rsidR="00496724" w:rsidRPr="002F2E50">
        <w:rPr>
          <w:b/>
          <w:bCs/>
        </w:rPr>
        <w:t>?</w:t>
      </w:r>
      <w:r w:rsidRPr="002F2E50">
        <w:rPr>
          <w:b/>
          <w:bCs/>
        </w:rPr>
        <w:t xml:space="preserve"> </w:t>
      </w:r>
      <w:r w:rsidR="00521566">
        <w:rPr>
          <w:b/>
          <w:bCs/>
        </w:rPr>
        <w:t>S</w:t>
      </w:r>
      <w:r w:rsidRPr="002F2E50">
        <w:rPr>
          <w:b/>
          <w:bCs/>
        </w:rPr>
        <w:t>ụt bao nhiêu cân mà gọi là sinh lí</w:t>
      </w:r>
      <w:r w:rsidR="00496724" w:rsidRPr="002F2E50">
        <w:rPr>
          <w:b/>
          <w:bCs/>
        </w:rPr>
        <w:t>?</w:t>
      </w:r>
      <w:r w:rsidRPr="002F2E50">
        <w:rPr>
          <w:b/>
          <w:bCs/>
        </w:rPr>
        <w:t xml:space="preserve"> </w:t>
      </w:r>
    </w:p>
    <w:p w14:paraId="0C88F8E8" w14:textId="58B9FAC5" w:rsidR="00D66A4D" w:rsidRDefault="00D66A4D" w:rsidP="00D66A4D">
      <w:r>
        <w:t>- Thường xảy ra vào ngày thứ 4 sau khi sinh</w:t>
      </w:r>
      <w:r w:rsidR="00521566">
        <w:t>:</w:t>
      </w:r>
    </w:p>
    <w:p w14:paraId="7DC19A2B" w14:textId="51B9BBD4" w:rsidR="00D66A4D" w:rsidRDefault="00521566" w:rsidP="00D66A4D">
      <w:r>
        <w:t>+</w:t>
      </w:r>
      <w:r w:rsidR="00D66A4D">
        <w:t xml:space="preserve"> Sụt &lt; 10% cân nặng </w:t>
      </w:r>
      <w:r>
        <w:t>là</w:t>
      </w:r>
      <w:r w:rsidR="00D66A4D">
        <w:t xml:space="preserve"> sinh lí</w:t>
      </w:r>
    </w:p>
    <w:p w14:paraId="0744652D" w14:textId="549DFCB9" w:rsidR="00D66A4D" w:rsidRDefault="00521566" w:rsidP="00D66A4D">
      <w:r>
        <w:t>+</w:t>
      </w:r>
      <w:r w:rsidR="00D66A4D">
        <w:t xml:space="preserve"> </w:t>
      </w:r>
      <w:r>
        <w:t>S</w:t>
      </w:r>
      <w:r w:rsidR="00D66A4D">
        <w:t xml:space="preserve">ụt &gt; 10% cân nặng </w:t>
      </w:r>
      <w:r>
        <w:t>là</w:t>
      </w:r>
      <w:r w:rsidR="00D66A4D">
        <w:t xml:space="preserve"> bệnh lí. </w:t>
      </w:r>
    </w:p>
    <w:p w14:paraId="65EA2512" w14:textId="220F2AD0" w:rsidR="00D66A4D" w:rsidRDefault="00D66A4D" w:rsidP="00D66A4D">
      <w:r>
        <w:t xml:space="preserve">- </w:t>
      </w:r>
      <w:r w:rsidR="00521566">
        <w:t>Sụt cân sinh lý</w:t>
      </w:r>
      <w:r>
        <w:t xml:space="preserve"> thường hồi phục sau 2 tuần.</w:t>
      </w:r>
    </w:p>
    <w:p w14:paraId="629D0671" w14:textId="49F37BAB" w:rsidR="00D66A4D" w:rsidRPr="00C12C5B" w:rsidRDefault="00D66A4D" w:rsidP="00D66A4D">
      <w:pPr>
        <w:rPr>
          <w:b/>
          <w:bCs/>
        </w:rPr>
      </w:pPr>
      <w:r w:rsidRPr="00C12C5B">
        <w:rPr>
          <w:b/>
          <w:bCs/>
        </w:rPr>
        <w:t>47. Sau sinh, cân nặng sẽ đạt gấp đôi, gấp ba, gấp 4 lần vào thời điểm nào</w:t>
      </w:r>
      <w:r w:rsidR="00496724" w:rsidRPr="00C12C5B">
        <w:rPr>
          <w:b/>
          <w:bCs/>
        </w:rPr>
        <w:t>?</w:t>
      </w:r>
    </w:p>
    <w:p w14:paraId="24A917F7" w14:textId="77777777" w:rsidR="00C12C5B" w:rsidRDefault="00D66A4D" w:rsidP="00D66A4D">
      <w:r>
        <w:t>- Sau sinh 3 tháng đầu, trẻ tăng cân nhanh sau đó chậm lại dần</w:t>
      </w:r>
    </w:p>
    <w:p w14:paraId="39CF27CE" w14:textId="273FB394" w:rsidR="00D66A4D" w:rsidRDefault="00D66A4D" w:rsidP="00D66A4D">
      <w:r>
        <w:t xml:space="preserve">- </w:t>
      </w:r>
      <w:r w:rsidR="00C12C5B">
        <w:t>T</w:t>
      </w:r>
      <w:r>
        <w:t xml:space="preserve">ăng gấp đôi </w:t>
      </w:r>
      <w:r w:rsidR="0024547C">
        <w:t>&gt;</w:t>
      </w:r>
      <w:r>
        <w:t xml:space="preserve"> tháng thứ 5</w:t>
      </w:r>
    </w:p>
    <w:p w14:paraId="5B36DF07" w14:textId="0EB06661" w:rsidR="00D66A4D" w:rsidRDefault="00D66A4D" w:rsidP="00D66A4D">
      <w:r>
        <w:t xml:space="preserve">- </w:t>
      </w:r>
      <w:r w:rsidR="00C12C5B">
        <w:t>T</w:t>
      </w:r>
      <w:r>
        <w:t xml:space="preserve">ăng gấp ba </w:t>
      </w:r>
      <w:r w:rsidR="0024547C">
        <w:t>&gt;</w:t>
      </w:r>
      <w:r>
        <w:t xml:space="preserve"> tháng thứ 12</w:t>
      </w:r>
    </w:p>
    <w:p w14:paraId="6316FD89" w14:textId="6071F5BB" w:rsidR="00D66A4D" w:rsidRDefault="00D66A4D" w:rsidP="00D66A4D">
      <w:r>
        <w:t xml:space="preserve">- </w:t>
      </w:r>
      <w:r w:rsidR="00C12C5B">
        <w:t>T</w:t>
      </w:r>
      <w:r>
        <w:t xml:space="preserve">ăng gấp 4 </w:t>
      </w:r>
      <w:r w:rsidR="0024547C">
        <w:t>&gt;</w:t>
      </w:r>
      <w:r>
        <w:t xml:space="preserve"> tháng thứ 24.</w:t>
      </w:r>
    </w:p>
    <w:p w14:paraId="0409637D" w14:textId="441C628D" w:rsidR="00D66A4D" w:rsidRPr="00C12C5B" w:rsidRDefault="00D66A4D" w:rsidP="00D66A4D">
      <w:pPr>
        <w:rPr>
          <w:b/>
          <w:bCs/>
        </w:rPr>
      </w:pPr>
      <w:r w:rsidRPr="00C12C5B">
        <w:rPr>
          <w:b/>
          <w:bCs/>
        </w:rPr>
        <w:t>48. Trẻ trai, gái dậy thì ở độ tuổi nào thì được xem là dậy thì sớm</w:t>
      </w:r>
      <w:r w:rsidR="00496724" w:rsidRPr="00C12C5B">
        <w:rPr>
          <w:b/>
          <w:bCs/>
        </w:rPr>
        <w:t>?</w:t>
      </w:r>
    </w:p>
    <w:p w14:paraId="773A6968" w14:textId="34CD6BAF" w:rsidR="00D66A4D" w:rsidRDefault="00D66A4D" w:rsidP="00D66A4D">
      <w:r>
        <w:t>- Trẻ trai dậy thì sớm là &lt;</w:t>
      </w:r>
      <w:r w:rsidR="00C12C5B">
        <w:t xml:space="preserve"> </w:t>
      </w:r>
      <w:r>
        <w:t>9 tuổi.</w:t>
      </w:r>
    </w:p>
    <w:p w14:paraId="16EAA110" w14:textId="47A8E021" w:rsidR="00D66A4D" w:rsidRDefault="00D66A4D" w:rsidP="00D66A4D">
      <w:r>
        <w:t xml:space="preserve">- Trẻ gái dậy thì sớm là &lt; 8 tuổi. </w:t>
      </w:r>
    </w:p>
    <w:p w14:paraId="4231940A" w14:textId="286C36C8" w:rsidR="00D66A4D" w:rsidRDefault="00D66A4D" w:rsidP="00D66A4D">
      <w:pPr>
        <w:rPr>
          <w:b/>
          <w:bCs/>
        </w:rPr>
      </w:pPr>
      <w:r w:rsidRPr="00C12C5B">
        <w:rPr>
          <w:b/>
          <w:bCs/>
        </w:rPr>
        <w:t>49. Phân biệt phù tim và phù thận</w:t>
      </w:r>
    </w:p>
    <w:tbl>
      <w:tblPr>
        <w:tblStyle w:val="TableGrid"/>
        <w:tblW w:w="0" w:type="auto"/>
        <w:tblLook w:val="04A0" w:firstRow="1" w:lastRow="0" w:firstColumn="1" w:lastColumn="0" w:noHBand="0" w:noVBand="1"/>
      </w:tblPr>
      <w:tblGrid>
        <w:gridCol w:w="2254"/>
        <w:gridCol w:w="2255"/>
      </w:tblGrid>
      <w:tr w:rsidR="004160DC" w14:paraId="3C98A695" w14:textId="77777777" w:rsidTr="004160DC">
        <w:tc>
          <w:tcPr>
            <w:tcW w:w="2254" w:type="dxa"/>
          </w:tcPr>
          <w:p w14:paraId="0C52D898" w14:textId="49892441" w:rsidR="004160DC" w:rsidRDefault="004160DC" w:rsidP="004160DC">
            <w:pPr>
              <w:rPr>
                <w:b/>
                <w:bCs/>
              </w:rPr>
            </w:pPr>
            <w:r w:rsidRPr="008C0C0C">
              <w:t>Phù thận</w:t>
            </w:r>
          </w:p>
        </w:tc>
        <w:tc>
          <w:tcPr>
            <w:tcW w:w="2255" w:type="dxa"/>
          </w:tcPr>
          <w:p w14:paraId="614C0640" w14:textId="2D40BA70" w:rsidR="004160DC" w:rsidRDefault="004160DC" w:rsidP="004160DC">
            <w:pPr>
              <w:rPr>
                <w:b/>
                <w:bCs/>
              </w:rPr>
            </w:pPr>
            <w:r w:rsidRPr="008C0C0C">
              <w:t>Phù tim</w:t>
            </w:r>
          </w:p>
        </w:tc>
      </w:tr>
      <w:tr w:rsidR="004160DC" w14:paraId="3F36A354" w14:textId="77777777" w:rsidTr="004160DC">
        <w:tc>
          <w:tcPr>
            <w:tcW w:w="2254" w:type="dxa"/>
          </w:tcPr>
          <w:p w14:paraId="273D38F3" w14:textId="30E62DF7" w:rsidR="004160DC" w:rsidRPr="008C0C0C" w:rsidRDefault="004160DC" w:rsidP="004160DC">
            <w:r w:rsidRPr="008C0C0C">
              <w:t xml:space="preserve">Do dịch tràn ra đột ngột -&gt; tập trung chủ yếu mô lỏng lẻo hay phù mí mắt. </w:t>
            </w:r>
          </w:p>
          <w:p w14:paraId="473B7A18" w14:textId="77777777" w:rsidR="004160DC" w:rsidRDefault="004160DC" w:rsidP="004160DC">
            <w:pPr>
              <w:rPr>
                <w:b/>
                <w:bCs/>
              </w:rPr>
            </w:pPr>
          </w:p>
        </w:tc>
        <w:tc>
          <w:tcPr>
            <w:tcW w:w="2255" w:type="dxa"/>
          </w:tcPr>
          <w:p w14:paraId="4FC7CE00" w14:textId="7AE43F96" w:rsidR="004160DC" w:rsidRDefault="004160DC" w:rsidP="004160DC">
            <w:pPr>
              <w:rPr>
                <w:b/>
                <w:bCs/>
              </w:rPr>
            </w:pPr>
            <w:r w:rsidRPr="00FC6561">
              <w:t>Do diễn tiến từ từ &gt; tập trung chủ yếu phần thấp do tác động của trọng lực</w:t>
            </w:r>
            <w:r>
              <w:t xml:space="preserve"> </w:t>
            </w:r>
            <w:r w:rsidRPr="00FC6561">
              <w:t xml:space="preserve">nên hay phù chân. </w:t>
            </w:r>
          </w:p>
        </w:tc>
      </w:tr>
      <w:tr w:rsidR="004160DC" w14:paraId="270B50F0" w14:textId="77777777" w:rsidTr="004160DC">
        <w:tc>
          <w:tcPr>
            <w:tcW w:w="2254" w:type="dxa"/>
          </w:tcPr>
          <w:p w14:paraId="2E249260" w14:textId="27E92284" w:rsidR="004160DC" w:rsidRDefault="004160DC" w:rsidP="004160DC">
            <w:pPr>
              <w:rPr>
                <w:b/>
                <w:bCs/>
              </w:rPr>
            </w:pPr>
            <w:r w:rsidRPr="004A372B">
              <w:t>Thường phù buổi sáng sau khi thức dậy</w:t>
            </w:r>
          </w:p>
        </w:tc>
        <w:tc>
          <w:tcPr>
            <w:tcW w:w="2255" w:type="dxa"/>
          </w:tcPr>
          <w:p w14:paraId="4C1043F1" w14:textId="3BA00A42" w:rsidR="004160DC" w:rsidRDefault="004160DC" w:rsidP="004160DC">
            <w:pPr>
              <w:rPr>
                <w:b/>
                <w:bCs/>
              </w:rPr>
            </w:pPr>
            <w:r w:rsidRPr="00FC6561">
              <w:t xml:space="preserve">Thường phù buổi chiều, sau 1 ngày làm việc. </w:t>
            </w:r>
          </w:p>
        </w:tc>
      </w:tr>
      <w:tr w:rsidR="004160DC" w14:paraId="2B328A86" w14:textId="77777777" w:rsidTr="004160DC">
        <w:tc>
          <w:tcPr>
            <w:tcW w:w="2254" w:type="dxa"/>
          </w:tcPr>
          <w:p w14:paraId="782CDF9A" w14:textId="1D318D87" w:rsidR="004160DC" w:rsidRDefault="004160DC" w:rsidP="004160DC">
            <w:pPr>
              <w:rPr>
                <w:b/>
                <w:bCs/>
              </w:rPr>
            </w:pPr>
            <w:r w:rsidRPr="004A372B">
              <w:t>Thường phù trắng, ấn lõm</w:t>
            </w:r>
          </w:p>
        </w:tc>
        <w:tc>
          <w:tcPr>
            <w:tcW w:w="2255" w:type="dxa"/>
          </w:tcPr>
          <w:p w14:paraId="6C8AFDAB" w14:textId="3DD7A582" w:rsidR="004160DC" w:rsidRDefault="004160DC" w:rsidP="004160DC">
            <w:pPr>
              <w:rPr>
                <w:b/>
                <w:bCs/>
              </w:rPr>
            </w:pPr>
            <w:r w:rsidRPr="00FC6561">
              <w:t>Thường phù tím</w:t>
            </w:r>
          </w:p>
        </w:tc>
      </w:tr>
    </w:tbl>
    <w:p w14:paraId="03092A70" w14:textId="0BB4565D" w:rsidR="00D66A4D" w:rsidRPr="004160DC" w:rsidRDefault="00D66A4D" w:rsidP="00D66A4D">
      <w:pPr>
        <w:rPr>
          <w:b/>
          <w:bCs/>
        </w:rPr>
      </w:pPr>
      <w:r w:rsidRPr="004160DC">
        <w:rPr>
          <w:b/>
          <w:bCs/>
        </w:rPr>
        <w:t>50. Kể tên các nguyên nhân gây đái máu đại thể và một số tính chất</w:t>
      </w:r>
      <w:r w:rsidR="00496724" w:rsidRPr="004160DC">
        <w:rPr>
          <w:b/>
          <w:bCs/>
        </w:rPr>
        <w:t>?</w:t>
      </w:r>
    </w:p>
    <w:tbl>
      <w:tblPr>
        <w:tblStyle w:val="TableGrid"/>
        <w:tblW w:w="5000" w:type="pct"/>
        <w:tblLook w:val="04A0" w:firstRow="1" w:lastRow="0" w:firstColumn="1" w:lastColumn="0" w:noHBand="0" w:noVBand="1"/>
      </w:tblPr>
      <w:tblGrid>
        <w:gridCol w:w="1620"/>
        <w:gridCol w:w="1621"/>
        <w:gridCol w:w="1268"/>
      </w:tblGrid>
      <w:tr w:rsidR="00146108" w14:paraId="19F42E89" w14:textId="77777777" w:rsidTr="00146108">
        <w:trPr>
          <w:trHeight w:val="467"/>
        </w:trPr>
        <w:tc>
          <w:tcPr>
            <w:tcW w:w="5000" w:type="pct"/>
            <w:gridSpan w:val="3"/>
          </w:tcPr>
          <w:p w14:paraId="42ED0561" w14:textId="77777777" w:rsidR="00146108" w:rsidRPr="00146108" w:rsidRDefault="00146108" w:rsidP="00146108">
            <w:pPr>
              <w:jc w:val="center"/>
            </w:pPr>
            <w:r w:rsidRPr="00146108">
              <w:t>Đái máu đại thể</w:t>
            </w:r>
          </w:p>
        </w:tc>
      </w:tr>
      <w:tr w:rsidR="00146108" w:rsidRPr="00510148" w14:paraId="3DDE1BFE" w14:textId="77777777" w:rsidTr="00146108">
        <w:tc>
          <w:tcPr>
            <w:tcW w:w="3594" w:type="pct"/>
            <w:gridSpan w:val="2"/>
          </w:tcPr>
          <w:p w14:paraId="47AA0CE5" w14:textId="77777777" w:rsidR="00146108" w:rsidRPr="00146108" w:rsidRDefault="00146108" w:rsidP="00146108">
            <w:pPr>
              <w:jc w:val="center"/>
            </w:pPr>
            <w:r w:rsidRPr="00146108">
              <w:t>Tại hệ tiết niệu</w:t>
            </w:r>
          </w:p>
        </w:tc>
        <w:tc>
          <w:tcPr>
            <w:tcW w:w="1406" w:type="pct"/>
            <w:vMerge w:val="restart"/>
          </w:tcPr>
          <w:p w14:paraId="61BD7FD6" w14:textId="77777777" w:rsidR="00146108" w:rsidRPr="00146108" w:rsidRDefault="00146108" w:rsidP="00146108">
            <w:r w:rsidRPr="00146108">
              <w:t>Ngoài hệ tiết niệu</w:t>
            </w:r>
          </w:p>
        </w:tc>
      </w:tr>
      <w:tr w:rsidR="00146108" w14:paraId="3212C065" w14:textId="77777777" w:rsidTr="00146108">
        <w:tc>
          <w:tcPr>
            <w:tcW w:w="1797" w:type="pct"/>
          </w:tcPr>
          <w:p w14:paraId="0CE4C4A8" w14:textId="77777777" w:rsidR="00146108" w:rsidRPr="00146108" w:rsidRDefault="00146108" w:rsidP="00146108">
            <w:pPr>
              <w:jc w:val="center"/>
            </w:pPr>
            <w:r w:rsidRPr="00146108">
              <w:t>Tại cầu thận</w:t>
            </w:r>
          </w:p>
        </w:tc>
        <w:tc>
          <w:tcPr>
            <w:tcW w:w="1797" w:type="pct"/>
          </w:tcPr>
          <w:p w14:paraId="3F590B4B" w14:textId="77777777" w:rsidR="00146108" w:rsidRPr="00146108" w:rsidRDefault="00146108" w:rsidP="00146108">
            <w:pPr>
              <w:jc w:val="center"/>
            </w:pPr>
            <w:r w:rsidRPr="00146108">
              <w:t>Ngoài cầu thận</w:t>
            </w:r>
          </w:p>
        </w:tc>
        <w:tc>
          <w:tcPr>
            <w:tcW w:w="1406" w:type="pct"/>
            <w:vMerge/>
          </w:tcPr>
          <w:p w14:paraId="561300CE" w14:textId="77777777" w:rsidR="00146108" w:rsidRPr="00146108" w:rsidRDefault="00146108" w:rsidP="00146108"/>
        </w:tc>
      </w:tr>
      <w:tr w:rsidR="00146108" w:rsidRPr="00510148" w14:paraId="71C789E7" w14:textId="77777777" w:rsidTr="00146108">
        <w:trPr>
          <w:trHeight w:val="3743"/>
        </w:trPr>
        <w:tc>
          <w:tcPr>
            <w:tcW w:w="1797" w:type="pct"/>
          </w:tcPr>
          <w:p w14:paraId="146BA934" w14:textId="4247F8B1" w:rsidR="00146108" w:rsidRPr="00146108" w:rsidRDefault="00146108" w:rsidP="00146108">
            <w:r w:rsidRPr="00146108">
              <w:t xml:space="preserve">Viêm cầu thận: </w:t>
            </w:r>
          </w:p>
          <w:p w14:paraId="0146E073" w14:textId="05EC06BC" w:rsidR="00146108" w:rsidRPr="00146108" w:rsidRDefault="00146108" w:rsidP="00146108">
            <w:r>
              <w:t>-</w:t>
            </w:r>
            <w:r w:rsidRPr="00146108">
              <w:t xml:space="preserve"> </w:t>
            </w:r>
            <w:r>
              <w:t>M</w:t>
            </w:r>
            <w:r w:rsidRPr="00146108">
              <w:t>àu đỏ sẫm, nâu đen.</w:t>
            </w:r>
          </w:p>
          <w:p w14:paraId="171D43DE" w14:textId="6CBF20DF" w:rsidR="00146108" w:rsidRPr="00146108" w:rsidRDefault="00146108" w:rsidP="00146108">
            <w:r>
              <w:t>-</w:t>
            </w:r>
            <w:r w:rsidRPr="00146108">
              <w:t xml:space="preserve"> </w:t>
            </w:r>
            <w:r>
              <w:t>X</w:t>
            </w:r>
            <w:r w:rsidRPr="00146108">
              <w:t>ét nghiệm TBVT niệu trụ hồng cầu.</w:t>
            </w:r>
          </w:p>
          <w:p w14:paraId="58C155F1" w14:textId="3B2DD29C" w:rsidR="00146108" w:rsidRPr="00146108" w:rsidRDefault="00146108" w:rsidP="00146108">
            <w:r>
              <w:t>-</w:t>
            </w:r>
            <w:r w:rsidRPr="00146108">
              <w:t xml:space="preserve"> </w:t>
            </w:r>
            <w:r>
              <w:t>X</w:t>
            </w:r>
            <w:r w:rsidRPr="00146108">
              <w:t>ét nghiệm 10 thông số nước tiểu protein niệu và hồng cầu niệu</w:t>
            </w:r>
          </w:p>
        </w:tc>
        <w:tc>
          <w:tcPr>
            <w:tcW w:w="1797" w:type="pct"/>
          </w:tcPr>
          <w:p w14:paraId="0C0AF008" w14:textId="6B49EF48" w:rsidR="00146108" w:rsidRPr="00146108" w:rsidRDefault="00146108" w:rsidP="00146108">
            <w:r>
              <w:t xml:space="preserve">a. </w:t>
            </w:r>
            <w:r w:rsidRPr="00146108">
              <w:t xml:space="preserve">Viêm bàng quang xuất huyết </w:t>
            </w:r>
          </w:p>
          <w:p w14:paraId="1AA72D3D" w14:textId="7C7D12FD" w:rsidR="00146108" w:rsidRPr="00146108" w:rsidRDefault="00146108" w:rsidP="00146108">
            <w:r>
              <w:t>-</w:t>
            </w:r>
            <w:r w:rsidRPr="00146108">
              <w:t xml:space="preserve"> </w:t>
            </w:r>
            <w:r>
              <w:t>Đ</w:t>
            </w:r>
            <w:r w:rsidRPr="00146108">
              <w:t>ỏ tươi</w:t>
            </w:r>
          </w:p>
          <w:p w14:paraId="1A7F37D5" w14:textId="3C2B953A" w:rsidR="00146108" w:rsidRPr="00146108" w:rsidRDefault="00146108" w:rsidP="00146108">
            <w:r>
              <w:t>-</w:t>
            </w:r>
            <w:r w:rsidRPr="00146108">
              <w:t xml:space="preserve"> </w:t>
            </w:r>
            <w:r>
              <w:t>K</w:t>
            </w:r>
            <w:r w:rsidRPr="00146108">
              <w:t>hông có trụ HC</w:t>
            </w:r>
          </w:p>
          <w:p w14:paraId="1D8DA279" w14:textId="1103955E" w:rsidR="00146108" w:rsidRPr="00146108" w:rsidRDefault="00146108" w:rsidP="00146108">
            <w:r>
              <w:t>-</w:t>
            </w:r>
            <w:r w:rsidRPr="00146108">
              <w:t xml:space="preserve"> R</w:t>
            </w:r>
            <w:r>
              <w:t>ối loạn</w:t>
            </w:r>
            <w:r w:rsidRPr="00146108">
              <w:t xml:space="preserve"> nước tiểu</w:t>
            </w:r>
          </w:p>
          <w:p w14:paraId="5D9EC95B" w14:textId="1CDF6743" w:rsidR="00146108" w:rsidRPr="00146108" w:rsidRDefault="00146108" w:rsidP="00146108">
            <w:r>
              <w:t>-</w:t>
            </w:r>
            <w:r w:rsidRPr="00146108">
              <w:t xml:space="preserve"> Đái máu cuối bãi.</w:t>
            </w:r>
          </w:p>
          <w:p w14:paraId="2F9F9A40" w14:textId="48AF4504" w:rsidR="00146108" w:rsidRPr="00146108" w:rsidRDefault="00146108" w:rsidP="00146108">
            <w:r>
              <w:t>b.</w:t>
            </w:r>
            <w:r w:rsidRPr="00146108">
              <w:t xml:space="preserve"> Dị tật </w:t>
            </w:r>
            <w:r>
              <w:t>bẩm sinh</w:t>
            </w:r>
          </w:p>
          <w:p w14:paraId="18ED5C33" w14:textId="1BDB12DD" w:rsidR="00146108" w:rsidRPr="00146108" w:rsidRDefault="00146108" w:rsidP="00146108">
            <w:r>
              <w:t>c.</w:t>
            </w:r>
            <w:r w:rsidRPr="00146108">
              <w:t xml:space="preserve"> U, sỏi, tăng calci niệu.</w:t>
            </w:r>
          </w:p>
          <w:p w14:paraId="64F6C6EC" w14:textId="6FB6CFF0" w:rsidR="00146108" w:rsidRPr="00146108" w:rsidRDefault="00146108" w:rsidP="00146108">
            <w:r>
              <w:t>d.</w:t>
            </w:r>
            <w:r w:rsidRPr="00146108">
              <w:t xml:space="preserve"> </w:t>
            </w:r>
            <w:r>
              <w:t>C</w:t>
            </w:r>
            <w:r w:rsidRPr="00146108">
              <w:t>hấn thương</w:t>
            </w:r>
            <w:r>
              <w:t>:</w:t>
            </w:r>
            <w:r w:rsidRPr="00146108">
              <w:t xml:space="preserve"> </w:t>
            </w:r>
            <w:r>
              <w:t>T</w:t>
            </w:r>
            <w:r w:rsidRPr="00146108">
              <w:t>rong nước tiểu có sợi/mảng đông</w:t>
            </w:r>
          </w:p>
        </w:tc>
        <w:tc>
          <w:tcPr>
            <w:tcW w:w="1406" w:type="pct"/>
          </w:tcPr>
          <w:p w14:paraId="6A3A46FD" w14:textId="5BF71203" w:rsidR="00146108" w:rsidRPr="00146108" w:rsidRDefault="00146108" w:rsidP="00146108">
            <w:r w:rsidRPr="00146108">
              <w:t>Rối loạn đông máu, chảy máu:</w:t>
            </w:r>
          </w:p>
          <w:p w14:paraId="58C25065" w14:textId="4E61F955" w:rsidR="00146108" w:rsidRPr="00146108" w:rsidRDefault="00146108" w:rsidP="00146108">
            <w:r>
              <w:t>- B</w:t>
            </w:r>
            <w:r w:rsidRPr="00146108">
              <w:t>ệnh máu</w:t>
            </w:r>
          </w:p>
          <w:p w14:paraId="31930F87" w14:textId="1C397FA2" w:rsidR="00146108" w:rsidRPr="00146108" w:rsidRDefault="00146108" w:rsidP="00146108">
            <w:r>
              <w:t>- N</w:t>
            </w:r>
            <w:r w:rsidRPr="00146108">
              <w:t>hiễm khuẩn huyết nặng</w:t>
            </w:r>
          </w:p>
        </w:tc>
      </w:tr>
    </w:tbl>
    <w:p w14:paraId="5A0D4304" w14:textId="7D37F5E3" w:rsidR="00D66A4D" w:rsidRPr="003443D5" w:rsidRDefault="00D66A4D" w:rsidP="00D66A4D">
      <w:pPr>
        <w:rPr>
          <w:b/>
          <w:bCs/>
        </w:rPr>
      </w:pPr>
      <w:r w:rsidRPr="003443D5">
        <w:rPr>
          <w:b/>
          <w:bCs/>
        </w:rPr>
        <w:t>51. Bình thường chỉ đo HA cho trẻ &gt; 3 tuổi, những trường hợp nào cần đo huyết áp cho trẻ &lt;</w:t>
      </w:r>
      <w:r w:rsidR="003443D5">
        <w:rPr>
          <w:b/>
          <w:bCs/>
        </w:rPr>
        <w:t xml:space="preserve"> </w:t>
      </w:r>
      <w:r w:rsidRPr="003443D5">
        <w:rPr>
          <w:b/>
          <w:bCs/>
        </w:rPr>
        <w:t>3 tuổi.</w:t>
      </w:r>
    </w:p>
    <w:p w14:paraId="49D0E8DD" w14:textId="77777777" w:rsidR="00D66A4D" w:rsidRDefault="00D66A4D" w:rsidP="00D66A4D">
      <w:r>
        <w:t>- Tiền sử sinh non, rất nhẹ cân hoặc biến chứng sơ sinh cần hồi sức tích cực.</w:t>
      </w:r>
    </w:p>
    <w:p w14:paraId="6E823C27" w14:textId="53718253" w:rsidR="00D66A4D" w:rsidRDefault="00D66A4D" w:rsidP="00D66A4D">
      <w:r>
        <w:t>- T</w:t>
      </w:r>
      <w:r w:rsidR="003443D5">
        <w:t>im bẩm sinh</w:t>
      </w:r>
      <w:r>
        <w:t xml:space="preserve"> đã phẫu thuật hoặc chưa phẫu thuật</w:t>
      </w:r>
      <w:r w:rsidR="003443D5">
        <w:t>.</w:t>
      </w:r>
    </w:p>
    <w:p w14:paraId="154A8427" w14:textId="03FB1152" w:rsidR="00D66A4D" w:rsidRDefault="00D66A4D" w:rsidP="00D66A4D">
      <w:r>
        <w:t>- Nhiễm trùng đường tiểu tái phát, tiểu máu/tiểu đạm tái phát.</w:t>
      </w:r>
    </w:p>
    <w:p w14:paraId="66BC99DE" w14:textId="5163BB86" w:rsidR="00D66A4D" w:rsidRDefault="00D66A4D" w:rsidP="00D66A4D">
      <w:r>
        <w:t xml:space="preserve">- </w:t>
      </w:r>
      <w:r w:rsidR="003443D5">
        <w:t>B</w:t>
      </w:r>
      <w:r>
        <w:t>ệnh thận hoặc các dị dạng đường tiểu trước đây.</w:t>
      </w:r>
    </w:p>
    <w:p w14:paraId="6C67C159" w14:textId="68071AA2" w:rsidR="00D66A4D" w:rsidRDefault="00D66A4D" w:rsidP="00D66A4D">
      <w:r>
        <w:t xml:space="preserve">- </w:t>
      </w:r>
      <w:r w:rsidR="003443D5">
        <w:t>T</w:t>
      </w:r>
      <w:r>
        <w:t>iền sử gia đình bệnh thận bẩm sinh</w:t>
      </w:r>
    </w:p>
    <w:p w14:paraId="63715C28" w14:textId="77777777" w:rsidR="00D66A4D" w:rsidRDefault="00D66A4D" w:rsidP="00D66A4D">
      <w:r>
        <w:t>- Ghép tạng đặc</w:t>
      </w:r>
    </w:p>
    <w:p w14:paraId="0EE948DF" w14:textId="4C8B1D93" w:rsidR="00D66A4D" w:rsidRDefault="00D66A4D" w:rsidP="00D66A4D">
      <w:r>
        <w:t xml:space="preserve">- </w:t>
      </w:r>
      <w:r w:rsidR="003443D5">
        <w:t>B</w:t>
      </w:r>
      <w:r>
        <w:t>ệnh ác tính hoặc được ghép tủy</w:t>
      </w:r>
    </w:p>
    <w:p w14:paraId="269D3A6D" w14:textId="16B907F4" w:rsidR="00D66A4D" w:rsidRDefault="00D66A4D" w:rsidP="00D66A4D">
      <w:r>
        <w:t xml:space="preserve">- </w:t>
      </w:r>
      <w:r w:rsidR="003443D5">
        <w:t>T</w:t>
      </w:r>
      <w:r>
        <w:t>rẻ có nguy cơ hạ HA</w:t>
      </w:r>
    </w:p>
    <w:p w14:paraId="78D72FE6" w14:textId="7971A1AF" w:rsidR="00D66A4D" w:rsidRDefault="00D66A4D" w:rsidP="00D66A4D">
      <w:r>
        <w:t xml:space="preserve">- </w:t>
      </w:r>
      <w:r w:rsidR="003443D5">
        <w:t>C</w:t>
      </w:r>
      <w:r>
        <w:t>ác bệnh hệ thống khác liên quan đến tăng huyết áp.</w:t>
      </w:r>
    </w:p>
    <w:p w14:paraId="7255959E" w14:textId="270ECC63" w:rsidR="00D66A4D" w:rsidRDefault="00D66A4D" w:rsidP="00D66A4D">
      <w:r>
        <w:t xml:space="preserve">- </w:t>
      </w:r>
      <w:r w:rsidR="003443D5">
        <w:t>C</w:t>
      </w:r>
      <w:r>
        <w:t>ó bằng chứng tăng áp lực nội sọ.</w:t>
      </w:r>
    </w:p>
    <w:p w14:paraId="5859D365" w14:textId="008E8EF5" w:rsidR="00D66A4D" w:rsidRPr="003443D5" w:rsidRDefault="00D66A4D" w:rsidP="00D66A4D">
      <w:pPr>
        <w:rPr>
          <w:b/>
          <w:bCs/>
        </w:rPr>
      </w:pPr>
      <w:r w:rsidRPr="003443D5">
        <w:rPr>
          <w:b/>
          <w:bCs/>
        </w:rPr>
        <w:lastRenderedPageBreak/>
        <w:t>52. Một bệnh nhân vào viện nghi VCT c</w:t>
      </w:r>
      <w:r w:rsidR="003443D5">
        <w:rPr>
          <w:b/>
          <w:bCs/>
        </w:rPr>
        <w:t>ấ</w:t>
      </w:r>
      <w:r w:rsidRPr="003443D5">
        <w:rPr>
          <w:b/>
          <w:bCs/>
        </w:rPr>
        <w:t>p sau nhiễm liên cầu nhưng làm ASLO âm tính</w:t>
      </w:r>
      <w:r w:rsidR="003443D5">
        <w:rPr>
          <w:b/>
          <w:bCs/>
        </w:rPr>
        <w:t xml:space="preserve"> </w:t>
      </w:r>
      <w:r w:rsidRPr="003443D5">
        <w:rPr>
          <w:b/>
          <w:bCs/>
        </w:rPr>
        <w:t>nghĩ đến gì</w:t>
      </w:r>
      <w:r w:rsidR="00496724" w:rsidRPr="003443D5">
        <w:rPr>
          <w:b/>
          <w:bCs/>
        </w:rPr>
        <w:t>?</w:t>
      </w:r>
    </w:p>
    <w:p w14:paraId="090FB36B" w14:textId="1AC92044" w:rsidR="00D66A4D" w:rsidRDefault="00D66A4D" w:rsidP="00D66A4D">
      <w:r>
        <w:t>- ASLO âm tính có thể</w:t>
      </w:r>
      <w:r w:rsidR="001E5EBF">
        <w:t>:</w:t>
      </w:r>
    </w:p>
    <w:p w14:paraId="3A62CEA9" w14:textId="70089D95" w:rsidR="00D66A4D" w:rsidRDefault="00D66A4D" w:rsidP="00D66A4D">
      <w:r>
        <w:t xml:space="preserve">+ </w:t>
      </w:r>
      <w:r w:rsidR="003443D5">
        <w:t>K</w:t>
      </w:r>
      <w:r w:rsidR="006E6F2C">
        <w:t>hông</w:t>
      </w:r>
      <w:r w:rsidR="0024547C">
        <w:t xml:space="preserve"> </w:t>
      </w:r>
      <w:r>
        <w:t>nhiễm liên cầu</w:t>
      </w:r>
    </w:p>
    <w:p w14:paraId="7B9F0B79" w14:textId="28953456" w:rsidR="00D66A4D" w:rsidRDefault="00D66A4D" w:rsidP="00D66A4D">
      <w:r>
        <w:t xml:space="preserve">+ </w:t>
      </w:r>
      <w:r w:rsidR="003443D5">
        <w:t>N</w:t>
      </w:r>
      <w:r>
        <w:t>hiễm liên cầu đã lâu.</w:t>
      </w:r>
    </w:p>
    <w:p w14:paraId="1F88183F" w14:textId="0CFA1F6E" w:rsidR="00D66A4D" w:rsidRPr="00DC3AE5" w:rsidRDefault="00D66A4D" w:rsidP="00D66A4D">
      <w:pPr>
        <w:rPr>
          <w:b/>
          <w:bCs/>
        </w:rPr>
      </w:pPr>
      <w:r w:rsidRPr="00DC3AE5">
        <w:rPr>
          <w:b/>
          <w:bCs/>
        </w:rPr>
        <w:t xml:space="preserve">53. </w:t>
      </w:r>
      <w:r w:rsidR="00DC3AE5">
        <w:rPr>
          <w:b/>
          <w:bCs/>
        </w:rPr>
        <w:t>K</w:t>
      </w:r>
      <w:r w:rsidRPr="00DC3AE5">
        <w:rPr>
          <w:b/>
          <w:bCs/>
        </w:rPr>
        <w:t>ể tên một số cách lấy nước tiểu vô trùng</w:t>
      </w:r>
      <w:r w:rsidR="00496724" w:rsidRPr="00DC3AE5">
        <w:rPr>
          <w:b/>
          <w:bCs/>
        </w:rPr>
        <w:t>?</w:t>
      </w:r>
    </w:p>
    <w:p w14:paraId="4316E2F5" w14:textId="475B1D4E" w:rsidR="00D66A4D" w:rsidRDefault="00D66A4D" w:rsidP="00D66A4D">
      <w:r>
        <w:t xml:space="preserve">- </w:t>
      </w:r>
      <w:r w:rsidR="00DC3AE5">
        <w:t>C</w:t>
      </w:r>
      <w:r>
        <w:t>học bàng quang trên xương mu</w:t>
      </w:r>
    </w:p>
    <w:p w14:paraId="600DA213" w14:textId="02D19507" w:rsidR="00D66A4D" w:rsidRDefault="00D66A4D" w:rsidP="00D66A4D">
      <w:r>
        <w:t>- Son</w:t>
      </w:r>
      <w:r w:rsidR="00DC3AE5">
        <w:t>d</w:t>
      </w:r>
      <w:r>
        <w:t>e tiểu vô trùng sau khi sát trùng đường tiểu cẩn thận</w:t>
      </w:r>
    </w:p>
    <w:p w14:paraId="060FA147" w14:textId="3D4EDD93" w:rsidR="00D66A4D" w:rsidRDefault="00D66A4D" w:rsidP="00D66A4D">
      <w:r>
        <w:t>- Lấy nước tiểu giữa dòng</w:t>
      </w:r>
    </w:p>
    <w:p w14:paraId="20AAC343" w14:textId="47984EA2" w:rsidR="00D66A4D" w:rsidRPr="00B5785F" w:rsidRDefault="00D66A4D" w:rsidP="00D66A4D">
      <w:pPr>
        <w:rPr>
          <w:b/>
          <w:bCs/>
        </w:rPr>
      </w:pPr>
      <w:r w:rsidRPr="00B5785F">
        <w:rPr>
          <w:b/>
          <w:bCs/>
        </w:rPr>
        <w:t>54. Các triệu chứng của hội chứng thận viêm</w:t>
      </w:r>
      <w:r w:rsidR="00496724" w:rsidRPr="00B5785F">
        <w:rPr>
          <w:b/>
          <w:bCs/>
        </w:rPr>
        <w:t>?</w:t>
      </w:r>
    </w:p>
    <w:p w14:paraId="5211AA18" w14:textId="6F946767" w:rsidR="00D66A4D" w:rsidRDefault="00D66A4D" w:rsidP="00D66A4D">
      <w:r>
        <w:t>- Đái máu</w:t>
      </w:r>
      <w:r w:rsidR="00B5785F">
        <w:t xml:space="preserve"> đ</w:t>
      </w:r>
      <w:r>
        <w:t>ại thể hoặc vi thể</w:t>
      </w:r>
    </w:p>
    <w:p w14:paraId="0AB742DF" w14:textId="77777777" w:rsidR="00D66A4D" w:rsidRDefault="00D66A4D" w:rsidP="00D66A4D">
      <w:r>
        <w:t>- Tăng huyết áp</w:t>
      </w:r>
    </w:p>
    <w:p w14:paraId="338D2AEC" w14:textId="2F2CF269" w:rsidR="00D66A4D" w:rsidRDefault="00D66A4D" w:rsidP="00D66A4D">
      <w:r>
        <w:t>- Suy thận</w:t>
      </w:r>
      <w:r w:rsidR="001E5EBF">
        <w:t>:</w:t>
      </w:r>
      <w:r>
        <w:t xml:space="preserve"> </w:t>
      </w:r>
      <w:r w:rsidR="00B5785F">
        <w:t>T</w:t>
      </w:r>
      <w:r>
        <w:t>iểu ít, hoặc vô niệu</w:t>
      </w:r>
    </w:p>
    <w:p w14:paraId="49B46544" w14:textId="77777777" w:rsidR="00D66A4D" w:rsidRDefault="00D66A4D" w:rsidP="00D66A4D">
      <w:r>
        <w:t>- Phù</w:t>
      </w:r>
    </w:p>
    <w:p w14:paraId="289DD120" w14:textId="497916F5" w:rsidR="00D66A4D" w:rsidRDefault="00D66A4D" w:rsidP="00D66A4D">
      <w:r>
        <w:t xml:space="preserve">- </w:t>
      </w:r>
      <w:r w:rsidR="00B5785F">
        <w:t>P</w:t>
      </w:r>
      <w:r w:rsidR="00007181">
        <w:t>rotein</w:t>
      </w:r>
      <w:r>
        <w:t xml:space="preserve"> niệu (+) &lt; 1g/24h.</w:t>
      </w:r>
    </w:p>
    <w:p w14:paraId="496C6FEC" w14:textId="77777777" w:rsidR="00D66A4D" w:rsidRDefault="00D66A4D" w:rsidP="00D66A4D">
      <w:r>
        <w:t>Trong đó 4 triệu chứng đầu gọi là hội chứng thận viêm cổ điển</w:t>
      </w:r>
    </w:p>
    <w:p w14:paraId="600E8C85" w14:textId="3A080299" w:rsidR="00D66A4D" w:rsidRPr="00DC531C" w:rsidRDefault="00D66A4D" w:rsidP="00D66A4D">
      <w:pPr>
        <w:rPr>
          <w:b/>
          <w:bCs/>
        </w:rPr>
      </w:pPr>
      <w:r w:rsidRPr="00DC531C">
        <w:rPr>
          <w:b/>
          <w:bCs/>
        </w:rPr>
        <w:t xml:space="preserve">55. Viêm bàng quang xuất huyết tại </w:t>
      </w:r>
      <w:r w:rsidR="00DC531C">
        <w:rPr>
          <w:b/>
          <w:bCs/>
        </w:rPr>
        <w:t>V</w:t>
      </w:r>
      <w:r w:rsidRPr="00DC531C">
        <w:rPr>
          <w:b/>
          <w:bCs/>
        </w:rPr>
        <w:t xml:space="preserve">iệt </w:t>
      </w:r>
      <w:r w:rsidR="00DC531C">
        <w:rPr>
          <w:b/>
          <w:bCs/>
        </w:rPr>
        <w:t>N</w:t>
      </w:r>
      <w:r w:rsidRPr="00DC531C">
        <w:rPr>
          <w:b/>
          <w:bCs/>
        </w:rPr>
        <w:t>am, nguyên nhân nào hay gặp nhất</w:t>
      </w:r>
      <w:r w:rsidR="00496724" w:rsidRPr="00DC531C">
        <w:rPr>
          <w:b/>
          <w:bCs/>
        </w:rPr>
        <w:t>?</w:t>
      </w:r>
    </w:p>
    <w:p w14:paraId="2931B7B7" w14:textId="769887CA" w:rsidR="00D66A4D" w:rsidRDefault="00D66A4D" w:rsidP="00D66A4D">
      <w:r>
        <w:t>-Theo dịch tễ</w:t>
      </w:r>
      <w:r w:rsidR="00DC531C">
        <w:t xml:space="preserve"> n</w:t>
      </w:r>
      <w:r>
        <w:t>guyên nhân hay gặp nhất là do Adeno virus.</w:t>
      </w:r>
    </w:p>
    <w:p w14:paraId="762A7573" w14:textId="462B76E9" w:rsidR="00D66A4D" w:rsidRPr="00DC531C" w:rsidRDefault="00D66A4D" w:rsidP="00D66A4D">
      <w:pPr>
        <w:rPr>
          <w:b/>
          <w:bCs/>
        </w:rPr>
      </w:pPr>
      <w:r w:rsidRPr="00DC531C">
        <w:rPr>
          <w:b/>
          <w:bCs/>
        </w:rPr>
        <w:t xml:space="preserve">56. </w:t>
      </w:r>
      <w:r w:rsidR="00DC531C" w:rsidRPr="00DC531C">
        <w:rPr>
          <w:b/>
          <w:bCs/>
        </w:rPr>
        <w:t>C</w:t>
      </w:r>
      <w:r w:rsidRPr="00DC531C">
        <w:rPr>
          <w:b/>
          <w:bCs/>
        </w:rPr>
        <w:t xml:space="preserve">ơ chế phù trong HCTH? </w:t>
      </w:r>
    </w:p>
    <w:p w14:paraId="55E8BE67" w14:textId="4D7E41CF" w:rsidR="00D66A4D" w:rsidRDefault="00DC531C" w:rsidP="00D66A4D">
      <w:r>
        <w:t>-</w:t>
      </w:r>
      <w:r w:rsidR="00D66A4D">
        <w:t xml:space="preserve"> Mất </w:t>
      </w:r>
      <w:r w:rsidR="00007181">
        <w:t>protein</w:t>
      </w:r>
      <w:r w:rsidR="00D66A4D">
        <w:t xml:space="preserve"> qua đường tiểu, giảm albumin máu, giảm áp lực keo, thoát dịch ra tổ chức kẽ, giảm thể tích trong lòng mạch.</w:t>
      </w:r>
    </w:p>
    <w:p w14:paraId="7974CC22" w14:textId="4A7A2521" w:rsidR="00D66A4D" w:rsidRDefault="00DC531C" w:rsidP="00D66A4D">
      <w:r>
        <w:t xml:space="preserve">- </w:t>
      </w:r>
      <w:r w:rsidR="00D66A4D">
        <w:t xml:space="preserve">Những yếu tố này làm cho </w:t>
      </w:r>
      <w:r>
        <w:t>g</w:t>
      </w:r>
      <w:r w:rsidR="00D66A4D">
        <w:t>iảm tưới máu thận, hoạt hóa hệ RAA, tăng hấp thu Na ở ống thận, kích thích tuyến yên tiết ADH, gia tăng tái hấp thu nước ở ống góp.</w:t>
      </w:r>
      <w:r>
        <w:t xml:space="preserve"> </w:t>
      </w:r>
      <w:r w:rsidR="00D66A4D">
        <w:t xml:space="preserve">Kết quả, giữ muối và nước gây ra phù. </w:t>
      </w:r>
    </w:p>
    <w:p w14:paraId="10C83109" w14:textId="7D87677E" w:rsidR="00D66A4D" w:rsidRPr="00C96F80" w:rsidRDefault="00D66A4D" w:rsidP="00D66A4D">
      <w:pPr>
        <w:rPr>
          <w:b/>
          <w:bCs/>
        </w:rPr>
      </w:pPr>
      <w:r w:rsidRPr="00C96F80">
        <w:rPr>
          <w:b/>
          <w:bCs/>
        </w:rPr>
        <w:t xml:space="preserve">57. </w:t>
      </w:r>
      <w:r w:rsidR="00C96F80" w:rsidRPr="00C96F80">
        <w:rPr>
          <w:b/>
          <w:bCs/>
        </w:rPr>
        <w:t>T</w:t>
      </w:r>
      <w:r w:rsidRPr="00C96F80">
        <w:rPr>
          <w:b/>
          <w:bCs/>
        </w:rPr>
        <w:t>ại sao HCTH lại có đau bụng</w:t>
      </w:r>
      <w:r w:rsidR="00496724" w:rsidRPr="00C96F80">
        <w:rPr>
          <w:b/>
          <w:bCs/>
        </w:rPr>
        <w:t>?</w:t>
      </w:r>
    </w:p>
    <w:p w14:paraId="0ED73582" w14:textId="6841A2F5" w:rsidR="00D66A4D" w:rsidRDefault="00D66A4D" w:rsidP="00D66A4D">
      <w:r>
        <w:t xml:space="preserve">- Đau bụng là triệu chứng </w:t>
      </w:r>
      <w:r w:rsidR="006E6F2C">
        <w:t>không</w:t>
      </w:r>
      <w:r w:rsidR="0024547C">
        <w:t xml:space="preserve"> </w:t>
      </w:r>
      <w:r>
        <w:t>thường xuyên do căng màng bụng khi dịch báng quá nhiều hoặc do tắc mạch mạc treo, do rối loạn tiêu hoá, viêm phúc mạc tiên phát</w:t>
      </w:r>
      <w:r w:rsidR="00C96F80">
        <w:t>, v.v.</w:t>
      </w:r>
    </w:p>
    <w:p w14:paraId="712C78FE" w14:textId="7899564C" w:rsidR="00D66A4D" w:rsidRPr="00C96F80" w:rsidRDefault="00D66A4D" w:rsidP="00D66A4D">
      <w:pPr>
        <w:rPr>
          <w:b/>
          <w:bCs/>
        </w:rPr>
      </w:pPr>
      <w:r w:rsidRPr="00C96F80">
        <w:rPr>
          <w:b/>
          <w:bCs/>
        </w:rPr>
        <w:t>58. Kể tên một số nguyên nhân gây HCTH thứ phát</w:t>
      </w:r>
      <w:r w:rsidR="00496724" w:rsidRPr="00C96F80">
        <w:rPr>
          <w:b/>
          <w:bCs/>
        </w:rPr>
        <w:t>?</w:t>
      </w:r>
    </w:p>
    <w:tbl>
      <w:tblPr>
        <w:tblStyle w:val="TableGrid"/>
        <w:tblW w:w="5000" w:type="pct"/>
        <w:tblLook w:val="04A0" w:firstRow="1" w:lastRow="0" w:firstColumn="1" w:lastColumn="0" w:noHBand="0" w:noVBand="1"/>
      </w:tblPr>
      <w:tblGrid>
        <w:gridCol w:w="1136"/>
        <w:gridCol w:w="3373"/>
      </w:tblGrid>
      <w:tr w:rsidR="00487CFE" w14:paraId="344134B5" w14:textId="77777777" w:rsidTr="00487CFE">
        <w:tc>
          <w:tcPr>
            <w:tcW w:w="5000" w:type="pct"/>
            <w:gridSpan w:val="2"/>
          </w:tcPr>
          <w:p w14:paraId="3C30B94B" w14:textId="77777777" w:rsidR="00487CFE" w:rsidRPr="00487CFE" w:rsidRDefault="00487CFE" w:rsidP="00487CFE">
            <w:r w:rsidRPr="00487CFE">
              <w:t>HCTH thứ phát</w:t>
            </w:r>
          </w:p>
        </w:tc>
      </w:tr>
      <w:tr w:rsidR="00487CFE" w:rsidRPr="00654BFA" w14:paraId="18F9CB89" w14:textId="77777777" w:rsidTr="00487CFE">
        <w:tc>
          <w:tcPr>
            <w:tcW w:w="1260" w:type="pct"/>
          </w:tcPr>
          <w:p w14:paraId="448FE204" w14:textId="77777777" w:rsidR="00487CFE" w:rsidRPr="00487CFE" w:rsidRDefault="00487CFE" w:rsidP="00487CFE">
            <w:r w:rsidRPr="00487CFE">
              <w:t>Miễn dịch</w:t>
            </w:r>
          </w:p>
        </w:tc>
        <w:tc>
          <w:tcPr>
            <w:tcW w:w="3740" w:type="pct"/>
          </w:tcPr>
          <w:p w14:paraId="5EDE7A42" w14:textId="77777777" w:rsidR="00487CFE" w:rsidRPr="00487CFE" w:rsidRDefault="00487CFE" w:rsidP="00487CFE">
            <w:r w:rsidRPr="00487CFE">
              <w:t>Lupus ban đỏ, Schoenlein Henoch, Viêm động mạch dạng nút, Hội chứng Sjogren</w:t>
            </w:r>
          </w:p>
          <w:p w14:paraId="180528C5" w14:textId="77777777" w:rsidR="00487CFE" w:rsidRPr="00487CFE" w:rsidRDefault="00487CFE" w:rsidP="00487CFE"/>
        </w:tc>
      </w:tr>
      <w:tr w:rsidR="00487CFE" w:rsidRPr="00654BFA" w14:paraId="5FAB7533" w14:textId="77777777" w:rsidTr="00487CFE">
        <w:tc>
          <w:tcPr>
            <w:tcW w:w="1260" w:type="pct"/>
          </w:tcPr>
          <w:p w14:paraId="42020290" w14:textId="77777777" w:rsidR="00487CFE" w:rsidRPr="00487CFE" w:rsidRDefault="00487CFE" w:rsidP="00487CFE">
            <w:r w:rsidRPr="00487CFE">
              <w:t>Ung thư</w:t>
            </w:r>
          </w:p>
        </w:tc>
        <w:tc>
          <w:tcPr>
            <w:tcW w:w="3740" w:type="pct"/>
          </w:tcPr>
          <w:p w14:paraId="62292634" w14:textId="77777777" w:rsidR="00487CFE" w:rsidRPr="00487CFE" w:rsidRDefault="00487CFE" w:rsidP="00487CFE">
            <w:r w:rsidRPr="00487CFE">
              <w:t>Leukemia, lymphoma</w:t>
            </w:r>
          </w:p>
        </w:tc>
      </w:tr>
      <w:tr w:rsidR="00487CFE" w:rsidRPr="00654BFA" w14:paraId="4E11F99E" w14:textId="77777777" w:rsidTr="00487CFE">
        <w:trPr>
          <w:trHeight w:val="557"/>
        </w:trPr>
        <w:tc>
          <w:tcPr>
            <w:tcW w:w="1260" w:type="pct"/>
          </w:tcPr>
          <w:p w14:paraId="4FBC1D56" w14:textId="6B394EF8" w:rsidR="00487CFE" w:rsidRPr="00487CFE" w:rsidRDefault="00487CFE" w:rsidP="00487CFE">
            <w:r w:rsidRPr="00487CFE">
              <w:t>Nhiễm độc thận/thuốc</w:t>
            </w:r>
          </w:p>
        </w:tc>
        <w:tc>
          <w:tcPr>
            <w:tcW w:w="3740" w:type="pct"/>
          </w:tcPr>
          <w:p w14:paraId="7EBE5716" w14:textId="77777777" w:rsidR="00487CFE" w:rsidRPr="00487CFE" w:rsidRDefault="00487CFE" w:rsidP="00487CFE">
            <w:r w:rsidRPr="00487CFE">
              <w:t>Penicillamine, vàng, thuốc kháng viêm không steroid (NSAIDs), Interferon, Thủy ngân, Heroin, Lithium</w:t>
            </w:r>
          </w:p>
          <w:p w14:paraId="671FE7F1" w14:textId="77777777" w:rsidR="00487CFE" w:rsidRPr="00487CFE" w:rsidRDefault="00487CFE" w:rsidP="00487CFE"/>
        </w:tc>
      </w:tr>
      <w:tr w:rsidR="00487CFE" w:rsidRPr="00654BFA" w14:paraId="74492AB9" w14:textId="77777777" w:rsidTr="00487CFE">
        <w:tc>
          <w:tcPr>
            <w:tcW w:w="1260" w:type="pct"/>
          </w:tcPr>
          <w:p w14:paraId="22A1FFE9" w14:textId="77777777" w:rsidR="00487CFE" w:rsidRPr="00487CFE" w:rsidRDefault="00487CFE" w:rsidP="00487CFE">
            <w:r w:rsidRPr="00487CFE">
              <w:t>Dị ứng</w:t>
            </w:r>
          </w:p>
        </w:tc>
        <w:tc>
          <w:tcPr>
            <w:tcW w:w="3740" w:type="pct"/>
          </w:tcPr>
          <w:p w14:paraId="3BE35B7F" w14:textId="77777777" w:rsidR="00487CFE" w:rsidRPr="00487CFE" w:rsidRDefault="00487CFE" w:rsidP="00487CFE">
            <w:r w:rsidRPr="00487CFE">
              <w:t>Côn trùng đốt, rắn cắn, kháng độc tố</w:t>
            </w:r>
          </w:p>
          <w:p w14:paraId="1C39E66A" w14:textId="77777777" w:rsidR="00487CFE" w:rsidRPr="00487CFE" w:rsidRDefault="00487CFE" w:rsidP="00487CFE"/>
        </w:tc>
      </w:tr>
      <w:tr w:rsidR="00487CFE" w:rsidRPr="00654BFA" w14:paraId="6F90CAA4" w14:textId="77777777" w:rsidTr="00487CFE">
        <w:trPr>
          <w:trHeight w:val="512"/>
        </w:trPr>
        <w:tc>
          <w:tcPr>
            <w:tcW w:w="1260" w:type="pct"/>
          </w:tcPr>
          <w:p w14:paraId="35F90095" w14:textId="77777777" w:rsidR="00487CFE" w:rsidRPr="00487CFE" w:rsidRDefault="00487CFE" w:rsidP="00487CFE">
            <w:r w:rsidRPr="00487CFE">
              <w:t>Nhiễm khuẩn</w:t>
            </w:r>
          </w:p>
        </w:tc>
        <w:tc>
          <w:tcPr>
            <w:tcW w:w="3740" w:type="pct"/>
          </w:tcPr>
          <w:p w14:paraId="2C9813E5" w14:textId="77777777" w:rsidR="00487CFE" w:rsidRPr="00487CFE" w:rsidRDefault="00487CFE" w:rsidP="00487CFE">
            <w:r w:rsidRPr="00487CFE">
              <w:t>Giang mai bẩm sinh, toxoplasma, cytomegalovirus, rubella, Viêm gan siêu vi B và C, HIV, Sốt rét</w:t>
            </w:r>
          </w:p>
          <w:p w14:paraId="614001C5" w14:textId="77777777" w:rsidR="00487CFE" w:rsidRPr="00487CFE" w:rsidRDefault="00487CFE" w:rsidP="00487CFE"/>
        </w:tc>
      </w:tr>
      <w:tr w:rsidR="00487CFE" w:rsidRPr="00654BFA" w14:paraId="5DABCFB6" w14:textId="77777777" w:rsidTr="00487CFE">
        <w:trPr>
          <w:trHeight w:val="305"/>
        </w:trPr>
        <w:tc>
          <w:tcPr>
            <w:tcW w:w="1260" w:type="pct"/>
          </w:tcPr>
          <w:p w14:paraId="20BADAE2" w14:textId="77777777" w:rsidR="00487CFE" w:rsidRPr="00487CFE" w:rsidRDefault="00487CFE" w:rsidP="00487CFE">
            <w:r w:rsidRPr="00487CFE">
              <w:t>Chuyển hóa</w:t>
            </w:r>
          </w:p>
        </w:tc>
        <w:tc>
          <w:tcPr>
            <w:tcW w:w="3740" w:type="pct"/>
          </w:tcPr>
          <w:p w14:paraId="3B6BD9C2" w14:textId="77777777" w:rsidR="00487CFE" w:rsidRPr="00487CFE" w:rsidRDefault="00487CFE" w:rsidP="00487CFE">
            <w:r w:rsidRPr="00487CFE">
              <w:t>Đái tháo đường, Amyloidosis</w:t>
            </w:r>
          </w:p>
          <w:p w14:paraId="338DB028" w14:textId="77777777" w:rsidR="00487CFE" w:rsidRPr="00487CFE" w:rsidRDefault="00487CFE" w:rsidP="00487CFE"/>
        </w:tc>
      </w:tr>
      <w:tr w:rsidR="00487CFE" w:rsidRPr="00654BFA" w14:paraId="64238F6B" w14:textId="77777777" w:rsidTr="00487CFE">
        <w:trPr>
          <w:trHeight w:val="278"/>
        </w:trPr>
        <w:tc>
          <w:tcPr>
            <w:tcW w:w="1260" w:type="pct"/>
          </w:tcPr>
          <w:p w14:paraId="234C6983" w14:textId="77777777" w:rsidR="00487CFE" w:rsidRPr="00487CFE" w:rsidRDefault="00487CFE" w:rsidP="00487CFE">
            <w:r w:rsidRPr="00487CFE">
              <w:t>Khác</w:t>
            </w:r>
          </w:p>
        </w:tc>
        <w:tc>
          <w:tcPr>
            <w:tcW w:w="3740" w:type="pct"/>
          </w:tcPr>
          <w:p w14:paraId="45788BC0" w14:textId="6D911479" w:rsidR="00487CFE" w:rsidRPr="00487CFE" w:rsidRDefault="00487CFE" w:rsidP="00487CFE">
            <w:r w:rsidRPr="00487CFE">
              <w:t xml:space="preserve">Tăng huyết áp ác tính, </w:t>
            </w:r>
            <w:r w:rsidR="000B1DB4">
              <w:t>n</w:t>
            </w:r>
            <w:r w:rsidRPr="00487CFE">
              <w:t>hiễm độc thai nghén (ở người lớn)</w:t>
            </w:r>
          </w:p>
          <w:p w14:paraId="3C961154" w14:textId="77777777" w:rsidR="00487CFE" w:rsidRPr="00487CFE" w:rsidRDefault="00487CFE" w:rsidP="00487CFE"/>
        </w:tc>
      </w:tr>
    </w:tbl>
    <w:p w14:paraId="4DEDF083" w14:textId="77777777" w:rsidR="00487CFE" w:rsidRDefault="00487CFE" w:rsidP="00D66A4D"/>
    <w:p w14:paraId="2A19E8A5" w14:textId="1553E110" w:rsidR="00D66A4D" w:rsidRPr="000B1DB4" w:rsidRDefault="00D66A4D" w:rsidP="00D66A4D">
      <w:pPr>
        <w:rPr>
          <w:b/>
          <w:bCs/>
        </w:rPr>
      </w:pPr>
      <w:r w:rsidRPr="000B1DB4">
        <w:rPr>
          <w:b/>
          <w:bCs/>
        </w:rPr>
        <w:t>59. Kể tên 2 type liên cầu hay gây viêm họng, viêm da tiến triển VCT sau nhiễm LC?</w:t>
      </w:r>
    </w:p>
    <w:p w14:paraId="5167E328" w14:textId="77777777" w:rsidR="00D66A4D" w:rsidRDefault="00D66A4D" w:rsidP="00D66A4D">
      <w:r>
        <w:t>- Nguyên nhân nhiễm trùng phổ biến nhất của VCTC là Liên cầu beta tan máu nhóm A. Hai type thường thấy:</w:t>
      </w:r>
    </w:p>
    <w:p w14:paraId="19825538" w14:textId="0D7D98D6" w:rsidR="00D66A4D" w:rsidRDefault="00D66A4D" w:rsidP="00D66A4D">
      <w:r>
        <w:t>+ Type huyết thanh 12</w:t>
      </w:r>
      <w:r w:rsidR="000B1DB4">
        <w:t xml:space="preserve"> g</w:t>
      </w:r>
      <w:r>
        <w:t>ây nhiễm trùng hô hấp trên, xảy ra chủ yếu trong những tháng mùa đông</w:t>
      </w:r>
      <w:r w:rsidR="000B1DB4">
        <w:t>.</w:t>
      </w:r>
    </w:p>
    <w:p w14:paraId="380BF719" w14:textId="265D0AB5" w:rsidR="00D66A4D" w:rsidRDefault="00D66A4D" w:rsidP="00D66A4D">
      <w:r>
        <w:t>+ Type huyết thanh 49 gây nhiễm trùng da, thường thấy vào mùa hè và mùa thu.</w:t>
      </w:r>
    </w:p>
    <w:p w14:paraId="3E1344F0" w14:textId="1E1B7714" w:rsidR="00D66A4D" w:rsidRPr="000B1DB4" w:rsidRDefault="00D66A4D" w:rsidP="00D66A4D">
      <w:pPr>
        <w:rPr>
          <w:b/>
          <w:bCs/>
        </w:rPr>
      </w:pPr>
      <w:r w:rsidRPr="000B1DB4">
        <w:rPr>
          <w:b/>
          <w:bCs/>
        </w:rPr>
        <w:t>60. Phân biệt đái máu tại cầu thận và ngoài cầu thận</w:t>
      </w:r>
      <w:r w:rsidR="00496724" w:rsidRPr="000B1DB4">
        <w:rPr>
          <w:b/>
          <w:bCs/>
        </w:rPr>
        <w:t>?</w:t>
      </w:r>
    </w:p>
    <w:tbl>
      <w:tblPr>
        <w:tblStyle w:val="TableGrid"/>
        <w:tblW w:w="5000" w:type="pct"/>
        <w:tblLook w:val="04A0" w:firstRow="1" w:lastRow="0" w:firstColumn="1" w:lastColumn="0" w:noHBand="0" w:noVBand="1"/>
      </w:tblPr>
      <w:tblGrid>
        <w:gridCol w:w="1087"/>
        <w:gridCol w:w="1747"/>
        <w:gridCol w:w="1675"/>
      </w:tblGrid>
      <w:tr w:rsidR="0066589E" w:rsidRPr="00654BFA" w14:paraId="6CB8D4F5" w14:textId="77777777" w:rsidTr="0066589E">
        <w:tc>
          <w:tcPr>
            <w:tcW w:w="1205" w:type="pct"/>
          </w:tcPr>
          <w:p w14:paraId="72F8227E" w14:textId="77777777" w:rsidR="0066589E" w:rsidRPr="0066589E" w:rsidRDefault="0066589E" w:rsidP="0066589E">
            <w:r w:rsidRPr="0066589E">
              <w:t>Đái máu đại thể</w:t>
            </w:r>
          </w:p>
        </w:tc>
        <w:tc>
          <w:tcPr>
            <w:tcW w:w="1937" w:type="pct"/>
          </w:tcPr>
          <w:p w14:paraId="3450214D" w14:textId="77777777" w:rsidR="0066589E" w:rsidRPr="0066589E" w:rsidRDefault="0066589E" w:rsidP="0066589E">
            <w:r w:rsidRPr="0066589E">
              <w:t>Tại cầu thận</w:t>
            </w:r>
          </w:p>
        </w:tc>
        <w:tc>
          <w:tcPr>
            <w:tcW w:w="1857" w:type="pct"/>
          </w:tcPr>
          <w:p w14:paraId="011A659C" w14:textId="77777777" w:rsidR="0066589E" w:rsidRPr="0066589E" w:rsidRDefault="0066589E" w:rsidP="0066589E">
            <w:r w:rsidRPr="0066589E">
              <w:t>Ngoài cầu thận</w:t>
            </w:r>
          </w:p>
        </w:tc>
      </w:tr>
      <w:tr w:rsidR="0066589E" w:rsidRPr="00807CBE" w14:paraId="3D732CA2" w14:textId="77777777" w:rsidTr="0066589E">
        <w:tc>
          <w:tcPr>
            <w:tcW w:w="1205" w:type="pct"/>
          </w:tcPr>
          <w:p w14:paraId="09CE9932" w14:textId="77777777" w:rsidR="0066589E" w:rsidRPr="0066589E" w:rsidRDefault="0066589E" w:rsidP="0066589E">
            <w:r w:rsidRPr="0066589E">
              <w:t>Màu sắc nước tiểu</w:t>
            </w:r>
          </w:p>
        </w:tc>
        <w:tc>
          <w:tcPr>
            <w:tcW w:w="1937" w:type="pct"/>
          </w:tcPr>
          <w:p w14:paraId="55D7B841" w14:textId="0F01F438" w:rsidR="0066589E" w:rsidRPr="0066589E" w:rsidRDefault="0066589E" w:rsidP="0066589E">
            <w:r w:rsidRPr="0066589E">
              <w:t>Màu trà đậm, màu cocacola, màu đỏ thẫm.</w:t>
            </w:r>
          </w:p>
        </w:tc>
        <w:tc>
          <w:tcPr>
            <w:tcW w:w="1857" w:type="pct"/>
          </w:tcPr>
          <w:p w14:paraId="4FC46C14" w14:textId="6A5EAEB7" w:rsidR="0066589E" w:rsidRPr="0066589E" w:rsidRDefault="0066589E" w:rsidP="0066589E">
            <w:r w:rsidRPr="0066589E">
              <w:t>Đỏ tươi hoặc hồng tươi.</w:t>
            </w:r>
          </w:p>
        </w:tc>
      </w:tr>
      <w:tr w:rsidR="0066589E" w:rsidRPr="00807CBE" w14:paraId="72EE909A" w14:textId="77777777" w:rsidTr="0066589E">
        <w:tc>
          <w:tcPr>
            <w:tcW w:w="1205" w:type="pct"/>
          </w:tcPr>
          <w:p w14:paraId="068415E0" w14:textId="77777777" w:rsidR="0066589E" w:rsidRPr="0066589E" w:rsidRDefault="0066589E" w:rsidP="0066589E">
            <w:r w:rsidRPr="0066589E">
              <w:t>Hình thái hồng cầu</w:t>
            </w:r>
          </w:p>
        </w:tc>
        <w:tc>
          <w:tcPr>
            <w:tcW w:w="1937" w:type="pct"/>
          </w:tcPr>
          <w:p w14:paraId="1447EFBF" w14:textId="5C44D26C" w:rsidR="0066589E" w:rsidRPr="0066589E" w:rsidRDefault="0066589E" w:rsidP="0066589E">
            <w:r w:rsidRPr="0066589E">
              <w:t>Biến dạng</w:t>
            </w:r>
          </w:p>
        </w:tc>
        <w:tc>
          <w:tcPr>
            <w:tcW w:w="1857" w:type="pct"/>
          </w:tcPr>
          <w:p w14:paraId="26C51CCC" w14:textId="335ABFE3" w:rsidR="0066589E" w:rsidRPr="0066589E" w:rsidRDefault="0066589E" w:rsidP="0066589E">
            <w:r w:rsidRPr="0066589E">
              <w:t>Bình thường</w:t>
            </w:r>
          </w:p>
        </w:tc>
      </w:tr>
      <w:tr w:rsidR="0066589E" w:rsidRPr="00807CBE" w14:paraId="2A8EAEED" w14:textId="77777777" w:rsidTr="0066589E">
        <w:tc>
          <w:tcPr>
            <w:tcW w:w="1205" w:type="pct"/>
          </w:tcPr>
          <w:p w14:paraId="452E63A0" w14:textId="77777777" w:rsidR="0066589E" w:rsidRPr="0066589E" w:rsidRDefault="0066589E" w:rsidP="0066589E">
            <w:r w:rsidRPr="0066589E">
              <w:t>Trụ</w:t>
            </w:r>
          </w:p>
        </w:tc>
        <w:tc>
          <w:tcPr>
            <w:tcW w:w="1937" w:type="pct"/>
          </w:tcPr>
          <w:p w14:paraId="1FB0B862" w14:textId="32E25321" w:rsidR="0066589E" w:rsidRPr="0066589E" w:rsidRDefault="0066589E" w:rsidP="0066589E">
            <w:r w:rsidRPr="0066589E">
              <w:t>Hồng cầu, bạch cầu</w:t>
            </w:r>
          </w:p>
        </w:tc>
        <w:tc>
          <w:tcPr>
            <w:tcW w:w="1857" w:type="pct"/>
          </w:tcPr>
          <w:p w14:paraId="599E5779" w14:textId="43029740" w:rsidR="0066589E" w:rsidRPr="0066589E" w:rsidRDefault="0066589E" w:rsidP="0066589E">
            <w:r w:rsidRPr="0066589E">
              <w:t>Không</w:t>
            </w:r>
          </w:p>
        </w:tc>
      </w:tr>
      <w:tr w:rsidR="0066589E" w:rsidRPr="00807CBE" w14:paraId="7338640F" w14:textId="77777777" w:rsidTr="0066589E">
        <w:tc>
          <w:tcPr>
            <w:tcW w:w="1205" w:type="pct"/>
          </w:tcPr>
          <w:p w14:paraId="3ED97824" w14:textId="77777777" w:rsidR="0066589E" w:rsidRPr="0066589E" w:rsidRDefault="0066589E" w:rsidP="0066589E">
            <w:r w:rsidRPr="0066589E">
              <w:t>Máu đông</w:t>
            </w:r>
          </w:p>
        </w:tc>
        <w:tc>
          <w:tcPr>
            <w:tcW w:w="1937" w:type="pct"/>
          </w:tcPr>
          <w:p w14:paraId="37E2BFD7" w14:textId="0897F08B" w:rsidR="0066589E" w:rsidRPr="0066589E" w:rsidRDefault="0066589E" w:rsidP="0066589E">
            <w:r w:rsidRPr="0066589E">
              <w:t>Không có</w:t>
            </w:r>
          </w:p>
        </w:tc>
        <w:tc>
          <w:tcPr>
            <w:tcW w:w="1857" w:type="pct"/>
          </w:tcPr>
          <w:p w14:paraId="10E66EE1" w14:textId="73E03E49" w:rsidR="0066589E" w:rsidRPr="0066589E" w:rsidRDefault="0066589E" w:rsidP="0066589E">
            <w:r w:rsidRPr="0066589E">
              <w:t>Có hoặc không</w:t>
            </w:r>
          </w:p>
        </w:tc>
      </w:tr>
      <w:tr w:rsidR="0066589E" w:rsidRPr="00807CBE" w14:paraId="46B8C59F" w14:textId="77777777" w:rsidTr="0066589E">
        <w:tc>
          <w:tcPr>
            <w:tcW w:w="1205" w:type="pct"/>
          </w:tcPr>
          <w:p w14:paraId="556387BD" w14:textId="77777777" w:rsidR="0066589E" w:rsidRPr="0066589E" w:rsidRDefault="0066589E" w:rsidP="0066589E">
            <w:r w:rsidRPr="0066589E">
              <w:t>Protein niệu</w:t>
            </w:r>
          </w:p>
        </w:tc>
        <w:tc>
          <w:tcPr>
            <w:tcW w:w="1937" w:type="pct"/>
          </w:tcPr>
          <w:p w14:paraId="665B33E7" w14:textId="77777777" w:rsidR="0066589E" w:rsidRPr="0066589E" w:rsidRDefault="0066589E" w:rsidP="0066589E">
            <w:r w:rsidRPr="0066589E">
              <w:t>&gt;= 2+</w:t>
            </w:r>
          </w:p>
        </w:tc>
        <w:tc>
          <w:tcPr>
            <w:tcW w:w="1857" w:type="pct"/>
          </w:tcPr>
          <w:p w14:paraId="53E30161" w14:textId="77777777" w:rsidR="0066589E" w:rsidRPr="0066589E" w:rsidRDefault="0066589E" w:rsidP="0066589E">
            <w:r w:rsidRPr="0066589E">
              <w:t>&lt; 2+</w:t>
            </w:r>
          </w:p>
        </w:tc>
      </w:tr>
    </w:tbl>
    <w:p w14:paraId="00B09A00" w14:textId="77777777" w:rsidR="00D66A4D" w:rsidRPr="0056298F" w:rsidRDefault="00D66A4D" w:rsidP="00D66A4D">
      <w:pPr>
        <w:rPr>
          <w:b/>
          <w:bCs/>
        </w:rPr>
      </w:pPr>
      <w:r w:rsidRPr="0056298F">
        <w:rPr>
          <w:b/>
          <w:bCs/>
        </w:rPr>
        <w:t xml:space="preserve">61. VCT sau nhiễm liên cầu thường giảm C3 bổ thể, hãy chẩn đoán phân biệt với 1 số bệnh khác cũng có thể giảm C3 bổ thể? </w:t>
      </w:r>
    </w:p>
    <w:p w14:paraId="21F9DE65" w14:textId="6F4E9C88" w:rsidR="00D66A4D" w:rsidRDefault="0056298F" w:rsidP="00D66A4D">
      <w:r>
        <w:t xml:space="preserve">- </w:t>
      </w:r>
      <w:r w:rsidR="00D66A4D">
        <w:t>Chẩn đoán phân biệt dựa vào mức độ bổ thể, bệnh hệ thống hay bệnh thận kèm theo</w:t>
      </w:r>
      <w:r>
        <w:t>:</w:t>
      </w:r>
    </w:p>
    <w:p w14:paraId="09D58B92" w14:textId="64979DC6" w:rsidR="00D66A4D" w:rsidRDefault="0056298F" w:rsidP="00D66A4D">
      <w:r>
        <w:t>+</w:t>
      </w:r>
      <w:r w:rsidR="00D66A4D">
        <w:t xml:space="preserve"> Bổ thể giảm + bệnh hệ thống:</w:t>
      </w:r>
      <w:r w:rsidR="00400D61">
        <w:t xml:space="preserve"> </w:t>
      </w:r>
      <w:r>
        <w:t>L</w:t>
      </w:r>
      <w:r w:rsidR="00D66A4D">
        <w:t>upus ban đỏ, viêm nội tâm mạc bán cấp nhiễm khuẩn, cryoglobulinemia.</w:t>
      </w:r>
    </w:p>
    <w:p w14:paraId="605804B7" w14:textId="5BDCCD38" w:rsidR="00D66A4D" w:rsidRDefault="0056298F" w:rsidP="00D66A4D">
      <w:r>
        <w:t>+</w:t>
      </w:r>
      <w:r w:rsidR="00D66A4D">
        <w:t xml:space="preserve"> Bổ thể giảm + bệnh thận: APSGN, VCT tăng sinh màng.</w:t>
      </w:r>
    </w:p>
    <w:p w14:paraId="2BB9CA2B" w14:textId="62059603" w:rsidR="00D66A4D" w:rsidRDefault="0056298F" w:rsidP="00D66A4D">
      <w:r>
        <w:t>+</w:t>
      </w:r>
      <w:r w:rsidR="00D66A4D">
        <w:t xml:space="preserve"> Bổ thể bình thường + bệnh hệ thống: Scholein</w:t>
      </w:r>
      <w:r>
        <w:t xml:space="preserve"> </w:t>
      </w:r>
      <w:r w:rsidR="00D66A4D">
        <w:t>Henoch, viêm mao mạch Wegener</w:t>
      </w:r>
      <w:r>
        <w:t>.</w:t>
      </w:r>
    </w:p>
    <w:p w14:paraId="118DA226" w14:textId="40DE99C3" w:rsidR="00D66A4D" w:rsidRDefault="0056298F" w:rsidP="00D66A4D">
      <w:r>
        <w:t>+</w:t>
      </w:r>
      <w:r w:rsidR="00D66A4D">
        <w:t xml:space="preserve"> Bổ thể bình thường + bệnh thận: </w:t>
      </w:r>
      <w:r>
        <w:t>B</w:t>
      </w:r>
      <w:r w:rsidR="00D66A4D">
        <w:t>ệnh thận IgA, VCT tiến triển nhanh.</w:t>
      </w:r>
    </w:p>
    <w:p w14:paraId="01924D12" w14:textId="232D2306" w:rsidR="00D66A4D" w:rsidRPr="00011581" w:rsidRDefault="00D66A4D" w:rsidP="00D66A4D">
      <w:pPr>
        <w:rPr>
          <w:b/>
          <w:bCs/>
        </w:rPr>
      </w:pPr>
      <w:r w:rsidRPr="00011581">
        <w:rPr>
          <w:b/>
          <w:bCs/>
        </w:rPr>
        <w:t xml:space="preserve">62. </w:t>
      </w:r>
      <w:r w:rsidR="0056298F" w:rsidRPr="00011581">
        <w:rPr>
          <w:b/>
          <w:bCs/>
        </w:rPr>
        <w:t>T</w:t>
      </w:r>
      <w:r w:rsidRPr="00011581">
        <w:rPr>
          <w:b/>
          <w:bCs/>
        </w:rPr>
        <w:t>ại sao trong VCT sau nhiễm liên cầu, người ta ít khi dùng thuốc ức chế men chuyển để điều trị hạ huyết áp</w:t>
      </w:r>
      <w:r w:rsidR="00496724" w:rsidRPr="00011581">
        <w:rPr>
          <w:b/>
          <w:bCs/>
        </w:rPr>
        <w:t>?</w:t>
      </w:r>
    </w:p>
    <w:p w14:paraId="6BB48049" w14:textId="7F394C72" w:rsidR="00D66A4D" w:rsidRDefault="00D66A4D" w:rsidP="00D66A4D">
      <w:r>
        <w:t>- Ức chế men chuyển (capto</w:t>
      </w:r>
      <w:r w:rsidR="005C25BB">
        <w:t>protein</w:t>
      </w:r>
      <w:r>
        <w:t>il, enala</w:t>
      </w:r>
      <w:r w:rsidR="005C25BB">
        <w:t>protein</w:t>
      </w:r>
      <w:r>
        <w:t xml:space="preserve">il) có hiệu quả trong điều trị tăng huyết áp nhưng có thể làm tăng kali máu và thường </w:t>
      </w:r>
      <w:r w:rsidR="006E6F2C">
        <w:t>không</w:t>
      </w:r>
      <w:r w:rsidR="0024547C">
        <w:t xml:space="preserve"> </w:t>
      </w:r>
      <w:r>
        <w:t>phải là thuốc đầu tay trong VCTC.</w:t>
      </w:r>
    </w:p>
    <w:p w14:paraId="06AA68C9" w14:textId="7DD30FC3" w:rsidR="00D66A4D" w:rsidRDefault="00011581" w:rsidP="00D66A4D">
      <w:r>
        <w:t xml:space="preserve">- </w:t>
      </w:r>
      <w:r w:rsidR="00D66A4D">
        <w:t xml:space="preserve">Ngoài ra, ức chế men chuyển còn có tác dụng phụ gây ho. </w:t>
      </w:r>
    </w:p>
    <w:p w14:paraId="528288A9" w14:textId="7D623A6D" w:rsidR="00D66A4D" w:rsidRPr="00011581" w:rsidRDefault="00D66A4D" w:rsidP="00D66A4D">
      <w:pPr>
        <w:rPr>
          <w:b/>
          <w:bCs/>
        </w:rPr>
      </w:pPr>
      <w:r w:rsidRPr="00011581">
        <w:rPr>
          <w:b/>
          <w:bCs/>
        </w:rPr>
        <w:t>63. Một số đặc điểm khác nhau giữa nhiễm liên cầu và nhiễm virus</w:t>
      </w:r>
      <w:r w:rsidR="00496724" w:rsidRPr="00011581">
        <w:rPr>
          <w:b/>
          <w:bCs/>
        </w:rPr>
        <w:t>?</w:t>
      </w:r>
    </w:p>
    <w:tbl>
      <w:tblPr>
        <w:tblStyle w:val="TableGrid"/>
        <w:tblW w:w="5000" w:type="pct"/>
        <w:tblLook w:val="04A0" w:firstRow="1" w:lastRow="0" w:firstColumn="1" w:lastColumn="0" w:noHBand="0" w:noVBand="1"/>
      </w:tblPr>
      <w:tblGrid>
        <w:gridCol w:w="2405"/>
        <w:gridCol w:w="2104"/>
      </w:tblGrid>
      <w:tr w:rsidR="000831D4" w:rsidRPr="00F71A5B" w14:paraId="64A271DD" w14:textId="77777777" w:rsidTr="000831D4">
        <w:trPr>
          <w:trHeight w:val="530"/>
        </w:trPr>
        <w:tc>
          <w:tcPr>
            <w:tcW w:w="2667" w:type="pct"/>
          </w:tcPr>
          <w:p w14:paraId="19461BED" w14:textId="77777777" w:rsidR="000831D4" w:rsidRPr="00F71A5B" w:rsidRDefault="000831D4" w:rsidP="000831D4">
            <w:r w:rsidRPr="00F71A5B">
              <w:t>Liên cầu</w:t>
            </w:r>
          </w:p>
        </w:tc>
        <w:tc>
          <w:tcPr>
            <w:tcW w:w="2333" w:type="pct"/>
          </w:tcPr>
          <w:p w14:paraId="31AA12DD" w14:textId="77777777" w:rsidR="000831D4" w:rsidRPr="00F71A5B" w:rsidRDefault="000831D4" w:rsidP="000831D4">
            <w:r w:rsidRPr="00F71A5B">
              <w:t>Virus</w:t>
            </w:r>
          </w:p>
        </w:tc>
      </w:tr>
      <w:tr w:rsidR="000831D4" w14:paraId="5BBEABE3" w14:textId="77777777" w:rsidTr="000831D4">
        <w:trPr>
          <w:trHeight w:val="2060"/>
        </w:trPr>
        <w:tc>
          <w:tcPr>
            <w:tcW w:w="2667" w:type="pct"/>
          </w:tcPr>
          <w:p w14:paraId="46F7135C" w14:textId="77777777" w:rsidR="000831D4" w:rsidRPr="00807CBE" w:rsidRDefault="000831D4" w:rsidP="000831D4">
            <w:r>
              <w:lastRenderedPageBreak/>
              <w:t xml:space="preserve">- </w:t>
            </w:r>
            <w:r w:rsidRPr="00807CBE">
              <w:t>Đau họng</w:t>
            </w:r>
          </w:p>
          <w:p w14:paraId="0FAE95BA" w14:textId="77777777" w:rsidR="000831D4" w:rsidRPr="00807CBE" w:rsidRDefault="000831D4" w:rsidP="000831D4">
            <w:r>
              <w:t xml:space="preserve">- </w:t>
            </w:r>
            <w:r w:rsidRPr="00807CBE">
              <w:t>Khó nuốt</w:t>
            </w:r>
          </w:p>
          <w:p w14:paraId="37B2CA3A" w14:textId="77777777" w:rsidR="000831D4" w:rsidRPr="00807CBE" w:rsidRDefault="000831D4" w:rsidP="000831D4">
            <w:r>
              <w:t xml:space="preserve">- </w:t>
            </w:r>
            <w:r w:rsidRPr="00807CBE">
              <w:t>Sốt</w:t>
            </w:r>
          </w:p>
          <w:p w14:paraId="6104DBC0" w14:textId="77777777" w:rsidR="000831D4" w:rsidRPr="00807CBE" w:rsidRDefault="000831D4" w:rsidP="000831D4">
            <w:r>
              <w:t xml:space="preserve">- </w:t>
            </w:r>
            <w:r w:rsidRPr="00807CBE">
              <w:t>Đau đầu</w:t>
            </w:r>
          </w:p>
          <w:p w14:paraId="126F35EF" w14:textId="77777777" w:rsidR="000831D4" w:rsidRPr="00807CBE" w:rsidRDefault="000831D4" w:rsidP="000831D4">
            <w:r>
              <w:t xml:space="preserve">- </w:t>
            </w:r>
            <w:r w:rsidRPr="00807CBE">
              <w:t>Đau bụng</w:t>
            </w:r>
          </w:p>
          <w:p w14:paraId="4F74DBDA" w14:textId="77777777" w:rsidR="000831D4" w:rsidRPr="00807CBE" w:rsidRDefault="000831D4" w:rsidP="000831D4">
            <w:r>
              <w:t xml:space="preserve">- </w:t>
            </w:r>
            <w:r w:rsidRPr="00807CBE">
              <w:t>Buồn nôn</w:t>
            </w:r>
          </w:p>
          <w:p w14:paraId="512325B7" w14:textId="77777777" w:rsidR="000831D4" w:rsidRPr="00807CBE" w:rsidRDefault="000831D4" w:rsidP="000831D4">
            <w:r>
              <w:t xml:space="preserve">- </w:t>
            </w:r>
            <w:r w:rsidRPr="00807CBE">
              <w:t>Nôn</w:t>
            </w:r>
          </w:p>
          <w:p w14:paraId="4C6AD06C" w14:textId="77777777" w:rsidR="000831D4" w:rsidRPr="00807CBE" w:rsidRDefault="000831D4" w:rsidP="000831D4">
            <w:r>
              <w:t xml:space="preserve">- </w:t>
            </w:r>
            <w:r w:rsidRPr="00807CBE">
              <w:t>Xuất huyết khẩu cái mềm</w:t>
            </w:r>
          </w:p>
          <w:p w14:paraId="38CA8B23" w14:textId="77777777" w:rsidR="000831D4" w:rsidRPr="00807CBE" w:rsidRDefault="000831D4" w:rsidP="000831D4">
            <w:r>
              <w:t xml:space="preserve">- </w:t>
            </w:r>
            <w:r w:rsidRPr="00807CBE">
              <w:t xml:space="preserve">Hạch cổ </w:t>
            </w:r>
          </w:p>
          <w:p w14:paraId="4D4897A1" w14:textId="77777777" w:rsidR="000831D4" w:rsidRPr="00807CBE" w:rsidRDefault="000831D4" w:rsidP="000831D4">
            <w:r>
              <w:t xml:space="preserve">- </w:t>
            </w:r>
            <w:r w:rsidRPr="00807CBE">
              <w:t>Sốt tinh hồng nhiệt</w:t>
            </w:r>
            <w:r>
              <w:t xml:space="preserve">. </w:t>
            </w:r>
          </w:p>
          <w:p w14:paraId="74EDD420" w14:textId="77777777" w:rsidR="000831D4" w:rsidRDefault="000831D4" w:rsidP="000831D4"/>
        </w:tc>
        <w:tc>
          <w:tcPr>
            <w:tcW w:w="2333" w:type="pct"/>
          </w:tcPr>
          <w:p w14:paraId="62EFCB41" w14:textId="77777777" w:rsidR="000831D4" w:rsidRPr="00F71A5B" w:rsidRDefault="000831D4" w:rsidP="000831D4">
            <w:r>
              <w:t xml:space="preserve">- </w:t>
            </w:r>
            <w:r w:rsidRPr="00F71A5B">
              <w:t>Ho</w:t>
            </w:r>
          </w:p>
          <w:p w14:paraId="245571BA" w14:textId="77777777" w:rsidR="000831D4" w:rsidRPr="00F71A5B" w:rsidRDefault="000831D4" w:rsidP="000831D4">
            <w:r>
              <w:t xml:space="preserve">- </w:t>
            </w:r>
            <w:r w:rsidRPr="00F71A5B">
              <w:t>Chảy mũi nước</w:t>
            </w:r>
          </w:p>
          <w:p w14:paraId="7CF8C2BC" w14:textId="77777777" w:rsidR="000831D4" w:rsidRPr="00F71A5B" w:rsidRDefault="000831D4" w:rsidP="000831D4">
            <w:r>
              <w:t xml:space="preserve">- </w:t>
            </w:r>
            <w:r w:rsidRPr="00F71A5B">
              <w:t>Khàn giọng</w:t>
            </w:r>
          </w:p>
          <w:p w14:paraId="6E53A227" w14:textId="77777777" w:rsidR="000831D4" w:rsidRPr="00F71A5B" w:rsidRDefault="000831D4" w:rsidP="000831D4">
            <w:r>
              <w:t xml:space="preserve">- </w:t>
            </w:r>
            <w:r w:rsidRPr="00F71A5B">
              <w:t>Tiêu chảy</w:t>
            </w:r>
          </w:p>
          <w:p w14:paraId="198095C0" w14:textId="77777777" w:rsidR="000831D4" w:rsidRPr="00F71A5B" w:rsidRDefault="000831D4" w:rsidP="000831D4">
            <w:r>
              <w:t xml:space="preserve">- </w:t>
            </w:r>
            <w:r w:rsidRPr="00F71A5B">
              <w:t>Viêm miệng</w:t>
            </w:r>
          </w:p>
          <w:p w14:paraId="74FDA9A8" w14:textId="77777777" w:rsidR="000831D4" w:rsidRPr="00F71A5B" w:rsidRDefault="000831D4" w:rsidP="000831D4">
            <w:r>
              <w:t xml:space="preserve">- </w:t>
            </w:r>
            <w:r w:rsidRPr="00F71A5B">
              <w:t>Viêm kết mạc</w:t>
            </w:r>
          </w:p>
          <w:p w14:paraId="42629A1A" w14:textId="77777777" w:rsidR="000831D4" w:rsidRDefault="000831D4" w:rsidP="000831D4"/>
        </w:tc>
      </w:tr>
    </w:tbl>
    <w:p w14:paraId="67D3F6E6" w14:textId="3985FB69" w:rsidR="00D66A4D" w:rsidRPr="000831D4" w:rsidRDefault="00D66A4D" w:rsidP="00D66A4D">
      <w:pPr>
        <w:rPr>
          <w:b/>
          <w:bCs/>
        </w:rPr>
      </w:pPr>
      <w:r w:rsidRPr="000831D4">
        <w:rPr>
          <w:b/>
          <w:bCs/>
        </w:rPr>
        <w:t>64.</w:t>
      </w:r>
      <w:r w:rsidR="000831D4" w:rsidRPr="000831D4">
        <w:rPr>
          <w:b/>
          <w:bCs/>
        </w:rPr>
        <w:t xml:space="preserve"> K</w:t>
      </w:r>
      <w:r w:rsidRPr="000831D4">
        <w:rPr>
          <w:b/>
          <w:bCs/>
        </w:rPr>
        <w:t>ể tên 3 biểu đồ chậm tăng trưởng chiều cao</w:t>
      </w:r>
      <w:r w:rsidR="00496724" w:rsidRPr="000831D4">
        <w:rPr>
          <w:b/>
          <w:bCs/>
        </w:rPr>
        <w:t>?</w:t>
      </w:r>
    </w:p>
    <w:p w14:paraId="49B3D216" w14:textId="083B6E36" w:rsidR="00D66A4D" w:rsidRDefault="00D66A4D" w:rsidP="00D66A4D">
      <w:r>
        <w:t>- Biểu đồ chậm tăng trưởng chiều cao từ từ</w:t>
      </w:r>
      <w:r w:rsidR="000831D4">
        <w:t xml:space="preserve"> g</w:t>
      </w:r>
      <w:r>
        <w:t>ợi ý nguyên nhiên thiếu GH bẩm sinh</w:t>
      </w:r>
      <w:r w:rsidR="000831D4">
        <w:t>.</w:t>
      </w:r>
    </w:p>
    <w:p w14:paraId="128F6B7D" w14:textId="17EFD35F" w:rsidR="00D66A4D" w:rsidRDefault="00D66A4D" w:rsidP="00D66A4D">
      <w:r>
        <w:t>- Gãy biểu đồ thứ phát</w:t>
      </w:r>
      <w:r w:rsidR="000831D4">
        <w:t xml:space="preserve"> h</w:t>
      </w:r>
      <w:r>
        <w:t>ay gặp nhất do u sọ hầu</w:t>
      </w:r>
    </w:p>
    <w:p w14:paraId="231B578E" w14:textId="7CAFAEF8" w:rsidR="00D66A4D" w:rsidRDefault="00D66A4D" w:rsidP="00D66A4D">
      <w:r>
        <w:t xml:space="preserve">- </w:t>
      </w:r>
      <w:r w:rsidR="000831D4">
        <w:t>B</w:t>
      </w:r>
      <w:r>
        <w:t>iểu đồ tăng trưởng có đỉnh tăng trưởng xuất hiện và kết thúc sớm gợi ý dậy thì sớm.</w:t>
      </w:r>
    </w:p>
    <w:p w14:paraId="6AFA9E74" w14:textId="5CD11541" w:rsidR="00D66A4D" w:rsidRPr="007F5451" w:rsidRDefault="00D66A4D" w:rsidP="00D66A4D">
      <w:pPr>
        <w:rPr>
          <w:b/>
          <w:bCs/>
        </w:rPr>
      </w:pPr>
      <w:r w:rsidRPr="007F5451">
        <w:rPr>
          <w:b/>
          <w:bCs/>
        </w:rPr>
        <w:t>65. Thế nào là thiểu niệu</w:t>
      </w:r>
      <w:r w:rsidR="007F5451">
        <w:rPr>
          <w:b/>
          <w:bCs/>
        </w:rPr>
        <w:t>,</w:t>
      </w:r>
      <w:r w:rsidRPr="007F5451">
        <w:rPr>
          <w:b/>
          <w:bCs/>
        </w:rPr>
        <w:t xml:space="preserve"> vô niệu</w:t>
      </w:r>
      <w:r w:rsidR="00496724" w:rsidRPr="007F5451">
        <w:rPr>
          <w:b/>
          <w:bCs/>
        </w:rPr>
        <w:t>?</w:t>
      </w:r>
    </w:p>
    <w:p w14:paraId="2B9DA700" w14:textId="0DAD86EE" w:rsidR="00D66A4D" w:rsidRDefault="00D66A4D" w:rsidP="00D66A4D">
      <w:r>
        <w:t>- Vô niệu khi nước tiểu</w:t>
      </w:r>
      <w:r w:rsidR="001E5EBF">
        <w:t>:</w:t>
      </w:r>
      <w:r>
        <w:t xml:space="preserve"> &lt;</w:t>
      </w:r>
      <w:r w:rsidR="007F5451">
        <w:t xml:space="preserve"> </w:t>
      </w:r>
      <w:r>
        <w:t>100ml</w:t>
      </w:r>
      <w:r w:rsidR="0092211B">
        <w:t>/</w:t>
      </w:r>
      <w:r>
        <w:t>24h.</w:t>
      </w:r>
    </w:p>
    <w:p w14:paraId="56344EDE" w14:textId="5C12D5F0" w:rsidR="00D66A4D" w:rsidRDefault="00D66A4D" w:rsidP="00D66A4D">
      <w:r>
        <w:t>- Thiểu niệu khi nước tiểu</w:t>
      </w:r>
      <w:r w:rsidR="001E5EBF">
        <w:t>:</w:t>
      </w:r>
      <w:r>
        <w:t xml:space="preserve"> &lt;</w:t>
      </w:r>
      <w:r w:rsidR="007F5451">
        <w:t xml:space="preserve"> </w:t>
      </w:r>
      <w:r>
        <w:t>300ml/24h</w:t>
      </w:r>
      <w:r w:rsidR="007F5451">
        <w:t xml:space="preserve"> h</w:t>
      </w:r>
      <w:r>
        <w:t>oặc &lt;1ml/kg/h đối với trẻ nhỏ</w:t>
      </w:r>
      <w:r w:rsidR="007F5451">
        <w:t xml:space="preserve"> h</w:t>
      </w:r>
      <w:r>
        <w:t>oặc 0,5ml/kg/h đối với trẻ lớn.</w:t>
      </w:r>
    </w:p>
    <w:p w14:paraId="2FC287BF" w14:textId="01359CF9" w:rsidR="00D66A4D" w:rsidRPr="007F5451" w:rsidRDefault="00D66A4D" w:rsidP="00D66A4D">
      <w:pPr>
        <w:rPr>
          <w:b/>
          <w:bCs/>
        </w:rPr>
      </w:pPr>
      <w:r w:rsidRPr="007F5451">
        <w:rPr>
          <w:b/>
          <w:bCs/>
        </w:rPr>
        <w:t xml:space="preserve">66. </w:t>
      </w:r>
      <w:r w:rsidR="007F5451" w:rsidRPr="007F5451">
        <w:rPr>
          <w:b/>
          <w:bCs/>
        </w:rPr>
        <w:t>B</w:t>
      </w:r>
      <w:r w:rsidRPr="007F5451">
        <w:rPr>
          <w:b/>
          <w:bCs/>
        </w:rPr>
        <w:t>ệnh nhân phù do HCTH nếu nằm cả ngày thì phù thường xuất hiện ở đâu</w:t>
      </w:r>
      <w:r w:rsidR="00496724" w:rsidRPr="007F5451">
        <w:rPr>
          <w:b/>
          <w:bCs/>
        </w:rPr>
        <w:t>?</w:t>
      </w:r>
    </w:p>
    <w:p w14:paraId="54DE6FD8" w14:textId="77777777" w:rsidR="00D66A4D" w:rsidRDefault="00D66A4D" w:rsidP="00D66A4D">
      <w:r>
        <w:t>- Phù khi nằm sẽ xuất hiện ở vùng lưng và vùng xương cùng.</w:t>
      </w:r>
    </w:p>
    <w:p w14:paraId="747599EA" w14:textId="540B75C1" w:rsidR="00D66A4D" w:rsidRPr="007F5451" w:rsidRDefault="00D66A4D" w:rsidP="00D66A4D">
      <w:pPr>
        <w:rPr>
          <w:b/>
          <w:bCs/>
        </w:rPr>
      </w:pPr>
      <w:r w:rsidRPr="007F5451">
        <w:rPr>
          <w:b/>
          <w:bCs/>
        </w:rPr>
        <w:t xml:space="preserve">67. </w:t>
      </w:r>
      <w:r w:rsidR="007F5451" w:rsidRPr="007F5451">
        <w:rPr>
          <w:b/>
          <w:bCs/>
        </w:rPr>
        <w:t>C</w:t>
      </w:r>
      <w:r w:rsidRPr="007F5451">
        <w:rPr>
          <w:b/>
          <w:bCs/>
        </w:rPr>
        <w:t>hỉ định sinh thiết thận của HCTH</w:t>
      </w:r>
      <w:r w:rsidR="00496724" w:rsidRPr="007F5451">
        <w:rPr>
          <w:b/>
          <w:bCs/>
        </w:rPr>
        <w:t>?</w:t>
      </w:r>
    </w:p>
    <w:p w14:paraId="5E9EAE27" w14:textId="77777777" w:rsidR="00D66A4D" w:rsidRDefault="00D66A4D" w:rsidP="00D66A4D">
      <w:r>
        <w:t>- Tuổi &lt;1 tuổi hoặc &gt;10 tuổi đề kháng hoặc phụ thuộc với corticoid</w:t>
      </w:r>
    </w:p>
    <w:p w14:paraId="088BE9A9" w14:textId="77777777" w:rsidR="00D66A4D" w:rsidRDefault="00D66A4D" w:rsidP="00D66A4D">
      <w:r>
        <w:t>- Tăng huyết áp</w:t>
      </w:r>
    </w:p>
    <w:p w14:paraId="7A8FA38D" w14:textId="77777777" w:rsidR="00D66A4D" w:rsidRDefault="00D66A4D" w:rsidP="00D66A4D">
      <w:r>
        <w:t>- Đái máu đại thể</w:t>
      </w:r>
    </w:p>
    <w:p w14:paraId="73824A09" w14:textId="77777777" w:rsidR="00D66A4D" w:rsidRDefault="00D66A4D" w:rsidP="00D66A4D">
      <w:r>
        <w:t>- Giảm bổ thể</w:t>
      </w:r>
    </w:p>
    <w:p w14:paraId="685F382C" w14:textId="77777777" w:rsidR="00D66A4D" w:rsidRDefault="00D66A4D" w:rsidP="00D66A4D">
      <w:r>
        <w:t xml:space="preserve">- Suy thận </w:t>
      </w:r>
    </w:p>
    <w:p w14:paraId="27FAE865" w14:textId="77777777" w:rsidR="00D66A4D" w:rsidRDefault="00D66A4D" w:rsidP="00D66A4D">
      <w:r>
        <w:t>- Gia đình có tiền sử suy thận hoặc điếc</w:t>
      </w:r>
    </w:p>
    <w:p w14:paraId="5FB2408F" w14:textId="77777777" w:rsidR="00D66A4D" w:rsidRDefault="00D66A4D" w:rsidP="00D66A4D">
      <w:r>
        <w:t>- HCTH đề kháng.</w:t>
      </w:r>
    </w:p>
    <w:p w14:paraId="54638DEE" w14:textId="77777777" w:rsidR="00D66A4D" w:rsidRPr="007F5451" w:rsidRDefault="00D66A4D" w:rsidP="00D66A4D">
      <w:pPr>
        <w:rPr>
          <w:b/>
          <w:bCs/>
        </w:rPr>
      </w:pPr>
      <w:r w:rsidRPr="007F5451">
        <w:rPr>
          <w:b/>
          <w:bCs/>
        </w:rPr>
        <w:t>68. Phân biệt HCTH với viêm cầu thận cấp, phù do giảm đạm máu?</w:t>
      </w:r>
    </w:p>
    <w:p w14:paraId="277E3783" w14:textId="7683031B" w:rsidR="00D66A4D" w:rsidRDefault="00662541" w:rsidP="00D66A4D">
      <w:r>
        <w:t>-</w:t>
      </w:r>
      <w:r w:rsidR="00D66A4D">
        <w:t xml:space="preserve"> Viêm cầu thận cấp</w:t>
      </w:r>
      <w:r w:rsidR="001E5EBF">
        <w:t>:</w:t>
      </w:r>
      <w:r w:rsidR="00D66A4D">
        <w:t xml:space="preserve"> </w:t>
      </w:r>
      <w:r>
        <w:t>P</w:t>
      </w:r>
      <w:r w:rsidR="00D66A4D">
        <w:t>hù</w:t>
      </w:r>
      <w:r w:rsidR="005E2506">
        <w:t>,</w:t>
      </w:r>
      <w:r w:rsidR="00D66A4D">
        <w:t xml:space="preserve"> THA, đái máu, đạm máu và cholesteron máu bình thường.</w:t>
      </w:r>
    </w:p>
    <w:p w14:paraId="3024632C" w14:textId="34FAEDB4" w:rsidR="00D66A4D" w:rsidRDefault="00662541" w:rsidP="00D66A4D">
      <w:r>
        <w:t>-</w:t>
      </w:r>
      <w:r w:rsidR="00D66A4D">
        <w:t xml:space="preserve"> Phù do</w:t>
      </w:r>
      <w:r w:rsidR="00400D61">
        <w:t xml:space="preserve"> </w:t>
      </w:r>
      <w:r w:rsidR="00D66A4D">
        <w:t>giảm đạm máu</w:t>
      </w:r>
      <w:r w:rsidR="001E5EBF">
        <w:t>:</w:t>
      </w:r>
      <w:r w:rsidR="00D66A4D">
        <w:t xml:space="preserve"> </w:t>
      </w:r>
      <w:r>
        <w:t>P</w:t>
      </w:r>
      <w:r w:rsidR="00D66A4D">
        <w:t>hù, nước tiểu bình thường, cholesterol máu bình thường.</w:t>
      </w:r>
    </w:p>
    <w:p w14:paraId="7EFD6CDE" w14:textId="79F5736E" w:rsidR="00D66A4D" w:rsidRPr="00662541" w:rsidRDefault="00D66A4D" w:rsidP="00D66A4D">
      <w:pPr>
        <w:rPr>
          <w:b/>
          <w:bCs/>
        </w:rPr>
      </w:pPr>
      <w:r w:rsidRPr="00662541">
        <w:rPr>
          <w:b/>
          <w:bCs/>
        </w:rPr>
        <w:t>69. VCTC sau nhiễm liên cầu ở mùa lạnh, mùa nóng thường sau gì</w:t>
      </w:r>
      <w:r w:rsidR="00496724" w:rsidRPr="00662541">
        <w:rPr>
          <w:b/>
          <w:bCs/>
        </w:rPr>
        <w:t>?</w:t>
      </w:r>
    </w:p>
    <w:p w14:paraId="3876F7A3" w14:textId="7EF763D3" w:rsidR="00D66A4D" w:rsidRDefault="00662541" w:rsidP="00D66A4D">
      <w:r>
        <w:t>-</w:t>
      </w:r>
      <w:r w:rsidR="00D66A4D">
        <w:t xml:space="preserve"> Mùa lạnh thường sau viêm họng</w:t>
      </w:r>
    </w:p>
    <w:p w14:paraId="47070AAC" w14:textId="4308FD79" w:rsidR="00D66A4D" w:rsidRDefault="00662541" w:rsidP="00D66A4D">
      <w:r>
        <w:t>-</w:t>
      </w:r>
      <w:r w:rsidR="00D66A4D">
        <w:t xml:space="preserve"> Mùa nóng thường sau viêm da.</w:t>
      </w:r>
    </w:p>
    <w:p w14:paraId="743135E2" w14:textId="1A1750B3" w:rsidR="00D66A4D" w:rsidRPr="009E422B" w:rsidRDefault="00D66A4D" w:rsidP="00D66A4D">
      <w:pPr>
        <w:rPr>
          <w:b/>
          <w:bCs/>
        </w:rPr>
      </w:pPr>
      <w:r w:rsidRPr="009E422B">
        <w:rPr>
          <w:b/>
          <w:bCs/>
        </w:rPr>
        <w:t>70. Phân biệt VCT với HCTH, bệnh thận IgA và nhiễm trùng tiểu</w:t>
      </w:r>
      <w:r w:rsidR="00496724" w:rsidRPr="009E422B">
        <w:rPr>
          <w:b/>
          <w:bCs/>
        </w:rPr>
        <w:t>?</w:t>
      </w:r>
    </w:p>
    <w:p w14:paraId="07BD3D32" w14:textId="03F44B96" w:rsidR="00D66A4D" w:rsidRDefault="009E422B" w:rsidP="00D66A4D">
      <w:r>
        <w:t>-</w:t>
      </w:r>
      <w:r w:rsidR="00D66A4D">
        <w:t xml:space="preserve"> HCTH: </w:t>
      </w:r>
      <w:r>
        <w:t>P</w:t>
      </w:r>
      <w:r w:rsidR="00D66A4D">
        <w:t>hù, tiểu đạm nhiều, giảm albumin máu, tăng cholesterol và tăng triglycerid máu.</w:t>
      </w:r>
    </w:p>
    <w:p w14:paraId="01E15D91" w14:textId="4331F65E" w:rsidR="00D66A4D" w:rsidRDefault="009E422B" w:rsidP="00D66A4D">
      <w:r>
        <w:t>-</w:t>
      </w:r>
      <w:r w:rsidR="00D66A4D">
        <w:t xml:space="preserve"> </w:t>
      </w:r>
      <w:r>
        <w:t>B</w:t>
      </w:r>
      <w:r w:rsidR="00D66A4D">
        <w:t xml:space="preserve">ệnh thận IgA: </w:t>
      </w:r>
      <w:r>
        <w:t>T</w:t>
      </w:r>
      <w:r w:rsidR="00D66A4D">
        <w:t xml:space="preserve">hường tiểu đỏ đại thể liền sau nhiễm trùng hô hấp, </w:t>
      </w:r>
      <w:r w:rsidR="006E6F2C">
        <w:t>không</w:t>
      </w:r>
      <w:r w:rsidR="0024547C">
        <w:t xml:space="preserve"> </w:t>
      </w:r>
      <w:r w:rsidR="00D66A4D">
        <w:t xml:space="preserve">phù, </w:t>
      </w:r>
      <w:r w:rsidR="006E6F2C">
        <w:t>không</w:t>
      </w:r>
      <w:r w:rsidR="0024547C">
        <w:t xml:space="preserve"> </w:t>
      </w:r>
      <w:r w:rsidR="00D66A4D">
        <w:t>tăng huyết áp.</w:t>
      </w:r>
    </w:p>
    <w:p w14:paraId="3DCF3235" w14:textId="53FF6F1D" w:rsidR="00D66A4D" w:rsidRDefault="009E422B" w:rsidP="00D66A4D">
      <w:r>
        <w:t>-</w:t>
      </w:r>
      <w:r w:rsidR="00D66A4D">
        <w:t xml:space="preserve"> </w:t>
      </w:r>
      <w:r>
        <w:t>N</w:t>
      </w:r>
      <w:r w:rsidR="00D66A4D">
        <w:t>hiễm trùng tiểu</w:t>
      </w:r>
      <w:r w:rsidR="001E5EBF">
        <w:t>:</w:t>
      </w:r>
      <w:r w:rsidR="00D66A4D">
        <w:t xml:space="preserve"> </w:t>
      </w:r>
      <w:r>
        <w:t>K</w:t>
      </w:r>
      <w:r w:rsidR="006E6F2C">
        <w:t>hông</w:t>
      </w:r>
      <w:r w:rsidR="0024547C">
        <w:t xml:space="preserve"> </w:t>
      </w:r>
      <w:r w:rsidR="00D66A4D">
        <w:t>phù, tiểu gắt, tiểu nhiều lần, tiểu máu, tiểu bạch cầu, cấy nước tiểu có vi trùng.</w:t>
      </w:r>
    </w:p>
    <w:p w14:paraId="50C5ED61" w14:textId="0DE260C1" w:rsidR="00D66A4D" w:rsidRPr="00864D36" w:rsidRDefault="00D66A4D" w:rsidP="00D66A4D">
      <w:pPr>
        <w:rPr>
          <w:b/>
          <w:bCs/>
        </w:rPr>
      </w:pPr>
      <w:r w:rsidRPr="00864D36">
        <w:rPr>
          <w:b/>
          <w:bCs/>
        </w:rPr>
        <w:t xml:space="preserve">71. </w:t>
      </w:r>
      <w:r w:rsidR="00864D36" w:rsidRPr="00864D36">
        <w:rPr>
          <w:b/>
          <w:bCs/>
        </w:rPr>
        <w:t>T</w:t>
      </w:r>
      <w:r w:rsidRPr="00864D36">
        <w:rPr>
          <w:b/>
          <w:bCs/>
        </w:rPr>
        <w:t>ại sao HCTH gây giảm canxi máu</w:t>
      </w:r>
      <w:r w:rsidR="00496724" w:rsidRPr="00864D36">
        <w:rPr>
          <w:b/>
          <w:bCs/>
        </w:rPr>
        <w:t>?</w:t>
      </w:r>
    </w:p>
    <w:p w14:paraId="54306FB7" w14:textId="2429E6A8" w:rsidR="00D66A4D" w:rsidRDefault="00D66A4D" w:rsidP="00D66A4D">
      <w:r>
        <w:t xml:space="preserve">- HCTH gây mất các </w:t>
      </w:r>
      <w:r w:rsidR="00007181">
        <w:t>protein</w:t>
      </w:r>
      <w:r>
        <w:t xml:space="preserve">, trong đó có </w:t>
      </w:r>
      <w:r w:rsidR="00007181">
        <w:t>protein</w:t>
      </w:r>
      <w:r>
        <w:t xml:space="preserve"> vận chuyển vitamin D3. </w:t>
      </w:r>
    </w:p>
    <w:p w14:paraId="613A9246" w14:textId="07D8A03E" w:rsidR="00D66A4D" w:rsidRDefault="00D66A4D" w:rsidP="00D66A4D">
      <w:r>
        <w:t xml:space="preserve">- Do rối loạn tổng hợp </w:t>
      </w:r>
      <w:r w:rsidR="00007181">
        <w:t>protein</w:t>
      </w:r>
      <w:r>
        <w:t xml:space="preserve"> ở gan.</w:t>
      </w:r>
    </w:p>
    <w:p w14:paraId="1F0A7C9F" w14:textId="77777777" w:rsidR="00D66A4D" w:rsidRPr="00366CE8" w:rsidRDefault="00D66A4D" w:rsidP="00D66A4D">
      <w:pPr>
        <w:rPr>
          <w:b/>
          <w:bCs/>
        </w:rPr>
      </w:pPr>
      <w:r w:rsidRPr="00366CE8">
        <w:rPr>
          <w:b/>
          <w:bCs/>
        </w:rPr>
        <w:t>72. Chỉ định sinh thiết thận ở VCTC?</w:t>
      </w:r>
    </w:p>
    <w:p w14:paraId="705B9688" w14:textId="695EA492" w:rsidR="00D66A4D" w:rsidRDefault="00D66A4D" w:rsidP="00D66A4D">
      <w:r>
        <w:t xml:space="preserve">- </w:t>
      </w:r>
      <w:r w:rsidR="00366CE8">
        <w:t>S</w:t>
      </w:r>
      <w:r>
        <w:t xml:space="preserve">uy thận </w:t>
      </w:r>
      <w:r w:rsidR="00400D61">
        <w:t>(</w:t>
      </w:r>
      <w:r>
        <w:t>chức năng thận &lt;50% bình thường</w:t>
      </w:r>
      <w:r w:rsidR="00400D61">
        <w:t>)</w:t>
      </w:r>
      <w:r>
        <w:t>.</w:t>
      </w:r>
    </w:p>
    <w:p w14:paraId="04AAD725" w14:textId="77777777" w:rsidR="00D66A4D" w:rsidRDefault="00D66A4D" w:rsidP="00D66A4D">
      <w:r>
        <w:t>- C3 giảm trên 3 tháng</w:t>
      </w:r>
    </w:p>
    <w:p w14:paraId="290C641C" w14:textId="2E1EAA39" w:rsidR="00D66A4D" w:rsidRDefault="00D66A4D" w:rsidP="00D66A4D">
      <w:r>
        <w:t xml:space="preserve">- Tiểu </w:t>
      </w:r>
      <w:r w:rsidR="00007181">
        <w:t>protein</w:t>
      </w:r>
      <w:r>
        <w:t xml:space="preserve"> trên 6 tháng</w:t>
      </w:r>
    </w:p>
    <w:p w14:paraId="5B694C74" w14:textId="77777777" w:rsidR="00D66A4D" w:rsidRDefault="00D66A4D" w:rsidP="00D66A4D">
      <w:r>
        <w:t>- Tiểu máu tái phát</w:t>
      </w:r>
    </w:p>
    <w:p w14:paraId="71A6E683" w14:textId="77777777" w:rsidR="00D66A4D" w:rsidRDefault="00D66A4D" w:rsidP="00D66A4D">
      <w:r>
        <w:t>- Tiểu máu đại thể trên 3 tuần</w:t>
      </w:r>
    </w:p>
    <w:p w14:paraId="2AE630C5" w14:textId="77777777" w:rsidR="00D66A4D" w:rsidRDefault="00D66A4D" w:rsidP="00D66A4D">
      <w:r>
        <w:t>- Tiểu máu vi thể trên 12 tháng.</w:t>
      </w:r>
    </w:p>
    <w:p w14:paraId="5BE9AEBC" w14:textId="77777777" w:rsidR="00D66A4D" w:rsidRPr="00366CE8" w:rsidRDefault="00D66A4D" w:rsidP="00D66A4D">
      <w:pPr>
        <w:rPr>
          <w:b/>
          <w:bCs/>
        </w:rPr>
      </w:pPr>
      <w:r w:rsidRPr="00366CE8">
        <w:rPr>
          <w:b/>
          <w:bCs/>
        </w:rPr>
        <w:t>73. Nguyên nhân gây nhiễm trùng đường tiểu hay gặp</w:t>
      </w:r>
    </w:p>
    <w:p w14:paraId="1533D534" w14:textId="3007D2E5" w:rsidR="00D66A4D" w:rsidRDefault="009F3536" w:rsidP="00D66A4D">
      <w:r>
        <w:t>-</w:t>
      </w:r>
      <w:r w:rsidR="00D66A4D">
        <w:t xml:space="preserve"> Nguyên nhân hàng đầu 88% là E.coli.</w:t>
      </w:r>
    </w:p>
    <w:p w14:paraId="0086F03B" w14:textId="455E5782" w:rsidR="00D66A4D" w:rsidRDefault="009F3536" w:rsidP="00D66A4D">
      <w:r>
        <w:t>-</w:t>
      </w:r>
      <w:r w:rsidR="00D66A4D">
        <w:t xml:space="preserve"> </w:t>
      </w:r>
      <w:r w:rsidR="005C25BB">
        <w:t>Pr</w:t>
      </w:r>
      <w:r w:rsidR="00D66A4D">
        <w:t>oteus thường gặp ở trẻ trai &gt;1 tuổi, trẻ bị sỏi tiết niệu.</w:t>
      </w:r>
    </w:p>
    <w:p w14:paraId="53BAADB9" w14:textId="1CB71A04" w:rsidR="00D66A4D" w:rsidRDefault="00E831BD" w:rsidP="00D66A4D">
      <w:r>
        <w:t>-</w:t>
      </w:r>
      <w:r w:rsidR="00D66A4D">
        <w:t xml:space="preserve"> Klebsiella pneumoniae và Enterococus thường gặp ở trẻ sơ sinh.</w:t>
      </w:r>
    </w:p>
    <w:p w14:paraId="3BA76514" w14:textId="52C21FD1" w:rsidR="00D66A4D" w:rsidRDefault="00E831BD" w:rsidP="00D66A4D">
      <w:r>
        <w:t>-</w:t>
      </w:r>
      <w:r w:rsidR="00D66A4D">
        <w:t xml:space="preserve"> Tụ cầu, trực khuẩn mủ xanh, </w:t>
      </w:r>
      <w:r>
        <w:t>K</w:t>
      </w:r>
      <w:r w:rsidR="00D66A4D">
        <w:t>lebsiella thường gặp ở bệnh nhân nằm viện vì bệnh thận tiết niệu hoặc những bệnh có đặt thông tiểu sau can thiệp ngoại khoa.</w:t>
      </w:r>
    </w:p>
    <w:p w14:paraId="1FDD9186" w14:textId="398B5583" w:rsidR="00D66A4D" w:rsidRPr="0092211B" w:rsidRDefault="00D66A4D" w:rsidP="00D66A4D">
      <w:pPr>
        <w:rPr>
          <w:b/>
          <w:bCs/>
        </w:rPr>
      </w:pPr>
      <w:r w:rsidRPr="0092211B">
        <w:rPr>
          <w:b/>
          <w:bCs/>
        </w:rPr>
        <w:t xml:space="preserve">74. </w:t>
      </w:r>
      <w:r w:rsidR="00E831BD" w:rsidRPr="0092211B">
        <w:rPr>
          <w:b/>
          <w:bCs/>
        </w:rPr>
        <w:t>Ở</w:t>
      </w:r>
      <w:r w:rsidRPr="0092211B">
        <w:rPr>
          <w:b/>
          <w:bCs/>
        </w:rPr>
        <w:t xml:space="preserve"> trẻ trai ít khi </w:t>
      </w:r>
      <w:r w:rsidR="0092211B" w:rsidRPr="0092211B">
        <w:rPr>
          <w:b/>
          <w:bCs/>
        </w:rPr>
        <w:t>nhiễm trùng đường tiểu,</w:t>
      </w:r>
      <w:r w:rsidRPr="0092211B">
        <w:rPr>
          <w:b/>
          <w:bCs/>
        </w:rPr>
        <w:t xml:space="preserve"> những yếu tố làm dễ nào dễ gây </w:t>
      </w:r>
      <w:r w:rsidR="0092211B" w:rsidRPr="0092211B">
        <w:rPr>
          <w:b/>
          <w:bCs/>
        </w:rPr>
        <w:t>nhiễm trùng đường tiểu</w:t>
      </w:r>
      <w:r w:rsidRPr="0092211B">
        <w:rPr>
          <w:b/>
          <w:bCs/>
        </w:rPr>
        <w:t>?</w:t>
      </w:r>
    </w:p>
    <w:p w14:paraId="201BDE40" w14:textId="3D5BB044" w:rsidR="00D66A4D" w:rsidRDefault="00E831BD" w:rsidP="00D66A4D">
      <w:r>
        <w:t>-</w:t>
      </w:r>
      <w:r w:rsidR="00D66A4D">
        <w:t xml:space="preserve"> </w:t>
      </w:r>
      <w:r w:rsidR="0092211B">
        <w:t>H</w:t>
      </w:r>
      <w:r w:rsidR="00D66A4D">
        <w:t>ẹp bao quy đầu</w:t>
      </w:r>
    </w:p>
    <w:p w14:paraId="682A0A33" w14:textId="0AB02645" w:rsidR="00D66A4D" w:rsidRPr="0092211B" w:rsidRDefault="00D66A4D" w:rsidP="00D66A4D">
      <w:pPr>
        <w:rPr>
          <w:b/>
          <w:bCs/>
        </w:rPr>
      </w:pPr>
      <w:r w:rsidRPr="0092211B">
        <w:rPr>
          <w:b/>
          <w:bCs/>
        </w:rPr>
        <w:t xml:space="preserve">75. </w:t>
      </w:r>
      <w:r w:rsidR="0092211B" w:rsidRPr="0092211B">
        <w:rPr>
          <w:b/>
          <w:bCs/>
        </w:rPr>
        <w:t>T</w:t>
      </w:r>
      <w:r w:rsidRPr="0092211B">
        <w:rPr>
          <w:b/>
          <w:bCs/>
        </w:rPr>
        <w:t>iêu chuẩn vàng chẩn đoán nhiễm trùng đường tiểu</w:t>
      </w:r>
      <w:r w:rsidR="00496724" w:rsidRPr="0092211B">
        <w:rPr>
          <w:b/>
          <w:bCs/>
        </w:rPr>
        <w:t>?</w:t>
      </w:r>
    </w:p>
    <w:p w14:paraId="47C683BD" w14:textId="77777777" w:rsidR="00D66A4D" w:rsidRDefault="00D66A4D" w:rsidP="00D66A4D">
      <w:r>
        <w:t>- Tiêu chuẩn vàng là cấy nước tiểu.</w:t>
      </w:r>
    </w:p>
    <w:p w14:paraId="25B8C42D" w14:textId="14A1501C" w:rsidR="00D66A4D" w:rsidRDefault="00D66A4D" w:rsidP="00D66A4D">
      <w:r>
        <w:t xml:space="preserve">+ </w:t>
      </w:r>
      <w:r w:rsidR="0092211B">
        <w:t>L</w:t>
      </w:r>
      <w:r>
        <w:t>ấy giữa dòng &gt;= 100.000/ml</w:t>
      </w:r>
    </w:p>
    <w:p w14:paraId="3C4AB602" w14:textId="716B396A" w:rsidR="00D66A4D" w:rsidRDefault="00D66A4D" w:rsidP="00D66A4D">
      <w:r>
        <w:t xml:space="preserve">+ </w:t>
      </w:r>
      <w:r w:rsidR="0092211B">
        <w:t>S</w:t>
      </w:r>
      <w:r>
        <w:t>on</w:t>
      </w:r>
      <w:r w:rsidR="0092211B">
        <w:t>d</w:t>
      </w:r>
      <w:r>
        <w:t>e tiểu</w:t>
      </w:r>
      <w:r w:rsidR="001E5EBF">
        <w:t>:</w:t>
      </w:r>
      <w:r>
        <w:t xml:space="preserve"> &gt;= 10.000</w:t>
      </w:r>
      <w:r w:rsidR="0092211B">
        <w:t>/</w:t>
      </w:r>
      <w:r>
        <w:t>ml</w:t>
      </w:r>
    </w:p>
    <w:p w14:paraId="19354564" w14:textId="6E1CB61B" w:rsidR="00D66A4D" w:rsidRDefault="00D66A4D" w:rsidP="00D66A4D">
      <w:r>
        <w:t>+ Chọc hút trên xương mu &gt;= 1.000</w:t>
      </w:r>
      <w:r w:rsidR="0092211B">
        <w:t>/</w:t>
      </w:r>
      <w:r>
        <w:t>ml</w:t>
      </w:r>
    </w:p>
    <w:p w14:paraId="2BB3DEED" w14:textId="2D04324D" w:rsidR="00D66A4D" w:rsidRDefault="00414E6C" w:rsidP="00D66A4D">
      <w:r>
        <w:t xml:space="preserve">- </w:t>
      </w:r>
      <w:r w:rsidR="00D66A4D">
        <w:t>Với một loại vi khuẩn duy nhất.</w:t>
      </w:r>
    </w:p>
    <w:p w14:paraId="5EF5CC1A" w14:textId="6D9D86D1" w:rsidR="00D66A4D" w:rsidRPr="00782EC8" w:rsidRDefault="00D66A4D" w:rsidP="00D66A4D">
      <w:pPr>
        <w:rPr>
          <w:b/>
          <w:bCs/>
        </w:rPr>
      </w:pPr>
      <w:r w:rsidRPr="00782EC8">
        <w:rPr>
          <w:b/>
          <w:bCs/>
        </w:rPr>
        <w:t>7</w:t>
      </w:r>
      <w:r w:rsidR="00782EC8" w:rsidRPr="00782EC8">
        <w:rPr>
          <w:b/>
          <w:bCs/>
        </w:rPr>
        <w:t>6</w:t>
      </w:r>
      <w:r w:rsidRPr="00782EC8">
        <w:rPr>
          <w:b/>
          <w:bCs/>
        </w:rPr>
        <w:t xml:space="preserve">. </w:t>
      </w:r>
      <w:r w:rsidR="00782EC8" w:rsidRPr="00782EC8">
        <w:rPr>
          <w:b/>
          <w:bCs/>
        </w:rPr>
        <w:t>T</w:t>
      </w:r>
      <w:r w:rsidRPr="00782EC8">
        <w:rPr>
          <w:b/>
          <w:bCs/>
        </w:rPr>
        <w:t>iên lượng bệnh nhân VCTC sau nhiễm LC?</w:t>
      </w:r>
    </w:p>
    <w:p w14:paraId="16A3FA75" w14:textId="77777777" w:rsidR="00D66A4D" w:rsidRDefault="00D66A4D" w:rsidP="00D66A4D">
      <w:r>
        <w:t>- Tiên lượng ở trẻ em tốt hơn người lớn.</w:t>
      </w:r>
    </w:p>
    <w:p w14:paraId="2BCC1B65" w14:textId="77777777" w:rsidR="00D66A4D" w:rsidRDefault="00D66A4D" w:rsidP="00D66A4D">
      <w:r>
        <w:t>- 95% sẽ khỏi hoàn toàn</w:t>
      </w:r>
    </w:p>
    <w:p w14:paraId="5043B0B5" w14:textId="77777777" w:rsidR="00D66A4D" w:rsidRDefault="00D66A4D" w:rsidP="00D66A4D">
      <w:r>
        <w:t>- 5% chuyển sang mạn tính.</w:t>
      </w:r>
    </w:p>
    <w:p w14:paraId="4FDEE060" w14:textId="63C31171" w:rsidR="00D66A4D" w:rsidRDefault="00782EC8" w:rsidP="00D66A4D">
      <w:r>
        <w:t xml:space="preserve">- </w:t>
      </w:r>
      <w:r w:rsidR="00D66A4D">
        <w:t>Cho đến hiện nay vẫn còn khoảng dưới 2% số bệnh nhân bị tử vong do các biến chứng như phù phổi cấp, suy tim, bệnh não cao áp.</w:t>
      </w:r>
    </w:p>
    <w:p w14:paraId="3452ADCC" w14:textId="1686CE6C" w:rsidR="00D66A4D" w:rsidRPr="00730C20" w:rsidRDefault="00D66A4D" w:rsidP="00D66A4D">
      <w:pPr>
        <w:rPr>
          <w:b/>
          <w:bCs/>
        </w:rPr>
      </w:pPr>
      <w:r w:rsidRPr="00730C20">
        <w:rPr>
          <w:b/>
          <w:bCs/>
        </w:rPr>
        <w:t>7</w:t>
      </w:r>
      <w:r w:rsidR="00730C20">
        <w:rPr>
          <w:b/>
          <w:bCs/>
        </w:rPr>
        <w:t>7</w:t>
      </w:r>
      <w:r w:rsidRPr="00730C20">
        <w:rPr>
          <w:b/>
          <w:bCs/>
        </w:rPr>
        <w:t>.</w:t>
      </w:r>
      <w:r w:rsidR="00782EC8" w:rsidRPr="00730C20">
        <w:rPr>
          <w:b/>
          <w:bCs/>
        </w:rPr>
        <w:t xml:space="preserve"> B</w:t>
      </w:r>
      <w:r w:rsidRPr="00730C20">
        <w:rPr>
          <w:b/>
          <w:bCs/>
        </w:rPr>
        <w:t>ệnh thận IgA tiên phát điều trị như thế nào</w:t>
      </w:r>
      <w:r w:rsidR="00496724" w:rsidRPr="00730C20">
        <w:rPr>
          <w:b/>
          <w:bCs/>
        </w:rPr>
        <w:t>?</w:t>
      </w:r>
    </w:p>
    <w:p w14:paraId="1EA402A2" w14:textId="7EB78A7E" w:rsidR="00D66A4D" w:rsidRDefault="00730C20" w:rsidP="00D66A4D">
      <w:r>
        <w:t xml:space="preserve">- </w:t>
      </w:r>
      <w:r w:rsidR="00D66A4D">
        <w:t>C</w:t>
      </w:r>
      <w:r>
        <w:t xml:space="preserve">ách </w:t>
      </w:r>
      <w:r w:rsidR="00D66A4D">
        <w:t>1</w:t>
      </w:r>
      <w:r>
        <w:t>:</w:t>
      </w:r>
      <w:r w:rsidR="00D66A4D">
        <w:t xml:space="preserve"> Phương thức can thiệp tổng quát</w:t>
      </w:r>
      <w:r>
        <w:t>,</w:t>
      </w:r>
      <w:r w:rsidR="00D66A4D">
        <w:t xml:space="preserve"> kiểm soát HA, dùng ức chế men chuyển và</w:t>
      </w:r>
      <w:r w:rsidR="0092211B">
        <w:t>/</w:t>
      </w:r>
      <w:r w:rsidR="00D66A4D">
        <w:t xml:space="preserve">hoặc ức chế thụ thể angiotensin II trên bệnh nhân có </w:t>
      </w:r>
      <w:r w:rsidR="00007181">
        <w:t>protein</w:t>
      </w:r>
      <w:r w:rsidR="00D66A4D">
        <w:t xml:space="preserve"> niệu </w:t>
      </w:r>
      <w:r w:rsidR="0024547C">
        <w:t>&gt;</w:t>
      </w:r>
      <w:r w:rsidR="00D66A4D">
        <w:t xml:space="preserve"> tuy nhiên cách này </w:t>
      </w:r>
      <w:r w:rsidR="006E6F2C">
        <w:t>không</w:t>
      </w:r>
      <w:r w:rsidR="0024547C">
        <w:t xml:space="preserve"> </w:t>
      </w:r>
      <w:r w:rsidR="00D66A4D">
        <w:t>đặc hiệu cho bệnh thận IgA.</w:t>
      </w:r>
    </w:p>
    <w:p w14:paraId="1505B168" w14:textId="47E97DD9" w:rsidR="00D66A4D" w:rsidRDefault="00730C20" w:rsidP="00D66A4D">
      <w:r>
        <w:t xml:space="preserve">- </w:t>
      </w:r>
      <w:r w:rsidR="00D66A4D">
        <w:t>C</w:t>
      </w:r>
      <w:r>
        <w:t xml:space="preserve">ách </w:t>
      </w:r>
      <w:r w:rsidR="00D66A4D">
        <w:t xml:space="preserve">2: </w:t>
      </w:r>
      <w:r>
        <w:t>P</w:t>
      </w:r>
      <w:r w:rsidR="00D66A4D">
        <w:t xml:space="preserve">hương thức điều trị bằng corticoid, có kèm hoặc </w:t>
      </w:r>
      <w:r w:rsidR="006E6F2C">
        <w:t>không</w:t>
      </w:r>
      <w:r w:rsidR="0024547C">
        <w:t xml:space="preserve"> </w:t>
      </w:r>
      <w:r w:rsidR="00D66A4D">
        <w:t>kèm thuốc ức chế miễn dịch.</w:t>
      </w:r>
    </w:p>
    <w:p w14:paraId="6F630517" w14:textId="0C23FB46" w:rsidR="00D66A4D" w:rsidRPr="00950EDB" w:rsidRDefault="00D66A4D" w:rsidP="00950EDB">
      <w:pPr>
        <w:rPr>
          <w:b/>
          <w:bCs/>
        </w:rPr>
      </w:pPr>
      <w:r w:rsidRPr="00950EDB">
        <w:rPr>
          <w:b/>
          <w:bCs/>
        </w:rPr>
        <w:t>7</w:t>
      </w:r>
      <w:r w:rsidR="00730C20" w:rsidRPr="00950EDB">
        <w:rPr>
          <w:b/>
          <w:bCs/>
        </w:rPr>
        <w:t>8</w:t>
      </w:r>
      <w:r w:rsidRPr="00950EDB">
        <w:rPr>
          <w:b/>
          <w:bCs/>
        </w:rPr>
        <w:t>. HCTH biểu hiện suy thượng thận cấp</w:t>
      </w:r>
      <w:r w:rsidR="00496724" w:rsidRPr="00950EDB">
        <w:rPr>
          <w:b/>
          <w:bCs/>
        </w:rPr>
        <w:t>?</w:t>
      </w:r>
    </w:p>
    <w:p w14:paraId="44C72955" w14:textId="10776456" w:rsidR="00D66A4D" w:rsidRDefault="00D66A4D" w:rsidP="00D66A4D">
      <w:r>
        <w:t xml:space="preserve">- HC </w:t>
      </w:r>
      <w:r w:rsidR="00950EDB">
        <w:t>C</w:t>
      </w:r>
      <w:r>
        <w:t>ushing do corticoid</w:t>
      </w:r>
      <w:r w:rsidR="005E2506">
        <w:t>,</w:t>
      </w:r>
      <w:r>
        <w:t xml:space="preserve"> ngừng thuốc đột ngột hay có yếu tố đả kích</w:t>
      </w:r>
      <w:r w:rsidR="00950EDB">
        <w:t>.</w:t>
      </w:r>
    </w:p>
    <w:p w14:paraId="278983F6" w14:textId="7C703680" w:rsidR="00D66A4D" w:rsidRDefault="00D66A4D" w:rsidP="00D66A4D">
      <w:r>
        <w:t>- Rối loạn tiêu hóa</w:t>
      </w:r>
      <w:r w:rsidR="001E5EBF">
        <w:t>:</w:t>
      </w:r>
      <w:r>
        <w:t xml:space="preserve"> </w:t>
      </w:r>
      <w:r w:rsidR="00950EDB">
        <w:t>Đ</w:t>
      </w:r>
      <w:r>
        <w:t>au bụng cấp, nôn mửa, tiêu chảy</w:t>
      </w:r>
    </w:p>
    <w:p w14:paraId="6198454A" w14:textId="1EB7D1A1" w:rsidR="00D66A4D" w:rsidRDefault="00D66A4D" w:rsidP="00D66A4D">
      <w:r>
        <w:t>- Suy tuần hoàn cấp</w:t>
      </w:r>
      <w:r w:rsidR="001E5EBF">
        <w:t>:</w:t>
      </w:r>
      <w:r>
        <w:t xml:space="preserve"> </w:t>
      </w:r>
      <w:r w:rsidR="00950EDB">
        <w:t>M</w:t>
      </w:r>
      <w:r>
        <w:t xml:space="preserve">ạch nhanh nhẹ, khó bắt, huyết áp tụt kẹp, </w:t>
      </w:r>
      <w:r w:rsidR="006E6F2C">
        <w:t>không</w:t>
      </w:r>
      <w:r w:rsidR="0024547C">
        <w:t xml:space="preserve"> </w:t>
      </w:r>
      <w:r>
        <w:t>đo đượ</w:t>
      </w:r>
      <w:r w:rsidR="00950EDB">
        <w:t>c</w:t>
      </w:r>
    </w:p>
    <w:p w14:paraId="29A70851" w14:textId="0BCC0710" w:rsidR="00D66A4D" w:rsidRDefault="00D66A4D" w:rsidP="00D66A4D">
      <w:r>
        <w:t xml:space="preserve">- </w:t>
      </w:r>
      <w:r w:rsidR="00950EDB">
        <w:t>R</w:t>
      </w:r>
      <w:r>
        <w:t>ối loạn ý thức</w:t>
      </w:r>
      <w:r w:rsidR="001E5EBF">
        <w:t>:</w:t>
      </w:r>
      <w:r>
        <w:t xml:space="preserve"> </w:t>
      </w:r>
      <w:r w:rsidR="00950EDB">
        <w:t>L</w:t>
      </w:r>
      <w:r>
        <w:t>ơ mơ, hôn mê.</w:t>
      </w:r>
    </w:p>
    <w:p w14:paraId="07F6DC80" w14:textId="4ABAC67A" w:rsidR="00D66A4D" w:rsidRPr="00304996" w:rsidRDefault="00304996" w:rsidP="00D66A4D">
      <w:pPr>
        <w:rPr>
          <w:b/>
          <w:bCs/>
        </w:rPr>
      </w:pPr>
      <w:r>
        <w:rPr>
          <w:b/>
          <w:bCs/>
        </w:rPr>
        <w:lastRenderedPageBreak/>
        <w:t>79</w:t>
      </w:r>
      <w:r w:rsidR="00D66A4D" w:rsidRPr="00304996">
        <w:rPr>
          <w:b/>
          <w:bCs/>
        </w:rPr>
        <w:t>. HCTH</w:t>
      </w:r>
      <w:r w:rsidRPr="00304996">
        <w:rPr>
          <w:b/>
          <w:bCs/>
        </w:rPr>
        <w:t xml:space="preserve"> c</w:t>
      </w:r>
      <w:r w:rsidR="00D66A4D" w:rsidRPr="00304996">
        <w:rPr>
          <w:b/>
          <w:bCs/>
        </w:rPr>
        <w:t xml:space="preserve">ông thức tính </w:t>
      </w:r>
      <w:r w:rsidR="005C25BB" w:rsidRPr="00304996">
        <w:rPr>
          <w:b/>
          <w:bCs/>
        </w:rPr>
        <w:t>protein</w:t>
      </w:r>
      <w:r w:rsidR="00D66A4D" w:rsidRPr="00304996">
        <w:rPr>
          <w:b/>
          <w:bCs/>
        </w:rPr>
        <w:t xml:space="preserve"> niệu của bệnh nhân</w:t>
      </w:r>
      <w:r w:rsidR="00496724" w:rsidRPr="00304996">
        <w:rPr>
          <w:b/>
          <w:bCs/>
        </w:rPr>
        <w:t>?</w:t>
      </w:r>
      <w:r w:rsidR="00D66A4D" w:rsidRPr="00304996">
        <w:rPr>
          <w:b/>
          <w:bCs/>
        </w:rPr>
        <w:t xml:space="preserve"> </w:t>
      </w:r>
    </w:p>
    <w:p w14:paraId="2475E282" w14:textId="03113E25" w:rsidR="00D66A4D" w:rsidRDefault="00D66A4D" w:rsidP="00D66A4D">
      <w:r>
        <w:t xml:space="preserve">- </w:t>
      </w:r>
      <w:r w:rsidR="00007181">
        <w:t>Protein</w:t>
      </w:r>
      <w:r>
        <w:t xml:space="preserve"> niệu = (TPU </w:t>
      </w:r>
      <w:r w:rsidR="00304996">
        <w:t xml:space="preserve">x </w:t>
      </w:r>
      <w:r>
        <w:t>thể tích nước tiểu 24h)</w:t>
      </w:r>
      <w:r w:rsidR="00304996">
        <w:t>/</w:t>
      </w:r>
      <w:r>
        <w:t>cân nặng bệnh nhân</w:t>
      </w:r>
      <w:r w:rsidR="00304996">
        <w:t>.</w:t>
      </w:r>
    </w:p>
    <w:p w14:paraId="597F5E0E" w14:textId="7E03E80A" w:rsidR="00D66A4D" w:rsidRDefault="00D66A4D" w:rsidP="00D66A4D">
      <w:r>
        <w:t xml:space="preserve">- </w:t>
      </w:r>
      <w:r w:rsidR="00304996">
        <w:t>Đ</w:t>
      </w:r>
      <w:r>
        <w:t xml:space="preserve">ơn vị </w:t>
      </w:r>
      <w:r w:rsidR="005C25BB">
        <w:t>protein</w:t>
      </w:r>
      <w:r>
        <w:t xml:space="preserve"> niệu</w:t>
      </w:r>
      <w:r w:rsidR="001E5EBF">
        <w:t>:</w:t>
      </w:r>
      <w:r>
        <w:t xml:space="preserve"> mg/kg/ngày.</w:t>
      </w:r>
    </w:p>
    <w:p w14:paraId="06482E35" w14:textId="55BC7621" w:rsidR="00D66A4D" w:rsidRPr="00304996" w:rsidRDefault="00D66A4D" w:rsidP="00D66A4D">
      <w:pPr>
        <w:rPr>
          <w:b/>
          <w:bCs/>
        </w:rPr>
      </w:pPr>
      <w:r w:rsidRPr="00304996">
        <w:rPr>
          <w:b/>
          <w:bCs/>
        </w:rPr>
        <w:t>8</w:t>
      </w:r>
      <w:r w:rsidR="00304996" w:rsidRPr="00304996">
        <w:rPr>
          <w:b/>
          <w:bCs/>
        </w:rPr>
        <w:t>0</w:t>
      </w:r>
      <w:r w:rsidRPr="00304996">
        <w:rPr>
          <w:b/>
          <w:bCs/>
        </w:rPr>
        <w:t xml:space="preserve">. </w:t>
      </w:r>
      <w:r w:rsidR="00304996" w:rsidRPr="00304996">
        <w:rPr>
          <w:b/>
          <w:bCs/>
        </w:rPr>
        <w:t>T</w:t>
      </w:r>
      <w:r w:rsidRPr="00304996">
        <w:rPr>
          <w:b/>
          <w:bCs/>
        </w:rPr>
        <w:t>ại sao HCTH đơn thuần lại tái phát?</w:t>
      </w:r>
    </w:p>
    <w:p w14:paraId="1A21690B" w14:textId="12DF44FD" w:rsidR="00D66A4D" w:rsidRDefault="00D66A4D" w:rsidP="00D66A4D">
      <w:r>
        <w:t xml:space="preserve">- Vì theo nghiên cứu, có đến 15% bệnh nhân HCTH đơn thuần có tái phát, chứ </w:t>
      </w:r>
      <w:r w:rsidR="006E6F2C">
        <w:t>không</w:t>
      </w:r>
      <w:r w:rsidR="0024547C">
        <w:t xml:space="preserve"> </w:t>
      </w:r>
      <w:r>
        <w:t xml:space="preserve">phải 100% là </w:t>
      </w:r>
      <w:r w:rsidR="006E6F2C">
        <w:t>không</w:t>
      </w:r>
      <w:r w:rsidR="0024547C">
        <w:t xml:space="preserve"> </w:t>
      </w:r>
      <w:r>
        <w:t>tái phát.</w:t>
      </w:r>
    </w:p>
    <w:p w14:paraId="0EC790E8" w14:textId="2B57D9A4" w:rsidR="00D66A4D" w:rsidRPr="00304996" w:rsidRDefault="00D66A4D" w:rsidP="00D66A4D">
      <w:pPr>
        <w:rPr>
          <w:b/>
          <w:bCs/>
        </w:rPr>
      </w:pPr>
      <w:r w:rsidRPr="00304996">
        <w:rPr>
          <w:b/>
          <w:bCs/>
        </w:rPr>
        <w:t>8</w:t>
      </w:r>
      <w:r w:rsidR="00304996" w:rsidRPr="00304996">
        <w:rPr>
          <w:b/>
          <w:bCs/>
        </w:rPr>
        <w:t>1</w:t>
      </w:r>
      <w:r w:rsidRPr="00304996">
        <w:rPr>
          <w:b/>
          <w:bCs/>
        </w:rPr>
        <w:t>. HCTH</w:t>
      </w:r>
      <w:r w:rsidR="00304996" w:rsidRPr="00304996">
        <w:rPr>
          <w:b/>
          <w:bCs/>
        </w:rPr>
        <w:t xml:space="preserve"> đ</w:t>
      </w:r>
      <w:r w:rsidRPr="00304996">
        <w:rPr>
          <w:b/>
          <w:bCs/>
        </w:rPr>
        <w:t xml:space="preserve">iều trị corticoid lều cao trog 2-3 ngày đầu sợ nhất là gì? </w:t>
      </w:r>
    </w:p>
    <w:p w14:paraId="69C6EFFB" w14:textId="5B85DE8A" w:rsidR="00D66A4D" w:rsidRDefault="00B854C7" w:rsidP="00D66A4D">
      <w:r>
        <w:t>-</w:t>
      </w:r>
      <w:r w:rsidR="00D66A4D">
        <w:t xml:space="preserve"> </w:t>
      </w:r>
      <w:r>
        <w:t>S</w:t>
      </w:r>
      <w:r w:rsidR="00D66A4D">
        <w:t>ợ nhất là viêm – loét dạ dày tá tràng</w:t>
      </w:r>
    </w:p>
    <w:p w14:paraId="0FF14DD9" w14:textId="24E4593B" w:rsidR="00D66A4D" w:rsidRPr="00B854C7" w:rsidRDefault="00D66A4D" w:rsidP="00D66A4D">
      <w:pPr>
        <w:rPr>
          <w:b/>
          <w:bCs/>
        </w:rPr>
      </w:pPr>
      <w:r w:rsidRPr="00B854C7">
        <w:rPr>
          <w:b/>
          <w:bCs/>
        </w:rPr>
        <w:t>8</w:t>
      </w:r>
      <w:r w:rsidR="005D0A0B">
        <w:rPr>
          <w:b/>
          <w:bCs/>
        </w:rPr>
        <w:t>2</w:t>
      </w:r>
      <w:r w:rsidRPr="00B854C7">
        <w:rPr>
          <w:b/>
          <w:bCs/>
        </w:rPr>
        <w:t xml:space="preserve">. </w:t>
      </w:r>
      <w:r w:rsidR="00B854C7" w:rsidRPr="00B854C7">
        <w:rPr>
          <w:b/>
          <w:bCs/>
        </w:rPr>
        <w:t>N</w:t>
      </w:r>
      <w:r w:rsidRPr="00B854C7">
        <w:rPr>
          <w:b/>
          <w:bCs/>
        </w:rPr>
        <w:t xml:space="preserve">ếu bệnh nhân VCTC xét nghiệm ra </w:t>
      </w:r>
      <w:r w:rsidR="00007181" w:rsidRPr="00B854C7">
        <w:rPr>
          <w:b/>
          <w:bCs/>
        </w:rPr>
        <w:t>protein</w:t>
      </w:r>
      <w:r w:rsidRPr="00B854C7">
        <w:rPr>
          <w:b/>
          <w:bCs/>
        </w:rPr>
        <w:t xml:space="preserve"> niệu </w:t>
      </w:r>
      <w:r w:rsidR="00B854C7" w:rsidRPr="00B854C7">
        <w:rPr>
          <w:b/>
          <w:bCs/>
        </w:rPr>
        <w:t>(</w:t>
      </w:r>
      <w:r w:rsidRPr="00B854C7">
        <w:rPr>
          <w:b/>
          <w:bCs/>
        </w:rPr>
        <w:t>+++</w:t>
      </w:r>
      <w:r w:rsidR="00B854C7" w:rsidRPr="00B854C7">
        <w:rPr>
          <w:b/>
          <w:bCs/>
        </w:rPr>
        <w:t>)</w:t>
      </w:r>
      <w:r w:rsidRPr="00B854C7">
        <w:rPr>
          <w:b/>
          <w:bCs/>
        </w:rPr>
        <w:t xml:space="preserve"> thì đề nghị xét nghiệm gì tiếp theo? Vì sao</w:t>
      </w:r>
      <w:r w:rsidR="00496724" w:rsidRPr="00B854C7">
        <w:rPr>
          <w:b/>
          <w:bCs/>
        </w:rPr>
        <w:t>?</w:t>
      </w:r>
    </w:p>
    <w:p w14:paraId="4E6F3202" w14:textId="757BFD4C" w:rsidR="00D66A4D" w:rsidRDefault="00DC1CB2" w:rsidP="00D66A4D">
      <w:r>
        <w:t xml:space="preserve">- </w:t>
      </w:r>
      <w:r w:rsidR="00D66A4D">
        <w:t xml:space="preserve">Nếu </w:t>
      </w:r>
      <w:r w:rsidR="00007181">
        <w:t>protein</w:t>
      </w:r>
      <w:r w:rsidR="00D66A4D">
        <w:t xml:space="preserve"> niệu </w:t>
      </w:r>
      <w:r>
        <w:t>(</w:t>
      </w:r>
      <w:r w:rsidR="00D66A4D">
        <w:t>+++</w:t>
      </w:r>
      <w:r>
        <w:t>)</w:t>
      </w:r>
      <w:r w:rsidR="00D66A4D">
        <w:t xml:space="preserve"> thì tiếp theo cho làm TPU và albumin máu để phân biệt với HCTH.</w:t>
      </w:r>
    </w:p>
    <w:p w14:paraId="1ADE5810" w14:textId="1A55411D" w:rsidR="00D66A4D" w:rsidRPr="00DC1CB2" w:rsidRDefault="00D66A4D" w:rsidP="00D66A4D">
      <w:pPr>
        <w:rPr>
          <w:b/>
          <w:bCs/>
        </w:rPr>
      </w:pPr>
      <w:r w:rsidRPr="00DC1CB2">
        <w:rPr>
          <w:b/>
          <w:bCs/>
        </w:rPr>
        <w:t>8</w:t>
      </w:r>
      <w:r w:rsidR="005D0A0B">
        <w:rPr>
          <w:b/>
          <w:bCs/>
        </w:rPr>
        <w:t>3</w:t>
      </w:r>
      <w:r w:rsidRPr="00DC1CB2">
        <w:rPr>
          <w:b/>
          <w:bCs/>
        </w:rPr>
        <w:t xml:space="preserve">. Tại sao bệnh nhân đang điều trị HCTH với </w:t>
      </w:r>
      <w:r w:rsidR="003D5E9A" w:rsidRPr="00DC1CB2">
        <w:rPr>
          <w:b/>
          <w:bCs/>
        </w:rPr>
        <w:t>prednisolon</w:t>
      </w:r>
      <w:r w:rsidRPr="00DC1CB2">
        <w:rPr>
          <w:b/>
          <w:bCs/>
        </w:rPr>
        <w:t xml:space="preserve"> thì cần bổ sung thêm </w:t>
      </w:r>
      <w:r w:rsidR="00DC1CB2">
        <w:rPr>
          <w:b/>
          <w:bCs/>
        </w:rPr>
        <w:t>c</w:t>
      </w:r>
      <w:r w:rsidRPr="00DC1CB2">
        <w:rPr>
          <w:b/>
          <w:bCs/>
        </w:rPr>
        <w:t>anxi và vitamin D3?</w:t>
      </w:r>
    </w:p>
    <w:p w14:paraId="148D38CA" w14:textId="35EABCE9" w:rsidR="00D66A4D" w:rsidRDefault="00D66A4D" w:rsidP="00D66A4D">
      <w:r>
        <w:t xml:space="preserve">- Vì </w:t>
      </w:r>
      <w:r w:rsidR="003D5E9A">
        <w:t>prednisolon</w:t>
      </w:r>
      <w:r>
        <w:t xml:space="preserve"> tác dụng phụ là tăng hủy xương, giảm hấp thu vitamin D.</w:t>
      </w:r>
    </w:p>
    <w:p w14:paraId="08C86AB6" w14:textId="36204991" w:rsidR="00D66A4D" w:rsidRDefault="00D66A4D" w:rsidP="00D66A4D">
      <w:r>
        <w:t>- Do vậy giai đoạn tấn công của HCTH nên bổ sung canxi và vitamin D3</w:t>
      </w:r>
      <w:r w:rsidR="005E2506">
        <w:t>,</w:t>
      </w:r>
      <w:r>
        <w:t xml:space="preserve"> ngày 2 viên, giống hệt điều trị cho trẻ bị còi xương nặng.</w:t>
      </w:r>
    </w:p>
    <w:p w14:paraId="0BB28CFB" w14:textId="15BA00D7" w:rsidR="00D66A4D" w:rsidRPr="005D0A0B" w:rsidRDefault="00D66A4D" w:rsidP="00D66A4D">
      <w:pPr>
        <w:rPr>
          <w:b/>
          <w:bCs/>
        </w:rPr>
      </w:pPr>
      <w:r w:rsidRPr="005D0A0B">
        <w:rPr>
          <w:b/>
          <w:bCs/>
        </w:rPr>
        <w:t>8</w:t>
      </w:r>
      <w:r w:rsidR="005D0A0B">
        <w:rPr>
          <w:b/>
          <w:bCs/>
        </w:rPr>
        <w:t>4</w:t>
      </w:r>
      <w:r w:rsidRPr="005D0A0B">
        <w:rPr>
          <w:b/>
          <w:bCs/>
        </w:rPr>
        <w:t>. Bệnh nhân HCTH, điều trị đáp ứng là giảm phù, cân như thế nào để biết bệnh nhân giảm phù</w:t>
      </w:r>
      <w:r w:rsidR="00496724" w:rsidRPr="005D0A0B">
        <w:rPr>
          <w:b/>
          <w:bCs/>
        </w:rPr>
        <w:t>?</w:t>
      </w:r>
    </w:p>
    <w:p w14:paraId="686EC5D9" w14:textId="2974F6D6" w:rsidR="00D66A4D" w:rsidRDefault="00D66A4D" w:rsidP="00D66A4D">
      <w:r>
        <w:t>- Cân</w:t>
      </w:r>
      <w:r w:rsidR="001E5EBF">
        <w:t>:</w:t>
      </w:r>
      <w:r>
        <w:t xml:space="preserve"> </w:t>
      </w:r>
      <w:r w:rsidR="005D0A0B">
        <w:t>K</w:t>
      </w:r>
      <w:r>
        <w:t>hi trẻ cùng mặc 1 bộ áo quần mỏng</w:t>
      </w:r>
      <w:r w:rsidR="00FD287E">
        <w:t xml:space="preserve"> </w:t>
      </w:r>
      <w:r w:rsidR="00400D61">
        <w:t>(</w:t>
      </w:r>
      <w:r>
        <w:t>đặc biệt trời mùa lạnh như này, nếu trẻ mặc áo đồ quá dày sẽ làm sai lệch kết quả), cân cùng 1 thời điểm trong ngày, và cùng một cái cân.</w:t>
      </w:r>
    </w:p>
    <w:p w14:paraId="7C3638DE" w14:textId="6C3D6B07" w:rsidR="00D66A4D" w:rsidRPr="00CB5CD8" w:rsidRDefault="00D66A4D" w:rsidP="00D66A4D">
      <w:pPr>
        <w:rPr>
          <w:b/>
          <w:bCs/>
        </w:rPr>
      </w:pPr>
      <w:r w:rsidRPr="00CB5CD8">
        <w:rPr>
          <w:b/>
          <w:bCs/>
        </w:rPr>
        <w:t>8</w:t>
      </w:r>
      <w:r w:rsidR="002D0E06" w:rsidRPr="00CB5CD8">
        <w:rPr>
          <w:b/>
          <w:bCs/>
        </w:rPr>
        <w:t>5</w:t>
      </w:r>
      <w:r w:rsidRPr="00CB5CD8">
        <w:rPr>
          <w:b/>
          <w:bCs/>
        </w:rPr>
        <w:t xml:space="preserve">. Phân loại HCTH? </w:t>
      </w:r>
    </w:p>
    <w:tbl>
      <w:tblPr>
        <w:tblStyle w:val="TableGrid"/>
        <w:tblW w:w="5000" w:type="pct"/>
        <w:tblLook w:val="04A0" w:firstRow="1" w:lastRow="0" w:firstColumn="1" w:lastColumn="0" w:noHBand="0" w:noVBand="1"/>
      </w:tblPr>
      <w:tblGrid>
        <w:gridCol w:w="878"/>
        <w:gridCol w:w="1141"/>
        <w:gridCol w:w="800"/>
        <w:gridCol w:w="755"/>
        <w:gridCol w:w="935"/>
      </w:tblGrid>
      <w:tr w:rsidR="00CB5CD8" w:rsidRPr="00C47AD4" w14:paraId="52E6F226" w14:textId="77777777" w:rsidTr="00CB5CD8">
        <w:trPr>
          <w:trHeight w:val="332"/>
        </w:trPr>
        <w:tc>
          <w:tcPr>
            <w:tcW w:w="5000" w:type="pct"/>
            <w:gridSpan w:val="5"/>
          </w:tcPr>
          <w:p w14:paraId="3BBCBE8D" w14:textId="77777777" w:rsidR="00CB5CD8" w:rsidRPr="00CB5CD8" w:rsidRDefault="00CB5CD8" w:rsidP="00CB5CD8">
            <w:r w:rsidRPr="00CB5CD8">
              <w:t>HCTH</w:t>
            </w:r>
          </w:p>
        </w:tc>
      </w:tr>
      <w:tr w:rsidR="00CB5CD8" w:rsidRPr="00C47AD4" w14:paraId="43523DCB" w14:textId="77777777" w:rsidTr="00CB5CD8">
        <w:tc>
          <w:tcPr>
            <w:tcW w:w="995" w:type="pct"/>
            <w:vMerge w:val="restart"/>
          </w:tcPr>
          <w:p w14:paraId="00E48E39" w14:textId="77777777" w:rsidR="00CB5CD8" w:rsidRPr="00CB5CD8" w:rsidRDefault="00CB5CD8" w:rsidP="00CB5CD8">
            <w:r w:rsidRPr="00CB5CD8">
              <w:t>Thứ phát (&lt;10%)</w:t>
            </w:r>
          </w:p>
        </w:tc>
        <w:tc>
          <w:tcPr>
            <w:tcW w:w="2947" w:type="pct"/>
            <w:gridSpan w:val="3"/>
          </w:tcPr>
          <w:p w14:paraId="5B30E231" w14:textId="5699988A" w:rsidR="00CB5CD8" w:rsidRPr="00CB5CD8" w:rsidRDefault="00CB5CD8" w:rsidP="00CB5CD8">
            <w:r w:rsidRPr="00CB5CD8">
              <w:t>Tiên phát (90%)</w:t>
            </w:r>
          </w:p>
        </w:tc>
        <w:tc>
          <w:tcPr>
            <w:tcW w:w="1058" w:type="pct"/>
            <w:vMerge w:val="restart"/>
          </w:tcPr>
          <w:p w14:paraId="7D62688F" w14:textId="77777777" w:rsidR="00CB5CD8" w:rsidRPr="00CB5CD8" w:rsidRDefault="00CB5CD8" w:rsidP="00CB5CD8">
            <w:r w:rsidRPr="00CB5CD8">
              <w:t>Bẩm sinh (&lt;1%)</w:t>
            </w:r>
          </w:p>
        </w:tc>
      </w:tr>
      <w:tr w:rsidR="00CB5CD8" w:rsidRPr="00C47AD4" w14:paraId="020E3E9C" w14:textId="77777777" w:rsidTr="00CB5CD8">
        <w:tc>
          <w:tcPr>
            <w:tcW w:w="995" w:type="pct"/>
            <w:vMerge/>
          </w:tcPr>
          <w:p w14:paraId="45197AB9" w14:textId="77777777" w:rsidR="00CB5CD8" w:rsidRPr="00CB5CD8" w:rsidRDefault="00CB5CD8" w:rsidP="00CB5CD8"/>
        </w:tc>
        <w:tc>
          <w:tcPr>
            <w:tcW w:w="1285" w:type="pct"/>
          </w:tcPr>
          <w:p w14:paraId="7D85ED36" w14:textId="77777777" w:rsidR="00CB5CD8" w:rsidRPr="00CB5CD8" w:rsidRDefault="00CB5CD8" w:rsidP="00CB5CD8">
            <w:r w:rsidRPr="00CB5CD8">
              <w:t>HCTH tối thiểu (85%)</w:t>
            </w:r>
          </w:p>
        </w:tc>
        <w:tc>
          <w:tcPr>
            <w:tcW w:w="907" w:type="pct"/>
          </w:tcPr>
          <w:p w14:paraId="15EA20F0" w14:textId="77777777" w:rsidR="00CB5CD8" w:rsidRPr="00CB5CD8" w:rsidRDefault="00CB5CD8" w:rsidP="00CB5CD8">
            <w:r w:rsidRPr="00CB5CD8">
              <w:t>Xơ hóa tiên phát (10%)</w:t>
            </w:r>
          </w:p>
        </w:tc>
        <w:tc>
          <w:tcPr>
            <w:tcW w:w="756" w:type="pct"/>
          </w:tcPr>
          <w:p w14:paraId="51FE5574" w14:textId="77777777" w:rsidR="00CB5CD8" w:rsidRPr="00CB5CD8" w:rsidRDefault="00CB5CD8" w:rsidP="00CB5CD8">
            <w:r w:rsidRPr="00CB5CD8">
              <w:t>Tăng sinh màng (5%)</w:t>
            </w:r>
          </w:p>
        </w:tc>
        <w:tc>
          <w:tcPr>
            <w:tcW w:w="1058" w:type="pct"/>
            <w:vMerge/>
          </w:tcPr>
          <w:p w14:paraId="25211ACF" w14:textId="77777777" w:rsidR="00CB5CD8" w:rsidRPr="00CB5CD8" w:rsidRDefault="00CB5CD8" w:rsidP="00CB5CD8"/>
        </w:tc>
      </w:tr>
      <w:tr w:rsidR="00CB5CD8" w:rsidRPr="00C47AD4" w14:paraId="14E0775E" w14:textId="77777777" w:rsidTr="00CB5CD8">
        <w:tc>
          <w:tcPr>
            <w:tcW w:w="995" w:type="pct"/>
          </w:tcPr>
          <w:p w14:paraId="77849E1E" w14:textId="0F651E67" w:rsidR="00CB5CD8" w:rsidRPr="00CB5CD8" w:rsidRDefault="00CB5CD8" w:rsidP="00CB5CD8">
            <w:r>
              <w:t>-</w:t>
            </w:r>
            <w:r w:rsidRPr="00CB5CD8">
              <w:t xml:space="preserve"> </w:t>
            </w:r>
            <w:r>
              <w:t>B</w:t>
            </w:r>
            <w:r w:rsidRPr="00CB5CD8">
              <w:t>ệnh hệ thống</w:t>
            </w:r>
          </w:p>
          <w:p w14:paraId="35B2CEA0" w14:textId="41D88109" w:rsidR="00CB5CD8" w:rsidRPr="00CB5CD8" w:rsidRDefault="00CB5CD8" w:rsidP="00CB5CD8">
            <w:r>
              <w:t>-</w:t>
            </w:r>
            <w:r w:rsidRPr="00CB5CD8">
              <w:t xml:space="preserve"> </w:t>
            </w:r>
            <w:r>
              <w:t>B</w:t>
            </w:r>
            <w:r w:rsidRPr="00CB5CD8">
              <w:t>ệnh tự miễn</w:t>
            </w:r>
          </w:p>
          <w:p w14:paraId="27ADA5EB" w14:textId="53031F7B" w:rsidR="00CB5CD8" w:rsidRPr="00CB5CD8" w:rsidRDefault="00CB5CD8" w:rsidP="00CB5CD8">
            <w:r>
              <w:t>-</w:t>
            </w:r>
            <w:r w:rsidRPr="00CB5CD8">
              <w:t xml:space="preserve"> </w:t>
            </w:r>
            <w:r>
              <w:t>O</w:t>
            </w:r>
            <w:r w:rsidRPr="00CB5CD8">
              <w:t>ng đốt,</w:t>
            </w:r>
            <w:r>
              <w:t xml:space="preserve"> </w:t>
            </w:r>
            <w:r w:rsidRPr="00CB5CD8">
              <w:t>vacxin..</w:t>
            </w:r>
          </w:p>
        </w:tc>
        <w:tc>
          <w:tcPr>
            <w:tcW w:w="1285" w:type="pct"/>
          </w:tcPr>
          <w:p w14:paraId="131904B7" w14:textId="121488DD" w:rsidR="00CB5CD8" w:rsidRPr="00CB5CD8" w:rsidRDefault="00CB5CD8" w:rsidP="00CB5CD8">
            <w:r>
              <w:t>- T</w:t>
            </w:r>
            <w:r w:rsidRPr="00CB5CD8">
              <w:t>ổn thương màng đáy.</w:t>
            </w:r>
            <w:r>
              <w:t xml:space="preserve"> C</w:t>
            </w:r>
            <w:r w:rsidRPr="00CB5CD8">
              <w:t>òn gọi HCTH đơn thuần.</w:t>
            </w:r>
          </w:p>
          <w:p w14:paraId="41D69A7A" w14:textId="1007F139" w:rsidR="00CB5CD8" w:rsidRPr="00CB5CD8" w:rsidRDefault="00CB5CD8" w:rsidP="00CB5CD8">
            <w:r>
              <w:t>-</w:t>
            </w:r>
            <w:r w:rsidRPr="00CB5CD8">
              <w:t xml:space="preserve"> </w:t>
            </w:r>
            <w:r>
              <w:t>P</w:t>
            </w:r>
            <w:r w:rsidRPr="00CB5CD8">
              <w:t>hù là chủ yếu.</w:t>
            </w:r>
          </w:p>
          <w:p w14:paraId="0AD77F1D" w14:textId="77777777" w:rsidR="00CB5CD8" w:rsidRDefault="00CB5CD8" w:rsidP="00CB5CD8">
            <w:r>
              <w:t xml:space="preserve">- </w:t>
            </w:r>
            <w:r w:rsidRPr="00CB5CD8">
              <w:t>HC vi thể</w:t>
            </w:r>
          </w:p>
          <w:p w14:paraId="194395BA" w14:textId="7F54250F" w:rsidR="00CB5CD8" w:rsidRPr="00CB5CD8" w:rsidRDefault="00CB5CD8" w:rsidP="00CB5CD8">
            <w:r>
              <w:t>-</w:t>
            </w:r>
            <w:r w:rsidRPr="00CB5CD8">
              <w:t xml:space="preserve"> </w:t>
            </w:r>
            <w:r>
              <w:t>C</w:t>
            </w:r>
            <w:r w:rsidRPr="00CB5CD8">
              <w:t>ó thể có THA thoáng qua.</w:t>
            </w:r>
          </w:p>
        </w:tc>
        <w:tc>
          <w:tcPr>
            <w:tcW w:w="907" w:type="pct"/>
          </w:tcPr>
          <w:p w14:paraId="50D3C906" w14:textId="653817B4" w:rsidR="00CB5CD8" w:rsidRPr="00CB5CD8" w:rsidRDefault="00CB5CD8" w:rsidP="00CB5CD8">
            <w:r>
              <w:t>- C</w:t>
            </w:r>
            <w:r w:rsidRPr="00CB5CD8">
              <w:t>òn gọi xơ hóa từng ổ, từng đoạn.</w:t>
            </w:r>
          </w:p>
          <w:p w14:paraId="67D3DDD1" w14:textId="638EC0CB" w:rsidR="00CB5CD8" w:rsidRPr="00CB5CD8" w:rsidRDefault="00CB5CD8" w:rsidP="00CB5CD8">
            <w:r>
              <w:t>- Đ</w:t>
            </w:r>
            <w:r w:rsidRPr="00CB5CD8">
              <w:t>ái máu đại thể (+++)</w:t>
            </w:r>
          </w:p>
          <w:p w14:paraId="45F197AE" w14:textId="6A90DD6B" w:rsidR="00CB5CD8" w:rsidRPr="00CB5CD8" w:rsidRDefault="00CB5CD8" w:rsidP="00CB5CD8">
            <w:r>
              <w:t>- C</w:t>
            </w:r>
            <w:r w:rsidRPr="00CB5CD8">
              <w:t>ó thể có THA</w:t>
            </w:r>
          </w:p>
        </w:tc>
        <w:tc>
          <w:tcPr>
            <w:tcW w:w="756" w:type="pct"/>
          </w:tcPr>
          <w:p w14:paraId="6054D89C" w14:textId="1CC6ABA2" w:rsidR="00CB5CD8" w:rsidRPr="00CB5CD8" w:rsidRDefault="00CB5CD8" w:rsidP="00CB5CD8">
            <w:r>
              <w:t>-</w:t>
            </w:r>
            <w:r w:rsidRPr="00CB5CD8">
              <w:t xml:space="preserve"> </w:t>
            </w:r>
            <w:r>
              <w:t>Đ</w:t>
            </w:r>
            <w:r w:rsidRPr="00CB5CD8">
              <w:t>ái máu nhiều (trầm trọng).</w:t>
            </w:r>
          </w:p>
        </w:tc>
        <w:tc>
          <w:tcPr>
            <w:tcW w:w="1058" w:type="pct"/>
          </w:tcPr>
          <w:p w14:paraId="3206AFD1" w14:textId="52070D56" w:rsidR="00CB5CD8" w:rsidRPr="00CB5CD8" w:rsidRDefault="00CB5CD8" w:rsidP="00CB5CD8">
            <w:r>
              <w:t>-</w:t>
            </w:r>
            <w:r w:rsidRPr="00CB5CD8">
              <w:t xml:space="preserve"> LS&lt;1 tuổi.</w:t>
            </w:r>
          </w:p>
          <w:p w14:paraId="4593A1EB" w14:textId="4AB2BB40" w:rsidR="00CB5CD8" w:rsidRPr="00CB5CD8" w:rsidRDefault="00CB5CD8" w:rsidP="00CB5CD8">
            <w:r>
              <w:t>-</w:t>
            </w:r>
            <w:r w:rsidRPr="00CB5CD8">
              <w:t xml:space="preserve"> </w:t>
            </w:r>
            <w:r>
              <w:t>Đ</w:t>
            </w:r>
            <w:r w:rsidRPr="00CB5CD8">
              <w:t>ề kháng tự nhiên với corticoid</w:t>
            </w:r>
          </w:p>
          <w:p w14:paraId="4BB788AA" w14:textId="516CD9BA" w:rsidR="00CB5CD8" w:rsidRPr="00CB5CD8" w:rsidRDefault="00CB5CD8" w:rsidP="00CB5CD8">
            <w:r>
              <w:t>-</w:t>
            </w:r>
            <w:r w:rsidRPr="00CB5CD8">
              <w:t xml:space="preserve"> </w:t>
            </w:r>
            <w:r>
              <w:t>S</w:t>
            </w:r>
            <w:r w:rsidRPr="00CB5CD8">
              <w:t>uy thận nhanh chóng.</w:t>
            </w:r>
          </w:p>
          <w:p w14:paraId="5B02C8DC" w14:textId="0C08BD3B" w:rsidR="00CB5CD8" w:rsidRPr="00CB5CD8" w:rsidRDefault="00CB5CD8" w:rsidP="00CB5CD8">
            <w:r>
              <w:t>-</w:t>
            </w:r>
            <w:r w:rsidRPr="00CB5CD8">
              <w:t xml:space="preserve"> </w:t>
            </w:r>
            <w:r>
              <w:t>T</w:t>
            </w:r>
            <w:r w:rsidRPr="00CB5CD8">
              <w:t>ử vong sớm</w:t>
            </w:r>
          </w:p>
        </w:tc>
      </w:tr>
    </w:tbl>
    <w:p w14:paraId="025003A7" w14:textId="77777777" w:rsidR="00CB5CD8" w:rsidRDefault="00CB5CD8" w:rsidP="00CB5CD8">
      <w:pPr>
        <w:rPr>
          <w:rFonts w:cs="Times New Roman"/>
          <w:b/>
          <w:sz w:val="24"/>
          <w:szCs w:val="24"/>
        </w:rPr>
      </w:pPr>
    </w:p>
    <w:p w14:paraId="49FE4C2A" w14:textId="77777777" w:rsidR="00CB5CD8" w:rsidRDefault="00CB5CD8" w:rsidP="00D66A4D"/>
    <w:p w14:paraId="71ECBF7E" w14:textId="7497D201" w:rsidR="00D66A4D" w:rsidRPr="00CB5CD8" w:rsidRDefault="00D66A4D" w:rsidP="00D66A4D">
      <w:pPr>
        <w:rPr>
          <w:b/>
          <w:bCs/>
        </w:rPr>
      </w:pPr>
      <w:r w:rsidRPr="00CB5CD8">
        <w:rPr>
          <w:b/>
          <w:bCs/>
        </w:rPr>
        <w:t>8</w:t>
      </w:r>
      <w:r w:rsidR="00CB5CD8">
        <w:rPr>
          <w:b/>
          <w:bCs/>
        </w:rPr>
        <w:t>6</w:t>
      </w:r>
      <w:r w:rsidRPr="00CB5CD8">
        <w:rPr>
          <w:b/>
          <w:bCs/>
        </w:rPr>
        <w:t>. Tại sao HCTH vẫn phải ăn nhạt?</w:t>
      </w:r>
    </w:p>
    <w:p w14:paraId="227B456D" w14:textId="2FD432FB" w:rsidR="00D66A4D" w:rsidRDefault="00D66A4D" w:rsidP="00D66A4D">
      <w:r>
        <w:t>- Do trong HCTH vẫn có kích hoạt hệ RAA gây tiết Aldosteron làm giữ Na</w:t>
      </w:r>
      <w:r w:rsidR="00CB5CD8">
        <w:rPr>
          <w:vertAlign w:val="superscript"/>
        </w:rPr>
        <w:t>+</w:t>
      </w:r>
      <w:r>
        <w:t xml:space="preserve"> và nước.</w:t>
      </w:r>
    </w:p>
    <w:p w14:paraId="6E233BCA" w14:textId="60A96784" w:rsidR="00D66A4D" w:rsidRDefault="00D66A4D" w:rsidP="00D66A4D">
      <w:r>
        <w:t xml:space="preserve">- Ăn nhạt </w:t>
      </w:r>
      <w:r w:rsidR="006E6F2C">
        <w:t>không</w:t>
      </w:r>
      <w:r w:rsidR="0024547C">
        <w:t xml:space="preserve"> </w:t>
      </w:r>
      <w:r>
        <w:t>phải là để giảm phù.</w:t>
      </w:r>
    </w:p>
    <w:p w14:paraId="58B9A260" w14:textId="7AB498ED" w:rsidR="00D66A4D" w:rsidRDefault="00D66A4D" w:rsidP="00D66A4D">
      <w:r>
        <w:t>- Mà ăn nhạt để tránh phù nặng hơn và tránh THA nặng hơn.</w:t>
      </w:r>
    </w:p>
    <w:p w14:paraId="64972F97" w14:textId="259E0E1D" w:rsidR="00D66A4D" w:rsidRPr="00BC036A" w:rsidRDefault="00D66A4D" w:rsidP="00D66A4D">
      <w:pPr>
        <w:rPr>
          <w:b/>
          <w:bCs/>
        </w:rPr>
      </w:pPr>
      <w:r w:rsidRPr="00BC036A">
        <w:rPr>
          <w:b/>
          <w:bCs/>
        </w:rPr>
        <w:t>8</w:t>
      </w:r>
      <w:r w:rsidR="00BC036A" w:rsidRPr="00BC036A">
        <w:rPr>
          <w:b/>
          <w:bCs/>
        </w:rPr>
        <w:t>7</w:t>
      </w:r>
      <w:r w:rsidRPr="00BC036A">
        <w:rPr>
          <w:b/>
          <w:bCs/>
        </w:rPr>
        <w:t>. Tiên lượng của 1 bệnh nhân HCTH là như thế nào</w:t>
      </w:r>
      <w:r w:rsidR="00496724" w:rsidRPr="00BC036A">
        <w:rPr>
          <w:b/>
          <w:bCs/>
        </w:rPr>
        <w:t>?</w:t>
      </w:r>
    </w:p>
    <w:p w14:paraId="6514D141" w14:textId="681B5544" w:rsidR="00D66A4D" w:rsidRDefault="00D66A4D" w:rsidP="00D66A4D">
      <w:r>
        <w:t xml:space="preserve">- </w:t>
      </w:r>
      <w:r w:rsidR="00BC036A">
        <w:t>T</w:t>
      </w:r>
      <w:r>
        <w:t>iên lượng gần bệnh nhân sẽ tốt đặc biệt những thể đáp ứng với corticoid.</w:t>
      </w:r>
    </w:p>
    <w:p w14:paraId="6AACA87E" w14:textId="1FB28836" w:rsidR="00D66A4D" w:rsidRDefault="00D66A4D" w:rsidP="00D66A4D">
      <w:r>
        <w:t xml:space="preserve">- </w:t>
      </w:r>
      <w:r w:rsidR="00BC036A">
        <w:t>T</w:t>
      </w:r>
      <w:r>
        <w:t>iên lượng xa xấu do:</w:t>
      </w:r>
    </w:p>
    <w:p w14:paraId="7CC8C99A" w14:textId="34E42865" w:rsidR="00D66A4D" w:rsidRDefault="00D66A4D" w:rsidP="00D66A4D">
      <w:r>
        <w:t xml:space="preserve">+ </w:t>
      </w:r>
      <w:r w:rsidR="00BC036A">
        <w:t>K</w:t>
      </w:r>
      <w:r w:rsidR="006E6F2C">
        <w:t>hông</w:t>
      </w:r>
      <w:r w:rsidR="0024547C">
        <w:t xml:space="preserve"> </w:t>
      </w:r>
      <w:r>
        <w:t>có khả năng lành bệnh chỉ có các đợt lui bệnh.</w:t>
      </w:r>
    </w:p>
    <w:p w14:paraId="3DEB255D" w14:textId="77777777" w:rsidR="00D66A4D" w:rsidRDefault="00D66A4D" w:rsidP="00D66A4D">
      <w:r>
        <w:t>Tuy nhiên vẫn có những trường hợp ngoại lệ, HCTH vẫn có thể lành bệnh đó là:</w:t>
      </w:r>
    </w:p>
    <w:p w14:paraId="0105238D" w14:textId="73A5768D" w:rsidR="00D66A4D" w:rsidRDefault="00D66A4D" w:rsidP="00D66A4D">
      <w:r>
        <w:t xml:space="preserve">+ </w:t>
      </w:r>
      <w:r w:rsidR="00BC036A">
        <w:t>T</w:t>
      </w:r>
      <w:r>
        <w:t xml:space="preserve">rẻ &lt;3 tuổi, chỉ bị HCTH 1 lần duy nhất, sau đó 3 năm </w:t>
      </w:r>
      <w:r w:rsidR="006E6F2C">
        <w:t>không</w:t>
      </w:r>
      <w:r w:rsidR="0024547C">
        <w:t xml:space="preserve"> </w:t>
      </w:r>
      <w:r>
        <w:t>có lần nào tái phát thì được xem là lui bệnh.</w:t>
      </w:r>
    </w:p>
    <w:p w14:paraId="3D3185A1" w14:textId="738D3C9A" w:rsidR="00D66A4D" w:rsidRDefault="00D66A4D" w:rsidP="00D66A4D">
      <w:r>
        <w:t xml:space="preserve">+ HCTH </w:t>
      </w:r>
      <w:r w:rsidR="006E6F2C">
        <w:t>không</w:t>
      </w:r>
      <w:r w:rsidR="0024547C">
        <w:t xml:space="preserve"> </w:t>
      </w:r>
      <w:r>
        <w:t xml:space="preserve">can thiệp điều trị gì hết trong vòng 5 năm mà </w:t>
      </w:r>
      <w:r w:rsidR="006E6F2C">
        <w:t>không</w:t>
      </w:r>
      <w:r w:rsidR="0024547C">
        <w:t xml:space="preserve"> </w:t>
      </w:r>
      <w:r>
        <w:t>có lần nào tái phát thì được xem là lành bệnh. Tuy nhiên trong 10 năm thì có thể tái phát.</w:t>
      </w:r>
    </w:p>
    <w:p w14:paraId="2FE04E2D" w14:textId="2CBF494F" w:rsidR="00D66A4D" w:rsidRDefault="00BC036A" w:rsidP="00D66A4D">
      <w:r>
        <w:t xml:space="preserve">- </w:t>
      </w:r>
      <w:r w:rsidR="00D66A4D">
        <w:t>Lưu ý: HCTH giai đoạn cuối, nếu ghép thận, thì thận ghép cũng có thể bị mắc HCTH như thận cũ.</w:t>
      </w:r>
      <w:r>
        <w:t xml:space="preserve"> </w:t>
      </w:r>
      <w:r w:rsidR="00D66A4D">
        <w:t xml:space="preserve">Do vậy, nếu giai đoạn cuối </w:t>
      </w:r>
      <w:r w:rsidR="006E6F2C">
        <w:t>không</w:t>
      </w:r>
      <w:r w:rsidR="0024547C">
        <w:t xml:space="preserve"> </w:t>
      </w:r>
      <w:r w:rsidR="00D66A4D">
        <w:t>nên ghép thận.</w:t>
      </w:r>
    </w:p>
    <w:p w14:paraId="4B23EDBD" w14:textId="4DA8632C" w:rsidR="00D66A4D" w:rsidRPr="00A6278F" w:rsidRDefault="00D66A4D" w:rsidP="00D66A4D">
      <w:pPr>
        <w:rPr>
          <w:b/>
          <w:bCs/>
        </w:rPr>
      </w:pPr>
      <w:r w:rsidRPr="00A6278F">
        <w:rPr>
          <w:b/>
          <w:bCs/>
        </w:rPr>
        <w:t>8</w:t>
      </w:r>
      <w:r w:rsidR="00A6278F">
        <w:rPr>
          <w:b/>
          <w:bCs/>
        </w:rPr>
        <w:t>8</w:t>
      </w:r>
      <w:r w:rsidRPr="00A6278F">
        <w:rPr>
          <w:b/>
          <w:bCs/>
        </w:rPr>
        <w:t xml:space="preserve">. Tại sao người lớn để chẩn đoán HCTH, thì lấy mốc </w:t>
      </w:r>
      <w:r w:rsidR="00A6278F" w:rsidRPr="00A6278F">
        <w:rPr>
          <w:b/>
          <w:bCs/>
        </w:rPr>
        <w:t>a</w:t>
      </w:r>
      <w:r w:rsidRPr="00A6278F">
        <w:rPr>
          <w:b/>
          <w:bCs/>
        </w:rPr>
        <w:t>lbumin máu &lt; 30, trong khi trẻ em chỉ lấy mốc &lt;25?</w:t>
      </w:r>
    </w:p>
    <w:p w14:paraId="23BA07D3" w14:textId="65122E25" w:rsidR="00D66A4D" w:rsidRDefault="00D66A4D" w:rsidP="00D66A4D">
      <w:r>
        <w:t xml:space="preserve">- Do ở trẻ em phải loại trừ nguyên nhân giảm </w:t>
      </w:r>
      <w:r w:rsidR="00A6278F">
        <w:t>a</w:t>
      </w:r>
      <w:r>
        <w:t>lbumin máu do suy dinh dưỡng</w:t>
      </w:r>
      <w:r w:rsidR="005E2506">
        <w:t>.</w:t>
      </w:r>
      <w:r w:rsidR="00A6278F">
        <w:t xml:space="preserve"> </w:t>
      </w:r>
      <w:r>
        <w:t xml:space="preserve">Tuy nhiên suy dinh dưỡng </w:t>
      </w:r>
      <w:r w:rsidR="006E6F2C">
        <w:t>không</w:t>
      </w:r>
      <w:r w:rsidR="0024547C">
        <w:t xml:space="preserve"> </w:t>
      </w:r>
      <w:r>
        <w:t xml:space="preserve">thể giảm albumin máu tới nhỏ hơn 25. </w:t>
      </w:r>
      <w:r w:rsidR="00A6278F">
        <w:t xml:space="preserve"> </w:t>
      </w:r>
      <w:r>
        <w:t>Nên đó là nguyên nhân tại sao khác nhau giữa người lớn và trẻ em.</w:t>
      </w:r>
    </w:p>
    <w:p w14:paraId="32CAE5BF" w14:textId="47F748B0" w:rsidR="00D66A4D" w:rsidRPr="00A6278F" w:rsidRDefault="00A6278F" w:rsidP="00D66A4D">
      <w:pPr>
        <w:rPr>
          <w:b/>
          <w:bCs/>
        </w:rPr>
      </w:pPr>
      <w:r w:rsidRPr="00A6278F">
        <w:rPr>
          <w:b/>
          <w:bCs/>
        </w:rPr>
        <w:t>8</w:t>
      </w:r>
      <w:r w:rsidR="00D66A4D" w:rsidRPr="00A6278F">
        <w:rPr>
          <w:b/>
          <w:bCs/>
        </w:rPr>
        <w:t xml:space="preserve">9. Thành phần của </w:t>
      </w:r>
      <w:r w:rsidR="003D5E9A" w:rsidRPr="00A6278F">
        <w:rPr>
          <w:b/>
          <w:bCs/>
        </w:rPr>
        <w:t>Prednisolon</w:t>
      </w:r>
      <w:r w:rsidR="00D66A4D" w:rsidRPr="00A6278F">
        <w:rPr>
          <w:b/>
          <w:bCs/>
        </w:rPr>
        <w:t>?</w:t>
      </w:r>
    </w:p>
    <w:p w14:paraId="269E1A36" w14:textId="425015F6" w:rsidR="00D66A4D" w:rsidRDefault="00D66A4D" w:rsidP="00D66A4D">
      <w:r>
        <w:t xml:space="preserve">+ Mineracorticoid: </w:t>
      </w:r>
      <w:r w:rsidR="00A6278F">
        <w:t>T</w:t>
      </w:r>
      <w:r>
        <w:t>ừ 0,1</w:t>
      </w:r>
      <w:r w:rsidR="00A6278F">
        <w:t xml:space="preserve"> </w:t>
      </w:r>
      <w:r>
        <w:t>-</w:t>
      </w:r>
      <w:r w:rsidR="00A6278F">
        <w:t xml:space="preserve"> </w:t>
      </w:r>
      <w:r>
        <w:t>0,8 tùy thuộc nhà sản xuất, thành phần này càng ít thuốc càng tốt.</w:t>
      </w:r>
    </w:p>
    <w:p w14:paraId="1A605C91" w14:textId="391CF603" w:rsidR="00D66A4D" w:rsidRDefault="00D66A4D" w:rsidP="00D66A4D">
      <w:r>
        <w:t xml:space="preserve">+ Glucocorticoid: </w:t>
      </w:r>
      <w:r w:rsidR="00A6278F">
        <w:t>T</w:t>
      </w:r>
      <w:r>
        <w:t>hành phần chủ yếu.</w:t>
      </w:r>
    </w:p>
    <w:p w14:paraId="7DCBDD12" w14:textId="2B1E4458" w:rsidR="00D66A4D" w:rsidRDefault="00D66A4D" w:rsidP="00D66A4D">
      <w:r>
        <w:t xml:space="preserve">+ Androgen: </w:t>
      </w:r>
      <w:r w:rsidR="00A6278F">
        <w:t>C</w:t>
      </w:r>
      <w:r>
        <w:t>ó thể gây HC cushing: biểu hiệm rậm lông.</w:t>
      </w:r>
    </w:p>
    <w:p w14:paraId="6DC4C24E" w14:textId="3B037884" w:rsidR="00D66A4D" w:rsidRPr="00A6278F" w:rsidRDefault="00D66A4D" w:rsidP="00D66A4D">
      <w:pPr>
        <w:rPr>
          <w:b/>
          <w:bCs/>
        </w:rPr>
      </w:pPr>
      <w:r w:rsidRPr="00A6278F">
        <w:rPr>
          <w:b/>
          <w:bCs/>
        </w:rPr>
        <w:t>9</w:t>
      </w:r>
      <w:r w:rsidR="00A6278F" w:rsidRPr="00A6278F">
        <w:rPr>
          <w:b/>
          <w:bCs/>
        </w:rPr>
        <w:t>0</w:t>
      </w:r>
      <w:r w:rsidRPr="00A6278F">
        <w:rPr>
          <w:b/>
          <w:bCs/>
        </w:rPr>
        <w:t>. Tại sao nhiễm liên cầu lại gây VCT?</w:t>
      </w:r>
    </w:p>
    <w:p w14:paraId="305F0E24" w14:textId="3B766FD5" w:rsidR="00D66A4D" w:rsidRDefault="00D66A4D" w:rsidP="00D66A4D">
      <w:r>
        <w:t xml:space="preserve">- </w:t>
      </w:r>
      <w:r w:rsidR="00A6278F">
        <w:t>C</w:t>
      </w:r>
      <w:r>
        <w:t>ó rất nhiều giả thiết được đưa ra nhưng hiện tại giả thuyết được chấp nhận nhiều nhất là liên quan đến phức hợp miễn dịch.</w:t>
      </w:r>
    </w:p>
    <w:p w14:paraId="49AE52D2" w14:textId="0F9B38A0" w:rsidR="00D66A4D" w:rsidRDefault="00A6278F" w:rsidP="00D66A4D">
      <w:r>
        <w:t xml:space="preserve">- </w:t>
      </w:r>
      <w:r w:rsidR="00D66A4D">
        <w:t xml:space="preserve">Sinh bệnh học của viêm cầu thận cấp sau nhiễm liên cầu khuẩn </w:t>
      </w:r>
      <w:r w:rsidR="006E6F2C">
        <w:t>không</w:t>
      </w:r>
      <w:r w:rsidR="0024547C">
        <w:t xml:space="preserve"> </w:t>
      </w:r>
      <w:r w:rsidR="00D66A4D">
        <w:t xml:space="preserve">phải do liên cầu khuẩn trực tiếp gây viêm cầu thận, mà tổn thương cầu thận là do cơ chế phức hợp miễn dịch. Các kháng thể do cơ thể sản sinh để chống lại các kháng nguyên của liên cầu khuẩn, tạo thành phức hợp kháng nguyên – kháng thể (phức hợp miễn dịch) lưu hành trong máu. Khi cầu thận lọc máu, các phức hợp miễn dịch này lắng đọng ở cầu thận gây ra quá trình viêm cầu thận. Vì vậy, khi liên cầu khuẩn xâm nhập và gây bệnh, phải có thời gian trên một tuần cơ thể mới sản sinh đủ lượng kháng thể và viêm cầu thận mới </w:t>
      </w:r>
      <w:r w:rsidR="00D66A4D">
        <w:lastRenderedPageBreak/>
        <w:t>xảy ra. Nếu viêm cầu thận xảy ra sớm sau khi nhiễm liên cầu khuẩn dưới 4 ngày thì thường là bệnh thận đã có từ trước, chẩn đoán viêm cầu thận cấp trong trường hợp này thường là nhầm lẫn.</w:t>
      </w:r>
    </w:p>
    <w:p w14:paraId="3FAC10AA" w14:textId="2A6F6453" w:rsidR="00D66A4D" w:rsidRPr="00A6278F" w:rsidRDefault="00D66A4D" w:rsidP="00D66A4D">
      <w:pPr>
        <w:rPr>
          <w:b/>
          <w:bCs/>
        </w:rPr>
      </w:pPr>
      <w:r w:rsidRPr="00A6278F">
        <w:rPr>
          <w:b/>
          <w:bCs/>
        </w:rPr>
        <w:t>9</w:t>
      </w:r>
      <w:r w:rsidR="00A6278F" w:rsidRPr="00A6278F">
        <w:rPr>
          <w:b/>
          <w:bCs/>
        </w:rPr>
        <w:t>1</w:t>
      </w:r>
      <w:r w:rsidRPr="00A6278F">
        <w:rPr>
          <w:b/>
          <w:bCs/>
        </w:rPr>
        <w:t>. Kháng thể gì gây nên</w:t>
      </w:r>
      <w:r w:rsidR="00A6278F" w:rsidRPr="00A6278F">
        <w:rPr>
          <w:b/>
          <w:bCs/>
        </w:rPr>
        <w:t xml:space="preserve"> VCT</w:t>
      </w:r>
      <w:r w:rsidR="00496724" w:rsidRPr="00A6278F">
        <w:rPr>
          <w:b/>
          <w:bCs/>
        </w:rPr>
        <w:t>?</w:t>
      </w:r>
    </w:p>
    <w:p w14:paraId="1E44B684" w14:textId="518166E6" w:rsidR="00D66A4D" w:rsidRDefault="00A6278F" w:rsidP="00D66A4D">
      <w:r>
        <w:t>a</w:t>
      </w:r>
      <w:r w:rsidR="00D66A4D">
        <w:t>.</w:t>
      </w:r>
      <w:r w:rsidR="00400D61">
        <w:t xml:space="preserve"> </w:t>
      </w:r>
      <w:r w:rsidR="00D66A4D">
        <w:t>Kháng thể kháng streptolysin O (ASLO</w:t>
      </w:r>
      <w:r>
        <w:t xml:space="preserve"> -</w:t>
      </w:r>
      <w:r w:rsidR="00D66A4D">
        <w:t xml:space="preserve"> anti streptolysinO) tăng (hiệu giá kháng thể trên 200đv). ASLO bắt đầu tăng từ tuần thứ nhất đến tuần thứ hai sau nhiễm liên cầu khuẩn, tăng cao nhất vào tuần thứ ba đến tuần thứ năm, đến tuần thứ sáu hiệu giá ASLO bắt đầu giảm. </w:t>
      </w:r>
      <w:r w:rsidR="006E6F2C">
        <w:t>Không</w:t>
      </w:r>
      <w:r w:rsidR="0024547C">
        <w:t xml:space="preserve"> </w:t>
      </w:r>
      <w:r w:rsidR="00D66A4D">
        <w:t>thấy có tương quan giữa mức độ tăng hiệu giá ASLO với mức độ nặng của viêm cầu thận.</w:t>
      </w:r>
    </w:p>
    <w:p w14:paraId="4D1AA139" w14:textId="7C71B331" w:rsidR="00D66A4D" w:rsidRDefault="00A6278F" w:rsidP="00D66A4D">
      <w:r>
        <w:t>b</w:t>
      </w:r>
      <w:r w:rsidR="00D66A4D">
        <w:t>. Kháng thể kháng streptokinase (ASK</w:t>
      </w:r>
      <w:r>
        <w:t xml:space="preserve"> -</w:t>
      </w:r>
      <w:r w:rsidR="00D66A4D">
        <w:t xml:space="preserve"> anti streptokinase) tăng trong huyết thanh bệnh nhân.</w:t>
      </w:r>
    </w:p>
    <w:p w14:paraId="11A7D530" w14:textId="490547E1" w:rsidR="00D66A4D" w:rsidRDefault="00A6278F" w:rsidP="00D66A4D">
      <w:r>
        <w:t>c</w:t>
      </w:r>
      <w:r w:rsidR="00D66A4D">
        <w:t>.</w:t>
      </w:r>
      <w:r w:rsidR="00400D61">
        <w:t xml:space="preserve"> </w:t>
      </w:r>
      <w:r w:rsidR="00D66A4D">
        <w:t>Kháng thể kháng hyaluromidase (AH</w:t>
      </w:r>
      <w:r>
        <w:t xml:space="preserve"> -</w:t>
      </w:r>
      <w:r w:rsidR="00D66A4D">
        <w:t xml:space="preserve"> anti hyaluronidase) tăng trong huyết thanh bệnh nhân.</w:t>
      </w:r>
    </w:p>
    <w:p w14:paraId="6EAA3EDE" w14:textId="1731F64E" w:rsidR="00D66A4D" w:rsidRDefault="00A6278F" w:rsidP="00D66A4D">
      <w:r>
        <w:t>d</w:t>
      </w:r>
      <w:r w:rsidR="00D66A4D">
        <w:t>. Anti desoxyribo – nuclease B</w:t>
      </w:r>
    </w:p>
    <w:p w14:paraId="0A22F075" w14:textId="6F2BEFCB" w:rsidR="00D5213B" w:rsidRDefault="00A6278F" w:rsidP="00D66A4D">
      <w:r>
        <w:t>e</w:t>
      </w:r>
      <w:r w:rsidR="00D66A4D">
        <w:t>. Anti nicotima mide adenire dinucleotidase (NADase)</w:t>
      </w:r>
    </w:p>
    <w:p w14:paraId="259FC875" w14:textId="1528697A" w:rsidR="00D85B5E" w:rsidRPr="00D85B5E" w:rsidRDefault="00D85B5E" w:rsidP="00D85B5E">
      <w:pPr>
        <w:rPr>
          <w:b/>
          <w:bCs/>
        </w:rPr>
      </w:pPr>
      <w:r w:rsidRPr="00D85B5E">
        <w:rPr>
          <w:b/>
          <w:bCs/>
        </w:rPr>
        <w:t xml:space="preserve">92. </w:t>
      </w:r>
      <w:r w:rsidRPr="00D85B5E">
        <w:rPr>
          <w:b/>
          <w:bCs/>
        </w:rPr>
        <w:t>Lấy nước tiểu giữa dòng đi XN protein niệu như thế nào?</w:t>
      </w:r>
    </w:p>
    <w:p w14:paraId="7DD9EF97" w14:textId="77777777" w:rsidR="00D85B5E" w:rsidRDefault="00D85B5E" w:rsidP="00D85B5E">
      <w:r>
        <w:t>- Vệ sinh bộ phận sinh dục bằng nước muối sinh lý.</w:t>
      </w:r>
    </w:p>
    <w:p w14:paraId="2CC971D0" w14:textId="77777777" w:rsidR="00D85B5E" w:rsidRDefault="00D85B5E" w:rsidP="00D85B5E">
      <w:r>
        <w:t>- Cho trẻ đi tiểu bỏ phần nước tiểu đầu bãi (100-200ml) và cuối bãi, lấy phần nước tiểu giữa bãi vào ống nghiệm khoảng 20ml.</w:t>
      </w:r>
    </w:p>
    <w:p w14:paraId="471FF913" w14:textId="56CC1F6A" w:rsidR="00D85B5E" w:rsidRPr="00D85B5E" w:rsidRDefault="00D85B5E" w:rsidP="00D85B5E">
      <w:pPr>
        <w:rPr>
          <w:b/>
          <w:bCs/>
        </w:rPr>
      </w:pPr>
      <w:r w:rsidRPr="00D85B5E">
        <w:rPr>
          <w:b/>
          <w:bCs/>
        </w:rPr>
        <w:t xml:space="preserve">93. </w:t>
      </w:r>
      <w:r w:rsidRPr="00D85B5E">
        <w:rPr>
          <w:b/>
          <w:bCs/>
        </w:rPr>
        <w:t>Chất chống thối để lấy nước tiểu 24h là gì? Ở khoa dùng chất nào? Nếu không có chất đấy thì bảo quản được không? Bảo quản như thế nào?</w:t>
      </w:r>
    </w:p>
    <w:p w14:paraId="30A336CE" w14:textId="77777777" w:rsidR="00D85B5E" w:rsidRDefault="00D85B5E" w:rsidP="00D85B5E">
      <w:r>
        <w:t>- Trong trường hợp lấy nước tiểu 24 giờ phải có hóa chất bảo quản: Dung dịch formol hoặc phenol cho một giọt tương ứng với 30ml nước tiểu, thymol 1% trong rượu cho 1ml tương ứng với 100ml nước tiểu, sau đó cho tăng dần theo số lượng nước tiểu của bệnh nhân.</w:t>
      </w:r>
    </w:p>
    <w:p w14:paraId="007A3BB4" w14:textId="77777777" w:rsidR="00D85B5E" w:rsidRDefault="00D85B5E" w:rsidP="00D85B5E">
      <w:r>
        <w:t>- Cách lấy: Vào một giờ nhất định (ví dụ 6 giờ sáng hôm nay), yêu cầu bệnh nhân tiểu bỏ hết phần nước tiểu ngay lúc đó (không lấy vào bình). Sau lần tiểu đầu tiên vào bình chứa thì cho nước chống thối vào và trộn đều. Bảo quản bình chứa nước tiểu ở nhiệt độ khoảng 2- 4oC. Đến đúng giờ đó của ngày hôm sau (6 giờ sáng ngày hôm sau) yêu cầu bệnh nhân tiểu hết vào bình lần cuối cùng. Chú ý không dùng thymol khi làm các xét nghiệm liên quan đến protein, bilirubin, glucose, vì thymol sẽ làm sai kết quả. Phenol: nhỏ 1 giọt cho 30ml nước tiểu. Acid HCl sử dụng 5ml cho nước tiểu 24h. Acid boric 0.8% ít ảnh hưởng đến kết quả xét nghiệm. Choloform hay formol 10% không dùng khi xét nghiệm glucose.</w:t>
      </w:r>
    </w:p>
    <w:p w14:paraId="039B35D0" w14:textId="6C512B13" w:rsidR="00D85B5E" w:rsidRPr="00D5213B" w:rsidRDefault="00D85B5E" w:rsidP="00D85B5E">
      <w:r>
        <w:t xml:space="preserve">- Tốt nhất nên dùng nước tiểu tươi để nhiệt độ phòng thí nghiệm. Vì vậy, nước tiểu sau khi lấy xong đưa lên phòng xét nghiệm làm ngay, chậm nhất là một giờ sau khi lấy. Nếu để thời gian quá lâu nước tiểu bị lên men bởi vi khuẩn. Nhiệt độ quá cao cũng làm hỏng các mẫu nước tiểu. Cụ thể các chất hữu cơ trong nước tiểu bị </w:t>
      </w:r>
      <w:r>
        <w:t>phân hủy, ure bị phân hủy thành NH3. Do đó, sẽ làm tăng độ pH của nước tiểu. Các tế bào hồng cầu, bạch cầu bị biến dạng hoàn toàn. Các chất vô cơ hữu cơ khác cũng bị phân hủy. Nếu chưa phân tích mẫu nước tiểu ngay có thể bảo quản ở nhiệt độ từ 2 đến 8oC trong vòng 3 ngày. Nếu để lâu hơn 3 ngày phải bảo quản ở ngăn đá.</w:t>
      </w:r>
    </w:p>
    <w:p w14:paraId="46A323AC" w14:textId="0B28212C" w:rsidR="00912AC3" w:rsidRDefault="00C0399B" w:rsidP="00D5213B">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0252A4AA"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53D6C" w14:textId="77777777" w:rsidR="00C33839" w:rsidRDefault="00C33839" w:rsidP="002D526E">
      <w:pPr>
        <w:spacing w:line="240" w:lineRule="auto"/>
      </w:pPr>
      <w:r>
        <w:separator/>
      </w:r>
    </w:p>
  </w:endnote>
  <w:endnote w:type="continuationSeparator" w:id="0">
    <w:p w14:paraId="0BF1A2DC" w14:textId="77777777" w:rsidR="00C33839" w:rsidRDefault="00C33839"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C11E62" w:rsidRPr="00F47C8A" w:rsidRDefault="00C11E62"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5079" w14:textId="77777777" w:rsidR="00C33839" w:rsidRDefault="00C33839" w:rsidP="002D526E">
      <w:pPr>
        <w:spacing w:line="240" w:lineRule="auto"/>
      </w:pPr>
      <w:r>
        <w:separator/>
      </w:r>
    </w:p>
  </w:footnote>
  <w:footnote w:type="continuationSeparator" w:id="0">
    <w:p w14:paraId="57D9DD09" w14:textId="77777777" w:rsidR="00C33839" w:rsidRDefault="00C33839"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C11E62" w:rsidRDefault="00C11E62"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C11E62" w:rsidRDefault="00C11E62"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C11E62" w:rsidRPr="004578CD" w:rsidRDefault="00C11E62"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C11E62" w:rsidRPr="00B572CC" w:rsidRDefault="00C11E62"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181"/>
    <w:rsid w:val="00007F08"/>
    <w:rsid w:val="00011581"/>
    <w:rsid w:val="00012A91"/>
    <w:rsid w:val="00013F60"/>
    <w:rsid w:val="000149F1"/>
    <w:rsid w:val="00014A78"/>
    <w:rsid w:val="00023E9E"/>
    <w:rsid w:val="000378C3"/>
    <w:rsid w:val="000435F7"/>
    <w:rsid w:val="000461CE"/>
    <w:rsid w:val="000477F1"/>
    <w:rsid w:val="00051D8E"/>
    <w:rsid w:val="0005399F"/>
    <w:rsid w:val="0006410A"/>
    <w:rsid w:val="000648BB"/>
    <w:rsid w:val="00067B18"/>
    <w:rsid w:val="00067D03"/>
    <w:rsid w:val="00070C32"/>
    <w:rsid w:val="000719C3"/>
    <w:rsid w:val="000831D4"/>
    <w:rsid w:val="000874F3"/>
    <w:rsid w:val="000972D7"/>
    <w:rsid w:val="000A4439"/>
    <w:rsid w:val="000B1DB4"/>
    <w:rsid w:val="000B48A2"/>
    <w:rsid w:val="000B493F"/>
    <w:rsid w:val="000B6307"/>
    <w:rsid w:val="000B6575"/>
    <w:rsid w:val="000C24B6"/>
    <w:rsid w:val="000C3105"/>
    <w:rsid w:val="000C3A9F"/>
    <w:rsid w:val="000C60B7"/>
    <w:rsid w:val="000C6A7C"/>
    <w:rsid w:val="000C7774"/>
    <w:rsid w:val="000D3246"/>
    <w:rsid w:val="000D3997"/>
    <w:rsid w:val="000D64CB"/>
    <w:rsid w:val="000E0186"/>
    <w:rsid w:val="000E5294"/>
    <w:rsid w:val="000E6A9E"/>
    <w:rsid w:val="000F2587"/>
    <w:rsid w:val="000F3867"/>
    <w:rsid w:val="0010352A"/>
    <w:rsid w:val="00103B55"/>
    <w:rsid w:val="001075D5"/>
    <w:rsid w:val="00111BDB"/>
    <w:rsid w:val="00111EE1"/>
    <w:rsid w:val="001200D3"/>
    <w:rsid w:val="00141396"/>
    <w:rsid w:val="001426D9"/>
    <w:rsid w:val="001431E4"/>
    <w:rsid w:val="00145B3A"/>
    <w:rsid w:val="00146108"/>
    <w:rsid w:val="00154244"/>
    <w:rsid w:val="0016470E"/>
    <w:rsid w:val="00167171"/>
    <w:rsid w:val="001754AF"/>
    <w:rsid w:val="001757F3"/>
    <w:rsid w:val="0017789B"/>
    <w:rsid w:val="0018549B"/>
    <w:rsid w:val="00193614"/>
    <w:rsid w:val="0019384C"/>
    <w:rsid w:val="001A5182"/>
    <w:rsid w:val="001A5A27"/>
    <w:rsid w:val="001A644C"/>
    <w:rsid w:val="001B5C04"/>
    <w:rsid w:val="001B69BE"/>
    <w:rsid w:val="001C048E"/>
    <w:rsid w:val="001D51CA"/>
    <w:rsid w:val="001E5B54"/>
    <w:rsid w:val="001E5EBF"/>
    <w:rsid w:val="001E6371"/>
    <w:rsid w:val="001F5654"/>
    <w:rsid w:val="00202ECF"/>
    <w:rsid w:val="00203382"/>
    <w:rsid w:val="00211783"/>
    <w:rsid w:val="0021303F"/>
    <w:rsid w:val="002153D3"/>
    <w:rsid w:val="002403A5"/>
    <w:rsid w:val="00241A89"/>
    <w:rsid w:val="0024547C"/>
    <w:rsid w:val="00277489"/>
    <w:rsid w:val="00281C52"/>
    <w:rsid w:val="0028499B"/>
    <w:rsid w:val="0028596F"/>
    <w:rsid w:val="00285F6B"/>
    <w:rsid w:val="002871A6"/>
    <w:rsid w:val="00293537"/>
    <w:rsid w:val="0029757C"/>
    <w:rsid w:val="002A093C"/>
    <w:rsid w:val="002A307C"/>
    <w:rsid w:val="002A727D"/>
    <w:rsid w:val="002B1B9A"/>
    <w:rsid w:val="002C1F49"/>
    <w:rsid w:val="002C667D"/>
    <w:rsid w:val="002C6D4E"/>
    <w:rsid w:val="002D079B"/>
    <w:rsid w:val="002D0E06"/>
    <w:rsid w:val="002D526E"/>
    <w:rsid w:val="002F1319"/>
    <w:rsid w:val="002F2E50"/>
    <w:rsid w:val="002F5A6A"/>
    <w:rsid w:val="0030176E"/>
    <w:rsid w:val="00304996"/>
    <w:rsid w:val="003051F9"/>
    <w:rsid w:val="003100C4"/>
    <w:rsid w:val="003138BA"/>
    <w:rsid w:val="003156D4"/>
    <w:rsid w:val="0032080A"/>
    <w:rsid w:val="00325049"/>
    <w:rsid w:val="00327B86"/>
    <w:rsid w:val="00335FF5"/>
    <w:rsid w:val="003443D5"/>
    <w:rsid w:val="0035323B"/>
    <w:rsid w:val="00364637"/>
    <w:rsid w:val="00366CE8"/>
    <w:rsid w:val="00372F91"/>
    <w:rsid w:val="00373388"/>
    <w:rsid w:val="00391AB4"/>
    <w:rsid w:val="0039213E"/>
    <w:rsid w:val="003A1A5A"/>
    <w:rsid w:val="003A771E"/>
    <w:rsid w:val="003B4854"/>
    <w:rsid w:val="003B4F0E"/>
    <w:rsid w:val="003B6C7D"/>
    <w:rsid w:val="003C2D55"/>
    <w:rsid w:val="003C2DF2"/>
    <w:rsid w:val="003C59B2"/>
    <w:rsid w:val="003C66C1"/>
    <w:rsid w:val="003D1220"/>
    <w:rsid w:val="003D312F"/>
    <w:rsid w:val="003D3C2A"/>
    <w:rsid w:val="003D5E9A"/>
    <w:rsid w:val="003E09DD"/>
    <w:rsid w:val="003E3D92"/>
    <w:rsid w:val="003E5700"/>
    <w:rsid w:val="003F286E"/>
    <w:rsid w:val="00400D61"/>
    <w:rsid w:val="004018E5"/>
    <w:rsid w:val="004079AA"/>
    <w:rsid w:val="00411570"/>
    <w:rsid w:val="004126D6"/>
    <w:rsid w:val="00414E6C"/>
    <w:rsid w:val="004160DC"/>
    <w:rsid w:val="00422453"/>
    <w:rsid w:val="004262EC"/>
    <w:rsid w:val="00430512"/>
    <w:rsid w:val="004371F1"/>
    <w:rsid w:val="0044579D"/>
    <w:rsid w:val="00450549"/>
    <w:rsid w:val="00450AE6"/>
    <w:rsid w:val="004549ED"/>
    <w:rsid w:val="00456FF4"/>
    <w:rsid w:val="004578CD"/>
    <w:rsid w:val="004645E8"/>
    <w:rsid w:val="00467C0D"/>
    <w:rsid w:val="0047167C"/>
    <w:rsid w:val="00473C3A"/>
    <w:rsid w:val="004775D1"/>
    <w:rsid w:val="004861E2"/>
    <w:rsid w:val="0048655B"/>
    <w:rsid w:val="00487CFE"/>
    <w:rsid w:val="00496724"/>
    <w:rsid w:val="004A4CB0"/>
    <w:rsid w:val="004A550E"/>
    <w:rsid w:val="004A6B2D"/>
    <w:rsid w:val="004B1CFA"/>
    <w:rsid w:val="004C7D32"/>
    <w:rsid w:val="004D20CF"/>
    <w:rsid w:val="004D3C38"/>
    <w:rsid w:val="004D6EDF"/>
    <w:rsid w:val="004E02F2"/>
    <w:rsid w:val="004E3C2F"/>
    <w:rsid w:val="004F0FD0"/>
    <w:rsid w:val="004F4CF1"/>
    <w:rsid w:val="0050541B"/>
    <w:rsid w:val="00505712"/>
    <w:rsid w:val="00510281"/>
    <w:rsid w:val="005109D4"/>
    <w:rsid w:val="00514EC1"/>
    <w:rsid w:val="00516C5D"/>
    <w:rsid w:val="00516F15"/>
    <w:rsid w:val="00517F84"/>
    <w:rsid w:val="00520394"/>
    <w:rsid w:val="00521566"/>
    <w:rsid w:val="00524378"/>
    <w:rsid w:val="0054247F"/>
    <w:rsid w:val="00543698"/>
    <w:rsid w:val="005464CA"/>
    <w:rsid w:val="00550736"/>
    <w:rsid w:val="00553CEB"/>
    <w:rsid w:val="00556D9B"/>
    <w:rsid w:val="00557AA8"/>
    <w:rsid w:val="0056298F"/>
    <w:rsid w:val="0056472A"/>
    <w:rsid w:val="00564E98"/>
    <w:rsid w:val="00573752"/>
    <w:rsid w:val="0058052C"/>
    <w:rsid w:val="005948C5"/>
    <w:rsid w:val="0059720C"/>
    <w:rsid w:val="005A3FA6"/>
    <w:rsid w:val="005C25BB"/>
    <w:rsid w:val="005D0257"/>
    <w:rsid w:val="005D0A0B"/>
    <w:rsid w:val="005D10C0"/>
    <w:rsid w:val="005D404F"/>
    <w:rsid w:val="005D7111"/>
    <w:rsid w:val="005D749D"/>
    <w:rsid w:val="005E2506"/>
    <w:rsid w:val="005E7FCC"/>
    <w:rsid w:val="005F127A"/>
    <w:rsid w:val="00602941"/>
    <w:rsid w:val="0061679E"/>
    <w:rsid w:val="00617D1D"/>
    <w:rsid w:val="0063327C"/>
    <w:rsid w:val="00633A84"/>
    <w:rsid w:val="006547C3"/>
    <w:rsid w:val="00654C7A"/>
    <w:rsid w:val="006561DA"/>
    <w:rsid w:val="00662541"/>
    <w:rsid w:val="0066589E"/>
    <w:rsid w:val="00666503"/>
    <w:rsid w:val="0067139C"/>
    <w:rsid w:val="006729DD"/>
    <w:rsid w:val="00681D8D"/>
    <w:rsid w:val="0068570E"/>
    <w:rsid w:val="00685E27"/>
    <w:rsid w:val="00691712"/>
    <w:rsid w:val="00692A1E"/>
    <w:rsid w:val="0069329A"/>
    <w:rsid w:val="00693748"/>
    <w:rsid w:val="006A39B0"/>
    <w:rsid w:val="006A6749"/>
    <w:rsid w:val="006B6328"/>
    <w:rsid w:val="006C2282"/>
    <w:rsid w:val="006C600A"/>
    <w:rsid w:val="006C6AB1"/>
    <w:rsid w:val="006C7E55"/>
    <w:rsid w:val="006D1FFD"/>
    <w:rsid w:val="006D3C7B"/>
    <w:rsid w:val="006E0360"/>
    <w:rsid w:val="006E3E65"/>
    <w:rsid w:val="006E6F2C"/>
    <w:rsid w:val="006F56A2"/>
    <w:rsid w:val="006F6EA9"/>
    <w:rsid w:val="00700611"/>
    <w:rsid w:val="0070304A"/>
    <w:rsid w:val="00703F00"/>
    <w:rsid w:val="007052C1"/>
    <w:rsid w:val="007055F4"/>
    <w:rsid w:val="00730C20"/>
    <w:rsid w:val="007545A3"/>
    <w:rsid w:val="00763C91"/>
    <w:rsid w:val="00765566"/>
    <w:rsid w:val="007659C8"/>
    <w:rsid w:val="007706B6"/>
    <w:rsid w:val="00782EC8"/>
    <w:rsid w:val="00795FFB"/>
    <w:rsid w:val="00797DB3"/>
    <w:rsid w:val="007A7D19"/>
    <w:rsid w:val="007B06DE"/>
    <w:rsid w:val="007B19C2"/>
    <w:rsid w:val="007C0B75"/>
    <w:rsid w:val="007C3296"/>
    <w:rsid w:val="007C4A86"/>
    <w:rsid w:val="007D113E"/>
    <w:rsid w:val="007D20F4"/>
    <w:rsid w:val="007D5AF6"/>
    <w:rsid w:val="007D69A2"/>
    <w:rsid w:val="007D7235"/>
    <w:rsid w:val="007D7483"/>
    <w:rsid w:val="007E5A9A"/>
    <w:rsid w:val="007E79DF"/>
    <w:rsid w:val="007F51C5"/>
    <w:rsid w:val="007F5451"/>
    <w:rsid w:val="007F5BCD"/>
    <w:rsid w:val="00803012"/>
    <w:rsid w:val="008039B7"/>
    <w:rsid w:val="00815CD7"/>
    <w:rsid w:val="00826A4C"/>
    <w:rsid w:val="00830828"/>
    <w:rsid w:val="00837C27"/>
    <w:rsid w:val="00837EE0"/>
    <w:rsid w:val="00847501"/>
    <w:rsid w:val="00851E69"/>
    <w:rsid w:val="00860F5B"/>
    <w:rsid w:val="00864D36"/>
    <w:rsid w:val="00866917"/>
    <w:rsid w:val="008728FF"/>
    <w:rsid w:val="00877300"/>
    <w:rsid w:val="00883C9F"/>
    <w:rsid w:val="008A0049"/>
    <w:rsid w:val="008A0672"/>
    <w:rsid w:val="008A09BA"/>
    <w:rsid w:val="008A0AC9"/>
    <w:rsid w:val="008A6A92"/>
    <w:rsid w:val="008A6B21"/>
    <w:rsid w:val="008B7AC7"/>
    <w:rsid w:val="008C0C0C"/>
    <w:rsid w:val="008C211D"/>
    <w:rsid w:val="008D23EF"/>
    <w:rsid w:val="008D42C1"/>
    <w:rsid w:val="008F155C"/>
    <w:rsid w:val="008F1943"/>
    <w:rsid w:val="008F50B6"/>
    <w:rsid w:val="008F7763"/>
    <w:rsid w:val="008F7F8E"/>
    <w:rsid w:val="00905BAF"/>
    <w:rsid w:val="00910943"/>
    <w:rsid w:val="00910CB2"/>
    <w:rsid w:val="00912AC3"/>
    <w:rsid w:val="00914452"/>
    <w:rsid w:val="009166E5"/>
    <w:rsid w:val="0092211B"/>
    <w:rsid w:val="0092440E"/>
    <w:rsid w:val="009245B6"/>
    <w:rsid w:val="009266AA"/>
    <w:rsid w:val="00934354"/>
    <w:rsid w:val="00950EDB"/>
    <w:rsid w:val="00951451"/>
    <w:rsid w:val="00953831"/>
    <w:rsid w:val="00960F1C"/>
    <w:rsid w:val="00972879"/>
    <w:rsid w:val="009745B0"/>
    <w:rsid w:val="009747B4"/>
    <w:rsid w:val="0098222A"/>
    <w:rsid w:val="009826A2"/>
    <w:rsid w:val="0098601B"/>
    <w:rsid w:val="00987628"/>
    <w:rsid w:val="009908CA"/>
    <w:rsid w:val="009A0B15"/>
    <w:rsid w:val="009A538F"/>
    <w:rsid w:val="009B5298"/>
    <w:rsid w:val="009B546A"/>
    <w:rsid w:val="009B6856"/>
    <w:rsid w:val="009B7E8D"/>
    <w:rsid w:val="009C441E"/>
    <w:rsid w:val="009C78AF"/>
    <w:rsid w:val="009D30BE"/>
    <w:rsid w:val="009D5550"/>
    <w:rsid w:val="009D79F3"/>
    <w:rsid w:val="009E422B"/>
    <w:rsid w:val="009E4C92"/>
    <w:rsid w:val="009E5BF0"/>
    <w:rsid w:val="009F3536"/>
    <w:rsid w:val="009F6E30"/>
    <w:rsid w:val="00A062AD"/>
    <w:rsid w:val="00A15ADD"/>
    <w:rsid w:val="00A2390F"/>
    <w:rsid w:val="00A25AAF"/>
    <w:rsid w:val="00A27C51"/>
    <w:rsid w:val="00A3184D"/>
    <w:rsid w:val="00A35A86"/>
    <w:rsid w:val="00A3689B"/>
    <w:rsid w:val="00A36F81"/>
    <w:rsid w:val="00A506FD"/>
    <w:rsid w:val="00A51016"/>
    <w:rsid w:val="00A548F0"/>
    <w:rsid w:val="00A606C1"/>
    <w:rsid w:val="00A6278F"/>
    <w:rsid w:val="00A70867"/>
    <w:rsid w:val="00A729C9"/>
    <w:rsid w:val="00A77DA3"/>
    <w:rsid w:val="00A93E17"/>
    <w:rsid w:val="00A9666B"/>
    <w:rsid w:val="00AA2B90"/>
    <w:rsid w:val="00AA2F1B"/>
    <w:rsid w:val="00AA439F"/>
    <w:rsid w:val="00AB79A3"/>
    <w:rsid w:val="00AC7710"/>
    <w:rsid w:val="00AD44FA"/>
    <w:rsid w:val="00AE0D3D"/>
    <w:rsid w:val="00B1170B"/>
    <w:rsid w:val="00B14043"/>
    <w:rsid w:val="00B1498D"/>
    <w:rsid w:val="00B303E6"/>
    <w:rsid w:val="00B306D5"/>
    <w:rsid w:val="00B34BB5"/>
    <w:rsid w:val="00B35A43"/>
    <w:rsid w:val="00B36D05"/>
    <w:rsid w:val="00B41A5C"/>
    <w:rsid w:val="00B468D7"/>
    <w:rsid w:val="00B54661"/>
    <w:rsid w:val="00B572CC"/>
    <w:rsid w:val="00B577F0"/>
    <w:rsid w:val="00B5785F"/>
    <w:rsid w:val="00B72BE5"/>
    <w:rsid w:val="00B738DF"/>
    <w:rsid w:val="00B854C7"/>
    <w:rsid w:val="00B8637C"/>
    <w:rsid w:val="00B86508"/>
    <w:rsid w:val="00B90D01"/>
    <w:rsid w:val="00B92069"/>
    <w:rsid w:val="00B935AF"/>
    <w:rsid w:val="00B94A5C"/>
    <w:rsid w:val="00B97004"/>
    <w:rsid w:val="00BA58B9"/>
    <w:rsid w:val="00BA7205"/>
    <w:rsid w:val="00BB51ED"/>
    <w:rsid w:val="00BB6B28"/>
    <w:rsid w:val="00BC036A"/>
    <w:rsid w:val="00BC0F15"/>
    <w:rsid w:val="00BE302D"/>
    <w:rsid w:val="00BE54BF"/>
    <w:rsid w:val="00BF30C8"/>
    <w:rsid w:val="00BF31F1"/>
    <w:rsid w:val="00C0399B"/>
    <w:rsid w:val="00C11E62"/>
    <w:rsid w:val="00C12C5B"/>
    <w:rsid w:val="00C33839"/>
    <w:rsid w:val="00C33D6B"/>
    <w:rsid w:val="00C4068C"/>
    <w:rsid w:val="00C4444C"/>
    <w:rsid w:val="00C45851"/>
    <w:rsid w:val="00C609DF"/>
    <w:rsid w:val="00C61B6F"/>
    <w:rsid w:val="00C63F31"/>
    <w:rsid w:val="00C743D6"/>
    <w:rsid w:val="00C7522C"/>
    <w:rsid w:val="00C77B7E"/>
    <w:rsid w:val="00C77EB6"/>
    <w:rsid w:val="00C82E91"/>
    <w:rsid w:val="00C96F80"/>
    <w:rsid w:val="00CA6ADD"/>
    <w:rsid w:val="00CB15D1"/>
    <w:rsid w:val="00CB5CD8"/>
    <w:rsid w:val="00CC0EE0"/>
    <w:rsid w:val="00CC1524"/>
    <w:rsid w:val="00CC52C7"/>
    <w:rsid w:val="00CC78A0"/>
    <w:rsid w:val="00CE2101"/>
    <w:rsid w:val="00CE3A0E"/>
    <w:rsid w:val="00CE4A8E"/>
    <w:rsid w:val="00CE7600"/>
    <w:rsid w:val="00CF3097"/>
    <w:rsid w:val="00D00D76"/>
    <w:rsid w:val="00D126BF"/>
    <w:rsid w:val="00D16EDB"/>
    <w:rsid w:val="00D20414"/>
    <w:rsid w:val="00D236D2"/>
    <w:rsid w:val="00D273D3"/>
    <w:rsid w:val="00D41918"/>
    <w:rsid w:val="00D45300"/>
    <w:rsid w:val="00D5213B"/>
    <w:rsid w:val="00D62415"/>
    <w:rsid w:val="00D64026"/>
    <w:rsid w:val="00D66A4D"/>
    <w:rsid w:val="00D66B5A"/>
    <w:rsid w:val="00D7154E"/>
    <w:rsid w:val="00D72F56"/>
    <w:rsid w:val="00D7313F"/>
    <w:rsid w:val="00D73347"/>
    <w:rsid w:val="00D76841"/>
    <w:rsid w:val="00D84013"/>
    <w:rsid w:val="00D85B5E"/>
    <w:rsid w:val="00D90B71"/>
    <w:rsid w:val="00DB61E2"/>
    <w:rsid w:val="00DB667A"/>
    <w:rsid w:val="00DB7BBA"/>
    <w:rsid w:val="00DC0998"/>
    <w:rsid w:val="00DC1CB2"/>
    <w:rsid w:val="00DC3AE5"/>
    <w:rsid w:val="00DC531C"/>
    <w:rsid w:val="00DD2C24"/>
    <w:rsid w:val="00DD5F68"/>
    <w:rsid w:val="00DD726E"/>
    <w:rsid w:val="00DF73CD"/>
    <w:rsid w:val="00E00668"/>
    <w:rsid w:val="00E042D4"/>
    <w:rsid w:val="00E062B4"/>
    <w:rsid w:val="00E17A48"/>
    <w:rsid w:val="00E314E3"/>
    <w:rsid w:val="00E31937"/>
    <w:rsid w:val="00E375FD"/>
    <w:rsid w:val="00E429C6"/>
    <w:rsid w:val="00E448C3"/>
    <w:rsid w:val="00E47C09"/>
    <w:rsid w:val="00E51E81"/>
    <w:rsid w:val="00E70BAB"/>
    <w:rsid w:val="00E70CC8"/>
    <w:rsid w:val="00E715FE"/>
    <w:rsid w:val="00E72055"/>
    <w:rsid w:val="00E72102"/>
    <w:rsid w:val="00E831BD"/>
    <w:rsid w:val="00E84290"/>
    <w:rsid w:val="00E846E6"/>
    <w:rsid w:val="00E87E3B"/>
    <w:rsid w:val="00EA00BF"/>
    <w:rsid w:val="00EA1D18"/>
    <w:rsid w:val="00EB335A"/>
    <w:rsid w:val="00EB4E76"/>
    <w:rsid w:val="00EB7207"/>
    <w:rsid w:val="00EC16F3"/>
    <w:rsid w:val="00EC22C4"/>
    <w:rsid w:val="00ED3D6F"/>
    <w:rsid w:val="00EE2914"/>
    <w:rsid w:val="00EF4520"/>
    <w:rsid w:val="00EF62AD"/>
    <w:rsid w:val="00EF6B67"/>
    <w:rsid w:val="00F003E6"/>
    <w:rsid w:val="00F159D1"/>
    <w:rsid w:val="00F1636C"/>
    <w:rsid w:val="00F26232"/>
    <w:rsid w:val="00F3045F"/>
    <w:rsid w:val="00F47C8A"/>
    <w:rsid w:val="00F50FDB"/>
    <w:rsid w:val="00F57EB7"/>
    <w:rsid w:val="00F6478A"/>
    <w:rsid w:val="00F71E7F"/>
    <w:rsid w:val="00F72BA2"/>
    <w:rsid w:val="00F77EFF"/>
    <w:rsid w:val="00F80899"/>
    <w:rsid w:val="00F87D18"/>
    <w:rsid w:val="00F9521B"/>
    <w:rsid w:val="00FA4E17"/>
    <w:rsid w:val="00FA6AE7"/>
    <w:rsid w:val="00FB2555"/>
    <w:rsid w:val="00FB275B"/>
    <w:rsid w:val="00FB76F1"/>
    <w:rsid w:val="00FB794F"/>
    <w:rsid w:val="00FC3260"/>
    <w:rsid w:val="00FC7225"/>
    <w:rsid w:val="00FD287E"/>
    <w:rsid w:val="00FD65EE"/>
    <w:rsid w:val="00FE1B36"/>
    <w:rsid w:val="00FE7168"/>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360</TotalTime>
  <Pages>9</Pages>
  <Words>4987</Words>
  <Characters>28430</Characters>
  <Application>Microsoft Office Word</Application>
  <DocSecurity>0</DocSecurity>
  <Lines>236</Lines>
  <Paragraphs>66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301</cp:revision>
  <cp:lastPrinted>2021-01-16T18:20:00Z</cp:lastPrinted>
  <dcterms:created xsi:type="dcterms:W3CDTF">2021-01-16T15:05:00Z</dcterms:created>
  <dcterms:modified xsi:type="dcterms:W3CDTF">2021-04-04T08:29:00Z</dcterms:modified>
</cp:coreProperties>
</file>