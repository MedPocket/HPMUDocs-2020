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63742" w14:textId="504BC697" w:rsidR="00B90D01" w:rsidRDefault="008A6A92" w:rsidP="00DC0998">
      <w:pPr>
        <w:spacing w:after="0"/>
        <w:jc w:val="center"/>
        <w:rPr>
          <w:rFonts w:cs="Times New Roman"/>
          <w:b/>
          <w:bCs/>
          <w:sz w:val="26"/>
          <w:szCs w:val="26"/>
        </w:rPr>
      </w:pPr>
      <w:r>
        <w:rPr>
          <w:rFonts w:cs="Times New Roman"/>
          <w:b/>
          <w:bCs/>
          <w:sz w:val="26"/>
          <w:szCs w:val="26"/>
        </w:rPr>
        <w:t>BỘ CÂU HỎI ÔN THI NHI LÂM SÀNG</w:t>
      </w:r>
    </w:p>
    <w:p w14:paraId="060E7D9A" w14:textId="55C82DEE" w:rsidR="00883C9F" w:rsidRPr="00DC0998" w:rsidRDefault="00883C9F" w:rsidP="00DC0998">
      <w:pPr>
        <w:spacing w:after="0"/>
        <w:jc w:val="center"/>
        <w:rPr>
          <w:rFonts w:cs="Times New Roman"/>
          <w:b/>
          <w:bCs/>
          <w:sz w:val="26"/>
          <w:szCs w:val="26"/>
        </w:rPr>
      </w:pPr>
      <w:r>
        <w:rPr>
          <w:rFonts w:cs="Times New Roman"/>
          <w:b/>
          <w:bCs/>
          <w:sz w:val="26"/>
          <w:szCs w:val="26"/>
        </w:rPr>
        <w:t>HÔ HẤP</w:t>
      </w:r>
    </w:p>
    <w:p w14:paraId="6372B5F7"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C61B6F" w14:paraId="1819504F" w14:textId="77777777" w:rsidTr="008A6A92">
        <w:trPr>
          <w:jc w:val="center"/>
        </w:trPr>
        <w:tc>
          <w:tcPr>
            <w:tcW w:w="3510" w:type="dxa"/>
          </w:tcPr>
          <w:p w14:paraId="563935E6" w14:textId="77777777" w:rsidR="008A6A92" w:rsidRDefault="00C61B6F" w:rsidP="008A6A92">
            <w:pPr>
              <w:rPr>
                <w:rFonts w:cs="Times New Roman"/>
                <w:i/>
                <w:iCs/>
                <w:szCs w:val="20"/>
              </w:rPr>
            </w:pPr>
            <w:r w:rsidRPr="00C61B6F">
              <w:rPr>
                <w:rFonts w:cs="Times New Roman"/>
                <w:i/>
                <w:iCs/>
                <w:szCs w:val="20"/>
              </w:rPr>
              <w:t>“</w:t>
            </w:r>
            <w:r w:rsidR="008A6A92">
              <w:rPr>
                <w:rFonts w:cs="Times New Roman"/>
                <w:i/>
                <w:iCs/>
                <w:szCs w:val="20"/>
              </w:rPr>
              <w:t>One day you’ll leave this world behind</w:t>
            </w:r>
          </w:p>
          <w:p w14:paraId="37D53E21" w14:textId="3B90B59D" w:rsidR="00C61B6F" w:rsidRPr="00C61B6F" w:rsidRDefault="008A6A92" w:rsidP="008A6A92">
            <w:pPr>
              <w:rPr>
                <w:rFonts w:cs="Times New Roman"/>
                <w:i/>
                <w:iCs/>
                <w:szCs w:val="20"/>
              </w:rPr>
            </w:pPr>
            <w:r>
              <w:rPr>
                <w:rFonts w:cs="Times New Roman"/>
                <w:i/>
                <w:iCs/>
                <w:szCs w:val="20"/>
              </w:rPr>
              <w:t>So live a life you</w:t>
            </w:r>
            <w:r w:rsidR="00C0399B">
              <w:rPr>
                <w:rFonts w:cs="Times New Roman"/>
                <w:i/>
                <w:iCs/>
                <w:szCs w:val="20"/>
              </w:rPr>
              <w:t xml:space="preserve"> wi</w:t>
            </w:r>
            <w:r>
              <w:rPr>
                <w:rFonts w:cs="Times New Roman"/>
                <w:i/>
                <w:iCs/>
                <w:szCs w:val="20"/>
              </w:rPr>
              <w:t>ll remember</w:t>
            </w:r>
            <w:r w:rsidR="00C61B6F" w:rsidRPr="00C61B6F">
              <w:rPr>
                <w:rFonts w:cs="Times New Roman"/>
                <w:i/>
                <w:iCs/>
                <w:szCs w:val="20"/>
              </w:rPr>
              <w:t>”</w:t>
            </w:r>
          </w:p>
          <w:p w14:paraId="0ABD37FB" w14:textId="66930F5B" w:rsidR="00C61B6F" w:rsidRDefault="008A6A92" w:rsidP="00C61B6F">
            <w:pPr>
              <w:jc w:val="right"/>
              <w:rPr>
                <w:rFonts w:cs="Times New Roman"/>
                <w:szCs w:val="20"/>
              </w:rPr>
            </w:pPr>
            <w:r>
              <w:rPr>
                <w:rFonts w:cs="Times New Roman"/>
                <w:szCs w:val="20"/>
              </w:rPr>
              <w:t>Avicii</w:t>
            </w:r>
          </w:p>
        </w:tc>
      </w:tr>
    </w:tbl>
    <w:p w14:paraId="1E2A9C0D" w14:textId="77777777" w:rsidR="008A09BA" w:rsidRPr="00C61B6F" w:rsidRDefault="00CE2101" w:rsidP="00C61B6F">
      <w:pPr>
        <w:spacing w:after="0"/>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1EF950AA" w14:textId="1624929C" w:rsidR="00A93E17" w:rsidRDefault="00A93E17"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p>
    <w:p w14:paraId="35A86A81" w14:textId="023DA78D" w:rsidR="00E00668" w:rsidRPr="00B97004" w:rsidRDefault="00C0399B" w:rsidP="00B97004">
      <w:pPr>
        <w:pStyle w:val="Heading1"/>
      </w:pPr>
      <w:bookmarkStart w:id="0" w:name="_Toc37115314"/>
      <w:r>
        <w:t>A</w:t>
      </w:r>
      <w:r w:rsidR="006A39B0" w:rsidRPr="00B97004">
        <w:t xml:space="preserve">. </w:t>
      </w:r>
      <w:bookmarkEnd w:id="0"/>
      <w:r w:rsidR="00883C9F">
        <w:t>Nội dung</w:t>
      </w:r>
    </w:p>
    <w:p w14:paraId="6FCDF814" w14:textId="3B817ABE" w:rsidR="00467C0D" w:rsidRPr="00467C0D" w:rsidRDefault="00467C0D" w:rsidP="00C0399B">
      <w:pPr>
        <w:spacing w:after="0"/>
        <w:rPr>
          <w:rFonts w:cs="Times New Roman"/>
          <w:i/>
          <w:iCs/>
          <w:szCs w:val="20"/>
        </w:rPr>
      </w:pPr>
      <w:r w:rsidRPr="00467C0D">
        <w:rPr>
          <w:rFonts w:cs="Times New Roman"/>
          <w:i/>
          <w:iCs/>
          <w:szCs w:val="20"/>
        </w:rPr>
        <w:t>Dưới đây chỉ là những kinh nghiệm lâm sàng nên mang nhiều tính chất tham khảo.</w:t>
      </w:r>
    </w:p>
    <w:p w14:paraId="54379F2A" w14:textId="274DD415" w:rsidR="00C0399B" w:rsidRPr="00C0399B" w:rsidRDefault="00C0399B" w:rsidP="00C0399B">
      <w:pPr>
        <w:spacing w:after="0"/>
        <w:rPr>
          <w:rFonts w:cs="Times New Roman"/>
          <w:b/>
          <w:bCs/>
          <w:szCs w:val="20"/>
        </w:rPr>
      </w:pPr>
      <w:r w:rsidRPr="00C0399B">
        <w:rPr>
          <w:rFonts w:cs="Times New Roman"/>
          <w:b/>
          <w:bCs/>
          <w:szCs w:val="20"/>
        </w:rPr>
        <w:t>1. Những tác nhân phổ biến nào gây viêm họng cấp?</w:t>
      </w:r>
    </w:p>
    <w:p w14:paraId="74E1F641" w14:textId="133F715E" w:rsidR="00C0399B" w:rsidRPr="00C0399B" w:rsidRDefault="00C0399B" w:rsidP="00C0399B">
      <w:pPr>
        <w:spacing w:after="0"/>
        <w:rPr>
          <w:rFonts w:cs="Times New Roman"/>
          <w:szCs w:val="20"/>
        </w:rPr>
      </w:pPr>
      <w:r>
        <w:rPr>
          <w:rFonts w:cs="Times New Roman"/>
          <w:szCs w:val="20"/>
        </w:rPr>
        <w:t>-</w:t>
      </w:r>
      <w:r w:rsidRPr="00C0399B">
        <w:rPr>
          <w:rFonts w:cs="Times New Roman"/>
          <w:szCs w:val="20"/>
        </w:rPr>
        <w:t xml:space="preserve"> Virus: Adenovirus, Coronavirus, Enterovirus, RSV, Rhinovirus, EBV, HSV, </w:t>
      </w:r>
      <w:r>
        <w:rPr>
          <w:rFonts w:cs="Times New Roman"/>
          <w:szCs w:val="20"/>
        </w:rPr>
        <w:t>M</w:t>
      </w:r>
      <w:r w:rsidRPr="00C0399B">
        <w:rPr>
          <w:rFonts w:cs="Times New Roman"/>
          <w:szCs w:val="20"/>
        </w:rPr>
        <w:t>etapneumovirus.</w:t>
      </w:r>
    </w:p>
    <w:p w14:paraId="1BB12050" w14:textId="565E6037" w:rsidR="00C0399B" w:rsidRPr="00C0399B" w:rsidRDefault="00C0399B" w:rsidP="00C0399B">
      <w:pPr>
        <w:spacing w:after="0"/>
        <w:rPr>
          <w:rFonts w:cs="Times New Roman"/>
          <w:szCs w:val="20"/>
        </w:rPr>
      </w:pPr>
      <w:r>
        <w:rPr>
          <w:rFonts w:cs="Times New Roman"/>
          <w:szCs w:val="20"/>
        </w:rPr>
        <w:t>-</w:t>
      </w:r>
      <w:r w:rsidRPr="00C0399B">
        <w:rPr>
          <w:rFonts w:cs="Times New Roman"/>
          <w:szCs w:val="20"/>
        </w:rPr>
        <w:t xml:space="preserve"> </w:t>
      </w:r>
      <w:r>
        <w:rPr>
          <w:rFonts w:cs="Times New Roman"/>
          <w:szCs w:val="20"/>
        </w:rPr>
        <w:t>V</w:t>
      </w:r>
      <w:r w:rsidRPr="00C0399B">
        <w:rPr>
          <w:rFonts w:cs="Times New Roman"/>
          <w:szCs w:val="20"/>
        </w:rPr>
        <w:t xml:space="preserve">i khuẩn: </w:t>
      </w:r>
      <w:r>
        <w:rPr>
          <w:rFonts w:cs="Times New Roman"/>
          <w:szCs w:val="20"/>
        </w:rPr>
        <w:t>P</w:t>
      </w:r>
      <w:r w:rsidRPr="00C0399B">
        <w:rPr>
          <w:rFonts w:cs="Times New Roman"/>
          <w:szCs w:val="20"/>
        </w:rPr>
        <w:t xml:space="preserve">hế cầu, liên cầu tan huyết beta nhóm </w:t>
      </w:r>
      <w:r>
        <w:rPr>
          <w:rFonts w:cs="Times New Roman"/>
          <w:szCs w:val="20"/>
        </w:rPr>
        <w:t>A.</w:t>
      </w:r>
    </w:p>
    <w:p w14:paraId="75316AE9" w14:textId="3B172BEA" w:rsidR="00C0399B" w:rsidRPr="00C0399B" w:rsidRDefault="00C0399B" w:rsidP="00C0399B">
      <w:pPr>
        <w:spacing w:after="0"/>
        <w:rPr>
          <w:rFonts w:cs="Times New Roman"/>
          <w:b/>
          <w:bCs/>
          <w:szCs w:val="20"/>
        </w:rPr>
      </w:pPr>
      <w:r w:rsidRPr="00C0399B">
        <w:rPr>
          <w:rFonts w:cs="Times New Roman"/>
          <w:b/>
          <w:bCs/>
          <w:szCs w:val="20"/>
        </w:rPr>
        <w:t>2. Triệu chứng họng đỏ như thế nào? Kể tên 5 bệnh có họng đỏ?</w:t>
      </w:r>
    </w:p>
    <w:p w14:paraId="2BCA44E4" w14:textId="558D7E74" w:rsidR="00C0399B" w:rsidRPr="00C0399B" w:rsidRDefault="00C0399B" w:rsidP="00C0399B">
      <w:pPr>
        <w:spacing w:after="0"/>
        <w:rPr>
          <w:rFonts w:cs="Times New Roman"/>
          <w:szCs w:val="20"/>
        </w:rPr>
      </w:pPr>
      <w:r w:rsidRPr="00C0399B">
        <w:rPr>
          <w:rFonts w:cs="Times New Roman"/>
          <w:szCs w:val="20"/>
        </w:rPr>
        <w:t xml:space="preserve">- Triệu chứng họng đỏ: </w:t>
      </w:r>
      <w:r>
        <w:rPr>
          <w:rFonts w:cs="Times New Roman"/>
          <w:szCs w:val="20"/>
        </w:rPr>
        <w:t>N</w:t>
      </w:r>
      <w:r w:rsidRPr="00C0399B">
        <w:rPr>
          <w:rFonts w:cs="Times New Roman"/>
          <w:szCs w:val="20"/>
        </w:rPr>
        <w:t>iêm mạc họng bị viêm nhiễm gây nên tình trạng sưng viêm, đỏ họng, sốt cao, rát họng, khó ăn, khó nuốt gây ảnh hưởng không nhỏ đến cuộc sống của người bệnh.</w:t>
      </w:r>
    </w:p>
    <w:p w14:paraId="09C1A56A" w14:textId="3038FFA8" w:rsidR="00C0399B" w:rsidRPr="00C0399B" w:rsidRDefault="00C0399B" w:rsidP="00C0399B">
      <w:pPr>
        <w:spacing w:after="0"/>
        <w:rPr>
          <w:rFonts w:cs="Times New Roman"/>
          <w:szCs w:val="20"/>
        </w:rPr>
      </w:pPr>
      <w:r w:rsidRPr="00C0399B">
        <w:rPr>
          <w:rFonts w:cs="Times New Roman"/>
          <w:szCs w:val="20"/>
        </w:rPr>
        <w:t>- 5 bệnh có thể làm họng đỏ:</w:t>
      </w:r>
    </w:p>
    <w:p w14:paraId="64F38B07" w14:textId="619A6364" w:rsidR="00C0399B" w:rsidRPr="00C0399B" w:rsidRDefault="00C0399B" w:rsidP="00C0399B">
      <w:pPr>
        <w:spacing w:after="0"/>
        <w:rPr>
          <w:rFonts w:cs="Times New Roman"/>
          <w:szCs w:val="20"/>
        </w:rPr>
      </w:pPr>
      <w:r w:rsidRPr="00C0399B">
        <w:rPr>
          <w:rFonts w:cs="Times New Roman"/>
          <w:szCs w:val="20"/>
        </w:rPr>
        <w:t xml:space="preserve">+ </w:t>
      </w:r>
      <w:r>
        <w:rPr>
          <w:rFonts w:cs="Times New Roman"/>
          <w:szCs w:val="20"/>
        </w:rPr>
        <w:t>V</w:t>
      </w:r>
      <w:r w:rsidRPr="00C0399B">
        <w:rPr>
          <w:rFonts w:cs="Times New Roman"/>
          <w:szCs w:val="20"/>
        </w:rPr>
        <w:t>iêm amidan hoặc viêm VA</w:t>
      </w:r>
    </w:p>
    <w:p w14:paraId="6E297C3C" w14:textId="56E3E4F8" w:rsidR="00C0399B" w:rsidRPr="00C0399B" w:rsidRDefault="00C0399B" w:rsidP="00C0399B">
      <w:pPr>
        <w:spacing w:after="0"/>
        <w:rPr>
          <w:rFonts w:cs="Times New Roman"/>
          <w:szCs w:val="20"/>
        </w:rPr>
      </w:pPr>
      <w:r w:rsidRPr="00C0399B">
        <w:rPr>
          <w:rFonts w:cs="Times New Roman"/>
          <w:szCs w:val="20"/>
        </w:rPr>
        <w:t xml:space="preserve">+ </w:t>
      </w:r>
      <w:r>
        <w:rPr>
          <w:rFonts w:cs="Times New Roman"/>
          <w:szCs w:val="20"/>
        </w:rPr>
        <w:t>V</w:t>
      </w:r>
      <w:r w:rsidRPr="00C0399B">
        <w:rPr>
          <w:rFonts w:cs="Times New Roman"/>
          <w:szCs w:val="20"/>
        </w:rPr>
        <w:t>iêm họng cấp  (ví dụ viêm họng do nhiễm liên cầu)</w:t>
      </w:r>
    </w:p>
    <w:p w14:paraId="488FEAD4" w14:textId="7D93F78B" w:rsidR="00C0399B" w:rsidRPr="00C0399B" w:rsidRDefault="00C0399B" w:rsidP="00C0399B">
      <w:pPr>
        <w:spacing w:after="0"/>
        <w:rPr>
          <w:rFonts w:cs="Times New Roman"/>
          <w:szCs w:val="20"/>
        </w:rPr>
      </w:pPr>
      <w:r w:rsidRPr="00C0399B">
        <w:rPr>
          <w:rFonts w:cs="Times New Roman"/>
          <w:szCs w:val="20"/>
        </w:rPr>
        <w:t xml:space="preserve">+ </w:t>
      </w:r>
      <w:r>
        <w:rPr>
          <w:rFonts w:cs="Times New Roman"/>
          <w:szCs w:val="20"/>
        </w:rPr>
        <w:t>C</w:t>
      </w:r>
      <w:r w:rsidRPr="00C0399B">
        <w:rPr>
          <w:rFonts w:cs="Times New Roman"/>
          <w:szCs w:val="20"/>
        </w:rPr>
        <w:t>úm</w:t>
      </w:r>
    </w:p>
    <w:p w14:paraId="69E5343A" w14:textId="2B26D0DB" w:rsidR="00C0399B" w:rsidRPr="00C0399B" w:rsidRDefault="00C0399B" w:rsidP="00C0399B">
      <w:pPr>
        <w:spacing w:after="0"/>
        <w:rPr>
          <w:rFonts w:cs="Times New Roman"/>
          <w:szCs w:val="20"/>
        </w:rPr>
      </w:pPr>
      <w:r w:rsidRPr="00C0399B">
        <w:rPr>
          <w:rFonts w:cs="Times New Roman"/>
          <w:szCs w:val="20"/>
        </w:rPr>
        <w:t xml:space="preserve">+ </w:t>
      </w:r>
      <w:r>
        <w:rPr>
          <w:rFonts w:cs="Times New Roman"/>
          <w:szCs w:val="20"/>
        </w:rPr>
        <w:t>V</w:t>
      </w:r>
      <w:r w:rsidRPr="00C0399B">
        <w:rPr>
          <w:rFonts w:cs="Times New Roman"/>
          <w:szCs w:val="20"/>
        </w:rPr>
        <w:t>iêm nắp thanh quản cấp</w:t>
      </w:r>
    </w:p>
    <w:p w14:paraId="19118325" w14:textId="77E58ED7" w:rsidR="00C0399B" w:rsidRPr="00C0399B" w:rsidRDefault="00C0399B" w:rsidP="00C0399B">
      <w:pPr>
        <w:spacing w:after="0"/>
        <w:rPr>
          <w:rFonts w:cs="Times New Roman"/>
          <w:szCs w:val="20"/>
        </w:rPr>
      </w:pPr>
      <w:r w:rsidRPr="00C0399B">
        <w:rPr>
          <w:rFonts w:cs="Times New Roman"/>
          <w:szCs w:val="20"/>
        </w:rPr>
        <w:t xml:space="preserve">+ </w:t>
      </w:r>
      <w:r>
        <w:rPr>
          <w:rFonts w:cs="Times New Roman"/>
          <w:szCs w:val="20"/>
        </w:rPr>
        <w:t>V</w:t>
      </w:r>
      <w:r w:rsidRPr="00C0399B">
        <w:rPr>
          <w:rFonts w:cs="Times New Roman"/>
          <w:szCs w:val="20"/>
        </w:rPr>
        <w:t>iêm thanh quản</w:t>
      </w:r>
    </w:p>
    <w:p w14:paraId="4FE0CF66" w14:textId="3EDD2A8C" w:rsidR="00C0399B" w:rsidRPr="00C0399B" w:rsidRDefault="00C0399B" w:rsidP="00C0399B">
      <w:pPr>
        <w:spacing w:after="0"/>
        <w:rPr>
          <w:rFonts w:cs="Times New Roman"/>
          <w:szCs w:val="20"/>
        </w:rPr>
      </w:pPr>
      <w:r w:rsidRPr="00C0399B">
        <w:rPr>
          <w:rFonts w:cs="Times New Roman"/>
          <w:szCs w:val="20"/>
        </w:rPr>
        <w:t xml:space="preserve">+ </w:t>
      </w:r>
      <w:r>
        <w:rPr>
          <w:rFonts w:cs="Times New Roman"/>
          <w:szCs w:val="20"/>
        </w:rPr>
        <w:t>S</w:t>
      </w:r>
      <w:r w:rsidRPr="00C0399B">
        <w:rPr>
          <w:rFonts w:cs="Times New Roman"/>
          <w:szCs w:val="20"/>
        </w:rPr>
        <w:t xml:space="preserve">ốt xuất huyết </w:t>
      </w:r>
    </w:p>
    <w:p w14:paraId="4272BFB3" w14:textId="0D3BC5BA" w:rsidR="00C0399B" w:rsidRDefault="00C0399B" w:rsidP="00C0399B">
      <w:pPr>
        <w:spacing w:after="0"/>
        <w:rPr>
          <w:rFonts w:cs="Times New Roman"/>
          <w:szCs w:val="20"/>
        </w:rPr>
      </w:pPr>
      <w:r w:rsidRPr="00C0399B">
        <w:rPr>
          <w:rFonts w:cs="Times New Roman"/>
          <w:szCs w:val="20"/>
        </w:rPr>
        <w:t xml:space="preserve">+ </w:t>
      </w:r>
      <w:r>
        <w:rPr>
          <w:rFonts w:cs="Times New Roman"/>
          <w:szCs w:val="20"/>
        </w:rPr>
        <w:t>V</w:t>
      </w:r>
      <w:r w:rsidRPr="00C0399B">
        <w:rPr>
          <w:rFonts w:cs="Times New Roman"/>
          <w:szCs w:val="20"/>
        </w:rPr>
        <w:t>iêm phổi</w:t>
      </w:r>
    </w:p>
    <w:p w14:paraId="491D21F3" w14:textId="544C5D78" w:rsidR="00C0399B" w:rsidRPr="00C0399B" w:rsidRDefault="00C0399B" w:rsidP="00C0399B">
      <w:pPr>
        <w:spacing w:after="0"/>
        <w:rPr>
          <w:rFonts w:cs="Times New Roman"/>
          <w:szCs w:val="20"/>
        </w:rPr>
      </w:pPr>
      <w:r w:rsidRPr="00C0399B">
        <w:rPr>
          <w:rFonts w:cs="Times New Roman"/>
          <w:szCs w:val="20"/>
        </w:rPr>
        <w:t xml:space="preserve">+ </w:t>
      </w:r>
      <w:r>
        <w:rPr>
          <w:rFonts w:cs="Times New Roman"/>
          <w:szCs w:val="20"/>
        </w:rPr>
        <w:t>U</w:t>
      </w:r>
      <w:r w:rsidRPr="00C0399B">
        <w:rPr>
          <w:rFonts w:cs="Times New Roman"/>
          <w:szCs w:val="20"/>
        </w:rPr>
        <w:t>ng thư vòm họng</w:t>
      </w:r>
    </w:p>
    <w:p w14:paraId="47310F31" w14:textId="38B8C484" w:rsidR="00C0399B" w:rsidRPr="007F51C5" w:rsidRDefault="00C0399B" w:rsidP="00C0399B">
      <w:pPr>
        <w:spacing w:after="0"/>
        <w:rPr>
          <w:rFonts w:cs="Times New Roman"/>
          <w:b/>
          <w:bCs/>
          <w:szCs w:val="20"/>
        </w:rPr>
      </w:pPr>
      <w:r w:rsidRPr="007F51C5">
        <w:rPr>
          <w:rFonts w:cs="Times New Roman"/>
          <w:b/>
          <w:bCs/>
          <w:szCs w:val="20"/>
        </w:rPr>
        <w:t>3. Am</w:t>
      </w:r>
      <w:r w:rsidR="0005399F">
        <w:rPr>
          <w:rFonts w:cs="Times New Roman"/>
          <w:b/>
          <w:bCs/>
          <w:szCs w:val="20"/>
        </w:rPr>
        <w:t>i</w:t>
      </w:r>
      <w:r w:rsidRPr="007F51C5">
        <w:rPr>
          <w:rFonts w:cs="Times New Roman"/>
          <w:b/>
          <w:bCs/>
          <w:szCs w:val="20"/>
        </w:rPr>
        <w:t>da</w:t>
      </w:r>
      <w:r w:rsidR="0005399F">
        <w:rPr>
          <w:rFonts w:cs="Times New Roman"/>
          <w:b/>
          <w:bCs/>
          <w:szCs w:val="20"/>
        </w:rPr>
        <w:t>n</w:t>
      </w:r>
      <w:r w:rsidRPr="007F51C5">
        <w:rPr>
          <w:rFonts w:cs="Times New Roman"/>
          <w:b/>
          <w:bCs/>
          <w:szCs w:val="20"/>
        </w:rPr>
        <w:t xml:space="preserve"> xuất hiện khi nào?</w:t>
      </w:r>
    </w:p>
    <w:p w14:paraId="4020AA7C" w14:textId="130FD3DB" w:rsidR="00C0399B" w:rsidRPr="00C0399B" w:rsidRDefault="00C0399B" w:rsidP="00C0399B">
      <w:pPr>
        <w:spacing w:after="0"/>
        <w:rPr>
          <w:rFonts w:cs="Times New Roman"/>
          <w:szCs w:val="20"/>
        </w:rPr>
      </w:pPr>
      <w:r w:rsidRPr="00C0399B">
        <w:rPr>
          <w:rFonts w:cs="Times New Roman"/>
          <w:szCs w:val="20"/>
        </w:rPr>
        <w:t>- Am</w:t>
      </w:r>
      <w:r w:rsidR="0005399F">
        <w:rPr>
          <w:rFonts w:cs="Times New Roman"/>
          <w:szCs w:val="20"/>
        </w:rPr>
        <w:t>i</w:t>
      </w:r>
      <w:r w:rsidRPr="00C0399B">
        <w:rPr>
          <w:rFonts w:cs="Times New Roman"/>
          <w:szCs w:val="20"/>
        </w:rPr>
        <w:t>da</w:t>
      </w:r>
      <w:r w:rsidR="0005399F">
        <w:rPr>
          <w:rFonts w:cs="Times New Roman"/>
          <w:szCs w:val="20"/>
        </w:rPr>
        <w:t>n</w:t>
      </w:r>
      <w:r w:rsidRPr="00C0399B">
        <w:rPr>
          <w:rFonts w:cs="Times New Roman"/>
          <w:szCs w:val="20"/>
        </w:rPr>
        <w:t xml:space="preserve"> chỉ phát triển từ 2 tuổi trở lên.</w:t>
      </w:r>
    </w:p>
    <w:p w14:paraId="40392F2A" w14:textId="419E0531" w:rsidR="00C0399B" w:rsidRPr="00C0399B" w:rsidRDefault="00C0399B" w:rsidP="00C0399B">
      <w:pPr>
        <w:spacing w:after="0"/>
        <w:rPr>
          <w:rFonts w:cs="Times New Roman"/>
          <w:szCs w:val="20"/>
        </w:rPr>
      </w:pPr>
      <w:r w:rsidRPr="00C0399B">
        <w:rPr>
          <w:rFonts w:cs="Times New Roman"/>
          <w:szCs w:val="20"/>
        </w:rPr>
        <w:t>- Trước đó, chỉ là tổ chức bạch huyết gọi là VA</w:t>
      </w:r>
      <w:r w:rsidR="00830828">
        <w:rPr>
          <w:rFonts w:cs="Times New Roman"/>
          <w:szCs w:val="20"/>
        </w:rPr>
        <w:t xml:space="preserve"> (Végétations Adénoides), là tổ chức gồm nhiều tế bào bạch cầu. Khi thở thông qua mũi, qua VA rồi mới vào phổi.</w:t>
      </w:r>
      <w:r w:rsidR="000C60B7">
        <w:rPr>
          <w:rFonts w:cs="Times New Roman"/>
          <w:szCs w:val="20"/>
        </w:rPr>
        <w:t xml:space="preserve"> Nhiệm vụ của VA là nhận diện vi khuẩn tạo kháng thể.</w:t>
      </w:r>
    </w:p>
    <w:p w14:paraId="6CD3291C" w14:textId="642A3B08" w:rsidR="00C0399B" w:rsidRPr="00E31937" w:rsidRDefault="00C0399B" w:rsidP="00C0399B">
      <w:pPr>
        <w:spacing w:after="0"/>
        <w:rPr>
          <w:rFonts w:cs="Times New Roman"/>
          <w:b/>
          <w:bCs/>
          <w:szCs w:val="20"/>
        </w:rPr>
      </w:pPr>
      <w:r w:rsidRPr="00E31937">
        <w:rPr>
          <w:rFonts w:cs="Times New Roman"/>
          <w:b/>
          <w:bCs/>
          <w:szCs w:val="20"/>
        </w:rPr>
        <w:t xml:space="preserve">4. </w:t>
      </w:r>
      <w:r w:rsidR="007F51C5" w:rsidRPr="00E31937">
        <w:rPr>
          <w:rFonts w:cs="Times New Roman"/>
          <w:b/>
          <w:bCs/>
          <w:szCs w:val="20"/>
        </w:rPr>
        <w:t>T</w:t>
      </w:r>
      <w:r w:rsidRPr="00E31937">
        <w:rPr>
          <w:rFonts w:cs="Times New Roman"/>
          <w:b/>
          <w:bCs/>
          <w:szCs w:val="20"/>
        </w:rPr>
        <w:t>ại sao giọng nói ở trẻ em thường cao hơn người lớn và sau 12 tuổi, giọng nói trẻ nam thường trầm hơn trẻ lớn?</w:t>
      </w:r>
    </w:p>
    <w:p w14:paraId="7BDD029E" w14:textId="0FFC1FF9" w:rsidR="00C0399B" w:rsidRPr="00C0399B" w:rsidRDefault="00C0399B" w:rsidP="00C0399B">
      <w:pPr>
        <w:spacing w:after="0"/>
        <w:rPr>
          <w:rFonts w:cs="Times New Roman"/>
          <w:szCs w:val="20"/>
        </w:rPr>
      </w:pPr>
      <w:r w:rsidRPr="00C0399B">
        <w:rPr>
          <w:rFonts w:cs="Times New Roman"/>
          <w:szCs w:val="20"/>
        </w:rPr>
        <w:t xml:space="preserve">- </w:t>
      </w:r>
      <w:r w:rsidR="00E31937">
        <w:rPr>
          <w:rFonts w:cs="Times New Roman"/>
          <w:szCs w:val="20"/>
        </w:rPr>
        <w:t>G</w:t>
      </w:r>
      <w:r w:rsidRPr="00C0399B">
        <w:rPr>
          <w:rFonts w:cs="Times New Roman"/>
          <w:szCs w:val="20"/>
        </w:rPr>
        <w:t>iọng nói trẻ em thường cao hơn người lớn: do thanh môn hẹp, dây thanh đới ngắn.</w:t>
      </w:r>
    </w:p>
    <w:p w14:paraId="4F22F35A" w14:textId="16C536BF" w:rsidR="00C0399B" w:rsidRPr="00C0399B" w:rsidRDefault="00C0399B" w:rsidP="00C0399B">
      <w:pPr>
        <w:spacing w:after="0"/>
        <w:rPr>
          <w:rFonts w:cs="Times New Roman"/>
          <w:szCs w:val="20"/>
        </w:rPr>
      </w:pPr>
      <w:r w:rsidRPr="00C0399B">
        <w:rPr>
          <w:rFonts w:cs="Times New Roman"/>
          <w:szCs w:val="20"/>
        </w:rPr>
        <w:t>- Từ 12 tuổi trở đi, thanh đới của trẻ trai sẽ dài hơn trẻ gái nên giọng nói của trai sẽ trầm đi.</w:t>
      </w:r>
      <w:r w:rsidR="00E31937">
        <w:rPr>
          <w:rFonts w:cs="Times New Roman"/>
          <w:szCs w:val="20"/>
        </w:rPr>
        <w:t xml:space="preserve"> Thêm vào đó</w:t>
      </w:r>
      <w:r w:rsidRPr="00C0399B">
        <w:rPr>
          <w:rFonts w:cs="Times New Roman"/>
          <w:szCs w:val="20"/>
        </w:rPr>
        <w:t xml:space="preserve"> ở trẻ gái, có hormon estrogen làm kích thích dây thanh âm, nên giọng nói thường cao hơn.</w:t>
      </w:r>
    </w:p>
    <w:p w14:paraId="0ADE9BF7" w14:textId="157EEDFE" w:rsidR="00C0399B" w:rsidRPr="00E31937" w:rsidRDefault="00C0399B" w:rsidP="00C0399B">
      <w:pPr>
        <w:spacing w:after="0"/>
        <w:rPr>
          <w:rFonts w:cs="Times New Roman"/>
          <w:b/>
          <w:bCs/>
          <w:szCs w:val="20"/>
        </w:rPr>
      </w:pPr>
      <w:r w:rsidRPr="00E31937">
        <w:rPr>
          <w:rFonts w:cs="Times New Roman"/>
          <w:b/>
          <w:bCs/>
          <w:szCs w:val="20"/>
        </w:rPr>
        <w:t xml:space="preserve">5. </w:t>
      </w:r>
      <w:r w:rsidR="00E31937">
        <w:rPr>
          <w:rFonts w:cs="Times New Roman"/>
          <w:b/>
          <w:bCs/>
          <w:szCs w:val="20"/>
        </w:rPr>
        <w:t>Đặc điểm d</w:t>
      </w:r>
      <w:r w:rsidRPr="00E31937">
        <w:rPr>
          <w:rFonts w:cs="Times New Roman"/>
          <w:b/>
          <w:bCs/>
          <w:szCs w:val="20"/>
        </w:rPr>
        <w:t>ấu rút lõm lồng ngực ở trẻ nhỏ</w:t>
      </w:r>
      <w:r w:rsidR="00E31937">
        <w:rPr>
          <w:rFonts w:cs="Times New Roman"/>
          <w:b/>
          <w:bCs/>
          <w:szCs w:val="20"/>
        </w:rPr>
        <w:t>.</w:t>
      </w:r>
    </w:p>
    <w:p w14:paraId="7641C304" w14:textId="63EE85AD" w:rsidR="00C0399B" w:rsidRPr="00C0399B" w:rsidRDefault="00C0399B" w:rsidP="00C0399B">
      <w:pPr>
        <w:spacing w:after="0"/>
        <w:rPr>
          <w:rFonts w:cs="Times New Roman"/>
          <w:szCs w:val="20"/>
        </w:rPr>
      </w:pPr>
      <w:r w:rsidRPr="00C0399B">
        <w:rPr>
          <w:rFonts w:cs="Times New Roman"/>
          <w:szCs w:val="20"/>
        </w:rPr>
        <w:t>- Tìm dấu hiệu rút lõm lồng ngực khi trẻ hít vào.</w:t>
      </w:r>
      <w:r w:rsidR="00516C5D">
        <w:rPr>
          <w:rFonts w:cs="Times New Roman"/>
          <w:szCs w:val="20"/>
        </w:rPr>
        <w:t xml:space="preserve"> </w:t>
      </w:r>
      <w:r w:rsidRPr="00C0399B">
        <w:rPr>
          <w:rFonts w:cs="Times New Roman"/>
          <w:szCs w:val="20"/>
        </w:rPr>
        <w:t>Dấu hiệu rút lõm lồng ngực xuất hiện khi trẻ phải gắng hết sức nhiều hơn bình thường để hít vào.</w:t>
      </w:r>
    </w:p>
    <w:p w14:paraId="53E35FCC" w14:textId="4EC8C6B3" w:rsidR="00C0399B" w:rsidRDefault="00C0399B" w:rsidP="00C0399B">
      <w:pPr>
        <w:spacing w:after="0"/>
        <w:rPr>
          <w:rFonts w:cs="Times New Roman"/>
          <w:szCs w:val="20"/>
        </w:rPr>
      </w:pPr>
      <w:r w:rsidRPr="00C0399B">
        <w:rPr>
          <w:rFonts w:cs="Times New Roman"/>
          <w:szCs w:val="20"/>
        </w:rPr>
        <w:t xml:space="preserve">- Bình thường, toàn bộ lồng ngực (phần trên và dưới) và bụng phình ra khi trẻ hít vào. </w:t>
      </w:r>
      <w:r w:rsidR="00E31937" w:rsidRPr="00C0399B">
        <w:rPr>
          <w:rFonts w:cs="Times New Roman"/>
          <w:szCs w:val="20"/>
        </w:rPr>
        <w:t>Nhìn vào phần dưới ngực, trẻ có dấu hiệu rút lõm lồng ngực nếu phần dưới lồng ngực lõm vào khi trẻ hít vào.</w:t>
      </w:r>
    </w:p>
    <w:p w14:paraId="27491A90" w14:textId="185E3AB4" w:rsidR="009745B0" w:rsidRPr="00C0399B" w:rsidRDefault="009745B0" w:rsidP="00C0399B">
      <w:pPr>
        <w:spacing w:after="0"/>
        <w:rPr>
          <w:rFonts w:cs="Times New Roman"/>
          <w:szCs w:val="20"/>
        </w:rPr>
      </w:pPr>
      <w:r>
        <w:rPr>
          <w:rFonts w:cs="Times New Roman"/>
          <w:szCs w:val="20"/>
        </w:rPr>
        <w:t>- Ở trẻ nhỏ hay trẻ sơ sinh vẫn có rút lõm lồng ngực nên khi đánh giá với những trẻ này cần phải dựa vào rút lõm lồng ngực mạnh, liên tục.</w:t>
      </w:r>
    </w:p>
    <w:p w14:paraId="54DEEBF3" w14:textId="4A5B7A01" w:rsidR="00C0399B" w:rsidRPr="00C0399B" w:rsidRDefault="00C0399B" w:rsidP="00C0399B">
      <w:pPr>
        <w:spacing w:after="0"/>
        <w:rPr>
          <w:rFonts w:cs="Times New Roman"/>
          <w:szCs w:val="20"/>
        </w:rPr>
      </w:pPr>
      <w:r w:rsidRPr="00C0399B">
        <w:rPr>
          <w:rFonts w:cs="Times New Roman"/>
          <w:szCs w:val="20"/>
        </w:rPr>
        <w:t>- Nếu bạn không chắc chắn trẻ có dấu hiệu rút lõm lồng ngực, hãy quan sát lại</w:t>
      </w:r>
      <w:r w:rsidR="00E31937">
        <w:rPr>
          <w:rFonts w:cs="Times New Roman"/>
          <w:szCs w:val="20"/>
        </w:rPr>
        <w:t>:</w:t>
      </w:r>
    </w:p>
    <w:p w14:paraId="070EB720" w14:textId="77777777" w:rsidR="00C0399B" w:rsidRPr="00C0399B" w:rsidRDefault="00C0399B" w:rsidP="00C0399B">
      <w:pPr>
        <w:spacing w:after="0"/>
        <w:rPr>
          <w:rFonts w:cs="Times New Roman"/>
          <w:szCs w:val="20"/>
        </w:rPr>
      </w:pPr>
      <w:r w:rsidRPr="00C0399B">
        <w:rPr>
          <w:rFonts w:cs="Times New Roman"/>
          <w:szCs w:val="20"/>
        </w:rPr>
        <w:t xml:space="preserve">+ Nếu trẻ gập người, rất khó nhìn sự di động của phần dưới lồng ngực. </w:t>
      </w:r>
    </w:p>
    <w:p w14:paraId="5A94050A" w14:textId="32645773" w:rsidR="00C0399B" w:rsidRPr="00C0399B" w:rsidRDefault="00C0399B" w:rsidP="00C0399B">
      <w:pPr>
        <w:spacing w:after="0"/>
        <w:rPr>
          <w:rFonts w:cs="Times New Roman"/>
          <w:szCs w:val="20"/>
        </w:rPr>
      </w:pPr>
      <w:r w:rsidRPr="00C0399B">
        <w:rPr>
          <w:rFonts w:cs="Times New Roman"/>
          <w:szCs w:val="20"/>
        </w:rPr>
        <w:t>+</w:t>
      </w:r>
      <w:r w:rsidR="00E31937">
        <w:rPr>
          <w:rFonts w:cs="Times New Roman"/>
          <w:szCs w:val="20"/>
        </w:rPr>
        <w:t xml:space="preserve"> </w:t>
      </w:r>
      <w:r w:rsidRPr="00C0399B">
        <w:rPr>
          <w:rFonts w:cs="Times New Roman"/>
          <w:szCs w:val="20"/>
        </w:rPr>
        <w:t>Để trẻ nằm thẳng, nếu vẫn không nhìn thấy phần dưới lồng ngực lõm vào khi trẻ hít vào là trẻ không có rút lõm lồng ngực.</w:t>
      </w:r>
    </w:p>
    <w:p w14:paraId="7B92363B" w14:textId="4E7B9D82" w:rsidR="00C0399B" w:rsidRPr="00C0399B" w:rsidRDefault="00C0399B" w:rsidP="00C0399B">
      <w:pPr>
        <w:spacing w:after="0"/>
        <w:rPr>
          <w:rFonts w:cs="Times New Roman"/>
          <w:szCs w:val="20"/>
        </w:rPr>
      </w:pPr>
      <w:r w:rsidRPr="00C0399B">
        <w:rPr>
          <w:rFonts w:cs="Times New Roman"/>
          <w:szCs w:val="20"/>
        </w:rPr>
        <w:t>- Lưu ý: Nếu chỉ có phần mềm giữa các xương sườn lõm vào khi trẻ hít vào (được gọi là có kéo cơ liên sườn hoặc co rút cơ liên sườn), thì trẻ này không có rút lõm lồng ngực.</w:t>
      </w:r>
    </w:p>
    <w:p w14:paraId="33378153" w14:textId="0C44508F" w:rsidR="00C0399B" w:rsidRPr="009E5BF0" w:rsidRDefault="00C0399B" w:rsidP="00C0399B">
      <w:pPr>
        <w:spacing w:after="0"/>
        <w:rPr>
          <w:rFonts w:cs="Times New Roman"/>
          <w:b/>
          <w:bCs/>
          <w:szCs w:val="20"/>
        </w:rPr>
      </w:pPr>
      <w:r w:rsidRPr="009E5BF0">
        <w:rPr>
          <w:rFonts w:cs="Times New Roman"/>
          <w:b/>
          <w:bCs/>
          <w:szCs w:val="20"/>
        </w:rPr>
        <w:t>6. Cách khám họng</w:t>
      </w:r>
    </w:p>
    <w:p w14:paraId="73692BC9" w14:textId="77777777" w:rsidR="00C0399B" w:rsidRPr="00C0399B" w:rsidRDefault="00C0399B" w:rsidP="00C0399B">
      <w:pPr>
        <w:spacing w:after="0"/>
        <w:rPr>
          <w:rFonts w:cs="Times New Roman"/>
          <w:szCs w:val="20"/>
        </w:rPr>
      </w:pPr>
      <w:r w:rsidRPr="00C0399B">
        <w:rPr>
          <w:rFonts w:cs="Times New Roman"/>
          <w:szCs w:val="20"/>
        </w:rPr>
        <w:t>a. Tư thế</w:t>
      </w:r>
    </w:p>
    <w:p w14:paraId="24C1A7AC" w14:textId="5D53E4AF" w:rsidR="00C0399B" w:rsidRPr="00C0399B" w:rsidRDefault="00C0399B" w:rsidP="00C0399B">
      <w:pPr>
        <w:spacing w:after="0"/>
        <w:rPr>
          <w:rFonts w:cs="Times New Roman"/>
          <w:szCs w:val="20"/>
        </w:rPr>
      </w:pPr>
      <w:r w:rsidRPr="00C0399B">
        <w:rPr>
          <w:rFonts w:cs="Times New Roman"/>
          <w:szCs w:val="20"/>
        </w:rPr>
        <w:t>- Bà mẹ (bố) dùng đùi của mình kẹp 2 chân em bé.</w:t>
      </w:r>
    </w:p>
    <w:p w14:paraId="344A2975" w14:textId="0AB9253B" w:rsidR="00C0399B" w:rsidRPr="00C0399B" w:rsidRDefault="00C0399B" w:rsidP="00C0399B">
      <w:pPr>
        <w:spacing w:after="0"/>
        <w:rPr>
          <w:rFonts w:cs="Times New Roman"/>
          <w:szCs w:val="20"/>
        </w:rPr>
      </w:pPr>
      <w:r w:rsidRPr="00C0399B">
        <w:rPr>
          <w:rFonts w:cs="Times New Roman"/>
          <w:szCs w:val="20"/>
        </w:rPr>
        <w:t xml:space="preserve">- </w:t>
      </w:r>
      <w:r w:rsidR="009E5BF0">
        <w:rPr>
          <w:rFonts w:cs="Times New Roman"/>
          <w:szCs w:val="20"/>
        </w:rPr>
        <w:t>T</w:t>
      </w:r>
      <w:r w:rsidRPr="00C0399B">
        <w:rPr>
          <w:rFonts w:cs="Times New Roman"/>
          <w:szCs w:val="20"/>
        </w:rPr>
        <w:t>ay trái bà mẹ vòng trước ngực nắm chỗ bắt chéo 2 cổ tay em bé</w:t>
      </w:r>
      <w:r w:rsidR="009E5BF0">
        <w:rPr>
          <w:rFonts w:cs="Times New Roman"/>
          <w:szCs w:val="20"/>
        </w:rPr>
        <w:t>.</w:t>
      </w:r>
    </w:p>
    <w:p w14:paraId="1C253B48" w14:textId="77777777" w:rsidR="00C0399B" w:rsidRPr="00C0399B" w:rsidRDefault="00C0399B" w:rsidP="00C0399B">
      <w:pPr>
        <w:spacing w:after="0"/>
        <w:rPr>
          <w:rFonts w:cs="Times New Roman"/>
          <w:szCs w:val="20"/>
        </w:rPr>
      </w:pPr>
      <w:r w:rsidRPr="00C0399B">
        <w:rPr>
          <w:rFonts w:cs="Times New Roman"/>
          <w:szCs w:val="20"/>
        </w:rPr>
        <w:t>- Tay phải bà mẹ đè trán em bé vào ngực mình.</w:t>
      </w:r>
    </w:p>
    <w:p w14:paraId="5B600176" w14:textId="77777777" w:rsidR="00C0399B" w:rsidRPr="00C0399B" w:rsidRDefault="00C0399B" w:rsidP="00C0399B">
      <w:pPr>
        <w:spacing w:after="0"/>
        <w:rPr>
          <w:rFonts w:cs="Times New Roman"/>
          <w:szCs w:val="20"/>
        </w:rPr>
      </w:pPr>
      <w:r w:rsidRPr="00C0399B">
        <w:rPr>
          <w:rFonts w:cs="Times New Roman"/>
          <w:szCs w:val="20"/>
        </w:rPr>
        <w:t xml:space="preserve">- Đừng để chân em bé chạm đất hay ghế, nó sẽ tì vào đây và nhô người lên. </w:t>
      </w:r>
    </w:p>
    <w:p w14:paraId="0D24F093" w14:textId="6ED2F5D8" w:rsidR="00C0399B" w:rsidRPr="00C0399B" w:rsidRDefault="00C0399B" w:rsidP="00C0399B">
      <w:pPr>
        <w:spacing w:after="0"/>
        <w:rPr>
          <w:rFonts w:cs="Times New Roman"/>
          <w:szCs w:val="20"/>
        </w:rPr>
      </w:pPr>
      <w:r w:rsidRPr="00C0399B">
        <w:rPr>
          <w:rFonts w:cs="Times New Roman"/>
          <w:szCs w:val="20"/>
        </w:rPr>
        <w:t>b. Cách khám</w:t>
      </w:r>
    </w:p>
    <w:p w14:paraId="5D2DEFAC" w14:textId="2F945E6C" w:rsidR="00C0399B" w:rsidRPr="00C0399B" w:rsidRDefault="00C0399B" w:rsidP="00C0399B">
      <w:pPr>
        <w:spacing w:after="0"/>
        <w:rPr>
          <w:rFonts w:cs="Times New Roman"/>
          <w:szCs w:val="20"/>
        </w:rPr>
      </w:pPr>
      <w:r w:rsidRPr="00C0399B">
        <w:rPr>
          <w:rFonts w:cs="Times New Roman"/>
          <w:szCs w:val="20"/>
        </w:rPr>
        <w:t xml:space="preserve">- Khám họng gồm 3 bước: </w:t>
      </w:r>
      <w:r w:rsidR="0005399F">
        <w:rPr>
          <w:rFonts w:cs="Times New Roman"/>
          <w:szCs w:val="20"/>
        </w:rPr>
        <w:t>K</w:t>
      </w:r>
      <w:r w:rsidRPr="00C0399B">
        <w:rPr>
          <w:rFonts w:cs="Times New Roman"/>
          <w:szCs w:val="20"/>
        </w:rPr>
        <w:t>hám miệng, khám họng không có dụng cụ, khám họng có dụng cụ.</w:t>
      </w:r>
    </w:p>
    <w:p w14:paraId="46508322" w14:textId="7D67A353" w:rsidR="00C0399B" w:rsidRPr="00C0399B" w:rsidRDefault="00C0399B" w:rsidP="00C0399B">
      <w:pPr>
        <w:spacing w:after="0"/>
        <w:rPr>
          <w:rFonts w:cs="Times New Roman"/>
          <w:szCs w:val="20"/>
        </w:rPr>
      </w:pPr>
      <w:r w:rsidRPr="00C0399B">
        <w:rPr>
          <w:rFonts w:cs="Times New Roman"/>
          <w:szCs w:val="20"/>
        </w:rPr>
        <w:t>B</w:t>
      </w:r>
      <w:r w:rsidR="0005399F">
        <w:rPr>
          <w:rFonts w:cs="Times New Roman"/>
          <w:szCs w:val="20"/>
        </w:rPr>
        <w:t>ước 1</w:t>
      </w:r>
      <w:r w:rsidRPr="00C0399B">
        <w:rPr>
          <w:rFonts w:cs="Times New Roman"/>
          <w:szCs w:val="20"/>
        </w:rPr>
        <w:t>: Khám miệng</w:t>
      </w:r>
    </w:p>
    <w:p w14:paraId="19C38D8A" w14:textId="42E7B9ED" w:rsidR="00C0399B" w:rsidRPr="00C0399B" w:rsidRDefault="00C0399B" w:rsidP="00C0399B">
      <w:pPr>
        <w:spacing w:after="0"/>
        <w:rPr>
          <w:rFonts w:cs="Times New Roman"/>
          <w:szCs w:val="20"/>
        </w:rPr>
      </w:pPr>
      <w:r w:rsidRPr="00C0399B">
        <w:rPr>
          <w:rFonts w:cs="Times New Roman"/>
          <w:szCs w:val="20"/>
        </w:rPr>
        <w:t xml:space="preserve">- </w:t>
      </w:r>
      <w:r w:rsidR="0005399F">
        <w:rPr>
          <w:rFonts w:cs="Times New Roman"/>
          <w:szCs w:val="20"/>
        </w:rPr>
        <w:t>M</w:t>
      </w:r>
      <w:r w:rsidRPr="00C0399B">
        <w:rPr>
          <w:rFonts w:cs="Times New Roman"/>
          <w:szCs w:val="20"/>
        </w:rPr>
        <w:t>iệng và họng có quan hệ chặt chẽ với nhau không thể khám họng mà không khám miệng.</w:t>
      </w:r>
      <w:r w:rsidR="0005399F">
        <w:rPr>
          <w:rFonts w:cs="Times New Roman"/>
          <w:szCs w:val="20"/>
        </w:rPr>
        <w:t xml:space="preserve"> </w:t>
      </w:r>
      <w:r w:rsidRPr="00C0399B">
        <w:rPr>
          <w:rFonts w:cs="Times New Roman"/>
          <w:szCs w:val="20"/>
        </w:rPr>
        <w:t>Dùng đè lưỡi vén má ra để xem răng, lợi và mặt trong của má xem hàm ếch và màn hầu có giá trị trong chẩn đoán</w:t>
      </w:r>
      <w:r w:rsidR="0005399F">
        <w:rPr>
          <w:rFonts w:cs="Times New Roman"/>
          <w:szCs w:val="20"/>
        </w:rPr>
        <w:t>.</w:t>
      </w:r>
    </w:p>
    <w:p w14:paraId="7E19A6F8" w14:textId="41DDDD5B" w:rsidR="00C0399B" w:rsidRPr="00C0399B" w:rsidRDefault="00C0399B" w:rsidP="00C0399B">
      <w:pPr>
        <w:spacing w:after="0"/>
        <w:rPr>
          <w:rFonts w:cs="Times New Roman"/>
          <w:szCs w:val="20"/>
        </w:rPr>
      </w:pPr>
      <w:r w:rsidRPr="00C0399B">
        <w:rPr>
          <w:rFonts w:cs="Times New Roman"/>
          <w:szCs w:val="20"/>
        </w:rPr>
        <w:t xml:space="preserve">- </w:t>
      </w:r>
      <w:r w:rsidR="0005399F">
        <w:rPr>
          <w:rFonts w:cs="Times New Roman"/>
          <w:szCs w:val="20"/>
        </w:rPr>
        <w:t>B</w:t>
      </w:r>
      <w:r w:rsidRPr="00C0399B">
        <w:rPr>
          <w:rFonts w:cs="Times New Roman"/>
          <w:szCs w:val="20"/>
        </w:rPr>
        <w:t>ảo bệnh nhân cong lưỡi lên xem sàn miệng và mặt dưới lưỡi</w:t>
      </w:r>
      <w:r w:rsidR="0005399F">
        <w:rPr>
          <w:rFonts w:cs="Times New Roman"/>
          <w:szCs w:val="20"/>
        </w:rPr>
        <w:t xml:space="preserve"> </w:t>
      </w:r>
      <w:r w:rsidRPr="00C0399B">
        <w:rPr>
          <w:rFonts w:cs="Times New Roman"/>
          <w:szCs w:val="20"/>
        </w:rPr>
        <w:t>(áp dụng cho trẻ lớn)</w:t>
      </w:r>
      <w:r w:rsidR="0005399F">
        <w:rPr>
          <w:rFonts w:cs="Times New Roman"/>
          <w:szCs w:val="20"/>
        </w:rPr>
        <w:t>.</w:t>
      </w:r>
    </w:p>
    <w:p w14:paraId="39276F01" w14:textId="45053E70" w:rsidR="00C0399B" w:rsidRPr="00C0399B" w:rsidRDefault="00C0399B" w:rsidP="00C0399B">
      <w:pPr>
        <w:spacing w:after="0"/>
        <w:rPr>
          <w:rFonts w:cs="Times New Roman"/>
          <w:szCs w:val="20"/>
        </w:rPr>
      </w:pPr>
      <w:r w:rsidRPr="00C0399B">
        <w:rPr>
          <w:rFonts w:cs="Times New Roman"/>
          <w:szCs w:val="20"/>
        </w:rPr>
        <w:t>B</w:t>
      </w:r>
      <w:r w:rsidR="0005399F">
        <w:rPr>
          <w:rFonts w:cs="Times New Roman"/>
          <w:szCs w:val="20"/>
        </w:rPr>
        <w:t>ước 2:</w:t>
      </w:r>
      <w:r w:rsidRPr="00C0399B">
        <w:rPr>
          <w:rFonts w:cs="Times New Roman"/>
          <w:szCs w:val="20"/>
        </w:rPr>
        <w:t xml:space="preserve"> Khám họng không có dụng cụ</w:t>
      </w:r>
    </w:p>
    <w:p w14:paraId="38DA5D65" w14:textId="0D38D1ED" w:rsidR="00C0399B" w:rsidRPr="00C0399B" w:rsidRDefault="00C0399B" w:rsidP="00C0399B">
      <w:pPr>
        <w:spacing w:after="0"/>
        <w:rPr>
          <w:rFonts w:cs="Times New Roman"/>
          <w:szCs w:val="20"/>
        </w:rPr>
      </w:pPr>
      <w:r w:rsidRPr="00C0399B">
        <w:rPr>
          <w:rFonts w:cs="Times New Roman"/>
          <w:szCs w:val="20"/>
        </w:rPr>
        <w:t xml:space="preserve">- </w:t>
      </w:r>
      <w:r w:rsidR="0005399F">
        <w:rPr>
          <w:rFonts w:cs="Times New Roman"/>
          <w:szCs w:val="20"/>
        </w:rPr>
        <w:t>B</w:t>
      </w:r>
      <w:r w:rsidRPr="00C0399B">
        <w:rPr>
          <w:rFonts w:cs="Times New Roman"/>
          <w:szCs w:val="20"/>
        </w:rPr>
        <w:t>ảo bệnh nhân há miệng, thè lưỡi và kêu ê ê, lưỡi gà sẽ kéo lên và am</w:t>
      </w:r>
      <w:r w:rsidR="0005399F">
        <w:rPr>
          <w:rFonts w:cs="Times New Roman"/>
          <w:szCs w:val="20"/>
        </w:rPr>
        <w:t>id</w:t>
      </w:r>
      <w:r w:rsidRPr="00C0399B">
        <w:rPr>
          <w:rFonts w:cs="Times New Roman"/>
          <w:szCs w:val="20"/>
        </w:rPr>
        <w:t xml:space="preserve">an sẽ xuất hiện trong tư thế bình </w:t>
      </w:r>
      <w:r w:rsidRPr="00C0399B">
        <w:rPr>
          <w:rFonts w:cs="Times New Roman"/>
          <w:szCs w:val="20"/>
        </w:rPr>
        <w:lastRenderedPageBreak/>
        <w:t>thường. Cách khám này bệnh nhân không buồn nôn (áp dụng cho trẻ lớn)</w:t>
      </w:r>
      <w:r w:rsidR="0005399F">
        <w:rPr>
          <w:rFonts w:cs="Times New Roman"/>
          <w:szCs w:val="20"/>
        </w:rPr>
        <w:t>.</w:t>
      </w:r>
    </w:p>
    <w:p w14:paraId="2C3DB1FA" w14:textId="13DA26C7" w:rsidR="00C0399B" w:rsidRPr="00C0399B" w:rsidRDefault="00C0399B" w:rsidP="00C0399B">
      <w:pPr>
        <w:spacing w:after="0"/>
        <w:rPr>
          <w:rFonts w:cs="Times New Roman"/>
          <w:szCs w:val="20"/>
        </w:rPr>
      </w:pPr>
      <w:r w:rsidRPr="00C0399B">
        <w:rPr>
          <w:rFonts w:cs="Times New Roman"/>
          <w:szCs w:val="20"/>
        </w:rPr>
        <w:t>B</w:t>
      </w:r>
      <w:r w:rsidR="0005399F">
        <w:rPr>
          <w:rFonts w:cs="Times New Roman"/>
          <w:szCs w:val="20"/>
        </w:rPr>
        <w:t>ước 3</w:t>
      </w:r>
      <w:r w:rsidRPr="00C0399B">
        <w:rPr>
          <w:rFonts w:cs="Times New Roman"/>
          <w:szCs w:val="20"/>
        </w:rPr>
        <w:t>: Khám họng có dụng cụ</w:t>
      </w:r>
      <w:r w:rsidR="0005399F">
        <w:rPr>
          <w:rFonts w:cs="Times New Roman"/>
          <w:szCs w:val="20"/>
        </w:rPr>
        <w:t xml:space="preserve"> (đè lưỡi)</w:t>
      </w:r>
    </w:p>
    <w:p w14:paraId="47D81731" w14:textId="77777777" w:rsidR="00C0399B" w:rsidRPr="00C0399B" w:rsidRDefault="00C0399B" w:rsidP="00C0399B">
      <w:pPr>
        <w:spacing w:after="0"/>
        <w:rPr>
          <w:rFonts w:cs="Times New Roman"/>
          <w:szCs w:val="20"/>
        </w:rPr>
      </w:pPr>
      <w:r w:rsidRPr="00C0399B">
        <w:rPr>
          <w:rFonts w:cs="Times New Roman"/>
          <w:szCs w:val="20"/>
        </w:rPr>
        <w:t>- Muốn khám tốt nên gây tê tại chỗ để tránh phản xạ nôn. Bảo bệnh nhân há miệng không thè lưỡi thở nhẹ nhàng.</w:t>
      </w:r>
    </w:p>
    <w:p w14:paraId="47FE9256" w14:textId="330E59FD" w:rsidR="00C0399B" w:rsidRPr="00C0399B" w:rsidRDefault="00C0399B" w:rsidP="00C0399B">
      <w:pPr>
        <w:spacing w:after="0"/>
        <w:rPr>
          <w:rFonts w:cs="Times New Roman"/>
          <w:szCs w:val="20"/>
        </w:rPr>
      </w:pPr>
      <w:r w:rsidRPr="00C0399B">
        <w:rPr>
          <w:rFonts w:cs="Times New Roman"/>
          <w:szCs w:val="20"/>
        </w:rPr>
        <w:t>- Thầy thuốc đặt nhẹ đè lưỡi lên 2/3 trước lưỡi, sau đó ấn lưỡi từ từ xuống, không nên để lâu quá.</w:t>
      </w:r>
    </w:p>
    <w:p w14:paraId="29C97D55" w14:textId="6B330C80" w:rsidR="00C0399B" w:rsidRPr="00C0399B" w:rsidRDefault="00C0399B" w:rsidP="00C0399B">
      <w:pPr>
        <w:spacing w:after="0"/>
        <w:rPr>
          <w:rFonts w:cs="Times New Roman"/>
          <w:szCs w:val="20"/>
        </w:rPr>
      </w:pPr>
      <w:r w:rsidRPr="00C0399B">
        <w:rPr>
          <w:rFonts w:cs="Times New Roman"/>
          <w:szCs w:val="20"/>
        </w:rPr>
        <w:t xml:space="preserve">- Chúng ta cần xem được: </w:t>
      </w:r>
      <w:r w:rsidR="0005399F">
        <w:rPr>
          <w:rFonts w:cs="Times New Roman"/>
          <w:szCs w:val="20"/>
        </w:rPr>
        <w:t>M</w:t>
      </w:r>
      <w:r w:rsidRPr="00C0399B">
        <w:rPr>
          <w:rFonts w:cs="Times New Roman"/>
          <w:szCs w:val="20"/>
        </w:rPr>
        <w:t>àn hầu, lưỡi gà, trụ trước, trụ sau, ami</w:t>
      </w:r>
      <w:r w:rsidR="0005399F">
        <w:rPr>
          <w:rFonts w:cs="Times New Roman"/>
          <w:szCs w:val="20"/>
        </w:rPr>
        <w:t>d</w:t>
      </w:r>
      <w:r w:rsidRPr="00C0399B">
        <w:rPr>
          <w:rFonts w:cs="Times New Roman"/>
          <w:szCs w:val="20"/>
        </w:rPr>
        <w:t>an và thành sau họng</w:t>
      </w:r>
      <w:r w:rsidR="0005399F">
        <w:rPr>
          <w:rFonts w:cs="Times New Roman"/>
          <w:szCs w:val="20"/>
        </w:rPr>
        <w:t>. M</w:t>
      </w:r>
      <w:r w:rsidRPr="00C0399B">
        <w:rPr>
          <w:rFonts w:cs="Times New Roman"/>
          <w:szCs w:val="20"/>
        </w:rPr>
        <w:t>uốn thấy rõ ami</w:t>
      </w:r>
      <w:r w:rsidR="0005399F">
        <w:rPr>
          <w:rFonts w:cs="Times New Roman"/>
          <w:szCs w:val="20"/>
        </w:rPr>
        <w:t>d</w:t>
      </w:r>
      <w:r w:rsidRPr="00C0399B">
        <w:rPr>
          <w:rFonts w:cs="Times New Roman"/>
          <w:szCs w:val="20"/>
        </w:rPr>
        <w:t>an ta có thể dùng vén trụ, vén trụ trước sang bên</w:t>
      </w:r>
      <w:r w:rsidR="0005399F">
        <w:rPr>
          <w:rFonts w:cs="Times New Roman"/>
          <w:szCs w:val="20"/>
        </w:rPr>
        <w:t>.</w:t>
      </w:r>
      <w:r w:rsidRPr="00C0399B">
        <w:rPr>
          <w:rFonts w:cs="Times New Roman"/>
          <w:szCs w:val="20"/>
        </w:rPr>
        <w:t xml:space="preserve"> </w:t>
      </w:r>
      <w:r w:rsidR="0005399F">
        <w:rPr>
          <w:rFonts w:cs="Times New Roman"/>
          <w:szCs w:val="20"/>
        </w:rPr>
        <w:t>C</w:t>
      </w:r>
      <w:r w:rsidRPr="00C0399B">
        <w:rPr>
          <w:rFonts w:cs="Times New Roman"/>
          <w:szCs w:val="20"/>
        </w:rPr>
        <w:t>hú ý xem sự vận động của màn hầu, lưỡi gà.</w:t>
      </w:r>
      <w:r w:rsidR="000D3D48">
        <w:rPr>
          <w:rFonts w:cs="Times New Roman"/>
          <w:szCs w:val="20"/>
        </w:rPr>
        <w:t xml:space="preserve"> </w:t>
      </w:r>
      <w:r w:rsidRPr="00C0399B">
        <w:rPr>
          <w:rFonts w:cs="Times New Roman"/>
          <w:szCs w:val="20"/>
        </w:rPr>
        <w:t xml:space="preserve">Hình ảnh bình thường: </w:t>
      </w:r>
      <w:r w:rsidR="0005399F">
        <w:rPr>
          <w:rFonts w:cs="Times New Roman"/>
          <w:szCs w:val="20"/>
        </w:rPr>
        <w:t>M</w:t>
      </w:r>
      <w:r w:rsidRPr="00C0399B">
        <w:rPr>
          <w:rFonts w:cs="Times New Roman"/>
          <w:szCs w:val="20"/>
        </w:rPr>
        <w:t>àn hầu cân đối, lưỡi gà không lệch, amiđan kích thước vừa phải không có chấm mủ, niêm mạc hồng hào. Trụ trước, trụ sau bình thường không xung huyết đỏ, thành sau họng sạch nhẵn.</w:t>
      </w:r>
    </w:p>
    <w:p w14:paraId="31D9EA37" w14:textId="33C63750" w:rsidR="00C0399B" w:rsidRPr="00467C0D" w:rsidRDefault="00C0399B" w:rsidP="00C0399B">
      <w:pPr>
        <w:spacing w:after="0"/>
        <w:rPr>
          <w:rFonts w:cs="Times New Roman"/>
          <w:b/>
          <w:bCs/>
          <w:szCs w:val="20"/>
        </w:rPr>
      </w:pPr>
      <w:r w:rsidRPr="00467C0D">
        <w:rPr>
          <w:rFonts w:cs="Times New Roman"/>
          <w:b/>
          <w:bCs/>
          <w:szCs w:val="20"/>
        </w:rPr>
        <w:t>7. Một bệnh nhân viêm phổi thì khi nào nên chỉ định chụp X- quang?</w:t>
      </w:r>
    </w:p>
    <w:p w14:paraId="25B672A8" w14:textId="68CA8B2A" w:rsidR="00467C0D" w:rsidRDefault="00467C0D" w:rsidP="00C0399B">
      <w:pPr>
        <w:spacing w:after="0"/>
        <w:rPr>
          <w:rFonts w:cs="Times New Roman"/>
          <w:szCs w:val="20"/>
        </w:rPr>
      </w:pPr>
      <w:r>
        <w:rPr>
          <w:rFonts w:cs="Times New Roman"/>
          <w:szCs w:val="20"/>
        </w:rPr>
        <w:t xml:space="preserve">- Chỉ định </w:t>
      </w:r>
      <w:r w:rsidR="00803012">
        <w:rPr>
          <w:rFonts w:cs="Times New Roman"/>
          <w:szCs w:val="20"/>
        </w:rPr>
        <w:t>chụp X-quang</w:t>
      </w:r>
      <w:r>
        <w:rPr>
          <w:rFonts w:cs="Times New Roman"/>
          <w:szCs w:val="20"/>
        </w:rPr>
        <w:t>:</w:t>
      </w:r>
    </w:p>
    <w:p w14:paraId="164B646F" w14:textId="72AB61A7" w:rsidR="00803012" w:rsidRDefault="00803012" w:rsidP="00C0399B">
      <w:pPr>
        <w:spacing w:after="0"/>
        <w:rPr>
          <w:rFonts w:cs="Times New Roman"/>
          <w:szCs w:val="20"/>
        </w:rPr>
      </w:pPr>
      <w:r>
        <w:rPr>
          <w:rFonts w:cs="Times New Roman"/>
          <w:szCs w:val="20"/>
        </w:rPr>
        <w:t xml:space="preserve">+ </w:t>
      </w:r>
      <w:r w:rsidRPr="00C0399B">
        <w:rPr>
          <w:rFonts w:cs="Times New Roman"/>
          <w:szCs w:val="20"/>
        </w:rPr>
        <w:t>Trẻ viêm phổi nhập viện (để ghi nhận hình ảnh thâm nhiễm nhu mô, kích thước và đặc điểm thâm nhiễm và đánh giá khả năng xuất hiện biến chứng)</w:t>
      </w:r>
    </w:p>
    <w:p w14:paraId="6C8E36C5" w14:textId="4A1DEE21" w:rsidR="005D0257" w:rsidRDefault="005D0257" w:rsidP="00C0399B">
      <w:pPr>
        <w:spacing w:after="0"/>
        <w:rPr>
          <w:rFonts w:cs="Times New Roman"/>
          <w:szCs w:val="20"/>
        </w:rPr>
      </w:pPr>
      <w:r>
        <w:rPr>
          <w:rFonts w:cs="Times New Roman"/>
          <w:szCs w:val="20"/>
        </w:rPr>
        <w:t xml:space="preserve">+ </w:t>
      </w:r>
      <w:r w:rsidRPr="00C0399B">
        <w:rPr>
          <w:rFonts w:cs="Times New Roman"/>
          <w:szCs w:val="20"/>
        </w:rPr>
        <w:t>Xác định hoặc loại trừ chẩn đoán khi lâm sàng không rõ viêm phổi</w:t>
      </w:r>
    </w:p>
    <w:p w14:paraId="51511000" w14:textId="07A553D8" w:rsidR="00C0399B" w:rsidRPr="00C0399B" w:rsidRDefault="00467C0D"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V</w:t>
      </w:r>
      <w:r w:rsidR="00C0399B" w:rsidRPr="00C0399B">
        <w:rPr>
          <w:rFonts w:cs="Times New Roman"/>
          <w:szCs w:val="20"/>
        </w:rPr>
        <w:t>iêm phổi nặng hoặc nghi ngờ viêm phổi nặng</w:t>
      </w:r>
      <w:r w:rsidR="005D749D">
        <w:rPr>
          <w:rFonts w:cs="Times New Roman"/>
          <w:szCs w:val="20"/>
        </w:rPr>
        <w:t xml:space="preserve"> </w:t>
      </w:r>
      <w:r w:rsidR="005D749D" w:rsidRPr="00C0399B">
        <w:rPr>
          <w:rFonts w:cs="Times New Roman"/>
          <w:szCs w:val="20"/>
        </w:rPr>
        <w:t>(để xác định chẩn đoán và đánh giá biến chứng</w:t>
      </w:r>
      <w:r w:rsidR="00803012">
        <w:rPr>
          <w:rFonts w:cs="Times New Roman"/>
          <w:szCs w:val="20"/>
        </w:rPr>
        <w:t>)</w:t>
      </w:r>
    </w:p>
    <w:p w14:paraId="2DDFA904" w14:textId="6142E2DC" w:rsidR="00C0399B" w:rsidRPr="00C0399B" w:rsidRDefault="00C0399B" w:rsidP="00C0399B">
      <w:pPr>
        <w:spacing w:after="0"/>
        <w:rPr>
          <w:rFonts w:cs="Times New Roman"/>
          <w:szCs w:val="20"/>
        </w:rPr>
      </w:pPr>
      <w:r w:rsidRPr="00C0399B">
        <w:rPr>
          <w:rFonts w:cs="Times New Roman"/>
          <w:szCs w:val="20"/>
        </w:rPr>
        <w:t xml:space="preserve">+ </w:t>
      </w:r>
      <w:r w:rsidR="00467C0D">
        <w:rPr>
          <w:rFonts w:cs="Times New Roman"/>
          <w:szCs w:val="20"/>
        </w:rPr>
        <w:t>V</w:t>
      </w:r>
      <w:r w:rsidRPr="00C0399B">
        <w:rPr>
          <w:rFonts w:cs="Times New Roman"/>
          <w:szCs w:val="20"/>
        </w:rPr>
        <w:t>iêm phổi kém hoặc không đáp ứng với điều trị</w:t>
      </w:r>
    </w:p>
    <w:p w14:paraId="0D81821C" w14:textId="2592218C" w:rsidR="005D749D" w:rsidRDefault="00C0399B" w:rsidP="00C0399B">
      <w:pPr>
        <w:spacing w:after="0"/>
        <w:rPr>
          <w:rFonts w:cs="Times New Roman"/>
          <w:szCs w:val="20"/>
        </w:rPr>
      </w:pPr>
      <w:r w:rsidRPr="00C0399B">
        <w:rPr>
          <w:rFonts w:cs="Times New Roman"/>
          <w:szCs w:val="20"/>
        </w:rPr>
        <w:t xml:space="preserve">+ </w:t>
      </w:r>
      <w:r w:rsidR="00467C0D">
        <w:rPr>
          <w:rFonts w:cs="Times New Roman"/>
          <w:szCs w:val="20"/>
        </w:rPr>
        <w:t>V</w:t>
      </w:r>
      <w:r w:rsidRPr="00C0399B">
        <w:rPr>
          <w:rFonts w:cs="Times New Roman"/>
          <w:szCs w:val="20"/>
        </w:rPr>
        <w:t>iêm phổi có thâm nhiễm tròn</w:t>
      </w:r>
      <w:r w:rsidR="005D749D">
        <w:rPr>
          <w:rFonts w:cs="Times New Roman"/>
          <w:szCs w:val="20"/>
        </w:rPr>
        <w:t>, có xẹp thùy phổi</w:t>
      </w:r>
    </w:p>
    <w:p w14:paraId="5FAA969A" w14:textId="47402B54" w:rsidR="00803012" w:rsidRPr="00C0399B" w:rsidRDefault="00803012" w:rsidP="00803012">
      <w:pPr>
        <w:spacing w:after="0"/>
        <w:rPr>
          <w:rFonts w:cs="Times New Roman"/>
          <w:szCs w:val="20"/>
        </w:rPr>
      </w:pPr>
      <w:r>
        <w:rPr>
          <w:rFonts w:cs="Times New Roman"/>
          <w:szCs w:val="20"/>
        </w:rPr>
        <w:t xml:space="preserve">+ </w:t>
      </w:r>
      <w:r w:rsidRPr="00C0399B">
        <w:rPr>
          <w:rFonts w:cs="Times New Roman"/>
          <w:szCs w:val="20"/>
        </w:rPr>
        <w:t>Trẻ có tiền sử viêm phổi tái diễn</w:t>
      </w:r>
    </w:p>
    <w:p w14:paraId="6D1527F3" w14:textId="66C65F97" w:rsidR="00803012" w:rsidRPr="00C0399B" w:rsidRDefault="00803012" w:rsidP="00C0399B">
      <w:pPr>
        <w:spacing w:after="0"/>
        <w:rPr>
          <w:rFonts w:cs="Times New Roman"/>
          <w:szCs w:val="20"/>
        </w:rPr>
      </w:pPr>
      <w:r>
        <w:rPr>
          <w:rFonts w:cs="Times New Roman"/>
          <w:szCs w:val="20"/>
        </w:rPr>
        <w:t xml:space="preserve">+ </w:t>
      </w:r>
      <w:r w:rsidRPr="00C0399B">
        <w:rPr>
          <w:rFonts w:cs="Times New Roman"/>
          <w:szCs w:val="20"/>
        </w:rPr>
        <w:t>Loại trừ viêm phổi ở những trẻ có biểu hiện suy hô hấp (ví dụ dị vật đường thở, suy tim) nhất là những trẻ bị bệnh lý tim phổi hoặc bệnh lý nội khoa khác trước đó</w:t>
      </w:r>
    </w:p>
    <w:p w14:paraId="71D641F3" w14:textId="79453250" w:rsidR="00C0399B" w:rsidRDefault="00803012" w:rsidP="00C0399B">
      <w:pPr>
        <w:spacing w:after="0"/>
        <w:rPr>
          <w:rFonts w:cs="Times New Roman"/>
          <w:szCs w:val="20"/>
        </w:rPr>
      </w:pPr>
      <w:r>
        <w:rPr>
          <w:rFonts w:cs="Times New Roman"/>
          <w:szCs w:val="20"/>
        </w:rPr>
        <w:t xml:space="preserve">+ </w:t>
      </w:r>
      <w:r w:rsidR="00C0399B" w:rsidRPr="00C0399B">
        <w:rPr>
          <w:rFonts w:cs="Times New Roman"/>
          <w:szCs w:val="20"/>
        </w:rPr>
        <w:t>Ngoài ra nên chụp X quang ngực kiểm tra 4-6 tuần sau khi bị viêm phổi ở những trẻ bị viêm phổi tái diễn ở cùng một thùy phổi</w:t>
      </w:r>
      <w:r>
        <w:rPr>
          <w:rFonts w:cs="Times New Roman"/>
          <w:szCs w:val="20"/>
        </w:rPr>
        <w:t xml:space="preserve"> h</w:t>
      </w:r>
      <w:r w:rsidR="00C0399B" w:rsidRPr="00C0399B">
        <w:rPr>
          <w:rFonts w:cs="Times New Roman"/>
          <w:szCs w:val="20"/>
        </w:rPr>
        <w:t>oặc ngay từ phim X quang ngực đầu tiên có hình ảnh xẹp phổi nghi do bất thường giải phẫu, khối choán chỗ trong lồng ngực, dị vật đường thở hoặc X quang ngực trước đó có hình ảnh viêm phổi tròn.</w:t>
      </w:r>
    </w:p>
    <w:p w14:paraId="6EA82E75" w14:textId="74B5BAEC" w:rsidR="005D0257" w:rsidRPr="00C0399B" w:rsidRDefault="005D0257" w:rsidP="00C0399B">
      <w:pPr>
        <w:spacing w:after="0"/>
        <w:rPr>
          <w:rFonts w:cs="Times New Roman"/>
          <w:szCs w:val="20"/>
        </w:rPr>
      </w:pPr>
      <w:r>
        <w:rPr>
          <w:rFonts w:cs="Times New Roman"/>
          <w:szCs w:val="20"/>
        </w:rPr>
        <w:t xml:space="preserve">- </w:t>
      </w:r>
      <w:r w:rsidRPr="00553CEB">
        <w:rPr>
          <w:rFonts w:cs="Times New Roman"/>
          <w:szCs w:val="20"/>
        </w:rPr>
        <w:t>Chụp X-quang là xét nghiệm thường quy của hô hấp nên dễ chỉ định.</w:t>
      </w:r>
    </w:p>
    <w:p w14:paraId="62B64B8A" w14:textId="220ED67F" w:rsidR="00C0399B" w:rsidRPr="00012A91" w:rsidRDefault="00C0399B" w:rsidP="00C0399B">
      <w:pPr>
        <w:spacing w:after="0"/>
        <w:rPr>
          <w:rFonts w:cs="Times New Roman"/>
          <w:b/>
          <w:bCs/>
          <w:szCs w:val="20"/>
        </w:rPr>
      </w:pPr>
      <w:r w:rsidRPr="00012A91">
        <w:rPr>
          <w:rFonts w:cs="Times New Roman"/>
          <w:b/>
          <w:bCs/>
          <w:szCs w:val="20"/>
        </w:rPr>
        <w:t xml:space="preserve">8. </w:t>
      </w:r>
      <w:r w:rsidR="00012A91">
        <w:rPr>
          <w:rFonts w:cs="Times New Roman"/>
          <w:b/>
          <w:bCs/>
          <w:szCs w:val="20"/>
        </w:rPr>
        <w:t>Dấu hiệu của viêm phổi nặng ở trẻ em</w:t>
      </w:r>
    </w:p>
    <w:p w14:paraId="2586B4BA" w14:textId="113E35FC" w:rsidR="00012A91" w:rsidRDefault="00557AA8" w:rsidP="00C0399B">
      <w:pPr>
        <w:spacing w:after="0"/>
        <w:rPr>
          <w:rFonts w:cs="Times New Roman"/>
          <w:szCs w:val="20"/>
        </w:rPr>
      </w:pPr>
      <w:r>
        <w:rPr>
          <w:rFonts w:cs="Times New Roman"/>
          <w:szCs w:val="20"/>
        </w:rPr>
        <w:t>- Ho, thở nhanh dựa vào tần số thở, rút lõm lồng ngực kèm theo:</w:t>
      </w:r>
    </w:p>
    <w:p w14:paraId="067CCBEC" w14:textId="63819C37" w:rsidR="00C0399B" w:rsidRPr="00C0399B" w:rsidRDefault="00557AA8" w:rsidP="00C0399B">
      <w:pPr>
        <w:spacing w:after="0"/>
        <w:rPr>
          <w:rFonts w:cs="Times New Roman"/>
          <w:szCs w:val="20"/>
        </w:rPr>
      </w:pPr>
      <w:r>
        <w:rPr>
          <w:rFonts w:cs="Times New Roman"/>
          <w:szCs w:val="20"/>
        </w:rPr>
        <w:t>+</w:t>
      </w:r>
      <w:r w:rsidR="00C0399B" w:rsidRPr="00C0399B">
        <w:rPr>
          <w:rFonts w:cs="Times New Roman"/>
          <w:szCs w:val="20"/>
        </w:rPr>
        <w:t xml:space="preserve"> </w:t>
      </w:r>
      <w:r w:rsidR="00012A91">
        <w:rPr>
          <w:rFonts w:cs="Times New Roman"/>
          <w:szCs w:val="20"/>
        </w:rPr>
        <w:t>T</w:t>
      </w:r>
      <w:r w:rsidR="00C0399B" w:rsidRPr="00C0399B">
        <w:rPr>
          <w:rFonts w:cs="Times New Roman"/>
          <w:szCs w:val="20"/>
        </w:rPr>
        <w:t>ím trung tâm hoặc Sp</w:t>
      </w:r>
      <w:r w:rsidR="00E95CA8">
        <w:rPr>
          <w:rFonts w:cs="Times New Roman"/>
          <w:szCs w:val="20"/>
        </w:rPr>
        <w:t>O</w:t>
      </w:r>
      <w:r w:rsidR="00E95CA8">
        <w:rPr>
          <w:rFonts w:cs="Times New Roman"/>
          <w:szCs w:val="20"/>
          <w:vertAlign w:val="subscript"/>
        </w:rPr>
        <w:t>2</w:t>
      </w:r>
      <w:r w:rsidR="00C0399B" w:rsidRPr="00C0399B">
        <w:rPr>
          <w:rFonts w:cs="Times New Roman"/>
          <w:szCs w:val="20"/>
        </w:rPr>
        <w:t xml:space="preserve"> &lt;</w:t>
      </w:r>
      <w:r w:rsidR="00012A91">
        <w:rPr>
          <w:rFonts w:cs="Times New Roman"/>
          <w:szCs w:val="20"/>
        </w:rPr>
        <w:t xml:space="preserve"> </w:t>
      </w:r>
      <w:r w:rsidR="00C0399B" w:rsidRPr="00C0399B">
        <w:rPr>
          <w:rFonts w:cs="Times New Roman"/>
          <w:szCs w:val="20"/>
        </w:rPr>
        <w:t>90%</w:t>
      </w:r>
      <w:r w:rsidR="00012A91">
        <w:rPr>
          <w:rFonts w:cs="Times New Roman"/>
          <w:szCs w:val="20"/>
        </w:rPr>
        <w:t>.</w:t>
      </w:r>
    </w:p>
    <w:p w14:paraId="05154275" w14:textId="322B0E7D" w:rsidR="00012A91" w:rsidRDefault="00557AA8" w:rsidP="00C0399B">
      <w:pPr>
        <w:spacing w:after="0"/>
        <w:rPr>
          <w:rFonts w:cs="Times New Roman"/>
          <w:szCs w:val="20"/>
        </w:rPr>
      </w:pPr>
      <w:r>
        <w:rPr>
          <w:rFonts w:cs="Times New Roman"/>
          <w:szCs w:val="20"/>
        </w:rPr>
        <w:t>+</w:t>
      </w:r>
      <w:r w:rsidR="00C0399B" w:rsidRPr="00C0399B">
        <w:rPr>
          <w:rFonts w:cs="Times New Roman"/>
          <w:szCs w:val="20"/>
        </w:rPr>
        <w:t xml:space="preserve"> </w:t>
      </w:r>
      <w:r w:rsidR="00012A91">
        <w:rPr>
          <w:rFonts w:cs="Times New Roman"/>
          <w:szCs w:val="20"/>
        </w:rPr>
        <w:t>D</w:t>
      </w:r>
      <w:r w:rsidR="00C0399B" w:rsidRPr="00C0399B">
        <w:rPr>
          <w:rFonts w:cs="Times New Roman"/>
          <w:szCs w:val="20"/>
        </w:rPr>
        <w:t xml:space="preserve">ấu hiệu khó thở nặng: </w:t>
      </w:r>
      <w:r w:rsidR="00390F0A">
        <w:rPr>
          <w:rFonts w:cs="Times New Roman"/>
          <w:szCs w:val="20"/>
        </w:rPr>
        <w:t>T</w:t>
      </w:r>
      <w:r w:rsidR="00C0399B" w:rsidRPr="00C0399B">
        <w:rPr>
          <w:rFonts w:cs="Times New Roman"/>
          <w:szCs w:val="20"/>
        </w:rPr>
        <w:t>hở rên, rút lõm lồng ngực  rất nặng</w:t>
      </w:r>
      <w:r w:rsidR="00012A91">
        <w:rPr>
          <w:rFonts w:cs="Times New Roman"/>
          <w:szCs w:val="20"/>
        </w:rPr>
        <w:t>.</w:t>
      </w:r>
    </w:p>
    <w:p w14:paraId="4BA0E829" w14:textId="0B7FE87D" w:rsidR="00C0399B" w:rsidRPr="00C0399B" w:rsidRDefault="00557AA8" w:rsidP="00C0399B">
      <w:pPr>
        <w:spacing w:after="0"/>
        <w:rPr>
          <w:rFonts w:cs="Times New Roman"/>
          <w:szCs w:val="20"/>
        </w:rPr>
      </w:pPr>
      <w:r>
        <w:rPr>
          <w:rFonts w:cs="Times New Roman"/>
          <w:szCs w:val="20"/>
        </w:rPr>
        <w:t>+</w:t>
      </w:r>
      <w:r w:rsidR="00012A91">
        <w:rPr>
          <w:rFonts w:cs="Times New Roman"/>
          <w:szCs w:val="20"/>
        </w:rPr>
        <w:t xml:space="preserve"> C</w:t>
      </w:r>
      <w:r w:rsidR="00C0399B" w:rsidRPr="00C0399B">
        <w:rPr>
          <w:rFonts w:cs="Times New Roman"/>
          <w:szCs w:val="20"/>
        </w:rPr>
        <w:t xml:space="preserve">ác dấu hiệu nguy hiểm toàn thân: </w:t>
      </w:r>
      <w:r w:rsidR="00012A91">
        <w:rPr>
          <w:rFonts w:cs="Times New Roman"/>
          <w:szCs w:val="20"/>
        </w:rPr>
        <w:t>K</w:t>
      </w:r>
      <w:r w:rsidR="00C0399B" w:rsidRPr="00C0399B">
        <w:rPr>
          <w:rFonts w:cs="Times New Roman"/>
          <w:szCs w:val="20"/>
        </w:rPr>
        <w:t>hông uống được hoặc bỏ bú, li bì, hôn mê, co giật, nôn tất cả mọi thứ.</w:t>
      </w:r>
    </w:p>
    <w:p w14:paraId="76F753EB" w14:textId="2C051243" w:rsidR="00C0399B" w:rsidRPr="00C0399B" w:rsidRDefault="00557AA8" w:rsidP="00C0399B">
      <w:pPr>
        <w:spacing w:after="0"/>
        <w:rPr>
          <w:rFonts w:cs="Times New Roman"/>
          <w:szCs w:val="20"/>
        </w:rPr>
      </w:pPr>
      <w:r>
        <w:rPr>
          <w:rFonts w:cs="Times New Roman"/>
          <w:szCs w:val="20"/>
        </w:rPr>
        <w:t>+</w:t>
      </w:r>
      <w:r w:rsidR="00C0399B" w:rsidRPr="00C0399B">
        <w:rPr>
          <w:rFonts w:cs="Times New Roman"/>
          <w:szCs w:val="20"/>
        </w:rPr>
        <w:t xml:space="preserve"> Nghe phổi có giảm âm thở hoặc các dấu hiệu của tràn dịch/tràn mủ màng phổi.</w:t>
      </w:r>
    </w:p>
    <w:p w14:paraId="095B5536" w14:textId="4D5FF08F" w:rsidR="00C0399B" w:rsidRPr="00C82E91" w:rsidRDefault="00C0399B" w:rsidP="00C0399B">
      <w:pPr>
        <w:spacing w:after="0"/>
        <w:rPr>
          <w:rFonts w:cs="Times New Roman"/>
          <w:b/>
          <w:bCs/>
          <w:szCs w:val="20"/>
        </w:rPr>
      </w:pPr>
      <w:r w:rsidRPr="00C82E91">
        <w:rPr>
          <w:rFonts w:cs="Times New Roman"/>
          <w:b/>
          <w:bCs/>
          <w:szCs w:val="20"/>
        </w:rPr>
        <w:t>9. Một bệnh nhân vào viện vì viêm phổi, nghĩ nguyên nhân gây viêm phổi trên bệnh nhân là gì?</w:t>
      </w:r>
    </w:p>
    <w:p w14:paraId="34E920FE" w14:textId="140E73D1" w:rsidR="00C0399B" w:rsidRPr="00C0399B" w:rsidRDefault="00C82E91" w:rsidP="00C0399B">
      <w:pPr>
        <w:spacing w:after="0"/>
        <w:rPr>
          <w:rFonts w:cs="Times New Roman"/>
          <w:szCs w:val="20"/>
        </w:rPr>
      </w:pPr>
      <w:r>
        <w:rPr>
          <w:rFonts w:cs="Times New Roman"/>
          <w:szCs w:val="20"/>
        </w:rPr>
        <w:t>-</w:t>
      </w:r>
      <w:r w:rsidR="00C0399B" w:rsidRPr="00C0399B">
        <w:rPr>
          <w:rFonts w:cs="Times New Roman"/>
          <w:szCs w:val="20"/>
        </w:rPr>
        <w:t xml:space="preserve"> Trên lâm sàng rất khó để phân biệt một viêm phổi là do vi khuẩn, vi khuẩn không điển hình, hay virus. Nên sẽ không hướng đến nguyên nhân trên bệnh nhân</w:t>
      </w:r>
      <w:r>
        <w:rPr>
          <w:rFonts w:cs="Times New Roman"/>
          <w:szCs w:val="20"/>
        </w:rPr>
        <w:t>.</w:t>
      </w:r>
    </w:p>
    <w:p w14:paraId="6EA37A86" w14:textId="1604F433" w:rsidR="00C0399B" w:rsidRPr="000972D7" w:rsidRDefault="00C0399B" w:rsidP="00C0399B">
      <w:pPr>
        <w:spacing w:after="0"/>
        <w:rPr>
          <w:rFonts w:cs="Times New Roman"/>
          <w:b/>
          <w:bCs/>
          <w:szCs w:val="20"/>
        </w:rPr>
      </w:pPr>
      <w:r w:rsidRPr="000972D7">
        <w:rPr>
          <w:rFonts w:cs="Times New Roman"/>
          <w:b/>
          <w:bCs/>
          <w:szCs w:val="20"/>
        </w:rPr>
        <w:t>10. Các biến chứng của viêm phổi</w:t>
      </w:r>
    </w:p>
    <w:p w14:paraId="10A0671C" w14:textId="4F7F5B35" w:rsidR="00C0399B" w:rsidRPr="00C0399B" w:rsidRDefault="00C0399B" w:rsidP="00C0399B">
      <w:pPr>
        <w:spacing w:after="0"/>
        <w:rPr>
          <w:rFonts w:cs="Times New Roman"/>
          <w:szCs w:val="20"/>
        </w:rPr>
      </w:pPr>
      <w:r w:rsidRPr="00C0399B">
        <w:rPr>
          <w:rFonts w:cs="Times New Roman"/>
          <w:szCs w:val="20"/>
        </w:rPr>
        <w:t>- Nếu do vi khuẩn:</w:t>
      </w:r>
    </w:p>
    <w:p w14:paraId="74A05D88" w14:textId="1D99F530" w:rsidR="00C0399B" w:rsidRPr="00C0399B" w:rsidRDefault="00C0399B" w:rsidP="00C0399B">
      <w:pPr>
        <w:spacing w:after="0"/>
        <w:rPr>
          <w:rFonts w:cs="Times New Roman"/>
          <w:szCs w:val="20"/>
        </w:rPr>
      </w:pPr>
      <w:r w:rsidRPr="00C0399B">
        <w:rPr>
          <w:rFonts w:cs="Times New Roman"/>
          <w:szCs w:val="20"/>
        </w:rPr>
        <w:t xml:space="preserve">+ </w:t>
      </w:r>
      <w:r w:rsidR="002F5A6A">
        <w:rPr>
          <w:rFonts w:cs="Times New Roman"/>
          <w:szCs w:val="20"/>
        </w:rPr>
        <w:t>T</w:t>
      </w:r>
      <w:r w:rsidRPr="00C0399B">
        <w:rPr>
          <w:rFonts w:cs="Times New Roman"/>
          <w:szCs w:val="20"/>
        </w:rPr>
        <w:t>ràn dịch, tràn khí màng phổi</w:t>
      </w:r>
      <w:r w:rsidR="002F5A6A">
        <w:rPr>
          <w:rFonts w:cs="Times New Roman"/>
          <w:szCs w:val="20"/>
        </w:rPr>
        <w:t>.</w:t>
      </w:r>
    </w:p>
    <w:p w14:paraId="47312BBB" w14:textId="7B1B6632" w:rsidR="00C0399B" w:rsidRPr="00C0399B" w:rsidRDefault="00C0399B" w:rsidP="00C0399B">
      <w:pPr>
        <w:spacing w:after="0"/>
        <w:rPr>
          <w:rFonts w:cs="Times New Roman"/>
          <w:szCs w:val="20"/>
        </w:rPr>
      </w:pPr>
      <w:r w:rsidRPr="00C0399B">
        <w:rPr>
          <w:rFonts w:cs="Times New Roman"/>
          <w:szCs w:val="20"/>
        </w:rPr>
        <w:t xml:space="preserve">+ </w:t>
      </w:r>
      <w:r w:rsidR="002F5A6A">
        <w:rPr>
          <w:rFonts w:cs="Times New Roman"/>
          <w:szCs w:val="20"/>
        </w:rPr>
        <w:t>V</w:t>
      </w:r>
      <w:r w:rsidRPr="00C0399B">
        <w:rPr>
          <w:rFonts w:cs="Times New Roman"/>
          <w:szCs w:val="20"/>
        </w:rPr>
        <w:t>iêm phổi hoại tử</w:t>
      </w:r>
      <w:r w:rsidR="002F5A6A">
        <w:rPr>
          <w:rFonts w:cs="Times New Roman"/>
          <w:szCs w:val="20"/>
        </w:rPr>
        <w:t>.</w:t>
      </w:r>
    </w:p>
    <w:p w14:paraId="4467928E" w14:textId="7668829E" w:rsidR="00C0399B" w:rsidRPr="00C0399B" w:rsidRDefault="00C0399B" w:rsidP="00C0399B">
      <w:pPr>
        <w:spacing w:after="0"/>
        <w:rPr>
          <w:rFonts w:cs="Times New Roman"/>
          <w:szCs w:val="20"/>
        </w:rPr>
      </w:pPr>
      <w:r w:rsidRPr="00C0399B">
        <w:rPr>
          <w:rFonts w:cs="Times New Roman"/>
          <w:szCs w:val="20"/>
        </w:rPr>
        <w:t xml:space="preserve">+ </w:t>
      </w:r>
      <w:r w:rsidR="002F5A6A">
        <w:rPr>
          <w:rFonts w:cs="Times New Roman"/>
          <w:szCs w:val="20"/>
        </w:rPr>
        <w:t>N</w:t>
      </w:r>
      <w:r w:rsidRPr="00C0399B">
        <w:rPr>
          <w:rFonts w:cs="Times New Roman"/>
          <w:szCs w:val="20"/>
        </w:rPr>
        <w:t>hiễm trùng huyết và nhiễm trùng lan tỏa</w:t>
      </w:r>
    </w:p>
    <w:p w14:paraId="20067779" w14:textId="4243A3CF" w:rsidR="00C0399B" w:rsidRPr="00C0399B" w:rsidRDefault="00C0399B" w:rsidP="00C0399B">
      <w:pPr>
        <w:spacing w:after="0"/>
        <w:rPr>
          <w:rFonts w:cs="Times New Roman"/>
          <w:szCs w:val="20"/>
        </w:rPr>
      </w:pPr>
      <w:r w:rsidRPr="00C0399B">
        <w:rPr>
          <w:rFonts w:cs="Times New Roman"/>
          <w:szCs w:val="20"/>
        </w:rPr>
        <w:t xml:space="preserve">+ </w:t>
      </w:r>
      <w:r w:rsidR="002F5A6A">
        <w:rPr>
          <w:rFonts w:cs="Times New Roman"/>
          <w:szCs w:val="20"/>
        </w:rPr>
        <w:t>D</w:t>
      </w:r>
      <w:r w:rsidRPr="00C0399B">
        <w:rPr>
          <w:rFonts w:cs="Times New Roman"/>
          <w:szCs w:val="20"/>
        </w:rPr>
        <w:t xml:space="preserve">i chứng muộn: </w:t>
      </w:r>
      <w:r w:rsidR="002F5A6A">
        <w:rPr>
          <w:rFonts w:cs="Times New Roman"/>
          <w:szCs w:val="20"/>
        </w:rPr>
        <w:t>X</w:t>
      </w:r>
      <w:r w:rsidRPr="00C0399B">
        <w:rPr>
          <w:rFonts w:cs="Times New Roman"/>
          <w:szCs w:val="20"/>
        </w:rPr>
        <w:t>ơ hóa phổi, giãn phế quản</w:t>
      </w:r>
    </w:p>
    <w:p w14:paraId="33221B00" w14:textId="37F00C39" w:rsidR="00C0399B" w:rsidRPr="00C0399B" w:rsidRDefault="00C0399B" w:rsidP="00C0399B">
      <w:pPr>
        <w:spacing w:after="0"/>
        <w:rPr>
          <w:rFonts w:cs="Times New Roman"/>
          <w:szCs w:val="20"/>
        </w:rPr>
      </w:pPr>
      <w:r w:rsidRPr="00C0399B">
        <w:rPr>
          <w:rFonts w:cs="Times New Roman"/>
          <w:szCs w:val="20"/>
        </w:rPr>
        <w:t>- Nếu do virus:</w:t>
      </w:r>
    </w:p>
    <w:p w14:paraId="3E7291C3" w14:textId="37090D0D" w:rsidR="00C0399B" w:rsidRPr="00C0399B" w:rsidRDefault="00C0399B" w:rsidP="00C0399B">
      <w:pPr>
        <w:spacing w:after="0"/>
        <w:rPr>
          <w:rFonts w:cs="Times New Roman"/>
          <w:szCs w:val="20"/>
        </w:rPr>
      </w:pPr>
      <w:r w:rsidRPr="00C0399B">
        <w:rPr>
          <w:rFonts w:cs="Times New Roman"/>
          <w:szCs w:val="20"/>
        </w:rPr>
        <w:t xml:space="preserve">+ </w:t>
      </w:r>
      <w:r w:rsidR="002F5A6A">
        <w:rPr>
          <w:rFonts w:cs="Times New Roman"/>
          <w:szCs w:val="20"/>
        </w:rPr>
        <w:t>C</w:t>
      </w:r>
      <w:r w:rsidRPr="00C0399B">
        <w:rPr>
          <w:rFonts w:cs="Times New Roman"/>
          <w:szCs w:val="20"/>
        </w:rPr>
        <w:t>ơn ngưng thở</w:t>
      </w:r>
    </w:p>
    <w:p w14:paraId="4C4EB99C" w14:textId="36261D86" w:rsidR="00C0399B" w:rsidRPr="00C0399B" w:rsidRDefault="00C0399B" w:rsidP="00C0399B">
      <w:pPr>
        <w:spacing w:after="0"/>
        <w:rPr>
          <w:rFonts w:cs="Times New Roman"/>
          <w:szCs w:val="20"/>
        </w:rPr>
      </w:pPr>
      <w:r w:rsidRPr="00C0399B">
        <w:rPr>
          <w:rFonts w:cs="Times New Roman"/>
          <w:szCs w:val="20"/>
        </w:rPr>
        <w:t xml:space="preserve">+ </w:t>
      </w:r>
      <w:r w:rsidR="002F5A6A">
        <w:rPr>
          <w:rFonts w:cs="Times New Roman"/>
          <w:szCs w:val="20"/>
        </w:rPr>
        <w:t>X</w:t>
      </w:r>
      <w:r w:rsidRPr="00C0399B">
        <w:rPr>
          <w:rFonts w:cs="Times New Roman"/>
          <w:szCs w:val="20"/>
        </w:rPr>
        <w:t>ẹp phổi</w:t>
      </w:r>
    </w:p>
    <w:p w14:paraId="0333725D" w14:textId="23C0FAFE" w:rsidR="00C0399B" w:rsidRPr="00C0399B" w:rsidRDefault="00C0399B" w:rsidP="00C0399B">
      <w:pPr>
        <w:spacing w:after="0"/>
        <w:rPr>
          <w:rFonts w:cs="Times New Roman"/>
          <w:szCs w:val="20"/>
        </w:rPr>
      </w:pPr>
      <w:r w:rsidRPr="00C0399B">
        <w:rPr>
          <w:rFonts w:cs="Times New Roman"/>
          <w:szCs w:val="20"/>
        </w:rPr>
        <w:t xml:space="preserve">+ </w:t>
      </w:r>
      <w:r w:rsidR="002F5A6A">
        <w:rPr>
          <w:rFonts w:cs="Times New Roman"/>
          <w:szCs w:val="20"/>
        </w:rPr>
        <w:t>B</w:t>
      </w:r>
      <w:r w:rsidRPr="00C0399B">
        <w:rPr>
          <w:rFonts w:cs="Times New Roman"/>
          <w:szCs w:val="20"/>
        </w:rPr>
        <w:t>ội nhiễm vi khuẩn</w:t>
      </w:r>
    </w:p>
    <w:p w14:paraId="72BB8993" w14:textId="553BA760" w:rsidR="00C0399B" w:rsidRPr="00C0399B" w:rsidRDefault="00C0399B" w:rsidP="00C0399B">
      <w:pPr>
        <w:spacing w:after="0"/>
        <w:rPr>
          <w:rFonts w:cs="Times New Roman"/>
          <w:szCs w:val="20"/>
        </w:rPr>
      </w:pPr>
      <w:r w:rsidRPr="00C0399B">
        <w:rPr>
          <w:rFonts w:cs="Times New Roman"/>
          <w:szCs w:val="20"/>
        </w:rPr>
        <w:t xml:space="preserve">+ </w:t>
      </w:r>
      <w:r w:rsidR="002F5A6A">
        <w:rPr>
          <w:rFonts w:cs="Times New Roman"/>
          <w:szCs w:val="20"/>
        </w:rPr>
        <w:t>H</w:t>
      </w:r>
      <w:r w:rsidRPr="00C0399B">
        <w:rPr>
          <w:rFonts w:cs="Times New Roman"/>
          <w:szCs w:val="20"/>
        </w:rPr>
        <w:t>en phế quản</w:t>
      </w:r>
    </w:p>
    <w:p w14:paraId="1F99BFDF" w14:textId="62B4B729" w:rsidR="00C0399B" w:rsidRDefault="002F5A6A" w:rsidP="00C0399B">
      <w:pPr>
        <w:spacing w:after="0"/>
        <w:rPr>
          <w:rFonts w:cs="Times New Roman"/>
          <w:szCs w:val="20"/>
        </w:rPr>
      </w:pPr>
      <w:r>
        <w:rPr>
          <w:rFonts w:cs="Times New Roman"/>
          <w:szCs w:val="20"/>
        </w:rPr>
        <w:t xml:space="preserve">- </w:t>
      </w:r>
      <w:r w:rsidR="00C0399B" w:rsidRPr="00C0399B">
        <w:rPr>
          <w:rFonts w:cs="Times New Roman"/>
          <w:szCs w:val="20"/>
        </w:rPr>
        <w:t xml:space="preserve">Ngoài ra còn có một số biến chứng do những con </w:t>
      </w:r>
      <w:r w:rsidR="00B41A5C">
        <w:rPr>
          <w:rFonts w:cs="Times New Roman"/>
          <w:szCs w:val="20"/>
        </w:rPr>
        <w:t>vi khuẩn</w:t>
      </w:r>
      <w:r w:rsidR="00C0399B" w:rsidRPr="00C0399B">
        <w:rPr>
          <w:rFonts w:cs="Times New Roman"/>
          <w:szCs w:val="20"/>
        </w:rPr>
        <w:t>, virus đặc thù</w:t>
      </w:r>
      <w:r w:rsidR="00B41A5C">
        <w:rPr>
          <w:rFonts w:cs="Times New Roman"/>
          <w:szCs w:val="20"/>
        </w:rPr>
        <w:t>:</w:t>
      </w:r>
    </w:p>
    <w:p w14:paraId="3C34143F" w14:textId="77777777" w:rsidR="00B41A5C" w:rsidRPr="00C0399B" w:rsidRDefault="00B41A5C" w:rsidP="00B41A5C">
      <w:pPr>
        <w:spacing w:after="0"/>
        <w:rPr>
          <w:rFonts w:cs="Times New Roman"/>
          <w:szCs w:val="20"/>
        </w:rPr>
      </w:pPr>
      <w:r w:rsidRPr="00C0399B">
        <w:rPr>
          <w:rFonts w:cs="Times New Roman"/>
          <w:szCs w:val="20"/>
        </w:rPr>
        <w:t>+ Viêm phổi do S.aureus:</w:t>
      </w:r>
    </w:p>
    <w:p w14:paraId="34F98A75" w14:textId="01A25F96" w:rsidR="00B41A5C" w:rsidRPr="00C0399B" w:rsidRDefault="00B41A5C" w:rsidP="00B41A5C">
      <w:pPr>
        <w:spacing w:after="0"/>
        <w:rPr>
          <w:rFonts w:cs="Times New Roman"/>
          <w:szCs w:val="20"/>
        </w:rPr>
      </w:pPr>
      <w:r w:rsidRPr="00C0399B">
        <w:rPr>
          <w:rFonts w:cs="Times New Roman"/>
          <w:szCs w:val="20"/>
        </w:rPr>
        <w:t>Bóng hơi</w:t>
      </w:r>
    </w:p>
    <w:p w14:paraId="64416E9D" w14:textId="501AE4AC" w:rsidR="00B41A5C" w:rsidRPr="00C0399B" w:rsidRDefault="00B41A5C" w:rsidP="00B41A5C">
      <w:pPr>
        <w:spacing w:after="0"/>
        <w:rPr>
          <w:rFonts w:cs="Times New Roman"/>
          <w:szCs w:val="20"/>
        </w:rPr>
      </w:pPr>
      <w:r w:rsidRPr="00C0399B">
        <w:rPr>
          <w:rFonts w:cs="Times New Roman"/>
          <w:szCs w:val="20"/>
        </w:rPr>
        <w:t>T</w:t>
      </w:r>
      <w:r>
        <w:rPr>
          <w:rFonts w:cs="Times New Roman"/>
          <w:szCs w:val="20"/>
        </w:rPr>
        <w:t>ràn khí màng phổi</w:t>
      </w:r>
    </w:p>
    <w:p w14:paraId="3D3D5B25" w14:textId="2160C804" w:rsidR="00B41A5C" w:rsidRPr="00C0399B" w:rsidRDefault="00B41A5C" w:rsidP="00B41A5C">
      <w:pPr>
        <w:spacing w:after="0"/>
        <w:rPr>
          <w:rFonts w:cs="Times New Roman"/>
          <w:szCs w:val="20"/>
        </w:rPr>
      </w:pPr>
      <w:r w:rsidRPr="00C0399B">
        <w:rPr>
          <w:rFonts w:cs="Times New Roman"/>
          <w:szCs w:val="20"/>
        </w:rPr>
        <w:t>Hoại tử phổi nặng</w:t>
      </w:r>
    </w:p>
    <w:p w14:paraId="75DE79AC" w14:textId="77777777" w:rsidR="00B41A5C" w:rsidRPr="00C0399B" w:rsidRDefault="00B41A5C" w:rsidP="00B41A5C">
      <w:pPr>
        <w:spacing w:after="0"/>
        <w:rPr>
          <w:rFonts w:cs="Times New Roman"/>
          <w:szCs w:val="20"/>
        </w:rPr>
      </w:pPr>
      <w:r w:rsidRPr="00C0399B">
        <w:rPr>
          <w:rFonts w:cs="Times New Roman"/>
          <w:szCs w:val="20"/>
        </w:rPr>
        <w:t>+ Viêm phổi do Mycoplasma:</w:t>
      </w:r>
    </w:p>
    <w:p w14:paraId="72EEB684" w14:textId="19622150" w:rsidR="00B41A5C" w:rsidRPr="00C0399B" w:rsidRDefault="00B41A5C" w:rsidP="00B41A5C">
      <w:pPr>
        <w:spacing w:after="0"/>
        <w:rPr>
          <w:rFonts w:cs="Times New Roman"/>
          <w:szCs w:val="20"/>
        </w:rPr>
      </w:pPr>
      <w:r w:rsidRPr="00C0399B">
        <w:rPr>
          <w:rFonts w:cs="Times New Roman"/>
          <w:szCs w:val="20"/>
        </w:rPr>
        <w:t>Phát ban thường gặp</w:t>
      </w:r>
    </w:p>
    <w:p w14:paraId="4ADCC9AF" w14:textId="76B4F0EB" w:rsidR="00B41A5C" w:rsidRPr="00C0399B" w:rsidRDefault="00B41A5C" w:rsidP="00B41A5C">
      <w:pPr>
        <w:spacing w:after="0"/>
        <w:rPr>
          <w:rFonts w:cs="Times New Roman"/>
          <w:szCs w:val="20"/>
        </w:rPr>
      </w:pPr>
      <w:r w:rsidRPr="00C0399B">
        <w:rPr>
          <w:rFonts w:cs="Times New Roman"/>
          <w:szCs w:val="20"/>
        </w:rPr>
        <w:t>Hội chứng Stevens-Johnson hiếm gặp.</w:t>
      </w:r>
    </w:p>
    <w:p w14:paraId="13320F6D" w14:textId="7BE65198" w:rsidR="00B41A5C" w:rsidRPr="00C0399B" w:rsidRDefault="00B41A5C" w:rsidP="00B41A5C">
      <w:pPr>
        <w:spacing w:after="0"/>
        <w:rPr>
          <w:rFonts w:cs="Times New Roman"/>
          <w:szCs w:val="20"/>
        </w:rPr>
      </w:pPr>
      <w:r w:rsidRPr="00C0399B">
        <w:rPr>
          <w:rFonts w:cs="Times New Roman"/>
          <w:szCs w:val="20"/>
        </w:rPr>
        <w:t>Thiếu máu huyết tán</w:t>
      </w:r>
    </w:p>
    <w:p w14:paraId="02867BB4" w14:textId="093FEE6D" w:rsidR="00B41A5C" w:rsidRPr="00C0399B" w:rsidRDefault="00B41A5C" w:rsidP="00B41A5C">
      <w:pPr>
        <w:spacing w:after="0"/>
        <w:rPr>
          <w:rFonts w:cs="Times New Roman"/>
          <w:szCs w:val="20"/>
        </w:rPr>
      </w:pPr>
      <w:r w:rsidRPr="00C0399B">
        <w:rPr>
          <w:rFonts w:cs="Times New Roman"/>
          <w:szCs w:val="20"/>
        </w:rPr>
        <w:t>Viêm đa khớp</w:t>
      </w:r>
    </w:p>
    <w:p w14:paraId="7C445738" w14:textId="4F0748F9" w:rsidR="00B41A5C" w:rsidRPr="00C0399B" w:rsidRDefault="00B41A5C" w:rsidP="00B41A5C">
      <w:pPr>
        <w:spacing w:after="0"/>
        <w:rPr>
          <w:rFonts w:cs="Times New Roman"/>
          <w:szCs w:val="20"/>
        </w:rPr>
      </w:pPr>
      <w:r w:rsidRPr="00C0399B">
        <w:rPr>
          <w:rFonts w:cs="Times New Roman"/>
          <w:szCs w:val="20"/>
        </w:rPr>
        <w:t>Viêm tụy, viêm gan</w:t>
      </w:r>
    </w:p>
    <w:p w14:paraId="64D2ED57" w14:textId="16D1183A" w:rsidR="00B41A5C" w:rsidRPr="00C0399B" w:rsidRDefault="00B41A5C" w:rsidP="00B41A5C">
      <w:pPr>
        <w:spacing w:after="0"/>
        <w:rPr>
          <w:rFonts w:cs="Times New Roman"/>
          <w:szCs w:val="20"/>
        </w:rPr>
      </w:pPr>
      <w:r w:rsidRPr="00C0399B">
        <w:rPr>
          <w:rFonts w:cs="Times New Roman"/>
          <w:szCs w:val="20"/>
        </w:rPr>
        <w:t>Viêm màng ngoài tim, viêm cơ tim</w:t>
      </w:r>
    </w:p>
    <w:p w14:paraId="0AE8060A" w14:textId="40F36AF6" w:rsidR="00B41A5C" w:rsidRPr="00C0399B" w:rsidRDefault="00B41A5C" w:rsidP="00B41A5C">
      <w:pPr>
        <w:spacing w:after="0"/>
        <w:rPr>
          <w:rFonts w:cs="Times New Roman"/>
          <w:szCs w:val="20"/>
        </w:rPr>
      </w:pPr>
      <w:r w:rsidRPr="00C0399B">
        <w:rPr>
          <w:rFonts w:cs="Times New Roman"/>
          <w:szCs w:val="20"/>
        </w:rPr>
        <w:t xml:space="preserve">Biến chứng </w:t>
      </w:r>
      <w:r>
        <w:rPr>
          <w:rFonts w:cs="Times New Roman"/>
          <w:szCs w:val="20"/>
        </w:rPr>
        <w:t>thần kinh</w:t>
      </w:r>
      <w:r w:rsidRPr="00C0399B">
        <w:rPr>
          <w:rFonts w:cs="Times New Roman"/>
          <w:szCs w:val="20"/>
        </w:rPr>
        <w:t xml:space="preserve">: viêm não, </w:t>
      </w:r>
      <w:r>
        <w:rPr>
          <w:rFonts w:cs="Times New Roman"/>
          <w:szCs w:val="20"/>
        </w:rPr>
        <w:t>viêm màng não</w:t>
      </w:r>
      <w:r w:rsidRPr="00C0399B">
        <w:rPr>
          <w:rFonts w:cs="Times New Roman"/>
          <w:szCs w:val="20"/>
        </w:rPr>
        <w:t xml:space="preserve"> vô khuẩn, viêm tủy cắt ngang, loạn thần cấp</w:t>
      </w:r>
    </w:p>
    <w:p w14:paraId="023C6289" w14:textId="77777777" w:rsidR="00B41A5C" w:rsidRPr="00C0399B" w:rsidRDefault="00B41A5C" w:rsidP="00B41A5C">
      <w:pPr>
        <w:spacing w:after="0"/>
        <w:rPr>
          <w:rFonts w:cs="Times New Roman"/>
          <w:szCs w:val="20"/>
        </w:rPr>
      </w:pPr>
      <w:r w:rsidRPr="00C0399B">
        <w:rPr>
          <w:rFonts w:cs="Times New Roman"/>
          <w:szCs w:val="20"/>
        </w:rPr>
        <w:t>+ Viêm phổi do S. pneumoniae:</w:t>
      </w:r>
    </w:p>
    <w:p w14:paraId="619CDE63" w14:textId="2697A479" w:rsidR="00B41A5C" w:rsidRPr="00C0399B" w:rsidRDefault="00B41A5C" w:rsidP="00B41A5C">
      <w:pPr>
        <w:spacing w:after="0"/>
        <w:rPr>
          <w:rFonts w:cs="Times New Roman"/>
          <w:szCs w:val="20"/>
        </w:rPr>
      </w:pPr>
      <w:r w:rsidRPr="00C0399B">
        <w:rPr>
          <w:rFonts w:cs="Times New Roman"/>
          <w:szCs w:val="20"/>
        </w:rPr>
        <w:t>Tràn mủ màng phổi</w:t>
      </w:r>
    </w:p>
    <w:p w14:paraId="5A0C53C8" w14:textId="286B5DF8" w:rsidR="00B41A5C" w:rsidRPr="00C0399B" w:rsidRDefault="00B41A5C" w:rsidP="00B41A5C">
      <w:pPr>
        <w:spacing w:after="0"/>
        <w:rPr>
          <w:rFonts w:cs="Times New Roman"/>
          <w:szCs w:val="20"/>
        </w:rPr>
      </w:pPr>
      <w:r w:rsidRPr="00C0399B">
        <w:rPr>
          <w:rFonts w:cs="Times New Roman"/>
          <w:szCs w:val="20"/>
        </w:rPr>
        <w:t>Viêm phổi hoại tử và áp xe phổi</w:t>
      </w:r>
    </w:p>
    <w:p w14:paraId="49E39E13" w14:textId="4572975C" w:rsidR="00B41A5C" w:rsidRPr="00C0399B" w:rsidRDefault="00B41A5C" w:rsidP="00C0399B">
      <w:pPr>
        <w:spacing w:after="0"/>
        <w:rPr>
          <w:rFonts w:cs="Times New Roman"/>
          <w:szCs w:val="20"/>
        </w:rPr>
      </w:pPr>
      <w:r w:rsidRPr="00C0399B">
        <w:rPr>
          <w:rFonts w:cs="Times New Roman"/>
          <w:szCs w:val="20"/>
        </w:rPr>
        <w:t>Hội chứng huyết tán tăng ure máu.</w:t>
      </w:r>
    </w:p>
    <w:p w14:paraId="68627E0A" w14:textId="3B3739CE" w:rsidR="00C0399B" w:rsidRPr="002F5A6A" w:rsidRDefault="00C0399B" w:rsidP="00C0399B">
      <w:pPr>
        <w:spacing w:after="0"/>
        <w:rPr>
          <w:rFonts w:cs="Times New Roman"/>
          <w:b/>
          <w:bCs/>
          <w:szCs w:val="20"/>
        </w:rPr>
      </w:pPr>
      <w:r w:rsidRPr="002F5A6A">
        <w:rPr>
          <w:rFonts w:cs="Times New Roman"/>
          <w:b/>
          <w:bCs/>
          <w:szCs w:val="20"/>
        </w:rPr>
        <w:t xml:space="preserve">11. Một bệnh nhân viêm phổi, thứ tự khám </w:t>
      </w:r>
      <w:r w:rsidR="002F5A6A" w:rsidRPr="002F5A6A">
        <w:rPr>
          <w:rFonts w:cs="Times New Roman"/>
          <w:b/>
          <w:bCs/>
          <w:szCs w:val="20"/>
        </w:rPr>
        <w:t>như thế nào</w:t>
      </w:r>
      <w:r w:rsidRPr="002F5A6A">
        <w:rPr>
          <w:rFonts w:cs="Times New Roman"/>
          <w:b/>
          <w:bCs/>
          <w:szCs w:val="20"/>
        </w:rPr>
        <w:t xml:space="preserve">? </w:t>
      </w:r>
    </w:p>
    <w:p w14:paraId="41617A0C" w14:textId="15C373A1" w:rsidR="00C0399B" w:rsidRPr="00C0399B" w:rsidRDefault="00C0399B" w:rsidP="00C0399B">
      <w:pPr>
        <w:spacing w:after="0"/>
        <w:rPr>
          <w:rFonts w:cs="Times New Roman"/>
          <w:szCs w:val="20"/>
        </w:rPr>
      </w:pPr>
      <w:r w:rsidRPr="00C0399B">
        <w:rPr>
          <w:rFonts w:cs="Times New Roman"/>
          <w:szCs w:val="20"/>
        </w:rPr>
        <w:t xml:space="preserve">- Thứ tự: </w:t>
      </w:r>
      <w:r w:rsidR="002F5A6A">
        <w:rPr>
          <w:rFonts w:cs="Times New Roman"/>
          <w:szCs w:val="20"/>
        </w:rPr>
        <w:t>N</w:t>
      </w:r>
      <w:r w:rsidRPr="00C0399B">
        <w:rPr>
          <w:rFonts w:cs="Times New Roman"/>
          <w:szCs w:val="20"/>
        </w:rPr>
        <w:t>hìn</w:t>
      </w:r>
      <w:r w:rsidR="002F5A6A">
        <w:rPr>
          <w:rFonts w:cs="Times New Roman"/>
          <w:szCs w:val="20"/>
        </w:rPr>
        <w:t>,</w:t>
      </w:r>
      <w:r w:rsidRPr="00C0399B">
        <w:rPr>
          <w:rFonts w:cs="Times New Roman"/>
          <w:szCs w:val="20"/>
        </w:rPr>
        <w:t xml:space="preserve"> gõ</w:t>
      </w:r>
      <w:r w:rsidR="002F5A6A">
        <w:rPr>
          <w:rFonts w:cs="Times New Roman"/>
          <w:szCs w:val="20"/>
        </w:rPr>
        <w:t>,</w:t>
      </w:r>
      <w:r w:rsidRPr="00C0399B">
        <w:rPr>
          <w:rFonts w:cs="Times New Roman"/>
          <w:szCs w:val="20"/>
        </w:rPr>
        <w:t xml:space="preserve"> nghe</w:t>
      </w:r>
      <w:r w:rsidR="002F5A6A">
        <w:rPr>
          <w:rFonts w:cs="Times New Roman"/>
          <w:szCs w:val="20"/>
        </w:rPr>
        <w:t>,</w:t>
      </w:r>
      <w:r w:rsidRPr="00C0399B">
        <w:rPr>
          <w:rFonts w:cs="Times New Roman"/>
          <w:szCs w:val="20"/>
        </w:rPr>
        <w:t xml:space="preserve"> khám họng.</w:t>
      </w:r>
    </w:p>
    <w:p w14:paraId="70129DC6" w14:textId="5ADF6A90" w:rsidR="00C0399B" w:rsidRPr="00C0399B" w:rsidRDefault="00C0399B" w:rsidP="00C0399B">
      <w:pPr>
        <w:spacing w:after="0"/>
        <w:rPr>
          <w:rFonts w:cs="Times New Roman"/>
          <w:szCs w:val="20"/>
        </w:rPr>
      </w:pPr>
      <w:r w:rsidRPr="00C0399B">
        <w:rPr>
          <w:rFonts w:cs="Times New Roman"/>
          <w:szCs w:val="20"/>
        </w:rPr>
        <w:t>- Trong bước nghe thì nghe: R</w:t>
      </w:r>
      <w:r w:rsidR="00AD44FA">
        <w:rPr>
          <w:rFonts w:cs="Times New Roman"/>
          <w:szCs w:val="20"/>
        </w:rPr>
        <w:t>ì rào phế nang</w:t>
      </w:r>
      <w:r w:rsidRPr="00C0399B">
        <w:rPr>
          <w:rFonts w:cs="Times New Roman"/>
          <w:szCs w:val="20"/>
        </w:rPr>
        <w:t>, rale và nghe âm vang phế quản</w:t>
      </w:r>
      <w:r w:rsidR="00AD44FA">
        <w:rPr>
          <w:rFonts w:cs="Times New Roman"/>
          <w:szCs w:val="20"/>
        </w:rPr>
        <w:t xml:space="preserve">. </w:t>
      </w:r>
      <w:r w:rsidRPr="00C0399B">
        <w:rPr>
          <w:rFonts w:cs="Times New Roman"/>
          <w:szCs w:val="20"/>
        </w:rPr>
        <w:t>T</w:t>
      </w:r>
      <w:r w:rsidR="005F3898">
        <w:rPr>
          <w:rFonts w:cs="Times New Roman"/>
          <w:szCs w:val="20"/>
        </w:rPr>
        <w:t>r</w:t>
      </w:r>
      <w:r w:rsidRPr="00C0399B">
        <w:rPr>
          <w:rFonts w:cs="Times New Roman"/>
          <w:szCs w:val="20"/>
        </w:rPr>
        <w:t>ong đó, nghe âm vang phế quản thay thế cho bước khám rung thanh.</w:t>
      </w:r>
    </w:p>
    <w:p w14:paraId="153B9C09" w14:textId="21AAEC1C" w:rsidR="00C0399B" w:rsidRPr="00EF6B67" w:rsidRDefault="00C0399B" w:rsidP="00C0399B">
      <w:pPr>
        <w:spacing w:after="0"/>
        <w:rPr>
          <w:rFonts w:cs="Times New Roman"/>
          <w:b/>
          <w:bCs/>
          <w:szCs w:val="20"/>
        </w:rPr>
      </w:pPr>
      <w:r w:rsidRPr="00EF6B67">
        <w:rPr>
          <w:rFonts w:cs="Times New Roman"/>
          <w:b/>
          <w:bCs/>
          <w:szCs w:val="20"/>
        </w:rPr>
        <w:t>12. Tại sao người ta lấy mốc 5 tuổi để phân loại hen?</w:t>
      </w:r>
    </w:p>
    <w:p w14:paraId="16A94D33" w14:textId="0A965CCB" w:rsidR="00C0399B" w:rsidRPr="00C0399B" w:rsidRDefault="00EF6B67" w:rsidP="00C0399B">
      <w:pPr>
        <w:spacing w:after="0"/>
        <w:rPr>
          <w:rFonts w:cs="Times New Roman"/>
          <w:szCs w:val="20"/>
        </w:rPr>
      </w:pPr>
      <w:r>
        <w:rPr>
          <w:rFonts w:cs="Times New Roman"/>
          <w:szCs w:val="20"/>
        </w:rPr>
        <w:t>-</w:t>
      </w:r>
      <w:r w:rsidR="00C0399B" w:rsidRPr="00C0399B">
        <w:rPr>
          <w:rFonts w:cs="Times New Roman"/>
          <w:szCs w:val="20"/>
        </w:rPr>
        <w:t xml:space="preserve"> Người ta nhận thấy nếu trẻ &lt;</w:t>
      </w:r>
      <w:r>
        <w:rPr>
          <w:rFonts w:cs="Times New Roman"/>
          <w:szCs w:val="20"/>
        </w:rPr>
        <w:t xml:space="preserve"> </w:t>
      </w:r>
      <w:r w:rsidR="00C0399B" w:rsidRPr="00C0399B">
        <w:rPr>
          <w:rFonts w:cs="Times New Roman"/>
          <w:szCs w:val="20"/>
        </w:rPr>
        <w:t>5 tuổi, bệnh sinh</w:t>
      </w:r>
      <w:r w:rsidR="00DF73CD">
        <w:rPr>
          <w:rFonts w:cs="Times New Roman"/>
          <w:szCs w:val="20"/>
        </w:rPr>
        <w:t>,</w:t>
      </w:r>
      <w:r w:rsidR="00C0399B" w:rsidRPr="00C0399B">
        <w:rPr>
          <w:rFonts w:cs="Times New Roman"/>
          <w:szCs w:val="20"/>
        </w:rPr>
        <w:t xml:space="preserve"> lâm sàng</w:t>
      </w:r>
      <w:r w:rsidR="00DF73CD">
        <w:rPr>
          <w:rFonts w:cs="Times New Roman"/>
          <w:szCs w:val="20"/>
        </w:rPr>
        <w:t>,</w:t>
      </w:r>
      <w:r w:rsidR="00C0399B" w:rsidRPr="00C0399B">
        <w:rPr>
          <w:rFonts w:cs="Times New Roman"/>
          <w:szCs w:val="20"/>
        </w:rPr>
        <w:t xml:space="preserve"> tiêu chuẩn chẩn đoán</w:t>
      </w:r>
      <w:r w:rsidR="00DF73CD">
        <w:rPr>
          <w:rFonts w:cs="Times New Roman"/>
          <w:szCs w:val="20"/>
        </w:rPr>
        <w:t>,</w:t>
      </w:r>
      <w:r w:rsidR="00C0399B" w:rsidRPr="00C0399B">
        <w:rPr>
          <w:rFonts w:cs="Times New Roman"/>
          <w:szCs w:val="20"/>
        </w:rPr>
        <w:t xml:space="preserve"> tiên lượng khác hoàn toàn với một đứa trẻ &gt;</w:t>
      </w:r>
      <w:r>
        <w:rPr>
          <w:rFonts w:cs="Times New Roman"/>
          <w:szCs w:val="20"/>
        </w:rPr>
        <w:t xml:space="preserve"> </w:t>
      </w:r>
      <w:r w:rsidR="00C0399B" w:rsidRPr="00C0399B">
        <w:rPr>
          <w:rFonts w:cs="Times New Roman"/>
          <w:szCs w:val="20"/>
        </w:rPr>
        <w:t>5 tuổi.</w:t>
      </w:r>
    </w:p>
    <w:p w14:paraId="78036156" w14:textId="1CD96A8E" w:rsidR="00C0399B" w:rsidRPr="00C0399B" w:rsidRDefault="00EF6B67"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T</w:t>
      </w:r>
      <w:r w:rsidR="00C0399B" w:rsidRPr="00C0399B">
        <w:rPr>
          <w:rFonts w:cs="Times New Roman"/>
          <w:szCs w:val="20"/>
        </w:rPr>
        <w:t>rẻ &lt;</w:t>
      </w:r>
      <w:r>
        <w:rPr>
          <w:rFonts w:cs="Times New Roman"/>
          <w:szCs w:val="20"/>
        </w:rPr>
        <w:t xml:space="preserve"> </w:t>
      </w:r>
      <w:r w:rsidR="00C0399B" w:rsidRPr="00C0399B">
        <w:rPr>
          <w:rFonts w:cs="Times New Roman"/>
          <w:szCs w:val="20"/>
        </w:rPr>
        <w:t>5 tuổi, thường hen khởi phát do nhiễm virus nên tiên lượng tốt hơn và có thể can thiệp được.</w:t>
      </w:r>
    </w:p>
    <w:p w14:paraId="34BA08D8" w14:textId="08E9D93F" w:rsidR="00C0399B" w:rsidRPr="00C0399B" w:rsidRDefault="00EF6B67"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C</w:t>
      </w:r>
      <w:r w:rsidR="00C0399B" w:rsidRPr="00C0399B">
        <w:rPr>
          <w:rFonts w:cs="Times New Roman"/>
          <w:szCs w:val="20"/>
        </w:rPr>
        <w:t>òn trẻ &gt;</w:t>
      </w:r>
      <w:r>
        <w:rPr>
          <w:rFonts w:cs="Times New Roman"/>
          <w:szCs w:val="20"/>
        </w:rPr>
        <w:t xml:space="preserve"> </w:t>
      </w:r>
      <w:r w:rsidR="00C0399B" w:rsidRPr="00C0399B">
        <w:rPr>
          <w:rFonts w:cs="Times New Roman"/>
          <w:szCs w:val="20"/>
        </w:rPr>
        <w:t xml:space="preserve">5 tuổi, hen thường khởi phát do gốc gác dị ứng. </w:t>
      </w:r>
      <w:r>
        <w:rPr>
          <w:rFonts w:cs="Times New Roman"/>
          <w:szCs w:val="20"/>
        </w:rPr>
        <w:t>M</w:t>
      </w:r>
      <w:r w:rsidR="00C0399B" w:rsidRPr="00C0399B">
        <w:rPr>
          <w:rFonts w:cs="Times New Roman"/>
          <w:szCs w:val="20"/>
        </w:rPr>
        <w:t>à đã dị ứng, gần như không can thiệp được.</w:t>
      </w:r>
    </w:p>
    <w:p w14:paraId="6455E4D2" w14:textId="2CAA5990" w:rsidR="00C0399B" w:rsidRPr="00C0399B" w:rsidRDefault="00EF6B67" w:rsidP="00C0399B">
      <w:pPr>
        <w:spacing w:after="0"/>
        <w:rPr>
          <w:rFonts w:cs="Times New Roman"/>
          <w:szCs w:val="20"/>
        </w:rPr>
      </w:pPr>
      <w:r>
        <w:rPr>
          <w:rFonts w:cs="Times New Roman"/>
          <w:szCs w:val="20"/>
        </w:rPr>
        <w:t xml:space="preserve">- </w:t>
      </w:r>
      <w:r w:rsidR="00C0399B" w:rsidRPr="00C0399B">
        <w:rPr>
          <w:rFonts w:cs="Times New Roman"/>
          <w:szCs w:val="20"/>
        </w:rPr>
        <w:t>Lưu ý:</w:t>
      </w:r>
      <w:r>
        <w:rPr>
          <w:rFonts w:cs="Times New Roman"/>
          <w:szCs w:val="20"/>
        </w:rPr>
        <w:t xml:space="preserve"> N</w:t>
      </w:r>
      <w:r w:rsidR="00C0399B" w:rsidRPr="00C0399B">
        <w:rPr>
          <w:rFonts w:cs="Times New Roman"/>
          <w:szCs w:val="20"/>
        </w:rPr>
        <w:t>hớ hỏi đúng ngày sinh nhật, hỏi giờ sinh</w:t>
      </w:r>
      <w:r>
        <w:rPr>
          <w:rFonts w:cs="Times New Roman"/>
          <w:szCs w:val="20"/>
        </w:rPr>
        <w:t>.</w:t>
      </w:r>
      <w:r w:rsidR="00C0399B" w:rsidRPr="00C0399B">
        <w:rPr>
          <w:rFonts w:cs="Times New Roman"/>
          <w:szCs w:val="20"/>
        </w:rPr>
        <w:t xml:space="preserve"> </w:t>
      </w:r>
      <w:r>
        <w:rPr>
          <w:rFonts w:cs="Times New Roman"/>
          <w:szCs w:val="20"/>
        </w:rPr>
        <w:t>M</w:t>
      </w:r>
      <w:r w:rsidR="00C0399B" w:rsidRPr="00C0399B">
        <w:rPr>
          <w:rFonts w:cs="Times New Roman"/>
          <w:szCs w:val="20"/>
        </w:rPr>
        <w:t xml:space="preserve">ột đứa trẻ 60 tháng nếu phát hiện đúng ngày sinh nhật, </w:t>
      </w:r>
      <w:r w:rsidR="00C0399B" w:rsidRPr="00C0399B">
        <w:rPr>
          <w:rFonts w:cs="Times New Roman"/>
          <w:szCs w:val="20"/>
        </w:rPr>
        <w:lastRenderedPageBreak/>
        <w:t>đúng giờ sinh thì tính sang 6 tuổi chứ không tính là 5 tuổi nữa.</w:t>
      </w:r>
    </w:p>
    <w:p w14:paraId="4E383DF4" w14:textId="2EFE90C4" w:rsidR="00C0399B" w:rsidRPr="00FC3260" w:rsidRDefault="00C0399B" w:rsidP="00C0399B">
      <w:pPr>
        <w:spacing w:after="0"/>
        <w:rPr>
          <w:rFonts w:cs="Times New Roman"/>
          <w:b/>
          <w:bCs/>
          <w:szCs w:val="20"/>
        </w:rPr>
      </w:pPr>
      <w:r w:rsidRPr="00FC3260">
        <w:rPr>
          <w:rFonts w:cs="Times New Roman"/>
          <w:b/>
          <w:bCs/>
          <w:szCs w:val="20"/>
        </w:rPr>
        <w:t xml:space="preserve">13. </w:t>
      </w:r>
      <w:r w:rsidR="00EE2914" w:rsidRPr="00FC3260">
        <w:rPr>
          <w:rFonts w:cs="Times New Roman"/>
          <w:b/>
          <w:bCs/>
          <w:szCs w:val="20"/>
        </w:rPr>
        <w:t>K</w:t>
      </w:r>
      <w:r w:rsidRPr="00FC3260">
        <w:rPr>
          <w:rFonts w:cs="Times New Roman"/>
          <w:b/>
          <w:bCs/>
          <w:szCs w:val="20"/>
        </w:rPr>
        <w:t>hò khè là t</w:t>
      </w:r>
      <w:r w:rsidR="00EE2914" w:rsidRPr="00FC3260">
        <w:rPr>
          <w:rFonts w:cs="Times New Roman"/>
          <w:b/>
          <w:bCs/>
          <w:szCs w:val="20"/>
        </w:rPr>
        <w:t xml:space="preserve">riệu </w:t>
      </w:r>
      <w:r w:rsidRPr="00FC3260">
        <w:rPr>
          <w:rFonts w:cs="Times New Roman"/>
          <w:b/>
          <w:bCs/>
          <w:szCs w:val="20"/>
        </w:rPr>
        <w:t>c</w:t>
      </w:r>
      <w:r w:rsidR="00EE2914" w:rsidRPr="00FC3260">
        <w:rPr>
          <w:rFonts w:cs="Times New Roman"/>
          <w:b/>
          <w:bCs/>
          <w:szCs w:val="20"/>
        </w:rPr>
        <w:t>hứng</w:t>
      </w:r>
      <w:r w:rsidRPr="00FC3260">
        <w:rPr>
          <w:rFonts w:cs="Times New Roman"/>
          <w:b/>
          <w:bCs/>
          <w:szCs w:val="20"/>
        </w:rPr>
        <w:t xml:space="preserve"> cơ năng hay thực thể</w:t>
      </w:r>
      <w:r w:rsidR="00FC3260" w:rsidRPr="00FC3260">
        <w:rPr>
          <w:rFonts w:cs="Times New Roman"/>
          <w:b/>
          <w:bCs/>
          <w:szCs w:val="20"/>
        </w:rPr>
        <w:t>?</w:t>
      </w:r>
    </w:p>
    <w:p w14:paraId="4D0E62B9" w14:textId="559C2252" w:rsidR="00C0399B" w:rsidRPr="00C0399B" w:rsidRDefault="00FC3260"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K</w:t>
      </w:r>
      <w:r w:rsidR="00C0399B" w:rsidRPr="00C0399B">
        <w:rPr>
          <w:rFonts w:cs="Times New Roman"/>
          <w:szCs w:val="20"/>
        </w:rPr>
        <w:t>hò khè là triệu chứng thực thể</w:t>
      </w:r>
      <w:r>
        <w:rPr>
          <w:rFonts w:cs="Times New Roman"/>
          <w:szCs w:val="20"/>
        </w:rPr>
        <w:t>.</w:t>
      </w:r>
    </w:p>
    <w:p w14:paraId="3BEE3DFB" w14:textId="2F64C245" w:rsidR="00C0399B" w:rsidRPr="00B72BE5" w:rsidRDefault="00C0399B" w:rsidP="00C0399B">
      <w:pPr>
        <w:spacing w:after="0"/>
        <w:rPr>
          <w:rFonts w:cs="Times New Roman"/>
          <w:b/>
          <w:bCs/>
          <w:szCs w:val="20"/>
        </w:rPr>
      </w:pPr>
      <w:r w:rsidRPr="00B72BE5">
        <w:rPr>
          <w:rFonts w:cs="Times New Roman"/>
          <w:b/>
          <w:bCs/>
          <w:szCs w:val="20"/>
        </w:rPr>
        <w:t xml:space="preserve">14. </w:t>
      </w:r>
      <w:r w:rsidR="00B72BE5">
        <w:rPr>
          <w:rFonts w:cs="Times New Roman"/>
          <w:b/>
          <w:bCs/>
          <w:szCs w:val="20"/>
        </w:rPr>
        <w:t>B</w:t>
      </w:r>
      <w:r w:rsidRPr="00B72BE5">
        <w:rPr>
          <w:rFonts w:cs="Times New Roman"/>
          <w:b/>
          <w:bCs/>
          <w:szCs w:val="20"/>
        </w:rPr>
        <w:t>ệnh hen kiểm soát tốt hỏi người nhà như thế nào để biết người nhà kiểm soát hen?</w:t>
      </w:r>
    </w:p>
    <w:p w14:paraId="3DCC99CE" w14:textId="6DD5916D" w:rsidR="00C0399B" w:rsidRPr="00C0399B" w:rsidRDefault="00C0399B" w:rsidP="00C0399B">
      <w:pPr>
        <w:spacing w:after="0"/>
        <w:rPr>
          <w:rFonts w:cs="Times New Roman"/>
          <w:szCs w:val="20"/>
        </w:rPr>
      </w:pPr>
      <w:r w:rsidRPr="00C0399B">
        <w:rPr>
          <w:rFonts w:cs="Times New Roman"/>
          <w:szCs w:val="20"/>
        </w:rPr>
        <w:t>- Phải hỏi người nhà trong 1 tháng qua (chính xác 4 tuần qua). Hỏi 4 câu hỏi:</w:t>
      </w:r>
    </w:p>
    <w:p w14:paraId="6D354295" w14:textId="321183D7" w:rsidR="00C0399B" w:rsidRPr="00C0399B" w:rsidRDefault="00C0399B" w:rsidP="00C0399B">
      <w:pPr>
        <w:spacing w:after="0"/>
        <w:rPr>
          <w:rFonts w:cs="Times New Roman"/>
          <w:szCs w:val="20"/>
        </w:rPr>
      </w:pPr>
      <w:r w:rsidRPr="00C0399B">
        <w:rPr>
          <w:rFonts w:cs="Times New Roman"/>
          <w:szCs w:val="20"/>
        </w:rPr>
        <w:t xml:space="preserve">+ </w:t>
      </w:r>
      <w:r w:rsidR="00B72BE5">
        <w:rPr>
          <w:rFonts w:cs="Times New Roman"/>
          <w:szCs w:val="20"/>
        </w:rPr>
        <w:t>C</w:t>
      </w:r>
      <w:r w:rsidRPr="00C0399B">
        <w:rPr>
          <w:rFonts w:cs="Times New Roman"/>
          <w:szCs w:val="20"/>
        </w:rPr>
        <w:t>ác triệu chứng hen ban ngày hơn vài phút và hơn 1 lần/1 tuần</w:t>
      </w:r>
    </w:p>
    <w:p w14:paraId="2F484AA9" w14:textId="57F565A8" w:rsidR="00C0399B" w:rsidRPr="00C0399B" w:rsidRDefault="00C0399B" w:rsidP="00C0399B">
      <w:pPr>
        <w:spacing w:after="0"/>
        <w:rPr>
          <w:rFonts w:cs="Times New Roman"/>
          <w:szCs w:val="20"/>
        </w:rPr>
      </w:pPr>
      <w:r w:rsidRPr="00C0399B">
        <w:rPr>
          <w:rFonts w:cs="Times New Roman"/>
          <w:szCs w:val="20"/>
        </w:rPr>
        <w:t>+ Có bất kì hạn chế hoạt động thể lực nào do hen hay không ví dụ ít chạy nhảy/chơi, chóng mệt khi đi lại/chơi đùa</w:t>
      </w:r>
    </w:p>
    <w:p w14:paraId="03650B0B" w14:textId="40675A06" w:rsidR="00C0399B" w:rsidRPr="00C0399B" w:rsidRDefault="00C0399B" w:rsidP="00C0399B">
      <w:pPr>
        <w:spacing w:after="0"/>
        <w:rPr>
          <w:rFonts w:cs="Times New Roman"/>
          <w:szCs w:val="20"/>
        </w:rPr>
      </w:pPr>
      <w:r w:rsidRPr="00C0399B">
        <w:rPr>
          <w:rFonts w:cs="Times New Roman"/>
          <w:szCs w:val="20"/>
        </w:rPr>
        <w:t xml:space="preserve">+ </w:t>
      </w:r>
      <w:r w:rsidR="00B72BE5">
        <w:rPr>
          <w:rFonts w:cs="Times New Roman"/>
          <w:szCs w:val="20"/>
        </w:rPr>
        <w:t>C</w:t>
      </w:r>
      <w:r w:rsidRPr="00C0399B">
        <w:rPr>
          <w:rFonts w:cs="Times New Roman"/>
          <w:szCs w:val="20"/>
        </w:rPr>
        <w:t>ần sử dụng thuốc cắt cơn hơn 1 lần/tuần</w:t>
      </w:r>
    </w:p>
    <w:p w14:paraId="566549B6" w14:textId="260B97E6" w:rsidR="00C0399B" w:rsidRPr="00C0399B" w:rsidRDefault="00C0399B" w:rsidP="00C0399B">
      <w:pPr>
        <w:spacing w:after="0"/>
        <w:rPr>
          <w:rFonts w:cs="Times New Roman"/>
          <w:szCs w:val="20"/>
        </w:rPr>
      </w:pPr>
      <w:r w:rsidRPr="00C0399B">
        <w:rPr>
          <w:rFonts w:cs="Times New Roman"/>
          <w:szCs w:val="20"/>
        </w:rPr>
        <w:t xml:space="preserve">+ </w:t>
      </w:r>
      <w:r w:rsidR="00B72BE5">
        <w:rPr>
          <w:rFonts w:cs="Times New Roman"/>
          <w:szCs w:val="20"/>
        </w:rPr>
        <w:t>B</w:t>
      </w:r>
      <w:r w:rsidRPr="00C0399B">
        <w:rPr>
          <w:rFonts w:cs="Times New Roman"/>
          <w:szCs w:val="20"/>
        </w:rPr>
        <w:t>ị thức giấc về đêm hoặc ho đêm do hen.</w:t>
      </w:r>
    </w:p>
    <w:p w14:paraId="06C9A51C" w14:textId="13A86140" w:rsidR="00C0399B" w:rsidRPr="00C0399B" w:rsidRDefault="00B72BE5" w:rsidP="00C0399B">
      <w:pPr>
        <w:spacing w:after="0"/>
        <w:rPr>
          <w:rFonts w:cs="Times New Roman"/>
          <w:szCs w:val="20"/>
        </w:rPr>
      </w:pPr>
      <w:r>
        <w:rPr>
          <w:rFonts w:cs="Times New Roman"/>
          <w:szCs w:val="20"/>
        </w:rPr>
        <w:t xml:space="preserve">- </w:t>
      </w:r>
      <w:r w:rsidR="00C0399B" w:rsidRPr="00C0399B">
        <w:rPr>
          <w:rFonts w:cs="Times New Roman"/>
          <w:szCs w:val="20"/>
        </w:rPr>
        <w:t xml:space="preserve">Nếu không có 4 triệu chứng trên thì chứng tỏ là hen kiểm soát tốt. </w:t>
      </w:r>
    </w:p>
    <w:p w14:paraId="00CFDC6C" w14:textId="22994CEE" w:rsidR="00C0399B" w:rsidRPr="00B72BE5" w:rsidRDefault="00C0399B" w:rsidP="00C0399B">
      <w:pPr>
        <w:spacing w:after="0"/>
        <w:rPr>
          <w:rFonts w:cs="Times New Roman"/>
          <w:b/>
          <w:bCs/>
          <w:szCs w:val="20"/>
        </w:rPr>
      </w:pPr>
      <w:r w:rsidRPr="00B72BE5">
        <w:rPr>
          <w:rFonts w:cs="Times New Roman"/>
          <w:b/>
          <w:bCs/>
          <w:szCs w:val="20"/>
        </w:rPr>
        <w:t xml:space="preserve">15. Lưu ý </w:t>
      </w:r>
      <w:r w:rsidR="00E72055">
        <w:rPr>
          <w:rFonts w:cs="Times New Roman"/>
          <w:b/>
          <w:bCs/>
          <w:szCs w:val="20"/>
        </w:rPr>
        <w:t>khi</w:t>
      </w:r>
      <w:r w:rsidRPr="00B72BE5">
        <w:rPr>
          <w:rFonts w:cs="Times New Roman"/>
          <w:b/>
          <w:bCs/>
          <w:szCs w:val="20"/>
        </w:rPr>
        <w:t xml:space="preserve"> thi lâm sàng hô hấp</w:t>
      </w:r>
    </w:p>
    <w:p w14:paraId="79847CCA" w14:textId="77777777" w:rsidR="00C0399B" w:rsidRPr="00C0399B" w:rsidRDefault="00C0399B" w:rsidP="00C0399B">
      <w:pPr>
        <w:spacing w:after="0"/>
        <w:rPr>
          <w:rFonts w:cs="Times New Roman"/>
          <w:szCs w:val="20"/>
        </w:rPr>
      </w:pPr>
      <w:r w:rsidRPr="00C0399B">
        <w:rPr>
          <w:rFonts w:cs="Times New Roman"/>
          <w:szCs w:val="20"/>
        </w:rPr>
        <w:t>- Trước và sau khi khám trẻ nhớ phải rửa tay.</w:t>
      </w:r>
    </w:p>
    <w:p w14:paraId="2137EA00" w14:textId="77777777" w:rsidR="00C0399B" w:rsidRPr="00C0399B" w:rsidRDefault="00C0399B" w:rsidP="00C0399B">
      <w:pPr>
        <w:spacing w:after="0"/>
        <w:rPr>
          <w:rFonts w:cs="Times New Roman"/>
          <w:szCs w:val="20"/>
        </w:rPr>
      </w:pPr>
      <w:r w:rsidRPr="00C0399B">
        <w:rPr>
          <w:rFonts w:cs="Times New Roman"/>
          <w:szCs w:val="20"/>
        </w:rPr>
        <w:t>- Trước khi đặt ống nghe khám trên trẻ, nhớ làm ấm ống nghe, đặc biệt trong mùa lạnh như thế này.</w:t>
      </w:r>
    </w:p>
    <w:p w14:paraId="7918BD7D" w14:textId="7ECB103A" w:rsidR="00C0399B" w:rsidRPr="00C0399B" w:rsidRDefault="00C0399B" w:rsidP="00C0399B">
      <w:pPr>
        <w:spacing w:after="0"/>
        <w:rPr>
          <w:rFonts w:cs="Times New Roman"/>
          <w:szCs w:val="20"/>
        </w:rPr>
      </w:pPr>
      <w:r w:rsidRPr="00C0399B">
        <w:rPr>
          <w:rFonts w:cs="Times New Roman"/>
          <w:szCs w:val="20"/>
        </w:rPr>
        <w:t xml:space="preserve">- </w:t>
      </w:r>
      <w:r w:rsidR="00E72055">
        <w:rPr>
          <w:rFonts w:cs="Times New Roman"/>
          <w:szCs w:val="20"/>
        </w:rPr>
        <w:t>B</w:t>
      </w:r>
      <w:r w:rsidRPr="00C0399B">
        <w:rPr>
          <w:rFonts w:cs="Times New Roman"/>
          <w:szCs w:val="20"/>
        </w:rPr>
        <w:t xml:space="preserve">ệnh hen phế quản thầy lưu </w:t>
      </w:r>
      <w:r w:rsidR="006C40F4">
        <w:rPr>
          <w:rFonts w:cs="Times New Roman"/>
          <w:szCs w:val="20"/>
        </w:rPr>
        <w:t>ý</w:t>
      </w:r>
      <w:r w:rsidRPr="00C0399B">
        <w:rPr>
          <w:rFonts w:cs="Times New Roman"/>
          <w:szCs w:val="20"/>
        </w:rPr>
        <w:t xml:space="preserve"> khi khám hô hấp</w:t>
      </w:r>
      <w:r w:rsidR="00E72055">
        <w:rPr>
          <w:rFonts w:cs="Times New Roman"/>
          <w:szCs w:val="20"/>
        </w:rPr>
        <w:t>:</w:t>
      </w:r>
    </w:p>
    <w:p w14:paraId="452A6D28" w14:textId="0B35B282" w:rsidR="00C0399B" w:rsidRPr="00C0399B" w:rsidRDefault="00C0399B" w:rsidP="00C0399B">
      <w:pPr>
        <w:spacing w:after="0"/>
        <w:rPr>
          <w:rFonts w:cs="Times New Roman"/>
          <w:szCs w:val="20"/>
        </w:rPr>
      </w:pPr>
      <w:r w:rsidRPr="00C0399B">
        <w:rPr>
          <w:rFonts w:cs="Times New Roman"/>
          <w:szCs w:val="20"/>
        </w:rPr>
        <w:t xml:space="preserve">+ Bước nhìn phải nhìn cho được: </w:t>
      </w:r>
      <w:r w:rsidR="00E72055">
        <w:rPr>
          <w:rFonts w:cs="Times New Roman"/>
          <w:szCs w:val="20"/>
        </w:rPr>
        <w:t>N</w:t>
      </w:r>
      <w:r w:rsidRPr="00C0399B">
        <w:rPr>
          <w:rFonts w:cs="Times New Roman"/>
          <w:szCs w:val="20"/>
        </w:rPr>
        <w:t>hìn nghiêng (đánh giá xem đường kính trước sau có tăng so với đường kính ngang không</w:t>
      </w:r>
      <w:r w:rsidR="00E72055">
        <w:rPr>
          <w:rFonts w:cs="Times New Roman"/>
          <w:szCs w:val="20"/>
        </w:rPr>
        <w:t xml:space="preserve"> - </w:t>
      </w:r>
      <w:r w:rsidRPr="00C0399B">
        <w:rPr>
          <w:rFonts w:cs="Times New Roman"/>
          <w:szCs w:val="20"/>
        </w:rPr>
        <w:t>dấu hiệu ứ khí), nhìn dấu rút lõm lồng ngực, co kéo các khoảng gian sườn</w:t>
      </w:r>
      <w:r w:rsidR="00E72055">
        <w:rPr>
          <w:rFonts w:cs="Times New Roman"/>
          <w:szCs w:val="20"/>
        </w:rPr>
        <w:t>.</w:t>
      </w:r>
    </w:p>
    <w:p w14:paraId="07AA5E0B" w14:textId="6C02C47C" w:rsidR="00C0399B" w:rsidRPr="00C0399B" w:rsidRDefault="00C0399B" w:rsidP="00C0399B">
      <w:pPr>
        <w:spacing w:after="0"/>
        <w:rPr>
          <w:rFonts w:cs="Times New Roman"/>
          <w:szCs w:val="20"/>
        </w:rPr>
      </w:pPr>
      <w:r w:rsidRPr="00C0399B">
        <w:rPr>
          <w:rFonts w:cs="Times New Roman"/>
          <w:szCs w:val="20"/>
        </w:rPr>
        <w:t xml:space="preserve">+ Bước sờ: </w:t>
      </w:r>
      <w:r w:rsidR="00E72055">
        <w:rPr>
          <w:rFonts w:cs="Times New Roman"/>
          <w:szCs w:val="20"/>
        </w:rPr>
        <w:t>R</w:t>
      </w:r>
      <w:r w:rsidRPr="00C0399B">
        <w:rPr>
          <w:rFonts w:cs="Times New Roman"/>
          <w:szCs w:val="20"/>
        </w:rPr>
        <w:t>ung thanh giảm đều ở cả 2 trường phổi, gõ vang ở 2 trường phổi</w:t>
      </w:r>
      <w:r w:rsidR="00E72055">
        <w:rPr>
          <w:rFonts w:cs="Times New Roman"/>
          <w:szCs w:val="20"/>
        </w:rPr>
        <w:t>.</w:t>
      </w:r>
    </w:p>
    <w:p w14:paraId="2DE67C8D" w14:textId="20B7397F" w:rsidR="00C0399B" w:rsidRPr="00C0399B" w:rsidRDefault="00C0399B" w:rsidP="00C0399B">
      <w:pPr>
        <w:spacing w:after="0"/>
        <w:rPr>
          <w:rFonts w:cs="Times New Roman"/>
          <w:szCs w:val="20"/>
        </w:rPr>
      </w:pPr>
      <w:r w:rsidRPr="00C0399B">
        <w:rPr>
          <w:rFonts w:cs="Times New Roman"/>
          <w:szCs w:val="20"/>
        </w:rPr>
        <w:t xml:space="preserve">+ Bước nghe: </w:t>
      </w:r>
      <w:r w:rsidR="00E72055">
        <w:rPr>
          <w:rFonts w:cs="Times New Roman"/>
          <w:szCs w:val="20"/>
        </w:rPr>
        <w:t>N</w:t>
      </w:r>
      <w:r w:rsidRPr="00C0399B">
        <w:rPr>
          <w:rFonts w:cs="Times New Roman"/>
          <w:szCs w:val="20"/>
        </w:rPr>
        <w:t>ghe rale, nghe</w:t>
      </w:r>
      <w:r w:rsidR="00E72055">
        <w:rPr>
          <w:rFonts w:cs="Times New Roman"/>
          <w:szCs w:val="20"/>
        </w:rPr>
        <w:t xml:space="preserve"> rì rào phế nang</w:t>
      </w:r>
      <w:r w:rsidRPr="00C0399B">
        <w:rPr>
          <w:rFonts w:cs="Times New Roman"/>
          <w:szCs w:val="20"/>
        </w:rPr>
        <w:t xml:space="preserve"> giảm đều ở 2 trường phổi, nghe tiếng thở khò kh</w:t>
      </w:r>
      <w:r w:rsidR="00E72055">
        <w:rPr>
          <w:rFonts w:cs="Times New Roman"/>
          <w:szCs w:val="20"/>
        </w:rPr>
        <w:t>è.</w:t>
      </w:r>
    </w:p>
    <w:p w14:paraId="7E44FBAB" w14:textId="5333913F" w:rsidR="00C0399B" w:rsidRPr="00C0399B" w:rsidRDefault="00C0399B" w:rsidP="00C0399B">
      <w:pPr>
        <w:spacing w:after="0"/>
        <w:rPr>
          <w:rFonts w:cs="Times New Roman"/>
          <w:szCs w:val="20"/>
        </w:rPr>
      </w:pPr>
      <w:r w:rsidRPr="00C0399B">
        <w:rPr>
          <w:rFonts w:cs="Times New Roman"/>
          <w:szCs w:val="20"/>
        </w:rPr>
        <w:t xml:space="preserve">+ </w:t>
      </w:r>
      <w:r w:rsidR="00FD65EE">
        <w:rPr>
          <w:rFonts w:cs="Times New Roman"/>
          <w:szCs w:val="20"/>
        </w:rPr>
        <w:t>P</w:t>
      </w:r>
      <w:r w:rsidRPr="00C0399B">
        <w:rPr>
          <w:rFonts w:cs="Times New Roman"/>
          <w:szCs w:val="20"/>
        </w:rPr>
        <w:t xml:space="preserve">hải hỏi cho được tiền sử bản thân và gia đình có bị dị ứng </w:t>
      </w:r>
      <w:r w:rsidR="00D64648">
        <w:rPr>
          <w:rFonts w:cs="Times New Roman"/>
          <w:szCs w:val="20"/>
        </w:rPr>
        <w:t>(</w:t>
      </w:r>
      <w:r w:rsidRPr="00C0399B">
        <w:rPr>
          <w:rFonts w:cs="Times New Roman"/>
          <w:szCs w:val="20"/>
        </w:rPr>
        <w:t>thuốc, thức ăn, eczema</w:t>
      </w:r>
      <w:r w:rsidR="00D64648">
        <w:rPr>
          <w:rFonts w:cs="Times New Roman"/>
          <w:szCs w:val="20"/>
        </w:rPr>
        <w:t>)</w:t>
      </w:r>
      <w:r w:rsidR="00FD65EE">
        <w:rPr>
          <w:rFonts w:cs="Times New Roman"/>
          <w:szCs w:val="20"/>
        </w:rPr>
        <w:t>.</w:t>
      </w:r>
    </w:p>
    <w:p w14:paraId="3777D625" w14:textId="46C48AE5" w:rsidR="00C0399B" w:rsidRPr="00C0399B" w:rsidRDefault="00C0399B" w:rsidP="00C0399B">
      <w:pPr>
        <w:spacing w:after="0"/>
        <w:rPr>
          <w:rFonts w:cs="Times New Roman"/>
          <w:szCs w:val="20"/>
        </w:rPr>
      </w:pPr>
      <w:r w:rsidRPr="00C0399B">
        <w:rPr>
          <w:rFonts w:cs="Times New Roman"/>
          <w:szCs w:val="20"/>
        </w:rPr>
        <w:t xml:space="preserve">+ </w:t>
      </w:r>
      <w:r w:rsidR="00972879">
        <w:rPr>
          <w:rFonts w:cs="Times New Roman"/>
          <w:szCs w:val="20"/>
        </w:rPr>
        <w:t>K</w:t>
      </w:r>
      <w:r w:rsidRPr="00C0399B">
        <w:rPr>
          <w:rFonts w:cs="Times New Roman"/>
          <w:szCs w:val="20"/>
        </w:rPr>
        <w:t>hi đánh giá hen, có nhiều dấu hiệu và nếu các dấu hiệu nằm ở các ô mức độ khác nhau thì chọn ô có mức độ nặng nhất để phân loại cho bệnh nhân.</w:t>
      </w:r>
    </w:p>
    <w:p w14:paraId="0B5F0935" w14:textId="0913B628" w:rsidR="00C0399B" w:rsidRPr="00C0399B" w:rsidRDefault="00C0399B" w:rsidP="00C0399B">
      <w:pPr>
        <w:spacing w:after="0"/>
        <w:rPr>
          <w:rFonts w:cs="Times New Roman"/>
          <w:szCs w:val="20"/>
        </w:rPr>
      </w:pPr>
      <w:r w:rsidRPr="00C0399B">
        <w:rPr>
          <w:rFonts w:cs="Times New Roman"/>
          <w:szCs w:val="20"/>
        </w:rPr>
        <w:t xml:space="preserve">- </w:t>
      </w:r>
      <w:r w:rsidR="00972879">
        <w:rPr>
          <w:rFonts w:cs="Times New Roman"/>
          <w:szCs w:val="20"/>
        </w:rPr>
        <w:t>T</w:t>
      </w:r>
      <w:r w:rsidRPr="00C0399B">
        <w:rPr>
          <w:rFonts w:cs="Times New Roman"/>
          <w:szCs w:val="20"/>
        </w:rPr>
        <w:t xml:space="preserve">óm tắt là bước quan trọng nhất bệnh án phải ghi rõ, vì </w:t>
      </w:r>
      <w:r w:rsidR="00972879">
        <w:rPr>
          <w:rFonts w:cs="Times New Roman"/>
          <w:szCs w:val="20"/>
        </w:rPr>
        <w:t xml:space="preserve">các </w:t>
      </w:r>
      <w:r w:rsidRPr="00C0399B">
        <w:rPr>
          <w:rFonts w:cs="Times New Roman"/>
          <w:szCs w:val="20"/>
        </w:rPr>
        <w:t>thầy quan tâm rất nhiều vào bước tóm tắt n</w:t>
      </w:r>
      <w:r w:rsidR="00972879">
        <w:rPr>
          <w:rFonts w:cs="Times New Roman"/>
          <w:szCs w:val="20"/>
        </w:rPr>
        <w:t>ày.</w:t>
      </w:r>
    </w:p>
    <w:p w14:paraId="57F0FFD5" w14:textId="31FE3A24" w:rsidR="00C0399B" w:rsidRPr="00972879" w:rsidRDefault="00C0399B" w:rsidP="00C0399B">
      <w:pPr>
        <w:spacing w:after="0"/>
        <w:rPr>
          <w:rFonts w:cs="Times New Roman"/>
          <w:b/>
          <w:bCs/>
          <w:szCs w:val="20"/>
        </w:rPr>
      </w:pPr>
      <w:r w:rsidRPr="00972879">
        <w:rPr>
          <w:rFonts w:cs="Times New Roman"/>
          <w:b/>
          <w:bCs/>
          <w:szCs w:val="20"/>
        </w:rPr>
        <w:t>16. Phân chia độ lớn của am</w:t>
      </w:r>
      <w:r w:rsidR="00972879" w:rsidRPr="00972879">
        <w:rPr>
          <w:rFonts w:cs="Times New Roman"/>
          <w:b/>
          <w:bCs/>
          <w:szCs w:val="20"/>
        </w:rPr>
        <w:t>i</w:t>
      </w:r>
      <w:r w:rsidRPr="00972879">
        <w:rPr>
          <w:rFonts w:cs="Times New Roman"/>
          <w:b/>
          <w:bCs/>
          <w:szCs w:val="20"/>
        </w:rPr>
        <w:t>da</w:t>
      </w:r>
      <w:r w:rsidR="00972879" w:rsidRPr="00972879">
        <w:rPr>
          <w:rFonts w:cs="Times New Roman"/>
          <w:b/>
          <w:bCs/>
          <w:szCs w:val="20"/>
        </w:rPr>
        <w:t>n.</w:t>
      </w:r>
    </w:p>
    <w:p w14:paraId="5B342571" w14:textId="22CFDEE3" w:rsidR="00C0399B" w:rsidRPr="00C0399B" w:rsidRDefault="00C0399B" w:rsidP="00C0399B">
      <w:pPr>
        <w:spacing w:after="0"/>
        <w:rPr>
          <w:rFonts w:cs="Times New Roman"/>
          <w:szCs w:val="20"/>
        </w:rPr>
      </w:pPr>
      <w:r w:rsidRPr="00C0399B">
        <w:rPr>
          <w:rFonts w:cs="Times New Roman"/>
          <w:szCs w:val="20"/>
        </w:rPr>
        <w:t xml:space="preserve">- </w:t>
      </w:r>
      <w:r w:rsidR="00972879">
        <w:rPr>
          <w:rFonts w:cs="Times New Roman"/>
          <w:szCs w:val="20"/>
        </w:rPr>
        <w:t>C</w:t>
      </w:r>
      <w:r w:rsidRPr="00C0399B">
        <w:rPr>
          <w:rFonts w:cs="Times New Roman"/>
          <w:szCs w:val="20"/>
        </w:rPr>
        <w:t>hia thành 4 độ:</w:t>
      </w:r>
    </w:p>
    <w:p w14:paraId="7A8D5011" w14:textId="579F18FB" w:rsidR="00C0399B" w:rsidRPr="00C0399B" w:rsidRDefault="00C0399B" w:rsidP="00C0399B">
      <w:pPr>
        <w:spacing w:after="0"/>
        <w:rPr>
          <w:rFonts w:cs="Times New Roman"/>
          <w:szCs w:val="20"/>
        </w:rPr>
      </w:pPr>
      <w:r w:rsidRPr="00C0399B">
        <w:rPr>
          <w:rFonts w:cs="Times New Roman"/>
          <w:szCs w:val="20"/>
        </w:rPr>
        <w:t xml:space="preserve">+ Độ 1: </w:t>
      </w:r>
      <w:r w:rsidR="00972879">
        <w:rPr>
          <w:rFonts w:cs="Times New Roman"/>
          <w:szCs w:val="20"/>
        </w:rPr>
        <w:t>A</w:t>
      </w:r>
      <w:r w:rsidRPr="00C0399B">
        <w:rPr>
          <w:rFonts w:cs="Times New Roman"/>
          <w:szCs w:val="20"/>
        </w:rPr>
        <w:t>m</w:t>
      </w:r>
      <w:r w:rsidR="00972879">
        <w:rPr>
          <w:rFonts w:cs="Times New Roman"/>
          <w:szCs w:val="20"/>
        </w:rPr>
        <w:t>i</w:t>
      </w:r>
      <w:r w:rsidRPr="00C0399B">
        <w:rPr>
          <w:rFonts w:cs="Times New Roman"/>
          <w:szCs w:val="20"/>
        </w:rPr>
        <w:t>da</w:t>
      </w:r>
      <w:r w:rsidR="00972879">
        <w:rPr>
          <w:rFonts w:cs="Times New Roman"/>
          <w:szCs w:val="20"/>
        </w:rPr>
        <w:t>n</w:t>
      </w:r>
      <w:r w:rsidRPr="00C0399B">
        <w:rPr>
          <w:rFonts w:cs="Times New Roman"/>
          <w:szCs w:val="20"/>
        </w:rPr>
        <w:t xml:space="preserve"> lớn, vượt qua trụ 1 tí xíu.</w:t>
      </w:r>
    </w:p>
    <w:p w14:paraId="1A458B39" w14:textId="415F5188" w:rsidR="00C0399B" w:rsidRPr="00C0399B" w:rsidRDefault="00C0399B" w:rsidP="00C0399B">
      <w:pPr>
        <w:spacing w:after="0"/>
        <w:rPr>
          <w:rFonts w:cs="Times New Roman"/>
          <w:szCs w:val="20"/>
        </w:rPr>
      </w:pPr>
      <w:r w:rsidRPr="00C0399B">
        <w:rPr>
          <w:rFonts w:cs="Times New Roman"/>
          <w:szCs w:val="20"/>
        </w:rPr>
        <w:t xml:space="preserve">+ Độ 2: </w:t>
      </w:r>
      <w:r w:rsidR="00972879">
        <w:rPr>
          <w:rFonts w:cs="Times New Roman"/>
          <w:szCs w:val="20"/>
        </w:rPr>
        <w:t>A</w:t>
      </w:r>
      <w:r w:rsidRPr="00C0399B">
        <w:rPr>
          <w:rFonts w:cs="Times New Roman"/>
          <w:szCs w:val="20"/>
        </w:rPr>
        <w:t>m</w:t>
      </w:r>
      <w:r w:rsidR="00972879">
        <w:rPr>
          <w:rFonts w:cs="Times New Roman"/>
          <w:szCs w:val="20"/>
        </w:rPr>
        <w:t>i</w:t>
      </w:r>
      <w:r w:rsidRPr="00C0399B">
        <w:rPr>
          <w:rFonts w:cs="Times New Roman"/>
          <w:szCs w:val="20"/>
        </w:rPr>
        <w:t>da</w:t>
      </w:r>
      <w:r w:rsidR="00972879">
        <w:rPr>
          <w:rFonts w:cs="Times New Roman"/>
          <w:szCs w:val="20"/>
        </w:rPr>
        <w:t>n</w:t>
      </w:r>
      <w:r w:rsidRPr="00C0399B">
        <w:rPr>
          <w:rFonts w:cs="Times New Roman"/>
          <w:szCs w:val="20"/>
        </w:rPr>
        <w:t xml:space="preserve"> lớn, nằm giữa lưỡi gà và trụ am</w:t>
      </w:r>
      <w:r w:rsidR="00972879">
        <w:rPr>
          <w:rFonts w:cs="Times New Roman"/>
          <w:szCs w:val="20"/>
        </w:rPr>
        <w:t>i</w:t>
      </w:r>
      <w:r w:rsidRPr="00C0399B">
        <w:rPr>
          <w:rFonts w:cs="Times New Roman"/>
          <w:szCs w:val="20"/>
        </w:rPr>
        <w:t>da</w:t>
      </w:r>
      <w:r w:rsidR="00972879">
        <w:rPr>
          <w:rFonts w:cs="Times New Roman"/>
          <w:szCs w:val="20"/>
        </w:rPr>
        <w:t>n</w:t>
      </w:r>
      <w:r w:rsidRPr="00C0399B">
        <w:rPr>
          <w:rFonts w:cs="Times New Roman"/>
          <w:szCs w:val="20"/>
        </w:rPr>
        <w:t>.</w:t>
      </w:r>
    </w:p>
    <w:p w14:paraId="78FAC4AC" w14:textId="049D00F0" w:rsidR="00C0399B" w:rsidRPr="00C0399B" w:rsidRDefault="00C0399B" w:rsidP="00C0399B">
      <w:pPr>
        <w:spacing w:after="0"/>
        <w:rPr>
          <w:rFonts w:cs="Times New Roman"/>
          <w:szCs w:val="20"/>
        </w:rPr>
      </w:pPr>
      <w:r w:rsidRPr="00C0399B">
        <w:rPr>
          <w:rFonts w:cs="Times New Roman"/>
          <w:szCs w:val="20"/>
        </w:rPr>
        <w:t xml:space="preserve">+ Độ 3: </w:t>
      </w:r>
      <w:r w:rsidR="00972879">
        <w:rPr>
          <w:rFonts w:cs="Times New Roman"/>
          <w:szCs w:val="20"/>
        </w:rPr>
        <w:t>A</w:t>
      </w:r>
      <w:r w:rsidRPr="00C0399B">
        <w:rPr>
          <w:rFonts w:cs="Times New Roman"/>
          <w:szCs w:val="20"/>
        </w:rPr>
        <w:t>mydale lớn, gần chạm đến lưỡi gà.</w:t>
      </w:r>
    </w:p>
    <w:p w14:paraId="4757F8D0" w14:textId="3ADF9540" w:rsidR="00C0399B" w:rsidRPr="00C0399B" w:rsidRDefault="00C0399B" w:rsidP="00C0399B">
      <w:pPr>
        <w:spacing w:after="0"/>
        <w:rPr>
          <w:rFonts w:cs="Times New Roman"/>
          <w:szCs w:val="20"/>
        </w:rPr>
      </w:pPr>
      <w:r w:rsidRPr="00C0399B">
        <w:rPr>
          <w:rFonts w:cs="Times New Roman"/>
          <w:szCs w:val="20"/>
        </w:rPr>
        <w:t>+ Độ 4: Amydale lớn, che tới đường giữa (giữa lưỡi gà).</w:t>
      </w:r>
    </w:p>
    <w:p w14:paraId="0271B98A" w14:textId="1522DDC7" w:rsidR="00C0399B" w:rsidRPr="007D7483" w:rsidRDefault="00C0399B" w:rsidP="00C0399B">
      <w:pPr>
        <w:spacing w:after="0"/>
        <w:rPr>
          <w:rFonts w:cs="Times New Roman"/>
          <w:b/>
          <w:bCs/>
          <w:szCs w:val="20"/>
        </w:rPr>
      </w:pPr>
      <w:r w:rsidRPr="007D7483">
        <w:rPr>
          <w:rFonts w:cs="Times New Roman"/>
          <w:b/>
          <w:bCs/>
          <w:szCs w:val="20"/>
        </w:rPr>
        <w:t xml:space="preserve">17. </w:t>
      </w:r>
      <w:r w:rsidR="007D7483">
        <w:rPr>
          <w:rFonts w:cs="Times New Roman"/>
          <w:b/>
          <w:bCs/>
          <w:szCs w:val="20"/>
        </w:rPr>
        <w:t>T</w:t>
      </w:r>
      <w:r w:rsidRPr="007D7483">
        <w:rPr>
          <w:rFonts w:cs="Times New Roman"/>
          <w:b/>
          <w:bCs/>
          <w:szCs w:val="20"/>
        </w:rPr>
        <w:t>ại sao trẻ &lt; 5 tuổi thường ít chảy máu mũi (chảy máu cam)? Nếu một trẻ &lt;</w:t>
      </w:r>
      <w:r w:rsidR="007D7483">
        <w:rPr>
          <w:rFonts w:cs="Times New Roman"/>
          <w:b/>
          <w:bCs/>
          <w:szCs w:val="20"/>
        </w:rPr>
        <w:t xml:space="preserve"> </w:t>
      </w:r>
      <w:r w:rsidRPr="007D7483">
        <w:rPr>
          <w:rFonts w:cs="Times New Roman"/>
          <w:b/>
          <w:bCs/>
          <w:szCs w:val="20"/>
        </w:rPr>
        <w:t>5 tuổi vào viện vì chảy máu mũi, cần nghĩ đến nguyên nhân gì?</w:t>
      </w:r>
    </w:p>
    <w:p w14:paraId="53E86091" w14:textId="2D127281" w:rsidR="00C0399B" w:rsidRPr="00C0399B" w:rsidRDefault="00C0399B" w:rsidP="00C0399B">
      <w:pPr>
        <w:spacing w:after="0"/>
        <w:rPr>
          <w:rFonts w:cs="Times New Roman"/>
          <w:szCs w:val="20"/>
        </w:rPr>
      </w:pPr>
      <w:r w:rsidRPr="00C0399B">
        <w:rPr>
          <w:rFonts w:cs="Times New Roman"/>
          <w:szCs w:val="20"/>
        </w:rPr>
        <w:t>- Do tổ chức hang ở lớp dưới niêm mạc mũi ít phát triển và chỉ phát triển mạnh khi trẻ &gt; 5 tuổi.</w:t>
      </w:r>
      <w:r w:rsidR="007D7483">
        <w:rPr>
          <w:rFonts w:cs="Times New Roman"/>
          <w:szCs w:val="20"/>
        </w:rPr>
        <w:t xml:space="preserve"> V</w:t>
      </w:r>
      <w:r w:rsidRPr="00C0399B">
        <w:rPr>
          <w:rFonts w:cs="Times New Roman"/>
          <w:szCs w:val="20"/>
        </w:rPr>
        <w:t>ậy trẻ &lt; 5 tuổi, ít khi chảy máu cam.</w:t>
      </w:r>
    </w:p>
    <w:p w14:paraId="14CD8706" w14:textId="10F30A20" w:rsidR="00C0399B" w:rsidRPr="00C0399B" w:rsidRDefault="007D7483" w:rsidP="00C0399B">
      <w:pPr>
        <w:spacing w:after="0"/>
        <w:rPr>
          <w:rFonts w:cs="Times New Roman"/>
          <w:szCs w:val="20"/>
        </w:rPr>
      </w:pPr>
      <w:r>
        <w:rPr>
          <w:rFonts w:cs="Times New Roman"/>
          <w:szCs w:val="20"/>
        </w:rPr>
        <w:t xml:space="preserve">- </w:t>
      </w:r>
      <w:r w:rsidR="00C0399B" w:rsidRPr="00C0399B">
        <w:rPr>
          <w:rFonts w:cs="Times New Roman"/>
          <w:szCs w:val="20"/>
        </w:rPr>
        <w:t>Nếu trẻ &lt;</w:t>
      </w:r>
      <w:r>
        <w:rPr>
          <w:rFonts w:cs="Times New Roman"/>
          <w:szCs w:val="20"/>
        </w:rPr>
        <w:t xml:space="preserve"> </w:t>
      </w:r>
      <w:r w:rsidR="00C0399B" w:rsidRPr="00C0399B">
        <w:rPr>
          <w:rFonts w:cs="Times New Roman"/>
          <w:szCs w:val="20"/>
        </w:rPr>
        <w:t>5 tuổi , chảy máu mũi phải coi chừng các bệnh toàn thân, do chấn thương, hoặc do sốt cao mà chảy máu.</w:t>
      </w:r>
    </w:p>
    <w:p w14:paraId="2BC1BDAF" w14:textId="4E87DBBC" w:rsidR="00C0399B" w:rsidRPr="007D7483" w:rsidRDefault="00C0399B" w:rsidP="00C0399B">
      <w:pPr>
        <w:spacing w:after="0"/>
        <w:rPr>
          <w:rFonts w:cs="Times New Roman"/>
          <w:b/>
          <w:bCs/>
          <w:szCs w:val="20"/>
        </w:rPr>
      </w:pPr>
      <w:r w:rsidRPr="007D7483">
        <w:rPr>
          <w:rFonts w:cs="Times New Roman"/>
          <w:b/>
          <w:bCs/>
          <w:szCs w:val="20"/>
        </w:rPr>
        <w:t xml:space="preserve">18. </w:t>
      </w:r>
      <w:r w:rsidR="007D7483" w:rsidRPr="007D7483">
        <w:rPr>
          <w:rFonts w:cs="Times New Roman"/>
          <w:b/>
          <w:bCs/>
          <w:szCs w:val="20"/>
        </w:rPr>
        <w:t>R</w:t>
      </w:r>
      <w:r w:rsidRPr="007D7483">
        <w:rPr>
          <w:rFonts w:cs="Times New Roman"/>
          <w:b/>
          <w:bCs/>
          <w:szCs w:val="20"/>
        </w:rPr>
        <w:t>anh giới phân chia giữa đường hô hấp trên và dưới?</w:t>
      </w:r>
    </w:p>
    <w:p w14:paraId="4FCBCD13" w14:textId="77777777" w:rsidR="00285F6B" w:rsidRDefault="007D7235" w:rsidP="00C0399B">
      <w:pPr>
        <w:spacing w:after="0"/>
        <w:rPr>
          <w:rFonts w:cs="Times New Roman"/>
          <w:szCs w:val="20"/>
        </w:rPr>
      </w:pPr>
      <w:r>
        <w:rPr>
          <w:rFonts w:cs="Times New Roman"/>
          <w:szCs w:val="20"/>
        </w:rPr>
        <w:t xml:space="preserve">- </w:t>
      </w:r>
      <w:r w:rsidR="00C0399B" w:rsidRPr="00C0399B">
        <w:rPr>
          <w:rFonts w:cs="Times New Roman"/>
          <w:szCs w:val="20"/>
        </w:rPr>
        <w:t>Đường hô hấp trên</w:t>
      </w:r>
      <w:r>
        <w:rPr>
          <w:rFonts w:cs="Times New Roman"/>
          <w:szCs w:val="20"/>
        </w:rPr>
        <w:t>: K</w:t>
      </w:r>
      <w:r w:rsidR="00C0399B" w:rsidRPr="00C0399B">
        <w:rPr>
          <w:rFonts w:cs="Times New Roman"/>
          <w:szCs w:val="20"/>
        </w:rPr>
        <w:t>hoang mũi, mũi họng</w:t>
      </w:r>
      <w:r>
        <w:rPr>
          <w:rFonts w:cs="Times New Roman"/>
          <w:szCs w:val="20"/>
        </w:rPr>
        <w:t>.</w:t>
      </w:r>
    </w:p>
    <w:p w14:paraId="3B728744" w14:textId="77777777" w:rsidR="00285F6B" w:rsidRDefault="00285F6B" w:rsidP="00C0399B">
      <w:pPr>
        <w:spacing w:after="0"/>
        <w:rPr>
          <w:rFonts w:cs="Times New Roman"/>
          <w:szCs w:val="20"/>
        </w:rPr>
      </w:pPr>
      <w:r>
        <w:rPr>
          <w:rFonts w:cs="Times New Roman"/>
          <w:szCs w:val="20"/>
        </w:rPr>
        <w:t xml:space="preserve">- </w:t>
      </w:r>
      <w:r w:rsidR="00C0399B" w:rsidRPr="00C0399B">
        <w:rPr>
          <w:rFonts w:cs="Times New Roman"/>
          <w:szCs w:val="20"/>
        </w:rPr>
        <w:t>Ranh giớ</w:t>
      </w:r>
      <w:r w:rsidR="007D7235">
        <w:rPr>
          <w:rFonts w:cs="Times New Roman"/>
          <w:szCs w:val="20"/>
        </w:rPr>
        <w:t xml:space="preserve">i: </w:t>
      </w:r>
      <w:r w:rsidR="00C0399B" w:rsidRPr="00C0399B">
        <w:rPr>
          <w:rFonts w:cs="Times New Roman"/>
          <w:szCs w:val="20"/>
        </w:rPr>
        <w:t>Nắp thanh quản</w:t>
      </w:r>
      <w:r w:rsidR="007D7235">
        <w:rPr>
          <w:rFonts w:cs="Times New Roman"/>
          <w:szCs w:val="20"/>
        </w:rPr>
        <w:t>.</w:t>
      </w:r>
    </w:p>
    <w:p w14:paraId="1C280F4A" w14:textId="50543586" w:rsidR="00C0399B" w:rsidRPr="00C0399B" w:rsidRDefault="00285F6B" w:rsidP="00C0399B">
      <w:pPr>
        <w:spacing w:after="0"/>
        <w:rPr>
          <w:rFonts w:cs="Times New Roman"/>
          <w:szCs w:val="20"/>
        </w:rPr>
      </w:pPr>
      <w:r>
        <w:rPr>
          <w:rFonts w:cs="Times New Roman"/>
          <w:szCs w:val="20"/>
        </w:rPr>
        <w:t xml:space="preserve">- </w:t>
      </w:r>
      <w:r w:rsidR="00C0399B" w:rsidRPr="00C0399B">
        <w:rPr>
          <w:rFonts w:cs="Times New Roman"/>
          <w:szCs w:val="20"/>
        </w:rPr>
        <w:t>Đường hô hấp dưới</w:t>
      </w:r>
      <w:r w:rsidR="007D7235">
        <w:rPr>
          <w:rFonts w:cs="Times New Roman"/>
          <w:szCs w:val="20"/>
        </w:rPr>
        <w:t>:</w:t>
      </w:r>
      <w:r w:rsidR="00C0399B" w:rsidRPr="00C0399B">
        <w:rPr>
          <w:rFonts w:cs="Times New Roman"/>
          <w:szCs w:val="20"/>
        </w:rPr>
        <w:t xml:space="preserve"> Thanh quản, thực quản, khí quản, phế quản (gốc, nhánh, nhỏ), phế nang.</w:t>
      </w:r>
    </w:p>
    <w:p w14:paraId="5D162381" w14:textId="4CCA9462" w:rsidR="00C0399B" w:rsidRPr="00335FF5" w:rsidRDefault="00C0399B" w:rsidP="00C0399B">
      <w:pPr>
        <w:spacing w:after="0"/>
        <w:rPr>
          <w:rFonts w:cs="Times New Roman"/>
          <w:b/>
          <w:bCs/>
          <w:szCs w:val="20"/>
        </w:rPr>
      </w:pPr>
      <w:r w:rsidRPr="00335FF5">
        <w:rPr>
          <w:rFonts w:cs="Times New Roman"/>
          <w:b/>
          <w:bCs/>
          <w:szCs w:val="20"/>
        </w:rPr>
        <w:t xml:space="preserve">19. Đường thở có bao nhiêu mức? </w:t>
      </w:r>
      <w:r w:rsidR="00335FF5">
        <w:rPr>
          <w:rFonts w:cs="Times New Roman"/>
          <w:b/>
          <w:bCs/>
          <w:szCs w:val="20"/>
        </w:rPr>
        <w:t>P</w:t>
      </w:r>
      <w:r w:rsidRPr="00335FF5">
        <w:rPr>
          <w:rFonts w:cs="Times New Roman"/>
          <w:b/>
          <w:bCs/>
          <w:szCs w:val="20"/>
        </w:rPr>
        <w:t>hân chia mức?</w:t>
      </w:r>
    </w:p>
    <w:p w14:paraId="355CE28E" w14:textId="12AB5683" w:rsidR="00C0399B" w:rsidRPr="00C0399B" w:rsidRDefault="00C0399B" w:rsidP="00C0399B">
      <w:pPr>
        <w:spacing w:after="0"/>
        <w:rPr>
          <w:rFonts w:cs="Times New Roman"/>
          <w:szCs w:val="20"/>
        </w:rPr>
      </w:pPr>
      <w:r w:rsidRPr="00C0399B">
        <w:rPr>
          <w:rFonts w:cs="Times New Roman"/>
          <w:szCs w:val="20"/>
        </w:rPr>
        <w:t>- Đường thở có 23 mức:</w:t>
      </w:r>
    </w:p>
    <w:p w14:paraId="476C417E" w14:textId="671B37A7" w:rsidR="00C0399B" w:rsidRPr="00C0399B" w:rsidRDefault="00C0399B" w:rsidP="00C0399B">
      <w:pPr>
        <w:spacing w:after="0"/>
        <w:rPr>
          <w:rFonts w:cs="Times New Roman"/>
          <w:szCs w:val="20"/>
        </w:rPr>
      </w:pPr>
      <w:r w:rsidRPr="00C0399B">
        <w:rPr>
          <w:rFonts w:cs="Times New Roman"/>
          <w:szCs w:val="20"/>
        </w:rPr>
        <w:t>+ 14 mức đầu</w:t>
      </w:r>
      <w:r w:rsidR="00335FF5">
        <w:rPr>
          <w:rFonts w:cs="Times New Roman"/>
          <w:szCs w:val="20"/>
        </w:rPr>
        <w:t>:</w:t>
      </w:r>
      <w:r w:rsidRPr="00C0399B">
        <w:rPr>
          <w:rFonts w:cs="Times New Roman"/>
          <w:szCs w:val="20"/>
        </w:rPr>
        <w:t xml:space="preserve"> </w:t>
      </w:r>
      <w:r w:rsidR="00335FF5">
        <w:rPr>
          <w:rFonts w:cs="Times New Roman"/>
          <w:szCs w:val="20"/>
        </w:rPr>
        <w:t>T</w:t>
      </w:r>
      <w:r w:rsidRPr="00C0399B">
        <w:rPr>
          <w:rFonts w:cs="Times New Roman"/>
          <w:szCs w:val="20"/>
        </w:rPr>
        <w:t>ừ tiểu PQ đi lên có nhiệm vụ dẫn khí</w:t>
      </w:r>
    </w:p>
    <w:p w14:paraId="1F196BCC" w14:textId="6BC21061" w:rsidR="00C0399B" w:rsidRPr="00C0399B" w:rsidRDefault="00C0399B" w:rsidP="00C0399B">
      <w:pPr>
        <w:spacing w:after="0"/>
        <w:rPr>
          <w:rFonts w:cs="Times New Roman"/>
          <w:szCs w:val="20"/>
        </w:rPr>
      </w:pPr>
      <w:r w:rsidRPr="00C0399B">
        <w:rPr>
          <w:rFonts w:cs="Times New Roman"/>
          <w:szCs w:val="20"/>
        </w:rPr>
        <w:t xml:space="preserve">+ </w:t>
      </w:r>
      <w:r w:rsidR="00335FF5">
        <w:rPr>
          <w:rFonts w:cs="Times New Roman"/>
          <w:szCs w:val="20"/>
        </w:rPr>
        <w:t>T</w:t>
      </w:r>
      <w:r w:rsidRPr="00C0399B">
        <w:rPr>
          <w:rFonts w:cs="Times New Roman"/>
          <w:szCs w:val="20"/>
        </w:rPr>
        <w:t xml:space="preserve">ừ mức 15 trở xuống: </w:t>
      </w:r>
      <w:r w:rsidR="00335FF5">
        <w:rPr>
          <w:rFonts w:cs="Times New Roman"/>
          <w:szCs w:val="20"/>
        </w:rPr>
        <w:t>C</w:t>
      </w:r>
      <w:r w:rsidRPr="00C0399B">
        <w:rPr>
          <w:rFonts w:cs="Times New Roman"/>
          <w:szCs w:val="20"/>
        </w:rPr>
        <w:t>ó nhiệm vụ trao đổi khí.</w:t>
      </w:r>
    </w:p>
    <w:p w14:paraId="6BB3ED27" w14:textId="45C26317" w:rsidR="00C0399B" w:rsidRPr="00335FF5" w:rsidRDefault="00C0399B" w:rsidP="00C0399B">
      <w:pPr>
        <w:spacing w:after="0"/>
        <w:rPr>
          <w:rFonts w:cs="Times New Roman"/>
          <w:b/>
          <w:bCs/>
          <w:szCs w:val="20"/>
        </w:rPr>
      </w:pPr>
      <w:r w:rsidRPr="00335FF5">
        <w:rPr>
          <w:rFonts w:cs="Times New Roman"/>
          <w:b/>
          <w:bCs/>
          <w:szCs w:val="20"/>
        </w:rPr>
        <w:t>20. Trẻ &lt;</w:t>
      </w:r>
      <w:r w:rsidR="00335FF5">
        <w:rPr>
          <w:rFonts w:cs="Times New Roman"/>
          <w:b/>
          <w:bCs/>
          <w:szCs w:val="20"/>
        </w:rPr>
        <w:t xml:space="preserve"> </w:t>
      </w:r>
      <w:r w:rsidRPr="00335FF5">
        <w:rPr>
          <w:rFonts w:cs="Times New Roman"/>
          <w:b/>
          <w:bCs/>
          <w:szCs w:val="20"/>
        </w:rPr>
        <w:t xml:space="preserve">5 tuổi, hệ thống xoang có phát triển không? </w:t>
      </w:r>
      <w:r w:rsidR="00335FF5">
        <w:rPr>
          <w:rFonts w:cs="Times New Roman"/>
          <w:b/>
          <w:bCs/>
          <w:szCs w:val="20"/>
        </w:rPr>
        <w:t>N</w:t>
      </w:r>
      <w:r w:rsidRPr="00335FF5">
        <w:rPr>
          <w:rFonts w:cs="Times New Roman"/>
          <w:b/>
          <w:bCs/>
          <w:szCs w:val="20"/>
        </w:rPr>
        <w:t>ếu một trẻ &lt;</w:t>
      </w:r>
      <w:r w:rsidR="00335FF5">
        <w:rPr>
          <w:rFonts w:cs="Times New Roman"/>
          <w:b/>
          <w:bCs/>
          <w:szCs w:val="20"/>
        </w:rPr>
        <w:t xml:space="preserve"> </w:t>
      </w:r>
      <w:r w:rsidRPr="00335FF5">
        <w:rPr>
          <w:rFonts w:cs="Times New Roman"/>
          <w:b/>
          <w:bCs/>
          <w:szCs w:val="20"/>
        </w:rPr>
        <w:t>5 tuổi, nếu chẩn đoán viêm xoang cần lưu ý gì?</w:t>
      </w:r>
    </w:p>
    <w:p w14:paraId="709DD292" w14:textId="77777777" w:rsidR="00C0399B" w:rsidRPr="00C0399B" w:rsidRDefault="00C0399B" w:rsidP="00C0399B">
      <w:pPr>
        <w:spacing w:after="0"/>
        <w:rPr>
          <w:rFonts w:cs="Times New Roman"/>
          <w:szCs w:val="20"/>
        </w:rPr>
      </w:pPr>
      <w:r w:rsidRPr="00C0399B">
        <w:rPr>
          <w:rFonts w:cs="Times New Roman"/>
          <w:szCs w:val="20"/>
        </w:rPr>
        <w:t>- Trẻ &lt; 5 tuổi, hệ thống xoang đa số ít phát triển, ngoại trừ xoang sàng.</w:t>
      </w:r>
    </w:p>
    <w:p w14:paraId="71A43055" w14:textId="4D604D62" w:rsidR="00C0399B" w:rsidRPr="00C0399B" w:rsidRDefault="00C0399B" w:rsidP="00C0399B">
      <w:pPr>
        <w:spacing w:after="0"/>
        <w:rPr>
          <w:rFonts w:cs="Times New Roman"/>
          <w:szCs w:val="20"/>
        </w:rPr>
      </w:pPr>
      <w:r w:rsidRPr="00C0399B">
        <w:rPr>
          <w:rFonts w:cs="Times New Roman"/>
          <w:szCs w:val="20"/>
        </w:rPr>
        <w:t>- Trẻ &lt;</w:t>
      </w:r>
      <w:r w:rsidR="00335FF5">
        <w:rPr>
          <w:rFonts w:cs="Times New Roman"/>
          <w:szCs w:val="20"/>
        </w:rPr>
        <w:t xml:space="preserve"> </w:t>
      </w:r>
      <w:r w:rsidRPr="00C0399B">
        <w:rPr>
          <w:rFonts w:cs="Times New Roman"/>
          <w:szCs w:val="20"/>
        </w:rPr>
        <w:t>5 tuổi, rất ít khi chẩn đoán viêm xoang.</w:t>
      </w:r>
    </w:p>
    <w:p w14:paraId="3425BDBF" w14:textId="59BB7A43" w:rsidR="00C0399B" w:rsidRPr="00C0399B" w:rsidRDefault="00C0399B" w:rsidP="00C0399B">
      <w:pPr>
        <w:spacing w:after="0"/>
        <w:rPr>
          <w:rFonts w:cs="Times New Roman"/>
          <w:szCs w:val="20"/>
        </w:rPr>
      </w:pPr>
      <w:r w:rsidRPr="00C0399B">
        <w:rPr>
          <w:rFonts w:cs="Times New Roman"/>
          <w:szCs w:val="20"/>
        </w:rPr>
        <w:t>- Nếu chẩn đoán viêm xoang, cần xem xét thật kĩ càng, nếu đúng viêm xoang thật thì chỉ có viêm xoang sàng</w:t>
      </w:r>
      <w:r w:rsidR="00335FF5">
        <w:rPr>
          <w:rFonts w:cs="Times New Roman"/>
          <w:szCs w:val="20"/>
        </w:rPr>
        <w:t>.</w:t>
      </w:r>
    </w:p>
    <w:p w14:paraId="26ED2500" w14:textId="77777777" w:rsidR="00C0399B" w:rsidRPr="00335FF5" w:rsidRDefault="00C0399B" w:rsidP="00C0399B">
      <w:pPr>
        <w:spacing w:after="0"/>
        <w:rPr>
          <w:rFonts w:cs="Times New Roman"/>
          <w:b/>
          <w:bCs/>
          <w:szCs w:val="20"/>
        </w:rPr>
      </w:pPr>
      <w:r w:rsidRPr="00335FF5">
        <w:rPr>
          <w:rFonts w:cs="Times New Roman"/>
          <w:b/>
          <w:bCs/>
          <w:szCs w:val="20"/>
        </w:rPr>
        <w:t>21. Khi khám hầu họng, tại sao cần khám niêm mạc má?</w:t>
      </w:r>
    </w:p>
    <w:p w14:paraId="13BC8C5F" w14:textId="058641F9" w:rsidR="00C0399B" w:rsidRPr="00C0399B" w:rsidRDefault="00C0399B" w:rsidP="00C0399B">
      <w:pPr>
        <w:spacing w:after="0"/>
        <w:rPr>
          <w:rFonts w:cs="Times New Roman"/>
          <w:szCs w:val="20"/>
        </w:rPr>
      </w:pPr>
      <w:r w:rsidRPr="00C0399B">
        <w:rPr>
          <w:rFonts w:cs="Times New Roman"/>
          <w:szCs w:val="20"/>
        </w:rPr>
        <w:t>- Khám niêm mạc má có thể phát hiện được một số bệnh</w:t>
      </w:r>
      <w:r w:rsidR="00C33D6B">
        <w:rPr>
          <w:rFonts w:cs="Times New Roman"/>
          <w:szCs w:val="20"/>
        </w:rPr>
        <w:t xml:space="preserve"> ví dụ:</w:t>
      </w:r>
    </w:p>
    <w:p w14:paraId="4361CE63" w14:textId="5DF04AC2" w:rsidR="00C0399B" w:rsidRPr="00C0399B" w:rsidRDefault="00C0399B" w:rsidP="00C0399B">
      <w:pPr>
        <w:spacing w:after="0"/>
        <w:rPr>
          <w:rFonts w:cs="Times New Roman"/>
          <w:szCs w:val="20"/>
        </w:rPr>
      </w:pPr>
      <w:r w:rsidRPr="00C0399B">
        <w:rPr>
          <w:rFonts w:cs="Times New Roman"/>
          <w:szCs w:val="20"/>
        </w:rPr>
        <w:t>+ Viêm tuyến mang tai sẽ thấy lỗ tuyến stennon sưng đỏ</w:t>
      </w:r>
    </w:p>
    <w:p w14:paraId="5CC7BC05" w14:textId="615CD4BA" w:rsidR="00C0399B" w:rsidRPr="00C0399B" w:rsidRDefault="00C0399B" w:rsidP="00C0399B">
      <w:pPr>
        <w:spacing w:after="0"/>
        <w:rPr>
          <w:rFonts w:cs="Times New Roman"/>
          <w:szCs w:val="20"/>
        </w:rPr>
      </w:pPr>
      <w:r w:rsidRPr="00C0399B">
        <w:rPr>
          <w:rFonts w:cs="Times New Roman"/>
          <w:szCs w:val="20"/>
        </w:rPr>
        <w:t xml:space="preserve">+ </w:t>
      </w:r>
      <w:r w:rsidR="00C33D6B">
        <w:rPr>
          <w:rFonts w:cs="Times New Roman"/>
          <w:szCs w:val="20"/>
        </w:rPr>
        <w:t>H</w:t>
      </w:r>
      <w:r w:rsidRPr="00C0399B">
        <w:rPr>
          <w:rFonts w:cs="Times New Roman"/>
          <w:szCs w:val="20"/>
        </w:rPr>
        <w:t xml:space="preserve">ạt Koplik (bọng nước) sau nửa ngày đến 1 ngày </w:t>
      </w:r>
      <w:r w:rsidR="00C33D6B">
        <w:rPr>
          <w:rFonts w:cs="Times New Roman"/>
          <w:szCs w:val="20"/>
        </w:rPr>
        <w:t xml:space="preserve">sẽ </w:t>
      </w:r>
      <w:r w:rsidRPr="00C0399B">
        <w:rPr>
          <w:rFonts w:cs="Times New Roman"/>
          <w:szCs w:val="20"/>
        </w:rPr>
        <w:t>nổi ban sởi. Và hạt Koplik chỉ tồn tại trong 24h.</w:t>
      </w:r>
    </w:p>
    <w:p w14:paraId="06798F0F" w14:textId="51FED6C4" w:rsidR="00C0399B" w:rsidRPr="00C33D6B" w:rsidRDefault="00C0399B" w:rsidP="00C0399B">
      <w:pPr>
        <w:spacing w:after="0"/>
        <w:rPr>
          <w:rFonts w:cs="Times New Roman"/>
          <w:b/>
          <w:bCs/>
          <w:szCs w:val="20"/>
        </w:rPr>
      </w:pPr>
      <w:r w:rsidRPr="00C33D6B">
        <w:rPr>
          <w:rFonts w:cs="Times New Roman"/>
          <w:b/>
          <w:bCs/>
          <w:szCs w:val="20"/>
        </w:rPr>
        <w:t xml:space="preserve">22. Một số vấn đề liên quan bệnh </w:t>
      </w:r>
      <w:r w:rsidR="00951451">
        <w:rPr>
          <w:rFonts w:cs="Times New Roman"/>
          <w:b/>
          <w:bCs/>
          <w:szCs w:val="20"/>
        </w:rPr>
        <w:t>n</w:t>
      </w:r>
      <w:r w:rsidRPr="00C33D6B">
        <w:rPr>
          <w:rFonts w:cs="Times New Roman"/>
          <w:b/>
          <w:bCs/>
          <w:szCs w:val="20"/>
        </w:rPr>
        <w:t>huyễn thanh quản?</w:t>
      </w:r>
    </w:p>
    <w:p w14:paraId="0071F750" w14:textId="77777777" w:rsidR="00C0399B" w:rsidRPr="00C0399B" w:rsidRDefault="00C0399B" w:rsidP="00C0399B">
      <w:pPr>
        <w:spacing w:after="0"/>
        <w:rPr>
          <w:rFonts w:cs="Times New Roman"/>
          <w:szCs w:val="20"/>
        </w:rPr>
      </w:pPr>
      <w:r w:rsidRPr="00C0399B">
        <w:rPr>
          <w:rFonts w:cs="Times New Roman"/>
          <w:szCs w:val="20"/>
        </w:rPr>
        <w:t>- Nhuyễn thanh quản hay còn gọi là sụn thanh quản mềm hơn bình thường.</w:t>
      </w:r>
    </w:p>
    <w:p w14:paraId="2F2968C4" w14:textId="5921D768" w:rsidR="00C0399B" w:rsidRPr="00C0399B" w:rsidRDefault="00C0399B" w:rsidP="00C0399B">
      <w:pPr>
        <w:spacing w:after="0"/>
        <w:rPr>
          <w:rFonts w:cs="Times New Roman"/>
          <w:szCs w:val="20"/>
        </w:rPr>
      </w:pPr>
      <w:r w:rsidRPr="00C0399B">
        <w:rPr>
          <w:rFonts w:cs="Times New Roman"/>
          <w:szCs w:val="20"/>
        </w:rPr>
        <w:t>- Lâm sàng:</w:t>
      </w:r>
    </w:p>
    <w:p w14:paraId="62A50397" w14:textId="0E13D414" w:rsidR="00C0399B" w:rsidRPr="00C0399B" w:rsidRDefault="00C0399B" w:rsidP="00C0399B">
      <w:pPr>
        <w:spacing w:after="0"/>
        <w:rPr>
          <w:rFonts w:cs="Times New Roman"/>
          <w:szCs w:val="20"/>
        </w:rPr>
      </w:pPr>
      <w:r w:rsidRPr="00C0399B">
        <w:rPr>
          <w:rFonts w:cs="Times New Roman"/>
          <w:szCs w:val="20"/>
        </w:rPr>
        <w:t>+ Thở rít thì hít vào (thở ồn ào</w:t>
      </w:r>
      <w:r w:rsidR="00C33D6B">
        <w:rPr>
          <w:rFonts w:cs="Times New Roman"/>
          <w:szCs w:val="20"/>
        </w:rPr>
        <w:t xml:space="preserve"> -</w:t>
      </w:r>
      <w:r w:rsidRPr="00C0399B">
        <w:rPr>
          <w:rFonts w:cs="Times New Roman"/>
          <w:szCs w:val="20"/>
        </w:rPr>
        <w:t xml:space="preserve"> thở rít bẩm sinh).</w:t>
      </w:r>
    </w:p>
    <w:p w14:paraId="6F879BC5" w14:textId="77777777" w:rsidR="00C0399B" w:rsidRPr="00C0399B" w:rsidRDefault="00C0399B" w:rsidP="00C0399B">
      <w:pPr>
        <w:spacing w:after="0"/>
        <w:rPr>
          <w:rFonts w:cs="Times New Roman"/>
          <w:szCs w:val="20"/>
        </w:rPr>
      </w:pPr>
      <w:r w:rsidRPr="00C0399B">
        <w:rPr>
          <w:rFonts w:cs="Times New Roman"/>
          <w:szCs w:val="20"/>
        </w:rPr>
        <w:t>+ Nghe rõ vào buổi đêm.</w:t>
      </w:r>
    </w:p>
    <w:p w14:paraId="1BA18E25" w14:textId="3A1585ED" w:rsidR="00C0399B" w:rsidRPr="00C0399B" w:rsidRDefault="00C0399B" w:rsidP="00C0399B">
      <w:pPr>
        <w:spacing w:after="0"/>
        <w:rPr>
          <w:rFonts w:cs="Times New Roman"/>
          <w:szCs w:val="20"/>
        </w:rPr>
      </w:pPr>
      <w:r w:rsidRPr="00C0399B">
        <w:rPr>
          <w:rFonts w:cs="Times New Roman"/>
          <w:szCs w:val="20"/>
        </w:rPr>
        <w:t>- Khi nằm ngửa, sụn thanh quản sẽ bị đè xẹp hơn làm thở to hơn. Do vậy trẻ nhuyễn thanh quản nên cho nằm sấp thì thở ồn ào sẽ giảm</w:t>
      </w:r>
      <w:r w:rsidR="00C33D6B">
        <w:rPr>
          <w:rFonts w:cs="Times New Roman"/>
          <w:szCs w:val="20"/>
        </w:rPr>
        <w:t>.</w:t>
      </w:r>
    </w:p>
    <w:p w14:paraId="1FD6D226" w14:textId="7E8235AD" w:rsidR="00C0399B" w:rsidRPr="00C0399B" w:rsidRDefault="00C0399B" w:rsidP="00C0399B">
      <w:pPr>
        <w:spacing w:after="0"/>
        <w:rPr>
          <w:rFonts w:cs="Times New Roman"/>
          <w:szCs w:val="20"/>
        </w:rPr>
      </w:pPr>
      <w:r w:rsidRPr="00C0399B">
        <w:rPr>
          <w:rFonts w:cs="Times New Roman"/>
          <w:szCs w:val="20"/>
        </w:rPr>
        <w:t xml:space="preserve">- </w:t>
      </w:r>
      <w:r w:rsidR="00C33D6B">
        <w:rPr>
          <w:rFonts w:cs="Times New Roman"/>
          <w:szCs w:val="20"/>
        </w:rPr>
        <w:t>B</w:t>
      </w:r>
      <w:r w:rsidRPr="00C0399B">
        <w:rPr>
          <w:rFonts w:cs="Times New Roman"/>
          <w:szCs w:val="20"/>
        </w:rPr>
        <w:t>ệnh này không có điều trị đặc hiệu, chỉ có thay đổi tư thế. Và đợi cho trẻ lớn sụn này sẽ chắc hơn và bệnh sẽ hết.</w:t>
      </w:r>
    </w:p>
    <w:p w14:paraId="72DAEA6E" w14:textId="2052DEA5" w:rsidR="00C0399B" w:rsidRPr="00C33D6B" w:rsidRDefault="00C0399B" w:rsidP="00C0399B">
      <w:pPr>
        <w:spacing w:after="0"/>
        <w:rPr>
          <w:rFonts w:cs="Times New Roman"/>
          <w:b/>
          <w:bCs/>
          <w:szCs w:val="20"/>
        </w:rPr>
      </w:pPr>
      <w:r w:rsidRPr="00C33D6B">
        <w:rPr>
          <w:rFonts w:cs="Times New Roman"/>
          <w:b/>
          <w:bCs/>
          <w:szCs w:val="20"/>
        </w:rPr>
        <w:t>23. Tại sao khi ho không nên cho thuốc giảm ho?</w:t>
      </w:r>
    </w:p>
    <w:p w14:paraId="68468743" w14:textId="7A4093F5" w:rsidR="00C33D6B" w:rsidRDefault="00C0399B" w:rsidP="00C0399B">
      <w:pPr>
        <w:spacing w:after="0"/>
        <w:rPr>
          <w:rFonts w:cs="Times New Roman"/>
          <w:szCs w:val="20"/>
        </w:rPr>
      </w:pPr>
      <w:r w:rsidRPr="00C0399B">
        <w:rPr>
          <w:rFonts w:cs="Times New Roman"/>
          <w:szCs w:val="20"/>
        </w:rPr>
        <w:t>- Do đường hô hấp có hệ thống tiêm mao. Bình thường hệ thống này đập 1000 lần/phút và vận chuyển được 2cm/phút. Do vậy nếu dùng thuốc giảm ho sẽ ức chế quá trình này, làm ứ dịch.</w:t>
      </w:r>
    </w:p>
    <w:p w14:paraId="1A791644" w14:textId="673173E5" w:rsidR="00C33D6B" w:rsidRDefault="00C33D6B" w:rsidP="00C0399B">
      <w:pPr>
        <w:spacing w:after="0"/>
        <w:rPr>
          <w:rFonts w:cs="Times New Roman"/>
          <w:szCs w:val="20"/>
        </w:rPr>
      </w:pPr>
      <w:r>
        <w:rPr>
          <w:rFonts w:cs="Times New Roman"/>
          <w:szCs w:val="20"/>
        </w:rPr>
        <w:t>- Cần phải xem xét ho là phản ứng có lợi cho cơ thể.</w:t>
      </w:r>
    </w:p>
    <w:p w14:paraId="5B2A675F" w14:textId="4FEAB578" w:rsidR="00C0399B" w:rsidRPr="00C0399B" w:rsidRDefault="00C33D6B"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H</w:t>
      </w:r>
      <w:r w:rsidR="00C0399B" w:rsidRPr="00C0399B">
        <w:rPr>
          <w:rFonts w:cs="Times New Roman"/>
          <w:szCs w:val="20"/>
        </w:rPr>
        <w:t>ệ thống này dễ bị liệt bởi khói thuốc lá. Nên cần cho trẻ bị ho cách ly thuốc lá.</w:t>
      </w:r>
    </w:p>
    <w:p w14:paraId="0F960A0D" w14:textId="2CF36919" w:rsidR="00C0399B" w:rsidRPr="00860F5B" w:rsidRDefault="00C0399B" w:rsidP="00C0399B">
      <w:pPr>
        <w:spacing w:after="0"/>
        <w:rPr>
          <w:rFonts w:cs="Times New Roman"/>
          <w:b/>
          <w:bCs/>
          <w:szCs w:val="20"/>
        </w:rPr>
      </w:pPr>
      <w:r w:rsidRPr="00860F5B">
        <w:rPr>
          <w:rFonts w:cs="Times New Roman"/>
          <w:b/>
          <w:bCs/>
          <w:szCs w:val="20"/>
        </w:rPr>
        <w:t>24. Một số điểm khác nhau giữa trẻ nhũ nhi và người lớn</w:t>
      </w:r>
      <w:r w:rsidR="00860F5B">
        <w:rPr>
          <w:rFonts w:cs="Times New Roman"/>
          <w:b/>
          <w:bCs/>
          <w:szCs w:val="20"/>
        </w:rPr>
        <w:t xml:space="preserve"> ở hô hấp</w:t>
      </w:r>
      <w:r w:rsidRPr="00860F5B">
        <w:rPr>
          <w:rFonts w:cs="Times New Roman"/>
          <w:b/>
          <w:bCs/>
          <w:szCs w:val="20"/>
        </w:rPr>
        <w:t>.</w:t>
      </w:r>
    </w:p>
    <w:tbl>
      <w:tblPr>
        <w:tblStyle w:val="TableGrid"/>
        <w:tblW w:w="0" w:type="auto"/>
        <w:tblLook w:val="04A0" w:firstRow="1" w:lastRow="0" w:firstColumn="1" w:lastColumn="0" w:noHBand="0" w:noVBand="1"/>
      </w:tblPr>
      <w:tblGrid>
        <w:gridCol w:w="1075"/>
        <w:gridCol w:w="1710"/>
        <w:gridCol w:w="1724"/>
      </w:tblGrid>
      <w:tr w:rsidR="00285F6B" w14:paraId="6E96AA8E" w14:textId="77777777" w:rsidTr="00285F6B">
        <w:tc>
          <w:tcPr>
            <w:tcW w:w="1075" w:type="dxa"/>
          </w:tcPr>
          <w:p w14:paraId="5A12940E" w14:textId="2D255A1C" w:rsidR="00285F6B" w:rsidRDefault="00285F6B" w:rsidP="00C0399B">
            <w:pPr>
              <w:rPr>
                <w:rFonts w:cs="Times New Roman"/>
                <w:szCs w:val="20"/>
              </w:rPr>
            </w:pPr>
            <w:r>
              <w:rPr>
                <w:rFonts w:cs="Times New Roman"/>
                <w:szCs w:val="20"/>
              </w:rPr>
              <w:t>Đặc điểm</w:t>
            </w:r>
          </w:p>
        </w:tc>
        <w:tc>
          <w:tcPr>
            <w:tcW w:w="1710" w:type="dxa"/>
          </w:tcPr>
          <w:p w14:paraId="15C6C6F6" w14:textId="0FE76051" w:rsidR="00285F6B" w:rsidRDefault="00285F6B" w:rsidP="00C0399B">
            <w:pPr>
              <w:rPr>
                <w:rFonts w:cs="Times New Roman"/>
                <w:szCs w:val="20"/>
              </w:rPr>
            </w:pPr>
            <w:r>
              <w:rPr>
                <w:rFonts w:cs="Times New Roman"/>
                <w:szCs w:val="20"/>
              </w:rPr>
              <w:t>Trẻ nhũ nhi</w:t>
            </w:r>
          </w:p>
        </w:tc>
        <w:tc>
          <w:tcPr>
            <w:tcW w:w="1724" w:type="dxa"/>
          </w:tcPr>
          <w:p w14:paraId="05CB9819" w14:textId="272734D0" w:rsidR="00285F6B" w:rsidRDefault="00285F6B" w:rsidP="00C0399B">
            <w:pPr>
              <w:rPr>
                <w:rFonts w:cs="Times New Roman"/>
                <w:szCs w:val="20"/>
              </w:rPr>
            </w:pPr>
            <w:r>
              <w:rPr>
                <w:rFonts w:cs="Times New Roman"/>
                <w:szCs w:val="20"/>
              </w:rPr>
              <w:t>Người lớn</w:t>
            </w:r>
          </w:p>
        </w:tc>
      </w:tr>
      <w:tr w:rsidR="00285F6B" w14:paraId="65E1EA60" w14:textId="77777777" w:rsidTr="00285F6B">
        <w:tc>
          <w:tcPr>
            <w:tcW w:w="1075" w:type="dxa"/>
          </w:tcPr>
          <w:p w14:paraId="251A019F" w14:textId="627E6D32" w:rsidR="00285F6B" w:rsidRDefault="00285F6B" w:rsidP="00285F6B">
            <w:pPr>
              <w:rPr>
                <w:rFonts w:cs="Times New Roman"/>
                <w:szCs w:val="20"/>
              </w:rPr>
            </w:pPr>
            <w:r w:rsidRPr="00885A36">
              <w:rPr>
                <w:rFonts w:cs="Times New Roman"/>
                <w:szCs w:val="20"/>
              </w:rPr>
              <w:t>Đầu</w:t>
            </w:r>
          </w:p>
        </w:tc>
        <w:tc>
          <w:tcPr>
            <w:tcW w:w="1710" w:type="dxa"/>
          </w:tcPr>
          <w:p w14:paraId="71BD0A4C" w14:textId="27300C47" w:rsidR="00285F6B" w:rsidRDefault="00285F6B" w:rsidP="00285F6B">
            <w:pPr>
              <w:rPr>
                <w:rFonts w:cs="Times New Roman"/>
                <w:szCs w:val="20"/>
              </w:rPr>
            </w:pPr>
            <w:r w:rsidRPr="00885A36">
              <w:rPr>
                <w:rFonts w:cs="Times New Roman"/>
                <w:szCs w:val="20"/>
              </w:rPr>
              <w:t>Lớn, chẩm nhô cao</w:t>
            </w:r>
          </w:p>
        </w:tc>
        <w:tc>
          <w:tcPr>
            <w:tcW w:w="1724" w:type="dxa"/>
          </w:tcPr>
          <w:p w14:paraId="7C410822" w14:textId="7953D5F5" w:rsidR="00285F6B" w:rsidRDefault="00285F6B" w:rsidP="00285F6B">
            <w:pPr>
              <w:rPr>
                <w:rFonts w:cs="Times New Roman"/>
                <w:szCs w:val="20"/>
              </w:rPr>
            </w:pPr>
            <w:r w:rsidRPr="00885A36">
              <w:rPr>
                <w:rFonts w:cs="Times New Roman"/>
                <w:szCs w:val="20"/>
              </w:rPr>
              <w:t>Chẩm dẹt</w:t>
            </w:r>
          </w:p>
        </w:tc>
      </w:tr>
      <w:tr w:rsidR="00285F6B" w14:paraId="3E232F9C" w14:textId="77777777" w:rsidTr="00285F6B">
        <w:tc>
          <w:tcPr>
            <w:tcW w:w="1075" w:type="dxa"/>
          </w:tcPr>
          <w:p w14:paraId="26E93F9D" w14:textId="204413DD" w:rsidR="00285F6B" w:rsidRDefault="00285F6B" w:rsidP="00285F6B">
            <w:pPr>
              <w:rPr>
                <w:rFonts w:cs="Times New Roman"/>
                <w:szCs w:val="20"/>
              </w:rPr>
            </w:pPr>
            <w:r w:rsidRPr="00885A36">
              <w:rPr>
                <w:rFonts w:cs="Times New Roman"/>
                <w:szCs w:val="20"/>
              </w:rPr>
              <w:t>Lưỡi</w:t>
            </w:r>
          </w:p>
        </w:tc>
        <w:tc>
          <w:tcPr>
            <w:tcW w:w="1710" w:type="dxa"/>
          </w:tcPr>
          <w:p w14:paraId="5D3A4299" w14:textId="6EBAC280" w:rsidR="00285F6B" w:rsidRDefault="00285F6B" w:rsidP="00285F6B">
            <w:pPr>
              <w:rPr>
                <w:rFonts w:cs="Times New Roman"/>
                <w:szCs w:val="20"/>
              </w:rPr>
            </w:pPr>
            <w:r w:rsidRPr="00885A36">
              <w:rPr>
                <w:rFonts w:cs="Times New Roman"/>
                <w:szCs w:val="20"/>
              </w:rPr>
              <w:t>Tương đối lớn</w:t>
            </w:r>
          </w:p>
        </w:tc>
        <w:tc>
          <w:tcPr>
            <w:tcW w:w="1724" w:type="dxa"/>
          </w:tcPr>
          <w:p w14:paraId="1F19DC3F" w14:textId="0DC491B4" w:rsidR="00285F6B" w:rsidRDefault="00285F6B" w:rsidP="00285F6B">
            <w:pPr>
              <w:rPr>
                <w:rFonts w:cs="Times New Roman"/>
                <w:szCs w:val="20"/>
              </w:rPr>
            </w:pPr>
            <w:r w:rsidRPr="00885A36">
              <w:rPr>
                <w:rFonts w:cs="Times New Roman"/>
                <w:szCs w:val="20"/>
              </w:rPr>
              <w:t>Tương đối nhỏ</w:t>
            </w:r>
          </w:p>
        </w:tc>
      </w:tr>
      <w:tr w:rsidR="00285F6B" w14:paraId="34A8E67F" w14:textId="77777777" w:rsidTr="00285F6B">
        <w:tc>
          <w:tcPr>
            <w:tcW w:w="1075" w:type="dxa"/>
          </w:tcPr>
          <w:p w14:paraId="66E63B87" w14:textId="49165AC4" w:rsidR="00285F6B" w:rsidRDefault="00285F6B" w:rsidP="00285F6B">
            <w:pPr>
              <w:rPr>
                <w:rFonts w:cs="Times New Roman"/>
                <w:szCs w:val="20"/>
              </w:rPr>
            </w:pPr>
            <w:r w:rsidRPr="00885A36">
              <w:rPr>
                <w:rFonts w:cs="Times New Roman"/>
                <w:szCs w:val="20"/>
              </w:rPr>
              <w:lastRenderedPageBreak/>
              <w:t>Thanh quản</w:t>
            </w:r>
          </w:p>
        </w:tc>
        <w:tc>
          <w:tcPr>
            <w:tcW w:w="1710" w:type="dxa"/>
          </w:tcPr>
          <w:p w14:paraId="29868B4D" w14:textId="79A4E9C4" w:rsidR="00285F6B" w:rsidRDefault="00285F6B" w:rsidP="00285F6B">
            <w:pPr>
              <w:rPr>
                <w:rFonts w:cs="Times New Roman"/>
                <w:szCs w:val="20"/>
              </w:rPr>
            </w:pPr>
            <w:r w:rsidRPr="00885A36">
              <w:rPr>
                <w:rFonts w:cs="Times New Roman"/>
                <w:szCs w:val="20"/>
              </w:rPr>
              <w:t>Hướng về phía đầu, đối diện C2-C3</w:t>
            </w:r>
          </w:p>
        </w:tc>
        <w:tc>
          <w:tcPr>
            <w:tcW w:w="1724" w:type="dxa"/>
          </w:tcPr>
          <w:p w14:paraId="299AD9F9" w14:textId="46A8F8DE" w:rsidR="00285F6B" w:rsidRDefault="00285F6B" w:rsidP="00285F6B">
            <w:pPr>
              <w:rPr>
                <w:rFonts w:cs="Times New Roman"/>
                <w:szCs w:val="20"/>
              </w:rPr>
            </w:pPr>
            <w:r w:rsidRPr="00885A36">
              <w:rPr>
                <w:rFonts w:cs="Times New Roman"/>
                <w:szCs w:val="20"/>
              </w:rPr>
              <w:t>Đối diện C4- C6</w:t>
            </w:r>
          </w:p>
        </w:tc>
      </w:tr>
      <w:tr w:rsidR="00285F6B" w14:paraId="3A8DD89C" w14:textId="77777777" w:rsidTr="00285F6B">
        <w:tc>
          <w:tcPr>
            <w:tcW w:w="1075" w:type="dxa"/>
          </w:tcPr>
          <w:p w14:paraId="4E9F6316" w14:textId="5B602F71" w:rsidR="00285F6B" w:rsidRDefault="00285F6B" w:rsidP="00285F6B">
            <w:pPr>
              <w:rPr>
                <w:rFonts w:cs="Times New Roman"/>
                <w:szCs w:val="20"/>
              </w:rPr>
            </w:pPr>
            <w:r w:rsidRPr="00885A36">
              <w:rPr>
                <w:rFonts w:cs="Times New Roman"/>
                <w:szCs w:val="20"/>
              </w:rPr>
              <w:t>Nắp thanh quản</w:t>
            </w:r>
          </w:p>
        </w:tc>
        <w:tc>
          <w:tcPr>
            <w:tcW w:w="1710" w:type="dxa"/>
          </w:tcPr>
          <w:p w14:paraId="53A931BC" w14:textId="1408F73E" w:rsidR="00285F6B" w:rsidRDefault="00285F6B" w:rsidP="00285F6B">
            <w:pPr>
              <w:rPr>
                <w:rFonts w:cs="Times New Roman"/>
                <w:szCs w:val="20"/>
              </w:rPr>
            </w:pPr>
            <w:r w:rsidRPr="00885A36">
              <w:rPr>
                <w:rFonts w:cs="Times New Roman"/>
                <w:szCs w:val="20"/>
              </w:rPr>
              <w:t>Hình OMEGA mềm</w:t>
            </w:r>
          </w:p>
        </w:tc>
        <w:tc>
          <w:tcPr>
            <w:tcW w:w="1724" w:type="dxa"/>
          </w:tcPr>
          <w:p w14:paraId="1CE5E4F9" w14:textId="3701BC4C" w:rsidR="00285F6B" w:rsidRDefault="00285F6B" w:rsidP="00285F6B">
            <w:pPr>
              <w:rPr>
                <w:rFonts w:cs="Times New Roman"/>
                <w:szCs w:val="20"/>
              </w:rPr>
            </w:pPr>
            <w:r w:rsidRPr="00885A36">
              <w:rPr>
                <w:rFonts w:cs="Times New Roman"/>
                <w:szCs w:val="20"/>
              </w:rPr>
              <w:t>Dẹt, đàn hồi</w:t>
            </w:r>
          </w:p>
        </w:tc>
      </w:tr>
      <w:tr w:rsidR="00285F6B" w14:paraId="191013E2" w14:textId="77777777" w:rsidTr="00285F6B">
        <w:tc>
          <w:tcPr>
            <w:tcW w:w="1075" w:type="dxa"/>
          </w:tcPr>
          <w:p w14:paraId="6EBB9C54" w14:textId="58A180FB" w:rsidR="00285F6B" w:rsidRDefault="00285F6B" w:rsidP="00285F6B">
            <w:pPr>
              <w:rPr>
                <w:rFonts w:cs="Times New Roman"/>
                <w:szCs w:val="20"/>
              </w:rPr>
            </w:pPr>
            <w:r w:rsidRPr="00885A36">
              <w:rPr>
                <w:rFonts w:cs="Times New Roman"/>
                <w:szCs w:val="20"/>
              </w:rPr>
              <w:t>Dây thanh</w:t>
            </w:r>
          </w:p>
        </w:tc>
        <w:tc>
          <w:tcPr>
            <w:tcW w:w="1710" w:type="dxa"/>
          </w:tcPr>
          <w:p w14:paraId="2E69438B" w14:textId="46DE0110" w:rsidR="00285F6B" w:rsidRDefault="00285F6B" w:rsidP="00285F6B">
            <w:pPr>
              <w:rPr>
                <w:rFonts w:cs="Times New Roman"/>
                <w:szCs w:val="20"/>
              </w:rPr>
            </w:pPr>
            <w:r w:rsidRPr="00885A36">
              <w:rPr>
                <w:rFonts w:cs="Times New Roman"/>
                <w:szCs w:val="20"/>
              </w:rPr>
              <w:t>Ngắn và lõm</w:t>
            </w:r>
          </w:p>
        </w:tc>
        <w:tc>
          <w:tcPr>
            <w:tcW w:w="1724" w:type="dxa"/>
          </w:tcPr>
          <w:p w14:paraId="1750FD3F" w14:textId="4DDBA185" w:rsidR="00285F6B" w:rsidRDefault="00285F6B" w:rsidP="00285F6B">
            <w:pPr>
              <w:rPr>
                <w:rFonts w:cs="Times New Roman"/>
                <w:szCs w:val="20"/>
              </w:rPr>
            </w:pPr>
            <w:r w:rsidRPr="00885A36">
              <w:rPr>
                <w:rFonts w:cs="Times New Roman"/>
                <w:szCs w:val="20"/>
              </w:rPr>
              <w:t>Nằm ngang</w:t>
            </w:r>
          </w:p>
        </w:tc>
      </w:tr>
      <w:tr w:rsidR="00285F6B" w14:paraId="67662A40" w14:textId="77777777" w:rsidTr="00285F6B">
        <w:tc>
          <w:tcPr>
            <w:tcW w:w="1075" w:type="dxa"/>
          </w:tcPr>
          <w:p w14:paraId="49357366" w14:textId="1ACA7577" w:rsidR="00285F6B" w:rsidRPr="00885A36" w:rsidRDefault="00285F6B" w:rsidP="00285F6B">
            <w:pPr>
              <w:rPr>
                <w:rFonts w:cs="Times New Roman"/>
                <w:szCs w:val="20"/>
              </w:rPr>
            </w:pPr>
            <w:r w:rsidRPr="008D0ACD">
              <w:rPr>
                <w:rFonts w:cs="Times New Roman"/>
                <w:szCs w:val="20"/>
              </w:rPr>
              <w:t>Phần hẹp nhất</w:t>
            </w:r>
          </w:p>
        </w:tc>
        <w:tc>
          <w:tcPr>
            <w:tcW w:w="1710" w:type="dxa"/>
          </w:tcPr>
          <w:p w14:paraId="2298E613" w14:textId="6409050F" w:rsidR="00285F6B" w:rsidRPr="00885A36" w:rsidRDefault="00285F6B" w:rsidP="00285F6B">
            <w:pPr>
              <w:rPr>
                <w:rFonts w:cs="Times New Roman"/>
                <w:szCs w:val="20"/>
              </w:rPr>
            </w:pPr>
            <w:r w:rsidRPr="008D0ACD">
              <w:rPr>
                <w:rFonts w:cs="Times New Roman"/>
                <w:szCs w:val="20"/>
              </w:rPr>
              <w:t>Vòng sụn nhẫn, dưới dây thanh</w:t>
            </w:r>
          </w:p>
        </w:tc>
        <w:tc>
          <w:tcPr>
            <w:tcW w:w="1724" w:type="dxa"/>
          </w:tcPr>
          <w:p w14:paraId="5EBF2E75" w14:textId="4913FE72" w:rsidR="00285F6B" w:rsidRPr="00885A36" w:rsidRDefault="00285F6B" w:rsidP="00285F6B">
            <w:pPr>
              <w:rPr>
                <w:rFonts w:cs="Times New Roman"/>
                <w:szCs w:val="20"/>
              </w:rPr>
            </w:pPr>
            <w:r w:rsidRPr="008D0ACD">
              <w:rPr>
                <w:rFonts w:cs="Times New Roman"/>
                <w:szCs w:val="20"/>
              </w:rPr>
              <w:t>Dây thanh</w:t>
            </w:r>
          </w:p>
        </w:tc>
      </w:tr>
      <w:tr w:rsidR="00285F6B" w14:paraId="2E75C53F" w14:textId="77777777" w:rsidTr="00285F6B">
        <w:tc>
          <w:tcPr>
            <w:tcW w:w="1075" w:type="dxa"/>
          </w:tcPr>
          <w:p w14:paraId="45A2A7BB" w14:textId="1F1527C5" w:rsidR="00285F6B" w:rsidRPr="00885A36" w:rsidRDefault="00285F6B" w:rsidP="00285F6B">
            <w:pPr>
              <w:rPr>
                <w:rFonts w:cs="Times New Roman"/>
                <w:szCs w:val="20"/>
              </w:rPr>
            </w:pPr>
            <w:r w:rsidRPr="008D0ACD">
              <w:rPr>
                <w:rFonts w:cs="Times New Roman"/>
                <w:szCs w:val="20"/>
              </w:rPr>
              <w:t>Sụn</w:t>
            </w:r>
          </w:p>
        </w:tc>
        <w:tc>
          <w:tcPr>
            <w:tcW w:w="1710" w:type="dxa"/>
          </w:tcPr>
          <w:p w14:paraId="0C09951E" w14:textId="09A36791" w:rsidR="00285F6B" w:rsidRPr="00885A36" w:rsidRDefault="00285F6B" w:rsidP="00285F6B">
            <w:pPr>
              <w:rPr>
                <w:rFonts w:cs="Times New Roman"/>
                <w:szCs w:val="20"/>
              </w:rPr>
            </w:pPr>
            <w:r w:rsidRPr="008D0ACD">
              <w:rPr>
                <w:rFonts w:cs="Times New Roman"/>
                <w:szCs w:val="20"/>
              </w:rPr>
              <w:t>Mềm</w:t>
            </w:r>
          </w:p>
        </w:tc>
        <w:tc>
          <w:tcPr>
            <w:tcW w:w="1724" w:type="dxa"/>
          </w:tcPr>
          <w:p w14:paraId="66AA4DC1" w14:textId="5CC8E597" w:rsidR="00285F6B" w:rsidRPr="00885A36" w:rsidRDefault="00285F6B" w:rsidP="00285F6B">
            <w:pPr>
              <w:rPr>
                <w:rFonts w:cs="Times New Roman"/>
                <w:szCs w:val="20"/>
              </w:rPr>
            </w:pPr>
            <w:r w:rsidRPr="008D0ACD">
              <w:rPr>
                <w:rFonts w:cs="Times New Roman"/>
                <w:szCs w:val="20"/>
              </w:rPr>
              <w:t>Chắc</w:t>
            </w:r>
          </w:p>
        </w:tc>
      </w:tr>
      <w:tr w:rsidR="00285F6B" w14:paraId="354BB855" w14:textId="77777777" w:rsidTr="00285F6B">
        <w:tc>
          <w:tcPr>
            <w:tcW w:w="1075" w:type="dxa"/>
          </w:tcPr>
          <w:p w14:paraId="5392EAC4" w14:textId="221CA960" w:rsidR="00285F6B" w:rsidRPr="00885A36" w:rsidRDefault="00285F6B" w:rsidP="00285F6B">
            <w:pPr>
              <w:rPr>
                <w:rFonts w:cs="Times New Roman"/>
                <w:szCs w:val="20"/>
              </w:rPr>
            </w:pPr>
            <w:r w:rsidRPr="008D0ACD">
              <w:rPr>
                <w:rFonts w:cs="Times New Roman"/>
                <w:szCs w:val="20"/>
              </w:rPr>
              <w:t>Đường thở dưới</w:t>
            </w:r>
          </w:p>
        </w:tc>
        <w:tc>
          <w:tcPr>
            <w:tcW w:w="1710" w:type="dxa"/>
          </w:tcPr>
          <w:p w14:paraId="46454AED" w14:textId="409A8158" w:rsidR="00285F6B" w:rsidRPr="00885A36" w:rsidRDefault="00285F6B" w:rsidP="00285F6B">
            <w:pPr>
              <w:rPr>
                <w:rFonts w:cs="Times New Roman"/>
                <w:szCs w:val="20"/>
              </w:rPr>
            </w:pPr>
            <w:r w:rsidRPr="008D0ACD">
              <w:rPr>
                <w:rFonts w:cs="Times New Roman"/>
                <w:szCs w:val="20"/>
              </w:rPr>
              <w:t>Nhỏ, ít phát triển</w:t>
            </w:r>
          </w:p>
        </w:tc>
        <w:tc>
          <w:tcPr>
            <w:tcW w:w="1724" w:type="dxa"/>
          </w:tcPr>
          <w:p w14:paraId="6B584B40" w14:textId="0260F306" w:rsidR="00285F6B" w:rsidRPr="00885A36" w:rsidRDefault="00285F6B" w:rsidP="00285F6B">
            <w:pPr>
              <w:rPr>
                <w:rFonts w:cs="Times New Roman"/>
                <w:szCs w:val="20"/>
              </w:rPr>
            </w:pPr>
            <w:r w:rsidRPr="008D0ACD">
              <w:rPr>
                <w:rFonts w:cs="Times New Roman"/>
                <w:szCs w:val="20"/>
              </w:rPr>
              <w:t>To, nhiều sụn</w:t>
            </w:r>
          </w:p>
        </w:tc>
      </w:tr>
    </w:tbl>
    <w:p w14:paraId="0C109DF9" w14:textId="31EFDD24" w:rsidR="00C0399B" w:rsidRDefault="00510281" w:rsidP="00C0399B">
      <w:pPr>
        <w:spacing w:after="0"/>
        <w:rPr>
          <w:rFonts w:cs="Times New Roman"/>
          <w:szCs w:val="20"/>
        </w:rPr>
      </w:pPr>
      <w:r>
        <w:rPr>
          <w:rFonts w:cs="Times New Roman"/>
          <w:szCs w:val="20"/>
        </w:rPr>
        <w:t>- Tắc nghẽn đường thở nổi bật</w:t>
      </w:r>
      <w:r w:rsidR="00C0399B" w:rsidRPr="00C0399B">
        <w:rPr>
          <w:rFonts w:cs="Times New Roman"/>
          <w:szCs w:val="20"/>
        </w:rPr>
        <w:t>:</w:t>
      </w:r>
    </w:p>
    <w:tbl>
      <w:tblPr>
        <w:tblStyle w:val="TableGrid"/>
        <w:tblW w:w="0" w:type="auto"/>
        <w:tblLook w:val="04A0" w:firstRow="1" w:lastRow="0" w:firstColumn="1" w:lastColumn="0" w:noHBand="0" w:noVBand="1"/>
      </w:tblPr>
      <w:tblGrid>
        <w:gridCol w:w="901"/>
        <w:gridCol w:w="902"/>
        <w:gridCol w:w="902"/>
        <w:gridCol w:w="902"/>
        <w:gridCol w:w="902"/>
      </w:tblGrid>
      <w:tr w:rsidR="00510281" w14:paraId="218B745A" w14:textId="77777777" w:rsidTr="00510281">
        <w:tc>
          <w:tcPr>
            <w:tcW w:w="901" w:type="dxa"/>
          </w:tcPr>
          <w:p w14:paraId="4E8CB552" w14:textId="77777777" w:rsidR="00510281" w:rsidRDefault="00510281" w:rsidP="00510281">
            <w:pPr>
              <w:rPr>
                <w:rFonts w:cs="Times New Roman"/>
                <w:szCs w:val="20"/>
              </w:rPr>
            </w:pPr>
          </w:p>
        </w:tc>
        <w:tc>
          <w:tcPr>
            <w:tcW w:w="902" w:type="dxa"/>
          </w:tcPr>
          <w:p w14:paraId="0714EB60" w14:textId="0F4E0FBF" w:rsidR="00510281" w:rsidRDefault="00510281" w:rsidP="00510281">
            <w:pPr>
              <w:rPr>
                <w:rFonts w:cs="Times New Roman"/>
                <w:szCs w:val="20"/>
              </w:rPr>
            </w:pPr>
            <w:r w:rsidRPr="00E42DF4">
              <w:rPr>
                <w:rFonts w:cs="Times New Roman"/>
                <w:szCs w:val="20"/>
              </w:rPr>
              <w:t>Bình thường</w:t>
            </w:r>
          </w:p>
        </w:tc>
        <w:tc>
          <w:tcPr>
            <w:tcW w:w="902" w:type="dxa"/>
          </w:tcPr>
          <w:p w14:paraId="48967A85" w14:textId="40BEBA06" w:rsidR="00510281" w:rsidRDefault="00510281" w:rsidP="00510281">
            <w:pPr>
              <w:rPr>
                <w:rFonts w:cs="Times New Roman"/>
                <w:szCs w:val="20"/>
              </w:rPr>
            </w:pPr>
            <w:r w:rsidRPr="00E42DF4">
              <w:rPr>
                <w:rFonts w:cs="Times New Roman"/>
                <w:szCs w:val="20"/>
              </w:rPr>
              <w:t>Phù nề</w:t>
            </w:r>
          </w:p>
        </w:tc>
        <w:tc>
          <w:tcPr>
            <w:tcW w:w="902" w:type="dxa"/>
          </w:tcPr>
          <w:p w14:paraId="4FE72671" w14:textId="6FF35563" w:rsidR="00510281" w:rsidRDefault="00510281" w:rsidP="00510281">
            <w:pPr>
              <w:rPr>
                <w:rFonts w:cs="Times New Roman"/>
                <w:szCs w:val="20"/>
              </w:rPr>
            </w:pPr>
            <w:r w:rsidRPr="00E42DF4">
              <w:rPr>
                <w:rFonts w:cs="Times New Roman"/>
                <w:szCs w:val="20"/>
              </w:rPr>
              <w:t>Thay đổi đường kính</w:t>
            </w:r>
          </w:p>
        </w:tc>
        <w:tc>
          <w:tcPr>
            <w:tcW w:w="902" w:type="dxa"/>
          </w:tcPr>
          <w:p w14:paraId="71BAACFE" w14:textId="651FB5AB" w:rsidR="00510281" w:rsidRDefault="00510281" w:rsidP="00510281">
            <w:pPr>
              <w:rPr>
                <w:rFonts w:cs="Times New Roman"/>
                <w:szCs w:val="20"/>
              </w:rPr>
            </w:pPr>
            <w:r w:rsidRPr="00E42DF4">
              <w:rPr>
                <w:rFonts w:cs="Times New Roman"/>
                <w:szCs w:val="20"/>
              </w:rPr>
              <w:t>Tăng sức cản</w:t>
            </w:r>
          </w:p>
        </w:tc>
      </w:tr>
      <w:tr w:rsidR="00510281" w14:paraId="00457156" w14:textId="77777777" w:rsidTr="00510281">
        <w:tc>
          <w:tcPr>
            <w:tcW w:w="901" w:type="dxa"/>
          </w:tcPr>
          <w:p w14:paraId="7DFB5FB5" w14:textId="2C6EFD70" w:rsidR="00510281" w:rsidRDefault="00510281" w:rsidP="00510281">
            <w:pPr>
              <w:rPr>
                <w:rFonts w:cs="Times New Roman"/>
                <w:szCs w:val="20"/>
              </w:rPr>
            </w:pPr>
            <w:r>
              <w:rPr>
                <w:rFonts w:cs="Times New Roman"/>
                <w:szCs w:val="20"/>
              </w:rPr>
              <w:t>Nhũ nhi</w:t>
            </w:r>
          </w:p>
        </w:tc>
        <w:tc>
          <w:tcPr>
            <w:tcW w:w="902" w:type="dxa"/>
          </w:tcPr>
          <w:p w14:paraId="2F9399BE" w14:textId="655342BC" w:rsidR="00510281" w:rsidRDefault="00510281" w:rsidP="00510281">
            <w:pPr>
              <w:rPr>
                <w:rFonts w:cs="Times New Roman"/>
                <w:szCs w:val="20"/>
              </w:rPr>
            </w:pPr>
            <w:r w:rsidRPr="00850F19">
              <w:rPr>
                <w:rFonts w:cs="Times New Roman"/>
                <w:szCs w:val="20"/>
              </w:rPr>
              <w:t>4mm</w:t>
            </w:r>
          </w:p>
        </w:tc>
        <w:tc>
          <w:tcPr>
            <w:tcW w:w="902" w:type="dxa"/>
          </w:tcPr>
          <w:p w14:paraId="4C7DD295" w14:textId="46342527" w:rsidR="00510281" w:rsidRDefault="00510281" w:rsidP="00510281">
            <w:pPr>
              <w:rPr>
                <w:rFonts w:cs="Times New Roman"/>
                <w:szCs w:val="20"/>
              </w:rPr>
            </w:pPr>
            <w:r w:rsidRPr="00850F19">
              <w:rPr>
                <w:rFonts w:cs="Times New Roman"/>
                <w:szCs w:val="20"/>
              </w:rPr>
              <w:t>2mm</w:t>
            </w:r>
          </w:p>
        </w:tc>
        <w:tc>
          <w:tcPr>
            <w:tcW w:w="902" w:type="dxa"/>
          </w:tcPr>
          <w:p w14:paraId="12047FB0" w14:textId="59821080" w:rsidR="00510281" w:rsidRDefault="00510281" w:rsidP="00510281">
            <w:pPr>
              <w:rPr>
                <w:rFonts w:cs="Times New Roman"/>
                <w:szCs w:val="20"/>
              </w:rPr>
            </w:pPr>
            <w:r w:rsidRPr="00850F19">
              <w:rPr>
                <w:rFonts w:cs="Times New Roman"/>
                <w:szCs w:val="20"/>
              </w:rPr>
              <w:t>Giảm 50%</w:t>
            </w:r>
          </w:p>
        </w:tc>
        <w:tc>
          <w:tcPr>
            <w:tcW w:w="902" w:type="dxa"/>
          </w:tcPr>
          <w:p w14:paraId="51A34972" w14:textId="6DBFD557" w:rsidR="00510281" w:rsidRDefault="00510281" w:rsidP="00510281">
            <w:pPr>
              <w:rPr>
                <w:rFonts w:cs="Times New Roman"/>
                <w:szCs w:val="20"/>
              </w:rPr>
            </w:pPr>
            <w:r w:rsidRPr="00850F19">
              <w:rPr>
                <w:rFonts w:cs="Times New Roman"/>
                <w:szCs w:val="20"/>
              </w:rPr>
              <w:t>Lên 16 lần</w:t>
            </w:r>
          </w:p>
        </w:tc>
      </w:tr>
      <w:tr w:rsidR="00510281" w14:paraId="0AD7CA38" w14:textId="77777777" w:rsidTr="00510281">
        <w:tc>
          <w:tcPr>
            <w:tcW w:w="901" w:type="dxa"/>
          </w:tcPr>
          <w:p w14:paraId="03199855" w14:textId="7DCE3039" w:rsidR="00510281" w:rsidRDefault="00510281" w:rsidP="00510281">
            <w:pPr>
              <w:rPr>
                <w:rFonts w:cs="Times New Roman"/>
                <w:szCs w:val="20"/>
              </w:rPr>
            </w:pPr>
            <w:r>
              <w:rPr>
                <w:rFonts w:cs="Times New Roman"/>
                <w:szCs w:val="20"/>
              </w:rPr>
              <w:t>Người lớn</w:t>
            </w:r>
          </w:p>
        </w:tc>
        <w:tc>
          <w:tcPr>
            <w:tcW w:w="902" w:type="dxa"/>
          </w:tcPr>
          <w:p w14:paraId="07F5AF2E" w14:textId="7FBBC01D" w:rsidR="00510281" w:rsidRDefault="00510281" w:rsidP="00510281">
            <w:pPr>
              <w:rPr>
                <w:rFonts w:cs="Times New Roman"/>
                <w:szCs w:val="20"/>
              </w:rPr>
            </w:pPr>
            <w:r w:rsidRPr="00DD51D8">
              <w:rPr>
                <w:rFonts w:cs="Times New Roman"/>
                <w:szCs w:val="20"/>
              </w:rPr>
              <w:t>8 mm</w:t>
            </w:r>
          </w:p>
        </w:tc>
        <w:tc>
          <w:tcPr>
            <w:tcW w:w="902" w:type="dxa"/>
          </w:tcPr>
          <w:p w14:paraId="774E1F55" w14:textId="60C61FA1" w:rsidR="00510281" w:rsidRDefault="00510281" w:rsidP="00510281">
            <w:pPr>
              <w:rPr>
                <w:rFonts w:cs="Times New Roman"/>
                <w:szCs w:val="20"/>
              </w:rPr>
            </w:pPr>
            <w:r w:rsidRPr="00DD51D8">
              <w:rPr>
                <w:rFonts w:cs="Times New Roman"/>
                <w:szCs w:val="20"/>
              </w:rPr>
              <w:t>6mm</w:t>
            </w:r>
          </w:p>
        </w:tc>
        <w:tc>
          <w:tcPr>
            <w:tcW w:w="902" w:type="dxa"/>
          </w:tcPr>
          <w:p w14:paraId="0B150392" w14:textId="2BB85083" w:rsidR="00510281" w:rsidRDefault="00510281" w:rsidP="00510281">
            <w:pPr>
              <w:rPr>
                <w:rFonts w:cs="Times New Roman"/>
                <w:szCs w:val="20"/>
              </w:rPr>
            </w:pPr>
            <w:r w:rsidRPr="00DD51D8">
              <w:rPr>
                <w:rFonts w:cs="Times New Roman"/>
                <w:szCs w:val="20"/>
              </w:rPr>
              <w:t>Giảm 25%</w:t>
            </w:r>
          </w:p>
        </w:tc>
        <w:tc>
          <w:tcPr>
            <w:tcW w:w="902" w:type="dxa"/>
          </w:tcPr>
          <w:p w14:paraId="4036A153" w14:textId="58F57014" w:rsidR="00510281" w:rsidRDefault="00510281" w:rsidP="00510281">
            <w:pPr>
              <w:rPr>
                <w:rFonts w:cs="Times New Roman"/>
                <w:szCs w:val="20"/>
              </w:rPr>
            </w:pPr>
            <w:r w:rsidRPr="00DD51D8">
              <w:rPr>
                <w:rFonts w:cs="Times New Roman"/>
                <w:szCs w:val="20"/>
              </w:rPr>
              <w:t xml:space="preserve">Lên 3 lần </w:t>
            </w:r>
          </w:p>
        </w:tc>
      </w:tr>
    </w:tbl>
    <w:p w14:paraId="1836F405" w14:textId="6A93829B" w:rsidR="00C0399B" w:rsidRPr="001B69BE" w:rsidRDefault="00C0399B" w:rsidP="00C0399B">
      <w:pPr>
        <w:spacing w:after="0"/>
        <w:rPr>
          <w:rFonts w:cs="Times New Roman"/>
          <w:b/>
          <w:bCs/>
          <w:szCs w:val="20"/>
        </w:rPr>
      </w:pPr>
      <w:r w:rsidRPr="001B69BE">
        <w:rPr>
          <w:rFonts w:cs="Times New Roman"/>
          <w:b/>
          <w:bCs/>
          <w:szCs w:val="20"/>
        </w:rPr>
        <w:t>25. Cơ trơn phế quản có ở đâu?</w:t>
      </w:r>
    </w:p>
    <w:p w14:paraId="0E8D32F9" w14:textId="6F4492A4" w:rsidR="00C0399B" w:rsidRPr="00C0399B" w:rsidRDefault="00C0399B" w:rsidP="00C0399B">
      <w:pPr>
        <w:spacing w:after="0"/>
        <w:rPr>
          <w:rFonts w:cs="Times New Roman"/>
          <w:szCs w:val="20"/>
        </w:rPr>
      </w:pPr>
      <w:r w:rsidRPr="00C0399B">
        <w:rPr>
          <w:rFonts w:cs="Times New Roman"/>
          <w:szCs w:val="20"/>
        </w:rPr>
        <w:t>- Cơ trơn phế quản chủ yếu ở tiểu phế quản</w:t>
      </w:r>
      <w:r w:rsidR="001B69BE">
        <w:rPr>
          <w:rFonts w:cs="Times New Roman"/>
          <w:szCs w:val="20"/>
        </w:rPr>
        <w:t>. P</w:t>
      </w:r>
      <w:r w:rsidRPr="00C0399B">
        <w:rPr>
          <w:rFonts w:cs="Times New Roman"/>
          <w:szCs w:val="20"/>
        </w:rPr>
        <w:t>hế nang</w:t>
      </w:r>
      <w:r w:rsidR="001B69BE">
        <w:rPr>
          <w:rFonts w:cs="Times New Roman"/>
          <w:szCs w:val="20"/>
        </w:rPr>
        <w:t xml:space="preserve"> </w:t>
      </w:r>
      <w:r w:rsidRPr="00C0399B">
        <w:rPr>
          <w:rFonts w:cs="Times New Roman"/>
          <w:szCs w:val="20"/>
        </w:rPr>
        <w:t>không có lớp cơ trơn</w:t>
      </w:r>
      <w:r w:rsidR="001B69BE">
        <w:rPr>
          <w:rFonts w:cs="Times New Roman"/>
          <w:szCs w:val="20"/>
        </w:rPr>
        <w:t>.</w:t>
      </w:r>
    </w:p>
    <w:p w14:paraId="59E9416A" w14:textId="0FCB105D" w:rsidR="00C0399B" w:rsidRPr="001B69BE" w:rsidRDefault="00C0399B" w:rsidP="00C0399B">
      <w:pPr>
        <w:spacing w:after="0"/>
        <w:rPr>
          <w:rFonts w:cs="Times New Roman"/>
          <w:b/>
          <w:bCs/>
          <w:szCs w:val="20"/>
        </w:rPr>
      </w:pPr>
      <w:r w:rsidRPr="001B69BE">
        <w:rPr>
          <w:rFonts w:cs="Times New Roman"/>
          <w:b/>
          <w:bCs/>
          <w:szCs w:val="20"/>
        </w:rPr>
        <w:t>26. Khò khè nghe ở đâu</w:t>
      </w:r>
      <w:r w:rsidR="001B69BE" w:rsidRPr="001B69BE">
        <w:rPr>
          <w:rFonts w:cs="Times New Roman"/>
          <w:b/>
          <w:bCs/>
          <w:szCs w:val="20"/>
        </w:rPr>
        <w:t>?</w:t>
      </w:r>
      <w:r w:rsidRPr="001B69BE">
        <w:rPr>
          <w:rFonts w:cs="Times New Roman"/>
          <w:b/>
          <w:bCs/>
          <w:szCs w:val="20"/>
        </w:rPr>
        <w:t xml:space="preserve"> </w:t>
      </w:r>
      <w:r w:rsidR="001B69BE" w:rsidRPr="001B69BE">
        <w:rPr>
          <w:rFonts w:cs="Times New Roman"/>
          <w:b/>
          <w:bCs/>
          <w:szCs w:val="20"/>
        </w:rPr>
        <w:t>C</w:t>
      </w:r>
      <w:r w:rsidRPr="001B69BE">
        <w:rPr>
          <w:rFonts w:cs="Times New Roman"/>
          <w:b/>
          <w:bCs/>
          <w:szCs w:val="20"/>
        </w:rPr>
        <w:t xml:space="preserve">ơ chế </w:t>
      </w:r>
      <w:r w:rsidR="001B69BE" w:rsidRPr="001B69BE">
        <w:rPr>
          <w:rFonts w:cs="Times New Roman"/>
          <w:b/>
          <w:bCs/>
          <w:szCs w:val="20"/>
        </w:rPr>
        <w:t>gì?</w:t>
      </w:r>
    </w:p>
    <w:p w14:paraId="04A79C1A" w14:textId="06B948B7" w:rsidR="00C0399B" w:rsidRPr="00C0399B" w:rsidRDefault="00C0399B" w:rsidP="00C0399B">
      <w:pPr>
        <w:spacing w:after="0"/>
        <w:rPr>
          <w:rFonts w:cs="Times New Roman"/>
          <w:szCs w:val="20"/>
        </w:rPr>
      </w:pPr>
      <w:r w:rsidRPr="00C0399B">
        <w:rPr>
          <w:rFonts w:cs="Times New Roman"/>
          <w:szCs w:val="20"/>
        </w:rPr>
        <w:t xml:space="preserve">- Khò khè: </w:t>
      </w:r>
      <w:r w:rsidR="00F80899">
        <w:rPr>
          <w:rFonts w:cs="Times New Roman"/>
          <w:szCs w:val="20"/>
        </w:rPr>
        <w:t>G</w:t>
      </w:r>
      <w:r w:rsidRPr="00C0399B">
        <w:rPr>
          <w:rFonts w:cs="Times New Roman"/>
          <w:szCs w:val="20"/>
        </w:rPr>
        <w:t>hé sát tai vào mũi trẻ</w:t>
      </w:r>
      <w:r w:rsidR="00F80899">
        <w:rPr>
          <w:rFonts w:cs="Times New Roman"/>
          <w:szCs w:val="20"/>
        </w:rPr>
        <w:t xml:space="preserve"> để kiểm tra.</w:t>
      </w:r>
    </w:p>
    <w:p w14:paraId="2D1C4DFD" w14:textId="6A6137E2" w:rsidR="00C0399B" w:rsidRPr="00C0399B" w:rsidRDefault="00C0399B" w:rsidP="00C0399B">
      <w:pPr>
        <w:spacing w:after="0"/>
        <w:rPr>
          <w:rFonts w:cs="Times New Roman"/>
          <w:szCs w:val="20"/>
        </w:rPr>
      </w:pPr>
      <w:r w:rsidRPr="00C0399B">
        <w:rPr>
          <w:rFonts w:cs="Times New Roman"/>
          <w:szCs w:val="20"/>
        </w:rPr>
        <w:t>- Cơ chế</w:t>
      </w:r>
      <w:r w:rsidR="00F80899">
        <w:rPr>
          <w:rFonts w:cs="Times New Roman"/>
          <w:szCs w:val="20"/>
        </w:rPr>
        <w:t xml:space="preserve"> do</w:t>
      </w:r>
      <w:r w:rsidRPr="00C0399B">
        <w:rPr>
          <w:rFonts w:cs="Times New Roman"/>
          <w:szCs w:val="20"/>
        </w:rPr>
        <w:t xml:space="preserve"> tắc nghẽn đường thở nhỏ:</w:t>
      </w:r>
    </w:p>
    <w:p w14:paraId="31E8B3C2" w14:textId="0CD4EB9A" w:rsidR="00C0399B" w:rsidRPr="00C0399B" w:rsidRDefault="00C0399B" w:rsidP="00C0399B">
      <w:pPr>
        <w:spacing w:after="0"/>
        <w:rPr>
          <w:rFonts w:cs="Times New Roman"/>
          <w:szCs w:val="20"/>
        </w:rPr>
      </w:pPr>
      <w:r w:rsidRPr="00C0399B">
        <w:rPr>
          <w:rFonts w:cs="Times New Roman"/>
          <w:szCs w:val="20"/>
        </w:rPr>
        <w:t xml:space="preserve">+ </w:t>
      </w:r>
      <w:r w:rsidR="00F80899">
        <w:rPr>
          <w:rFonts w:cs="Times New Roman"/>
          <w:szCs w:val="20"/>
        </w:rPr>
        <w:t>T</w:t>
      </w:r>
      <w:r w:rsidRPr="00C0399B">
        <w:rPr>
          <w:rFonts w:cs="Times New Roman"/>
          <w:szCs w:val="20"/>
        </w:rPr>
        <w:t>hì hít vào hầu như ít thay đổi</w:t>
      </w:r>
      <w:r w:rsidR="00F80899">
        <w:rPr>
          <w:rFonts w:cs="Times New Roman"/>
          <w:szCs w:val="20"/>
        </w:rPr>
        <w:t>.</w:t>
      </w:r>
    </w:p>
    <w:p w14:paraId="4744F2F1" w14:textId="3700129A" w:rsidR="00C0399B" w:rsidRPr="00C0399B" w:rsidRDefault="00C0399B" w:rsidP="00C0399B">
      <w:pPr>
        <w:spacing w:after="0"/>
        <w:rPr>
          <w:rFonts w:cs="Times New Roman"/>
          <w:szCs w:val="20"/>
        </w:rPr>
      </w:pPr>
      <w:r w:rsidRPr="00C0399B">
        <w:rPr>
          <w:rFonts w:cs="Times New Roman"/>
          <w:szCs w:val="20"/>
        </w:rPr>
        <w:t xml:space="preserve">+ </w:t>
      </w:r>
      <w:r w:rsidR="00F80899">
        <w:rPr>
          <w:rFonts w:cs="Times New Roman"/>
          <w:szCs w:val="20"/>
        </w:rPr>
        <w:t>T</w:t>
      </w:r>
      <w:r w:rsidRPr="00C0399B">
        <w:rPr>
          <w:rFonts w:cs="Times New Roman"/>
          <w:szCs w:val="20"/>
        </w:rPr>
        <w:t>hì thở ra áp lực khoang màng phổi dương hơn, làm ép đường thở lớn đoạn trong lồng ngực tạo ra tiếng khò khè.</w:t>
      </w:r>
    </w:p>
    <w:p w14:paraId="3B28DCBF" w14:textId="75F4F4BE" w:rsidR="00C0399B" w:rsidRPr="00C0399B" w:rsidRDefault="00F80899" w:rsidP="00C0399B">
      <w:pPr>
        <w:spacing w:after="0"/>
        <w:rPr>
          <w:rFonts w:cs="Times New Roman"/>
          <w:szCs w:val="20"/>
        </w:rPr>
      </w:pPr>
      <w:r>
        <w:rPr>
          <w:rFonts w:cs="Times New Roman"/>
          <w:szCs w:val="20"/>
        </w:rPr>
        <w:t xml:space="preserve">+ </w:t>
      </w:r>
      <w:r w:rsidR="00C0399B" w:rsidRPr="00C0399B">
        <w:rPr>
          <w:rFonts w:cs="Times New Roman"/>
          <w:szCs w:val="20"/>
        </w:rPr>
        <w:t xml:space="preserve">Do ép đoạn trong lồng ngực nên cần ghé sát tai. </w:t>
      </w:r>
    </w:p>
    <w:p w14:paraId="5FE2B32B" w14:textId="17C35C84" w:rsidR="00C0399B" w:rsidRPr="00D62415" w:rsidRDefault="00C0399B" w:rsidP="00C0399B">
      <w:pPr>
        <w:spacing w:after="0"/>
        <w:rPr>
          <w:rFonts w:cs="Times New Roman"/>
          <w:b/>
          <w:bCs/>
          <w:szCs w:val="20"/>
        </w:rPr>
      </w:pPr>
      <w:r w:rsidRPr="00D62415">
        <w:rPr>
          <w:rFonts w:cs="Times New Roman"/>
          <w:b/>
          <w:bCs/>
          <w:szCs w:val="20"/>
        </w:rPr>
        <w:t>27. Thở rít nghe ở đâu</w:t>
      </w:r>
      <w:r w:rsidR="00D62415" w:rsidRPr="00D62415">
        <w:rPr>
          <w:rFonts w:cs="Times New Roman"/>
          <w:b/>
          <w:bCs/>
          <w:szCs w:val="20"/>
        </w:rPr>
        <w:t>?</w:t>
      </w:r>
      <w:r w:rsidRPr="00D62415">
        <w:rPr>
          <w:rFonts w:cs="Times New Roman"/>
          <w:b/>
          <w:bCs/>
          <w:szCs w:val="20"/>
        </w:rPr>
        <w:t xml:space="preserve"> Cơ chế </w:t>
      </w:r>
      <w:r w:rsidR="00D62415" w:rsidRPr="00D62415">
        <w:rPr>
          <w:rFonts w:cs="Times New Roman"/>
          <w:b/>
          <w:bCs/>
          <w:szCs w:val="20"/>
        </w:rPr>
        <w:t>gì</w:t>
      </w:r>
      <w:r w:rsidRPr="00D62415">
        <w:rPr>
          <w:rFonts w:cs="Times New Roman"/>
          <w:b/>
          <w:bCs/>
          <w:szCs w:val="20"/>
        </w:rPr>
        <w:t>?</w:t>
      </w:r>
    </w:p>
    <w:p w14:paraId="170055FC" w14:textId="79957E7F" w:rsidR="00C0399B" w:rsidRPr="00C0399B" w:rsidRDefault="00C0399B" w:rsidP="00C0399B">
      <w:pPr>
        <w:spacing w:after="0"/>
        <w:rPr>
          <w:rFonts w:cs="Times New Roman"/>
          <w:szCs w:val="20"/>
        </w:rPr>
      </w:pPr>
      <w:r w:rsidRPr="00C0399B">
        <w:rPr>
          <w:rFonts w:cs="Times New Roman"/>
          <w:szCs w:val="20"/>
        </w:rPr>
        <w:t xml:space="preserve">- Thở rít: </w:t>
      </w:r>
      <w:r w:rsidR="00D62415">
        <w:rPr>
          <w:rFonts w:cs="Times New Roman"/>
          <w:szCs w:val="20"/>
        </w:rPr>
        <w:t>K</w:t>
      </w:r>
      <w:r w:rsidRPr="00C0399B">
        <w:rPr>
          <w:rFonts w:cs="Times New Roman"/>
          <w:szCs w:val="20"/>
        </w:rPr>
        <w:t>hông cần ghé sát tai, đứng từ xa cũng có thể nghe do cường độ lớn</w:t>
      </w:r>
      <w:r w:rsidR="00D62415">
        <w:rPr>
          <w:rFonts w:cs="Times New Roman"/>
          <w:szCs w:val="20"/>
        </w:rPr>
        <w:t>.</w:t>
      </w:r>
    </w:p>
    <w:p w14:paraId="073BC318" w14:textId="77777777" w:rsidR="00ED2E5B" w:rsidRDefault="00C0399B" w:rsidP="00C0399B">
      <w:pPr>
        <w:spacing w:after="0"/>
        <w:rPr>
          <w:rFonts w:cs="Times New Roman"/>
          <w:szCs w:val="20"/>
        </w:rPr>
      </w:pPr>
      <w:r w:rsidRPr="00C0399B">
        <w:rPr>
          <w:rFonts w:cs="Times New Roman"/>
          <w:szCs w:val="20"/>
        </w:rPr>
        <w:t>- Cơ chế:</w:t>
      </w:r>
    </w:p>
    <w:p w14:paraId="56CA5936" w14:textId="46B41FFB" w:rsidR="00D62415" w:rsidRDefault="00D62415" w:rsidP="00C0399B">
      <w:pPr>
        <w:spacing w:after="0"/>
        <w:rPr>
          <w:rFonts w:cs="Times New Roman"/>
          <w:szCs w:val="20"/>
        </w:rPr>
      </w:pPr>
      <w:r>
        <w:rPr>
          <w:rFonts w:cs="Times New Roman"/>
          <w:szCs w:val="20"/>
        </w:rPr>
        <w:t>+ T</w:t>
      </w:r>
      <w:r w:rsidR="00C0399B" w:rsidRPr="00C0399B">
        <w:rPr>
          <w:rFonts w:cs="Times New Roman"/>
          <w:szCs w:val="20"/>
        </w:rPr>
        <w:t xml:space="preserve">ắc nghẽn đường thở lớn ngoài lồng ngực (croup, viêm nắp thanh quản) </w:t>
      </w:r>
      <w:r>
        <w:rPr>
          <w:rFonts w:cs="Times New Roman"/>
          <w:szCs w:val="20"/>
        </w:rPr>
        <w:t>dẫn đến</w:t>
      </w:r>
      <w:r w:rsidR="00C0399B" w:rsidRPr="00C0399B">
        <w:rPr>
          <w:rFonts w:cs="Times New Roman"/>
          <w:szCs w:val="20"/>
        </w:rPr>
        <w:t xml:space="preserve"> hẹp khẩu kính</w:t>
      </w:r>
    </w:p>
    <w:p w14:paraId="02EF6477" w14:textId="6411F93C" w:rsidR="00C0399B" w:rsidRPr="00C0399B" w:rsidRDefault="00D62415"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N</w:t>
      </w:r>
      <w:r w:rsidR="00C0399B" w:rsidRPr="00C0399B">
        <w:rPr>
          <w:rFonts w:cs="Times New Roman"/>
          <w:szCs w:val="20"/>
        </w:rPr>
        <w:t>ghe được chủ yếu thì hít vào (đôi khi vẫn nghe được cả 2 thì nhưng trường hợp nặng).</w:t>
      </w:r>
    </w:p>
    <w:p w14:paraId="34EDDA62" w14:textId="76087CC7" w:rsidR="00C0399B" w:rsidRPr="00A70867" w:rsidRDefault="00C0399B" w:rsidP="00C0399B">
      <w:pPr>
        <w:spacing w:after="0"/>
        <w:rPr>
          <w:rFonts w:cs="Times New Roman"/>
          <w:b/>
          <w:bCs/>
          <w:szCs w:val="20"/>
        </w:rPr>
      </w:pPr>
      <w:r w:rsidRPr="00A70867">
        <w:rPr>
          <w:rFonts w:cs="Times New Roman"/>
          <w:b/>
          <w:bCs/>
          <w:szCs w:val="20"/>
        </w:rPr>
        <w:t xml:space="preserve">28. Trẻ em dễ bị xẹp thùy phổi nào? </w:t>
      </w:r>
      <w:r w:rsidR="00A70867" w:rsidRPr="00A70867">
        <w:rPr>
          <w:rFonts w:cs="Times New Roman"/>
          <w:b/>
          <w:bCs/>
          <w:szCs w:val="20"/>
        </w:rPr>
        <w:t>V</w:t>
      </w:r>
      <w:r w:rsidRPr="00A70867">
        <w:rPr>
          <w:rFonts w:cs="Times New Roman"/>
          <w:b/>
          <w:bCs/>
          <w:szCs w:val="20"/>
        </w:rPr>
        <w:t>ì sao?</w:t>
      </w:r>
    </w:p>
    <w:p w14:paraId="35A3B526" w14:textId="010C9FC0" w:rsidR="00C0399B" w:rsidRPr="00C0399B" w:rsidRDefault="00C0399B" w:rsidP="00C0399B">
      <w:pPr>
        <w:spacing w:after="0"/>
        <w:rPr>
          <w:rFonts w:cs="Times New Roman"/>
          <w:szCs w:val="20"/>
        </w:rPr>
      </w:pPr>
      <w:r w:rsidRPr="00C0399B">
        <w:rPr>
          <w:rFonts w:cs="Times New Roman"/>
          <w:szCs w:val="20"/>
        </w:rPr>
        <w:t xml:space="preserve">- </w:t>
      </w:r>
      <w:r w:rsidR="00A70867">
        <w:rPr>
          <w:rFonts w:cs="Times New Roman"/>
          <w:szCs w:val="20"/>
        </w:rPr>
        <w:t>B</w:t>
      </w:r>
      <w:r w:rsidRPr="00C0399B">
        <w:rPr>
          <w:rFonts w:cs="Times New Roman"/>
          <w:szCs w:val="20"/>
        </w:rPr>
        <w:t>ình thường,  xung quanh phế quản dẫn vào phổi rất nhiều hạch bạch huyết.</w:t>
      </w:r>
      <w:r w:rsidR="00A70867">
        <w:rPr>
          <w:rFonts w:cs="Times New Roman"/>
          <w:szCs w:val="20"/>
        </w:rPr>
        <w:t xml:space="preserve"> </w:t>
      </w:r>
      <w:r w:rsidRPr="00C0399B">
        <w:rPr>
          <w:rFonts w:cs="Times New Roman"/>
          <w:szCs w:val="20"/>
        </w:rPr>
        <w:t>Khi nhiễm trùng</w:t>
      </w:r>
      <w:r w:rsidR="00A70867">
        <w:rPr>
          <w:rFonts w:cs="Times New Roman"/>
          <w:szCs w:val="20"/>
        </w:rPr>
        <w:t>,</w:t>
      </w:r>
      <w:r w:rsidRPr="00C0399B">
        <w:rPr>
          <w:rFonts w:cs="Times New Roman"/>
          <w:szCs w:val="20"/>
        </w:rPr>
        <w:t xml:space="preserve"> bạch huyết sưng lên chèn vào phế quản </w:t>
      </w:r>
      <w:r w:rsidR="00A70867">
        <w:rPr>
          <w:rFonts w:cs="Times New Roman"/>
          <w:szCs w:val="20"/>
        </w:rPr>
        <w:t>làm</w:t>
      </w:r>
      <w:r w:rsidRPr="00C0399B">
        <w:rPr>
          <w:rFonts w:cs="Times New Roman"/>
          <w:szCs w:val="20"/>
        </w:rPr>
        <w:t xml:space="preserve"> hẹp phế quản.</w:t>
      </w:r>
    </w:p>
    <w:p w14:paraId="33CE48B9" w14:textId="6449072F" w:rsidR="00C0399B" w:rsidRPr="00C0399B" w:rsidRDefault="00C0399B" w:rsidP="00C0399B">
      <w:pPr>
        <w:spacing w:after="0"/>
        <w:rPr>
          <w:rFonts w:cs="Times New Roman"/>
          <w:szCs w:val="20"/>
        </w:rPr>
      </w:pPr>
      <w:r w:rsidRPr="00C0399B">
        <w:rPr>
          <w:rFonts w:cs="Times New Roman"/>
          <w:szCs w:val="20"/>
        </w:rPr>
        <w:t>- Người ta nhận thấy xung quanh phế quản dẫn vào thùy giữa phổi phải, có rất nhiều bạch huyết.</w:t>
      </w:r>
      <w:r w:rsidR="00A70867">
        <w:rPr>
          <w:rFonts w:cs="Times New Roman"/>
          <w:szCs w:val="20"/>
        </w:rPr>
        <w:t xml:space="preserve"> </w:t>
      </w:r>
      <w:r w:rsidRPr="00C0399B">
        <w:rPr>
          <w:rFonts w:cs="Times New Roman"/>
          <w:szCs w:val="20"/>
        </w:rPr>
        <w:t>Ngoài ra, người ta còn nhận thấy khẩu kính của phế quản dẫn vào thùy giữa phổi phải nhỏ hơn các phế quản khác.</w:t>
      </w:r>
    </w:p>
    <w:p w14:paraId="2BCB6EEB" w14:textId="50899061" w:rsidR="00C0399B" w:rsidRPr="00C0399B" w:rsidRDefault="00C0399B" w:rsidP="00C0399B">
      <w:pPr>
        <w:spacing w:after="0"/>
        <w:rPr>
          <w:rFonts w:cs="Times New Roman"/>
          <w:szCs w:val="20"/>
        </w:rPr>
      </w:pPr>
      <w:r w:rsidRPr="00C0399B">
        <w:rPr>
          <w:rFonts w:cs="Times New Roman"/>
          <w:szCs w:val="20"/>
        </w:rPr>
        <w:t>- Trẻ &lt; 10 tuổi, ngoài đường thở chính, không có đường thông thương phụ</w:t>
      </w:r>
      <w:r w:rsidR="00A70867">
        <w:rPr>
          <w:rFonts w:cs="Times New Roman"/>
          <w:szCs w:val="20"/>
        </w:rPr>
        <w:t xml:space="preserve">. </w:t>
      </w:r>
      <w:r w:rsidRPr="00C0399B">
        <w:rPr>
          <w:rFonts w:cs="Times New Roman"/>
          <w:szCs w:val="20"/>
        </w:rPr>
        <w:t xml:space="preserve">Còn trẻ &gt; 10 tuổi, ít bị xẹp phổi hơn (do có đường thông thương phụ như: kênh Lambert, lỗ Kohn). </w:t>
      </w:r>
    </w:p>
    <w:p w14:paraId="366AE5F1" w14:textId="0356DD2E" w:rsidR="00C0399B" w:rsidRPr="00C0399B" w:rsidRDefault="00A70867" w:rsidP="00C0399B">
      <w:pPr>
        <w:spacing w:after="0"/>
        <w:rPr>
          <w:rFonts w:cs="Times New Roman"/>
          <w:szCs w:val="20"/>
        </w:rPr>
      </w:pPr>
      <w:r>
        <w:rPr>
          <w:rFonts w:cs="Times New Roman"/>
          <w:szCs w:val="20"/>
        </w:rPr>
        <w:t xml:space="preserve">- </w:t>
      </w:r>
      <w:r w:rsidR="00C0399B" w:rsidRPr="00C0399B">
        <w:rPr>
          <w:rFonts w:cs="Times New Roman"/>
          <w:szCs w:val="20"/>
        </w:rPr>
        <w:t>Lưu ý:</w:t>
      </w:r>
      <w:r w:rsidR="00E715FE">
        <w:rPr>
          <w:rFonts w:cs="Times New Roman"/>
          <w:szCs w:val="20"/>
        </w:rPr>
        <w:t xml:space="preserve"> </w:t>
      </w:r>
      <w:r>
        <w:rPr>
          <w:rFonts w:cs="Times New Roman"/>
          <w:szCs w:val="20"/>
        </w:rPr>
        <w:t>+</w:t>
      </w:r>
      <w:r w:rsidR="00C0399B" w:rsidRPr="00C0399B">
        <w:rPr>
          <w:rFonts w:cs="Times New Roman"/>
          <w:szCs w:val="20"/>
        </w:rPr>
        <w:t xml:space="preserve"> Trẻ bị hen người ta hay thấy có hội chứng thùy giữa phổi phải.</w:t>
      </w:r>
    </w:p>
    <w:p w14:paraId="3E042DB6" w14:textId="6812F01A" w:rsidR="00C0399B" w:rsidRDefault="00A70867" w:rsidP="00C0399B">
      <w:pPr>
        <w:spacing w:after="0"/>
        <w:rPr>
          <w:rFonts w:cs="Times New Roman"/>
          <w:szCs w:val="20"/>
        </w:rPr>
      </w:pPr>
      <w:r>
        <w:rPr>
          <w:rFonts w:cs="Times New Roman"/>
          <w:szCs w:val="20"/>
        </w:rPr>
        <w:t>+</w:t>
      </w:r>
      <w:r w:rsidR="00C0399B" w:rsidRPr="00C0399B">
        <w:rPr>
          <w:rFonts w:cs="Times New Roman"/>
          <w:szCs w:val="20"/>
        </w:rPr>
        <w:t xml:space="preserve"> Lỗ Kohn: </w:t>
      </w:r>
      <w:r>
        <w:rPr>
          <w:rFonts w:cs="Times New Roman"/>
          <w:szCs w:val="20"/>
        </w:rPr>
        <w:t>L</w:t>
      </w:r>
      <w:r w:rsidR="00C0399B" w:rsidRPr="00C0399B">
        <w:rPr>
          <w:rFonts w:cs="Times New Roman"/>
          <w:szCs w:val="20"/>
        </w:rPr>
        <w:t>ỗ thông thương giữa các phế nang với nhau.</w:t>
      </w:r>
    </w:p>
    <w:p w14:paraId="3991FFD8" w14:textId="09240461" w:rsidR="00E715FE" w:rsidRPr="00E715FE" w:rsidRDefault="00E715FE" w:rsidP="00C0399B">
      <w:pPr>
        <w:spacing w:after="0"/>
        <w:rPr>
          <w:rFonts w:cs="Times New Roman"/>
          <w:b/>
          <w:bCs/>
          <w:szCs w:val="20"/>
        </w:rPr>
      </w:pPr>
      <w:r w:rsidRPr="00E715FE">
        <w:rPr>
          <w:rFonts w:cs="Times New Roman"/>
          <w:b/>
          <w:bCs/>
          <w:szCs w:val="20"/>
        </w:rPr>
        <w:t>29. Một số triệu chứng hô hấp cần nhớ</w:t>
      </w:r>
    </w:p>
    <w:tbl>
      <w:tblPr>
        <w:tblStyle w:val="TableGrid"/>
        <w:tblW w:w="0" w:type="auto"/>
        <w:tblLook w:val="04A0" w:firstRow="1" w:lastRow="0" w:firstColumn="1" w:lastColumn="0" w:noHBand="0" w:noVBand="1"/>
      </w:tblPr>
      <w:tblGrid>
        <w:gridCol w:w="715"/>
        <w:gridCol w:w="990"/>
        <w:gridCol w:w="1000"/>
        <w:gridCol w:w="902"/>
        <w:gridCol w:w="902"/>
      </w:tblGrid>
      <w:tr w:rsidR="00E715FE" w14:paraId="300531E1" w14:textId="77777777" w:rsidTr="00E715FE">
        <w:tc>
          <w:tcPr>
            <w:tcW w:w="715" w:type="dxa"/>
          </w:tcPr>
          <w:p w14:paraId="20BFAB3D" w14:textId="77777777" w:rsidR="00E715FE" w:rsidRDefault="00E715FE" w:rsidP="00E715FE">
            <w:pPr>
              <w:rPr>
                <w:rFonts w:cs="Times New Roman"/>
                <w:szCs w:val="20"/>
              </w:rPr>
            </w:pPr>
          </w:p>
        </w:tc>
        <w:tc>
          <w:tcPr>
            <w:tcW w:w="990" w:type="dxa"/>
          </w:tcPr>
          <w:p w14:paraId="7418F7AF" w14:textId="1BA62E7B" w:rsidR="00E715FE" w:rsidRDefault="00E715FE" w:rsidP="00E715FE">
            <w:pPr>
              <w:rPr>
                <w:rFonts w:cs="Times New Roman"/>
                <w:szCs w:val="20"/>
              </w:rPr>
            </w:pPr>
            <w:r w:rsidRPr="00333F83">
              <w:t xml:space="preserve">Tắc đường thở ngoài </w:t>
            </w:r>
            <w:r>
              <w:t>lồng ngực</w:t>
            </w:r>
          </w:p>
        </w:tc>
        <w:tc>
          <w:tcPr>
            <w:tcW w:w="1000" w:type="dxa"/>
          </w:tcPr>
          <w:p w14:paraId="7CE2E693" w14:textId="44F5EE80" w:rsidR="00E715FE" w:rsidRDefault="00E715FE" w:rsidP="00E715FE">
            <w:pPr>
              <w:rPr>
                <w:rFonts w:cs="Times New Roman"/>
                <w:szCs w:val="20"/>
              </w:rPr>
            </w:pPr>
            <w:r w:rsidRPr="00333F83">
              <w:t xml:space="preserve">Tắc đường thở trong </w:t>
            </w:r>
            <w:r>
              <w:t>lồng ngực</w:t>
            </w:r>
          </w:p>
        </w:tc>
        <w:tc>
          <w:tcPr>
            <w:tcW w:w="902" w:type="dxa"/>
          </w:tcPr>
          <w:p w14:paraId="27B49083" w14:textId="3E620F1B" w:rsidR="00E715FE" w:rsidRDefault="00E715FE" w:rsidP="00E715FE">
            <w:pPr>
              <w:rPr>
                <w:rFonts w:cs="Times New Roman"/>
                <w:szCs w:val="20"/>
              </w:rPr>
            </w:pPr>
            <w:r w:rsidRPr="00333F83">
              <w:t>Tắc đường thở trong phổi</w:t>
            </w:r>
          </w:p>
        </w:tc>
        <w:tc>
          <w:tcPr>
            <w:tcW w:w="902" w:type="dxa"/>
          </w:tcPr>
          <w:p w14:paraId="5518B5D9" w14:textId="52EA5CFE" w:rsidR="00E715FE" w:rsidRDefault="00E715FE" w:rsidP="00E715FE">
            <w:pPr>
              <w:rPr>
                <w:rFonts w:cs="Times New Roman"/>
                <w:szCs w:val="20"/>
              </w:rPr>
            </w:pPr>
            <w:r w:rsidRPr="00333F83">
              <w:t>Bệnh lí nhu mô</w:t>
            </w:r>
          </w:p>
        </w:tc>
      </w:tr>
      <w:tr w:rsidR="00E715FE" w14:paraId="4D63AF77" w14:textId="77777777" w:rsidTr="00E715FE">
        <w:tc>
          <w:tcPr>
            <w:tcW w:w="715" w:type="dxa"/>
          </w:tcPr>
          <w:p w14:paraId="52575BBB" w14:textId="03FE627B" w:rsidR="00E715FE" w:rsidRDefault="00E715FE" w:rsidP="00E715FE">
            <w:pPr>
              <w:rPr>
                <w:rFonts w:cs="Times New Roman"/>
                <w:szCs w:val="20"/>
              </w:rPr>
            </w:pPr>
            <w:r w:rsidRPr="00333F83">
              <w:t>Thở nhanh</w:t>
            </w:r>
          </w:p>
        </w:tc>
        <w:tc>
          <w:tcPr>
            <w:tcW w:w="990" w:type="dxa"/>
          </w:tcPr>
          <w:p w14:paraId="7C66EA59" w14:textId="5114B2DE" w:rsidR="00E715FE" w:rsidRDefault="00E715FE" w:rsidP="00E715FE">
            <w:pPr>
              <w:jc w:val="center"/>
              <w:rPr>
                <w:rFonts w:cs="Times New Roman"/>
                <w:szCs w:val="20"/>
              </w:rPr>
            </w:pPr>
            <w:r w:rsidRPr="00333F83">
              <w:t>+</w:t>
            </w:r>
          </w:p>
        </w:tc>
        <w:tc>
          <w:tcPr>
            <w:tcW w:w="1000" w:type="dxa"/>
          </w:tcPr>
          <w:p w14:paraId="13395B3C" w14:textId="221ED29B" w:rsidR="00E715FE" w:rsidRDefault="00E715FE" w:rsidP="00E715FE">
            <w:pPr>
              <w:jc w:val="center"/>
              <w:rPr>
                <w:rFonts w:cs="Times New Roman"/>
                <w:szCs w:val="20"/>
              </w:rPr>
            </w:pPr>
            <w:r w:rsidRPr="00333F83">
              <w:t>+</w:t>
            </w:r>
          </w:p>
        </w:tc>
        <w:tc>
          <w:tcPr>
            <w:tcW w:w="902" w:type="dxa"/>
          </w:tcPr>
          <w:p w14:paraId="1A6DCCDD" w14:textId="138243A0" w:rsidR="00E715FE" w:rsidRDefault="00E715FE" w:rsidP="00E715FE">
            <w:pPr>
              <w:jc w:val="center"/>
              <w:rPr>
                <w:rFonts w:cs="Times New Roman"/>
                <w:szCs w:val="20"/>
              </w:rPr>
            </w:pPr>
            <w:r w:rsidRPr="00333F83">
              <w:t>++</w:t>
            </w:r>
          </w:p>
        </w:tc>
        <w:tc>
          <w:tcPr>
            <w:tcW w:w="902" w:type="dxa"/>
          </w:tcPr>
          <w:p w14:paraId="3AF9ECE9" w14:textId="77777777" w:rsidR="00E715FE" w:rsidRDefault="00E715FE" w:rsidP="00E715FE">
            <w:pPr>
              <w:jc w:val="center"/>
            </w:pPr>
            <w:r w:rsidRPr="00333F83">
              <w:t>++++</w:t>
            </w:r>
          </w:p>
          <w:p w14:paraId="0158F961" w14:textId="2102728D" w:rsidR="00E715FE" w:rsidRDefault="00E715FE" w:rsidP="00E715FE">
            <w:pPr>
              <w:jc w:val="center"/>
              <w:rPr>
                <w:rFonts w:cs="Times New Roman"/>
                <w:szCs w:val="20"/>
              </w:rPr>
            </w:pPr>
            <w:r w:rsidRPr="00333F83">
              <w:t>Nhiều nhất</w:t>
            </w:r>
          </w:p>
        </w:tc>
      </w:tr>
      <w:tr w:rsidR="00E715FE" w14:paraId="5AFFAFD4" w14:textId="77777777" w:rsidTr="00E715FE">
        <w:tc>
          <w:tcPr>
            <w:tcW w:w="715" w:type="dxa"/>
          </w:tcPr>
          <w:p w14:paraId="044F4F0A" w14:textId="628AA8B7" w:rsidR="00E715FE" w:rsidRDefault="00E715FE" w:rsidP="00E715FE">
            <w:pPr>
              <w:rPr>
                <w:rFonts w:cs="Times New Roman"/>
                <w:szCs w:val="20"/>
              </w:rPr>
            </w:pPr>
            <w:r w:rsidRPr="00333F83">
              <w:t>Co kéo</w:t>
            </w:r>
          </w:p>
        </w:tc>
        <w:tc>
          <w:tcPr>
            <w:tcW w:w="990" w:type="dxa"/>
          </w:tcPr>
          <w:p w14:paraId="0A1A9178" w14:textId="77777777" w:rsidR="00E715FE" w:rsidRDefault="00E715FE" w:rsidP="00E715FE">
            <w:pPr>
              <w:jc w:val="center"/>
            </w:pPr>
            <w:r w:rsidRPr="00333F83">
              <w:t>++++</w:t>
            </w:r>
          </w:p>
          <w:p w14:paraId="7197D34D" w14:textId="384B58EC" w:rsidR="00E715FE" w:rsidRDefault="00E715FE" w:rsidP="00E715FE">
            <w:pPr>
              <w:jc w:val="center"/>
              <w:rPr>
                <w:rFonts w:cs="Times New Roman"/>
                <w:szCs w:val="20"/>
              </w:rPr>
            </w:pPr>
            <w:r w:rsidRPr="00333F83">
              <w:t>Nhiều nhất</w:t>
            </w:r>
          </w:p>
        </w:tc>
        <w:tc>
          <w:tcPr>
            <w:tcW w:w="1000" w:type="dxa"/>
          </w:tcPr>
          <w:p w14:paraId="6892124D" w14:textId="7D46FE4C" w:rsidR="00E715FE" w:rsidRDefault="00E715FE" w:rsidP="00E715FE">
            <w:pPr>
              <w:jc w:val="center"/>
              <w:rPr>
                <w:rFonts w:cs="Times New Roman"/>
                <w:szCs w:val="20"/>
              </w:rPr>
            </w:pPr>
            <w:r>
              <w:rPr>
                <w:rFonts w:cs="Times New Roman"/>
                <w:szCs w:val="20"/>
              </w:rPr>
              <w:t>++</w:t>
            </w:r>
          </w:p>
        </w:tc>
        <w:tc>
          <w:tcPr>
            <w:tcW w:w="902" w:type="dxa"/>
          </w:tcPr>
          <w:p w14:paraId="46D51260" w14:textId="57068473" w:rsidR="00E715FE" w:rsidRDefault="00E715FE" w:rsidP="00E715FE">
            <w:pPr>
              <w:jc w:val="center"/>
              <w:rPr>
                <w:rFonts w:cs="Times New Roman"/>
                <w:szCs w:val="20"/>
              </w:rPr>
            </w:pPr>
            <w:r>
              <w:rPr>
                <w:rFonts w:cs="Times New Roman"/>
                <w:szCs w:val="20"/>
              </w:rPr>
              <w:t>++</w:t>
            </w:r>
          </w:p>
        </w:tc>
        <w:tc>
          <w:tcPr>
            <w:tcW w:w="902" w:type="dxa"/>
          </w:tcPr>
          <w:p w14:paraId="3D9F35A5" w14:textId="77777777" w:rsidR="00E715FE" w:rsidRDefault="00E715FE" w:rsidP="00E715FE">
            <w:pPr>
              <w:jc w:val="center"/>
            </w:pPr>
            <w:r w:rsidRPr="00333F83">
              <w:t>++++</w:t>
            </w:r>
          </w:p>
          <w:p w14:paraId="772ED71F" w14:textId="1FD9C19A" w:rsidR="00E715FE" w:rsidRDefault="00E715FE" w:rsidP="00E715FE">
            <w:pPr>
              <w:jc w:val="center"/>
              <w:rPr>
                <w:rFonts w:cs="Times New Roman"/>
                <w:szCs w:val="20"/>
              </w:rPr>
            </w:pPr>
            <w:r w:rsidRPr="00333F83">
              <w:t>Nhiều nhất</w:t>
            </w:r>
          </w:p>
        </w:tc>
      </w:tr>
      <w:tr w:rsidR="00E715FE" w14:paraId="3968247C" w14:textId="77777777" w:rsidTr="00E715FE">
        <w:tc>
          <w:tcPr>
            <w:tcW w:w="715" w:type="dxa"/>
          </w:tcPr>
          <w:p w14:paraId="1E0943B1" w14:textId="29056FB7" w:rsidR="00E715FE" w:rsidRDefault="00E715FE" w:rsidP="00E715FE">
            <w:pPr>
              <w:rPr>
                <w:rFonts w:cs="Times New Roman"/>
                <w:szCs w:val="20"/>
              </w:rPr>
            </w:pPr>
            <w:r>
              <w:rPr>
                <w:rFonts w:cs="Times New Roman"/>
                <w:szCs w:val="20"/>
              </w:rPr>
              <w:t>Thở rít</w:t>
            </w:r>
          </w:p>
        </w:tc>
        <w:tc>
          <w:tcPr>
            <w:tcW w:w="990" w:type="dxa"/>
          </w:tcPr>
          <w:p w14:paraId="0CC261E6" w14:textId="77777777" w:rsidR="00E715FE" w:rsidRDefault="00E715FE" w:rsidP="00E715FE">
            <w:pPr>
              <w:jc w:val="center"/>
            </w:pPr>
            <w:r w:rsidRPr="00333F83">
              <w:t>++++</w:t>
            </w:r>
          </w:p>
          <w:p w14:paraId="64769173" w14:textId="18326FAD" w:rsidR="00E715FE" w:rsidRDefault="00E715FE" w:rsidP="00E715FE">
            <w:pPr>
              <w:jc w:val="center"/>
              <w:rPr>
                <w:rFonts w:cs="Times New Roman"/>
                <w:szCs w:val="20"/>
              </w:rPr>
            </w:pPr>
            <w:r w:rsidRPr="00333F83">
              <w:t>Nhiều nhất</w:t>
            </w:r>
          </w:p>
        </w:tc>
        <w:tc>
          <w:tcPr>
            <w:tcW w:w="1000" w:type="dxa"/>
          </w:tcPr>
          <w:p w14:paraId="33B6D2CD" w14:textId="4117C2A3" w:rsidR="00E715FE" w:rsidRDefault="00E715FE" w:rsidP="00E715FE">
            <w:pPr>
              <w:jc w:val="center"/>
              <w:rPr>
                <w:rFonts w:cs="Times New Roman"/>
                <w:szCs w:val="20"/>
              </w:rPr>
            </w:pPr>
            <w:r>
              <w:rPr>
                <w:rFonts w:cs="Times New Roman"/>
                <w:szCs w:val="20"/>
              </w:rPr>
              <w:t>++</w:t>
            </w:r>
          </w:p>
        </w:tc>
        <w:tc>
          <w:tcPr>
            <w:tcW w:w="902" w:type="dxa"/>
          </w:tcPr>
          <w:p w14:paraId="07C1DD24" w14:textId="30141DEC" w:rsidR="00E715FE" w:rsidRDefault="00E715FE" w:rsidP="00E715FE">
            <w:pPr>
              <w:jc w:val="center"/>
              <w:rPr>
                <w:rFonts w:cs="Times New Roman"/>
                <w:szCs w:val="20"/>
              </w:rPr>
            </w:pPr>
            <w:r>
              <w:rPr>
                <w:rFonts w:cs="Times New Roman"/>
                <w:szCs w:val="20"/>
              </w:rPr>
              <w:t>-</w:t>
            </w:r>
          </w:p>
        </w:tc>
        <w:tc>
          <w:tcPr>
            <w:tcW w:w="902" w:type="dxa"/>
          </w:tcPr>
          <w:p w14:paraId="334D5950" w14:textId="0ECCC107" w:rsidR="00E715FE" w:rsidRDefault="00E715FE" w:rsidP="00E715FE">
            <w:pPr>
              <w:jc w:val="center"/>
              <w:rPr>
                <w:rFonts w:cs="Times New Roman"/>
                <w:szCs w:val="20"/>
              </w:rPr>
            </w:pPr>
            <w:r>
              <w:rPr>
                <w:rFonts w:cs="Times New Roman"/>
                <w:szCs w:val="20"/>
              </w:rPr>
              <w:t>-</w:t>
            </w:r>
          </w:p>
        </w:tc>
      </w:tr>
      <w:tr w:rsidR="00E715FE" w14:paraId="2986BCF6" w14:textId="77777777" w:rsidTr="00E715FE">
        <w:tc>
          <w:tcPr>
            <w:tcW w:w="715" w:type="dxa"/>
          </w:tcPr>
          <w:p w14:paraId="6B4C7B64" w14:textId="60E43207" w:rsidR="00E715FE" w:rsidRDefault="00E715FE" w:rsidP="00E715FE">
            <w:pPr>
              <w:rPr>
                <w:rFonts w:cs="Times New Roman"/>
                <w:szCs w:val="20"/>
              </w:rPr>
            </w:pPr>
            <w:r>
              <w:rPr>
                <w:rFonts w:cs="Times New Roman"/>
                <w:szCs w:val="20"/>
              </w:rPr>
              <w:t>Thở khò khè</w:t>
            </w:r>
          </w:p>
        </w:tc>
        <w:tc>
          <w:tcPr>
            <w:tcW w:w="990" w:type="dxa"/>
          </w:tcPr>
          <w:p w14:paraId="70269D11" w14:textId="57A5C288" w:rsidR="00E715FE" w:rsidRDefault="00E715FE" w:rsidP="00E715FE">
            <w:pPr>
              <w:jc w:val="center"/>
              <w:rPr>
                <w:rFonts w:cs="Times New Roman"/>
                <w:szCs w:val="20"/>
              </w:rPr>
            </w:pPr>
            <w:r w:rsidRPr="00333F83">
              <w:t>+</w:t>
            </w:r>
            <w:r>
              <w:t>/-</w:t>
            </w:r>
          </w:p>
        </w:tc>
        <w:tc>
          <w:tcPr>
            <w:tcW w:w="1000" w:type="dxa"/>
          </w:tcPr>
          <w:p w14:paraId="14648B31" w14:textId="0D24C788" w:rsidR="00E715FE" w:rsidRDefault="00E715FE" w:rsidP="00E715FE">
            <w:pPr>
              <w:jc w:val="center"/>
              <w:rPr>
                <w:rFonts w:cs="Times New Roman"/>
                <w:szCs w:val="20"/>
              </w:rPr>
            </w:pPr>
            <w:r w:rsidRPr="00333F83">
              <w:t>++</w:t>
            </w:r>
            <w:r>
              <w:t>+</w:t>
            </w:r>
          </w:p>
        </w:tc>
        <w:tc>
          <w:tcPr>
            <w:tcW w:w="902" w:type="dxa"/>
          </w:tcPr>
          <w:p w14:paraId="423C5401" w14:textId="77777777" w:rsidR="00E715FE" w:rsidRDefault="00E715FE" w:rsidP="00E715FE">
            <w:pPr>
              <w:jc w:val="center"/>
            </w:pPr>
            <w:r w:rsidRPr="00333F83">
              <w:t>++++</w:t>
            </w:r>
          </w:p>
          <w:p w14:paraId="703C8D92" w14:textId="1F6F7871" w:rsidR="00E715FE" w:rsidRDefault="00E715FE" w:rsidP="00E715FE">
            <w:pPr>
              <w:jc w:val="center"/>
              <w:rPr>
                <w:rFonts w:cs="Times New Roman"/>
                <w:szCs w:val="20"/>
              </w:rPr>
            </w:pPr>
            <w:r w:rsidRPr="00333F83">
              <w:t>Nhiều nhất</w:t>
            </w:r>
          </w:p>
        </w:tc>
        <w:tc>
          <w:tcPr>
            <w:tcW w:w="902" w:type="dxa"/>
          </w:tcPr>
          <w:p w14:paraId="5E1011C6" w14:textId="41276F4E" w:rsidR="00E715FE" w:rsidRDefault="00E715FE" w:rsidP="00E715FE">
            <w:pPr>
              <w:jc w:val="center"/>
              <w:rPr>
                <w:rFonts w:cs="Times New Roman"/>
                <w:szCs w:val="20"/>
              </w:rPr>
            </w:pPr>
            <w:r>
              <w:rPr>
                <w:rFonts w:cs="Times New Roman"/>
                <w:szCs w:val="20"/>
              </w:rPr>
              <w:t>+/-</w:t>
            </w:r>
          </w:p>
        </w:tc>
      </w:tr>
      <w:tr w:rsidR="00E715FE" w14:paraId="6A99A2A3" w14:textId="77777777" w:rsidTr="00E715FE">
        <w:tc>
          <w:tcPr>
            <w:tcW w:w="715" w:type="dxa"/>
          </w:tcPr>
          <w:p w14:paraId="310BEFA7" w14:textId="5AE71D10" w:rsidR="00E715FE" w:rsidRDefault="00E715FE" w:rsidP="00E715FE">
            <w:pPr>
              <w:rPr>
                <w:rFonts w:cs="Times New Roman"/>
                <w:szCs w:val="20"/>
              </w:rPr>
            </w:pPr>
            <w:r>
              <w:rPr>
                <w:rFonts w:cs="Times New Roman"/>
                <w:szCs w:val="20"/>
              </w:rPr>
              <w:t>Thở rên</w:t>
            </w:r>
          </w:p>
        </w:tc>
        <w:tc>
          <w:tcPr>
            <w:tcW w:w="990" w:type="dxa"/>
          </w:tcPr>
          <w:p w14:paraId="31F59BAE" w14:textId="752E1115" w:rsidR="00E715FE" w:rsidRDefault="00E715FE" w:rsidP="00E715FE">
            <w:pPr>
              <w:jc w:val="center"/>
              <w:rPr>
                <w:rFonts w:cs="Times New Roman"/>
                <w:szCs w:val="20"/>
              </w:rPr>
            </w:pPr>
            <w:r>
              <w:rPr>
                <w:rFonts w:cs="Times New Roman"/>
                <w:szCs w:val="20"/>
              </w:rPr>
              <w:t>+/-</w:t>
            </w:r>
          </w:p>
        </w:tc>
        <w:tc>
          <w:tcPr>
            <w:tcW w:w="1000" w:type="dxa"/>
          </w:tcPr>
          <w:p w14:paraId="36623D06" w14:textId="521C2070" w:rsidR="00E715FE" w:rsidRDefault="00E715FE" w:rsidP="00E715FE">
            <w:pPr>
              <w:jc w:val="center"/>
              <w:rPr>
                <w:rFonts w:cs="Times New Roman"/>
                <w:szCs w:val="20"/>
              </w:rPr>
            </w:pPr>
            <w:r>
              <w:rPr>
                <w:rFonts w:cs="Times New Roman"/>
                <w:szCs w:val="20"/>
              </w:rPr>
              <w:t>+/-</w:t>
            </w:r>
          </w:p>
        </w:tc>
        <w:tc>
          <w:tcPr>
            <w:tcW w:w="902" w:type="dxa"/>
          </w:tcPr>
          <w:p w14:paraId="71CBEEB6" w14:textId="7A576027" w:rsidR="00E715FE" w:rsidRDefault="00E715FE" w:rsidP="00E715FE">
            <w:pPr>
              <w:jc w:val="center"/>
              <w:rPr>
                <w:rFonts w:cs="Times New Roman"/>
                <w:szCs w:val="20"/>
              </w:rPr>
            </w:pPr>
            <w:r>
              <w:rPr>
                <w:rFonts w:cs="Times New Roman"/>
                <w:szCs w:val="20"/>
              </w:rPr>
              <w:t>++</w:t>
            </w:r>
          </w:p>
        </w:tc>
        <w:tc>
          <w:tcPr>
            <w:tcW w:w="902" w:type="dxa"/>
          </w:tcPr>
          <w:p w14:paraId="126C44DF" w14:textId="77777777" w:rsidR="00E715FE" w:rsidRDefault="00E715FE" w:rsidP="00E715FE">
            <w:pPr>
              <w:jc w:val="center"/>
            </w:pPr>
            <w:r w:rsidRPr="00333F83">
              <w:t>++++</w:t>
            </w:r>
          </w:p>
          <w:p w14:paraId="3791ACA9" w14:textId="5E9ACCDE" w:rsidR="00E715FE" w:rsidRDefault="00E715FE" w:rsidP="00E715FE">
            <w:pPr>
              <w:jc w:val="center"/>
              <w:rPr>
                <w:rFonts w:cs="Times New Roman"/>
                <w:szCs w:val="20"/>
              </w:rPr>
            </w:pPr>
            <w:r w:rsidRPr="00333F83">
              <w:t>Nhiều nhất</w:t>
            </w:r>
          </w:p>
        </w:tc>
      </w:tr>
    </w:tbl>
    <w:p w14:paraId="45C8AAFB" w14:textId="77777777" w:rsidR="00E715FE" w:rsidRPr="00C0399B" w:rsidRDefault="00E715FE" w:rsidP="00C0399B">
      <w:pPr>
        <w:spacing w:after="0"/>
        <w:rPr>
          <w:rFonts w:cs="Times New Roman"/>
          <w:szCs w:val="20"/>
        </w:rPr>
      </w:pPr>
    </w:p>
    <w:p w14:paraId="3C1B8794" w14:textId="4E5277B9" w:rsidR="00C0399B" w:rsidRPr="00C0399B" w:rsidRDefault="00C0399B" w:rsidP="00C0399B">
      <w:pPr>
        <w:spacing w:after="0"/>
        <w:rPr>
          <w:rFonts w:cs="Times New Roman"/>
          <w:szCs w:val="20"/>
        </w:rPr>
      </w:pPr>
      <w:r w:rsidRPr="00C0399B">
        <w:rPr>
          <w:rFonts w:cs="Times New Roman"/>
          <w:szCs w:val="20"/>
        </w:rPr>
        <w:t>- Thở khò khè, ở bệnh lí nhu mô trong trường hợp, viêm phổi do virus, hoặc viêm phổi không điển hình.</w:t>
      </w:r>
    </w:p>
    <w:p w14:paraId="67BF4F83" w14:textId="55090597" w:rsidR="00C0399B" w:rsidRPr="00141396" w:rsidRDefault="00C0399B" w:rsidP="00C0399B">
      <w:pPr>
        <w:spacing w:after="0"/>
        <w:rPr>
          <w:rFonts w:cs="Times New Roman"/>
          <w:b/>
          <w:bCs/>
          <w:szCs w:val="20"/>
        </w:rPr>
      </w:pPr>
      <w:r w:rsidRPr="0098601B">
        <w:rPr>
          <w:rFonts w:cs="Times New Roman"/>
          <w:b/>
          <w:bCs/>
          <w:szCs w:val="20"/>
        </w:rPr>
        <w:t>30. Phân biệt thở khò khè và thở rên</w:t>
      </w:r>
    </w:p>
    <w:p w14:paraId="315A461C" w14:textId="54F1D7E2" w:rsidR="00C0399B" w:rsidRPr="00C0399B" w:rsidRDefault="00C0399B" w:rsidP="00C0399B">
      <w:pPr>
        <w:spacing w:after="0"/>
        <w:rPr>
          <w:rFonts w:cs="Times New Roman"/>
          <w:szCs w:val="20"/>
        </w:rPr>
      </w:pPr>
      <w:r w:rsidRPr="00C0399B">
        <w:rPr>
          <w:rFonts w:cs="Times New Roman"/>
          <w:szCs w:val="20"/>
        </w:rPr>
        <w:t xml:space="preserve">- </w:t>
      </w:r>
      <w:r w:rsidR="00141396">
        <w:rPr>
          <w:rFonts w:cs="Times New Roman"/>
          <w:szCs w:val="20"/>
        </w:rPr>
        <w:t>G</w:t>
      </w:r>
      <w:r w:rsidRPr="00C0399B">
        <w:rPr>
          <w:rFonts w:cs="Times New Roman"/>
          <w:szCs w:val="20"/>
        </w:rPr>
        <w:t>iống nhau đều là 2 tiếng nghe được trong thì thở ra.</w:t>
      </w:r>
    </w:p>
    <w:p w14:paraId="6F405AC3" w14:textId="06C91151" w:rsidR="00C0399B" w:rsidRPr="00C0399B" w:rsidRDefault="00C0399B" w:rsidP="00C0399B">
      <w:pPr>
        <w:spacing w:after="0"/>
        <w:rPr>
          <w:rFonts w:cs="Times New Roman"/>
          <w:szCs w:val="20"/>
        </w:rPr>
      </w:pPr>
      <w:r w:rsidRPr="00C0399B">
        <w:rPr>
          <w:rFonts w:cs="Times New Roman"/>
          <w:szCs w:val="20"/>
        </w:rPr>
        <w:t>- Thở rên thường âm sắc trầm, có phần thô ráp hơn (hay gặp ở bệnh lí nhu mô)</w:t>
      </w:r>
      <w:r w:rsidR="00141396">
        <w:rPr>
          <w:rFonts w:cs="Times New Roman"/>
          <w:szCs w:val="20"/>
        </w:rPr>
        <w:t>.</w:t>
      </w:r>
    </w:p>
    <w:p w14:paraId="12E6ECB2" w14:textId="7D09B3EC" w:rsidR="00C0399B" w:rsidRPr="00C0399B" w:rsidRDefault="00C0399B" w:rsidP="00C0399B">
      <w:pPr>
        <w:spacing w:after="0"/>
        <w:rPr>
          <w:rFonts w:cs="Times New Roman"/>
          <w:szCs w:val="20"/>
        </w:rPr>
      </w:pPr>
      <w:r w:rsidRPr="00C0399B">
        <w:rPr>
          <w:rFonts w:cs="Times New Roman"/>
          <w:szCs w:val="20"/>
        </w:rPr>
        <w:t>- Thở khò khè âm sắc cao, êm dịu, nghe như tiếng nhạc (hay gặp ở bệnh lí lồng ngực).</w:t>
      </w:r>
    </w:p>
    <w:p w14:paraId="401313E6" w14:textId="77777777" w:rsidR="00C0399B" w:rsidRPr="00C0399B" w:rsidRDefault="00C0399B" w:rsidP="00C0399B">
      <w:pPr>
        <w:spacing w:after="0"/>
        <w:rPr>
          <w:rFonts w:cs="Times New Roman"/>
          <w:szCs w:val="20"/>
        </w:rPr>
      </w:pPr>
      <w:r w:rsidRPr="00C0399B">
        <w:rPr>
          <w:rFonts w:cs="Times New Roman"/>
          <w:szCs w:val="20"/>
        </w:rPr>
        <w:t>- Ngoài ra cần kết hợp thêm các triệu chứng khác.</w:t>
      </w:r>
    </w:p>
    <w:p w14:paraId="36EF30FA" w14:textId="5DBA2AC6" w:rsidR="00C0399B" w:rsidRPr="00141396" w:rsidRDefault="00C0399B" w:rsidP="00C0399B">
      <w:pPr>
        <w:spacing w:after="0"/>
        <w:rPr>
          <w:rFonts w:cs="Times New Roman"/>
          <w:b/>
          <w:bCs/>
          <w:szCs w:val="20"/>
        </w:rPr>
      </w:pPr>
      <w:r w:rsidRPr="00141396">
        <w:rPr>
          <w:rFonts w:cs="Times New Roman"/>
          <w:b/>
          <w:bCs/>
          <w:szCs w:val="20"/>
        </w:rPr>
        <w:t>31. Kể tên các nguyên nhân gây nhiễm khuẩn hô hấp cấp tính</w:t>
      </w:r>
      <w:r w:rsidR="00141396" w:rsidRPr="00141396">
        <w:rPr>
          <w:rFonts w:cs="Times New Roman"/>
          <w:b/>
          <w:bCs/>
          <w:szCs w:val="20"/>
        </w:rPr>
        <w:t>.</w:t>
      </w:r>
    </w:p>
    <w:p w14:paraId="7B6A71FF" w14:textId="4285757A" w:rsidR="00C0399B" w:rsidRPr="00C0399B" w:rsidRDefault="00C0399B" w:rsidP="00C0399B">
      <w:pPr>
        <w:spacing w:after="0"/>
        <w:rPr>
          <w:rFonts w:cs="Times New Roman"/>
          <w:szCs w:val="20"/>
        </w:rPr>
      </w:pPr>
      <w:r w:rsidRPr="00C0399B">
        <w:rPr>
          <w:rFonts w:cs="Times New Roman"/>
          <w:szCs w:val="20"/>
        </w:rPr>
        <w:t>-</w:t>
      </w:r>
      <w:r w:rsidR="008C211D">
        <w:rPr>
          <w:rFonts w:cs="Times New Roman"/>
          <w:szCs w:val="20"/>
        </w:rPr>
        <w:t xml:space="preserve"> Ở</w:t>
      </w:r>
      <w:r w:rsidRPr="00C0399B">
        <w:rPr>
          <w:rFonts w:cs="Times New Roman"/>
          <w:szCs w:val="20"/>
        </w:rPr>
        <w:t xml:space="preserve"> các nước phát triển tác nhân hay gặp nhất là virus, còn ở những nước đang phát triển như </w:t>
      </w:r>
      <w:r w:rsidR="008C211D">
        <w:rPr>
          <w:rFonts w:cs="Times New Roman"/>
          <w:szCs w:val="20"/>
        </w:rPr>
        <w:t>V</w:t>
      </w:r>
      <w:r w:rsidRPr="00C0399B">
        <w:rPr>
          <w:rFonts w:cs="Times New Roman"/>
          <w:szCs w:val="20"/>
        </w:rPr>
        <w:t xml:space="preserve">iệt </w:t>
      </w:r>
      <w:r w:rsidR="008C211D">
        <w:rPr>
          <w:rFonts w:cs="Times New Roman"/>
          <w:szCs w:val="20"/>
        </w:rPr>
        <w:t>N</w:t>
      </w:r>
      <w:r w:rsidRPr="00C0399B">
        <w:rPr>
          <w:rFonts w:cs="Times New Roman"/>
          <w:szCs w:val="20"/>
        </w:rPr>
        <w:t>am tác nhân hay gặp nhất là vi khuẩn.</w:t>
      </w:r>
    </w:p>
    <w:p w14:paraId="3DA43980" w14:textId="3933C1ED" w:rsidR="00C0399B" w:rsidRPr="00C0399B" w:rsidRDefault="00C0399B" w:rsidP="00C0399B">
      <w:pPr>
        <w:spacing w:after="0"/>
        <w:rPr>
          <w:rFonts w:cs="Times New Roman"/>
          <w:szCs w:val="20"/>
        </w:rPr>
      </w:pPr>
      <w:r w:rsidRPr="00C0399B">
        <w:rPr>
          <w:rFonts w:cs="Times New Roman"/>
          <w:szCs w:val="20"/>
        </w:rPr>
        <w:t>- Vi khuẩn theo thứ tự, đứng đầu là phế cầu khuẩn, thứ 2 HI (ngày nay ít, do có v</w:t>
      </w:r>
      <w:r w:rsidR="005223F8">
        <w:rPr>
          <w:rFonts w:cs="Times New Roman"/>
          <w:szCs w:val="20"/>
        </w:rPr>
        <w:t>accin</w:t>
      </w:r>
      <w:r w:rsidRPr="00C0399B">
        <w:rPr>
          <w:rFonts w:cs="Times New Roman"/>
          <w:szCs w:val="20"/>
        </w:rPr>
        <w:t xml:space="preserve"> 5 trong 1 phòng – QUINVAXEM), kế đó tụ cầu, liên cầu tan máu nhóm A, Moraxella Catarrhalis, M. pneumoniae</w:t>
      </w:r>
      <w:r w:rsidR="008C211D">
        <w:rPr>
          <w:rFonts w:cs="Times New Roman"/>
          <w:szCs w:val="20"/>
        </w:rPr>
        <w:t>, v.v.</w:t>
      </w:r>
    </w:p>
    <w:p w14:paraId="603EB2B3" w14:textId="0E139F07" w:rsidR="00C0399B" w:rsidRPr="00C0399B" w:rsidRDefault="00C0399B" w:rsidP="00C0399B">
      <w:pPr>
        <w:spacing w:after="0"/>
        <w:rPr>
          <w:rFonts w:cs="Times New Roman"/>
          <w:szCs w:val="20"/>
        </w:rPr>
      </w:pPr>
      <w:r w:rsidRPr="00C0399B">
        <w:rPr>
          <w:rFonts w:cs="Times New Roman"/>
          <w:szCs w:val="20"/>
        </w:rPr>
        <w:t xml:space="preserve">- Virus: </w:t>
      </w:r>
      <w:r w:rsidR="008C211D">
        <w:rPr>
          <w:rFonts w:cs="Times New Roman"/>
          <w:szCs w:val="20"/>
        </w:rPr>
        <w:t>Đ</w:t>
      </w:r>
      <w:r w:rsidRPr="00C0399B">
        <w:rPr>
          <w:rFonts w:cs="Times New Roman"/>
          <w:szCs w:val="20"/>
        </w:rPr>
        <w:t>ứng đầu RSV (virus hợp bào hô hấp), thứ 2 là á cúm (Parainfluenzae), sau đó Influenza virus, Rhino virus Metapneumovirus</w:t>
      </w:r>
      <w:r w:rsidR="008C211D">
        <w:rPr>
          <w:rFonts w:cs="Times New Roman"/>
          <w:szCs w:val="20"/>
        </w:rPr>
        <w:t>, v.v.</w:t>
      </w:r>
    </w:p>
    <w:p w14:paraId="09B36983" w14:textId="1638BA32" w:rsidR="00C0399B" w:rsidRPr="004126D6" w:rsidRDefault="00C0399B" w:rsidP="00C0399B">
      <w:pPr>
        <w:spacing w:after="0"/>
        <w:rPr>
          <w:rFonts w:cs="Times New Roman"/>
          <w:b/>
          <w:bCs/>
          <w:szCs w:val="20"/>
        </w:rPr>
      </w:pPr>
      <w:r w:rsidRPr="004126D6">
        <w:rPr>
          <w:rFonts w:cs="Times New Roman"/>
          <w:b/>
          <w:bCs/>
          <w:szCs w:val="20"/>
        </w:rPr>
        <w:t>32. Trẻ viêm mũi cấp, khi nào điều trị thuốc kháng virus?</w:t>
      </w:r>
    </w:p>
    <w:p w14:paraId="42E36D54" w14:textId="1D14B793" w:rsidR="00C0399B" w:rsidRPr="00C0399B" w:rsidRDefault="004126D6"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D</w:t>
      </w:r>
      <w:r w:rsidR="00C0399B" w:rsidRPr="00C0399B">
        <w:rPr>
          <w:rFonts w:cs="Times New Roman"/>
          <w:szCs w:val="20"/>
        </w:rPr>
        <w:t>ang có nguy cơ bị bệnh đó mà nặng.</w:t>
      </w:r>
    </w:p>
    <w:p w14:paraId="29E605D6" w14:textId="181CD45F" w:rsidR="00C0399B" w:rsidRPr="00C0399B" w:rsidRDefault="004126D6"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C</w:t>
      </w:r>
      <w:r w:rsidR="00C0399B" w:rsidRPr="00C0399B">
        <w:rPr>
          <w:rFonts w:cs="Times New Roman"/>
          <w:szCs w:val="20"/>
        </w:rPr>
        <w:t>hỉ cho trong vòng 48h mới có hiệu quả, nếu sau 48h thì không còn tác dụng.</w:t>
      </w:r>
    </w:p>
    <w:p w14:paraId="787A9FCE" w14:textId="250BF56A" w:rsidR="00C0399B" w:rsidRPr="004126D6" w:rsidRDefault="00C0399B" w:rsidP="00C0399B">
      <w:pPr>
        <w:spacing w:after="0"/>
        <w:rPr>
          <w:rFonts w:cs="Times New Roman"/>
          <w:b/>
          <w:bCs/>
          <w:szCs w:val="20"/>
        </w:rPr>
      </w:pPr>
      <w:r w:rsidRPr="004126D6">
        <w:rPr>
          <w:rFonts w:cs="Times New Roman"/>
          <w:b/>
          <w:bCs/>
          <w:szCs w:val="20"/>
        </w:rPr>
        <w:t>33. Phương pháp hạ nhiệt vật lí</w:t>
      </w:r>
    </w:p>
    <w:p w14:paraId="3DF8C8FF" w14:textId="77777777" w:rsidR="00C0399B" w:rsidRPr="00C0399B" w:rsidRDefault="00C0399B" w:rsidP="00C0399B">
      <w:pPr>
        <w:spacing w:after="0"/>
        <w:rPr>
          <w:rFonts w:cs="Times New Roman"/>
          <w:szCs w:val="20"/>
        </w:rPr>
      </w:pPr>
      <w:r w:rsidRPr="00C0399B">
        <w:rPr>
          <w:rFonts w:cs="Times New Roman"/>
          <w:szCs w:val="20"/>
        </w:rPr>
        <w:t>- Lau mát bằng nước ấm, bà mẹ lấy khăn vắt lên tay thử vài giọt nước, nếu thấy ấm là được.</w:t>
      </w:r>
    </w:p>
    <w:p w14:paraId="0C43C465" w14:textId="1A379B66" w:rsidR="00C0399B" w:rsidRPr="00C0399B" w:rsidRDefault="00C0399B" w:rsidP="00C0399B">
      <w:pPr>
        <w:spacing w:after="0"/>
        <w:rPr>
          <w:rFonts w:cs="Times New Roman"/>
          <w:szCs w:val="20"/>
        </w:rPr>
      </w:pPr>
      <w:r w:rsidRPr="00C0399B">
        <w:rPr>
          <w:rFonts w:cs="Times New Roman"/>
          <w:szCs w:val="20"/>
        </w:rPr>
        <w:t xml:space="preserve">- </w:t>
      </w:r>
      <w:r w:rsidR="004126D6">
        <w:rPr>
          <w:rFonts w:cs="Times New Roman"/>
          <w:szCs w:val="20"/>
        </w:rPr>
        <w:t>L</w:t>
      </w:r>
      <w:r w:rsidRPr="00C0399B">
        <w:rPr>
          <w:rFonts w:cs="Times New Roman"/>
          <w:szCs w:val="20"/>
        </w:rPr>
        <w:t>au ở vùng nách bẹn vì nơi đây tập trung nhiều mạch máu nên thoát nhiệt sẽ tốt hơn.</w:t>
      </w:r>
    </w:p>
    <w:p w14:paraId="1ED1FD6F" w14:textId="55C1E7BF" w:rsidR="00C0399B" w:rsidRPr="00C0399B" w:rsidRDefault="00C0399B" w:rsidP="00C0399B">
      <w:pPr>
        <w:spacing w:after="0"/>
        <w:rPr>
          <w:rFonts w:cs="Times New Roman"/>
          <w:szCs w:val="20"/>
        </w:rPr>
      </w:pPr>
      <w:r w:rsidRPr="00C0399B">
        <w:rPr>
          <w:rFonts w:cs="Times New Roman"/>
          <w:szCs w:val="20"/>
        </w:rPr>
        <w:lastRenderedPageBreak/>
        <w:t xml:space="preserve">- </w:t>
      </w:r>
      <w:r w:rsidR="004126D6">
        <w:rPr>
          <w:rFonts w:cs="Times New Roman"/>
          <w:szCs w:val="20"/>
        </w:rPr>
        <w:t>L</w:t>
      </w:r>
      <w:r w:rsidRPr="00C0399B">
        <w:rPr>
          <w:rFonts w:cs="Times New Roman"/>
          <w:szCs w:val="20"/>
        </w:rPr>
        <w:t>au ở đầu không có ý nghĩa.</w:t>
      </w:r>
    </w:p>
    <w:p w14:paraId="78F43B46" w14:textId="75A5551F" w:rsidR="00C0399B" w:rsidRPr="00C0399B" w:rsidRDefault="00C0399B" w:rsidP="00C0399B">
      <w:pPr>
        <w:spacing w:after="0"/>
        <w:rPr>
          <w:rFonts w:cs="Times New Roman"/>
          <w:szCs w:val="20"/>
        </w:rPr>
      </w:pPr>
      <w:r w:rsidRPr="00C0399B">
        <w:rPr>
          <w:rFonts w:cs="Times New Roman"/>
          <w:szCs w:val="20"/>
        </w:rPr>
        <w:t>- Không lau bằng cồn do bỏng và co mạch ngoại biên làm chậm thoát nhiệt ra bên ngoài.</w:t>
      </w:r>
    </w:p>
    <w:p w14:paraId="4C92F639" w14:textId="305A0206" w:rsidR="00C0399B" w:rsidRPr="00C0399B" w:rsidRDefault="00C0399B" w:rsidP="00C0399B">
      <w:pPr>
        <w:spacing w:after="0"/>
        <w:rPr>
          <w:rFonts w:cs="Times New Roman"/>
          <w:szCs w:val="20"/>
        </w:rPr>
      </w:pPr>
      <w:r w:rsidRPr="00C0399B">
        <w:rPr>
          <w:rFonts w:cs="Times New Roman"/>
          <w:szCs w:val="20"/>
        </w:rPr>
        <w:t xml:space="preserve">- Ở </w:t>
      </w:r>
      <w:r w:rsidR="002B1B9A">
        <w:rPr>
          <w:rFonts w:cs="Times New Roman"/>
          <w:szCs w:val="20"/>
        </w:rPr>
        <w:t>H</w:t>
      </w:r>
      <w:r w:rsidRPr="00C0399B">
        <w:rPr>
          <w:rFonts w:cs="Times New Roman"/>
          <w:szCs w:val="20"/>
        </w:rPr>
        <w:t xml:space="preserve">uế, họ hay lau bằng nước chanh cũng không có ý nghĩa do chanh cũng làm bỏng và có tác dụng tương tự cồn là co mạch ngoại biên làm không thoát được nhiệt. </w:t>
      </w:r>
    </w:p>
    <w:p w14:paraId="3CFCC40C" w14:textId="683F30D6" w:rsidR="00C0399B" w:rsidRPr="004126D6" w:rsidRDefault="00C0399B" w:rsidP="00C0399B">
      <w:pPr>
        <w:spacing w:after="0"/>
        <w:rPr>
          <w:rFonts w:cs="Times New Roman"/>
          <w:b/>
          <w:bCs/>
          <w:szCs w:val="20"/>
        </w:rPr>
      </w:pPr>
      <w:r w:rsidRPr="004126D6">
        <w:rPr>
          <w:rFonts w:cs="Times New Roman"/>
          <w:b/>
          <w:bCs/>
          <w:szCs w:val="20"/>
        </w:rPr>
        <w:t>34. Phân biệt trường hợp nhiễm virus và nhiễm vi khuẩn?</w:t>
      </w:r>
    </w:p>
    <w:p w14:paraId="53DEEE9C" w14:textId="0793A177" w:rsidR="00C0399B" w:rsidRPr="00C0399B" w:rsidRDefault="00C0399B" w:rsidP="00C0399B">
      <w:pPr>
        <w:spacing w:after="0"/>
        <w:rPr>
          <w:rFonts w:cs="Times New Roman"/>
          <w:szCs w:val="20"/>
        </w:rPr>
      </w:pPr>
      <w:r w:rsidRPr="00C0399B">
        <w:rPr>
          <w:rFonts w:cs="Times New Roman"/>
          <w:szCs w:val="20"/>
        </w:rPr>
        <w:t xml:space="preserve">- Nhiễm virus: </w:t>
      </w:r>
      <w:r w:rsidR="00EB7207">
        <w:rPr>
          <w:rFonts w:cs="Times New Roman"/>
          <w:szCs w:val="20"/>
        </w:rPr>
        <w:t>T</w:t>
      </w:r>
      <w:r w:rsidRPr="00C0399B">
        <w:rPr>
          <w:rFonts w:cs="Times New Roman"/>
          <w:szCs w:val="20"/>
        </w:rPr>
        <w:t>hường từ từ và khởi phát đầu tiên là viêm long đường hô hấp trên.</w:t>
      </w:r>
      <w:r w:rsidR="006561DA">
        <w:rPr>
          <w:rFonts w:cs="Times New Roman"/>
          <w:szCs w:val="20"/>
        </w:rPr>
        <w:t xml:space="preserve"> </w:t>
      </w:r>
      <w:r w:rsidR="00D41918">
        <w:rPr>
          <w:rFonts w:cs="Times New Roman"/>
          <w:szCs w:val="20"/>
        </w:rPr>
        <w:t>Thường sốt cao, dày, liên tục, ngoài cơn sốt trẻ lại vận động chơi bình thường.</w:t>
      </w:r>
    </w:p>
    <w:p w14:paraId="2A74AC64" w14:textId="39101FA5" w:rsidR="00C0399B" w:rsidRPr="00C0399B" w:rsidRDefault="00C0399B" w:rsidP="00C0399B">
      <w:pPr>
        <w:spacing w:after="0"/>
        <w:rPr>
          <w:rFonts w:cs="Times New Roman"/>
          <w:szCs w:val="20"/>
        </w:rPr>
      </w:pPr>
      <w:r w:rsidRPr="00C0399B">
        <w:rPr>
          <w:rFonts w:cs="Times New Roman"/>
          <w:szCs w:val="20"/>
        </w:rPr>
        <w:t xml:space="preserve">- Nhiễm vi khuẩn: </w:t>
      </w:r>
      <w:r w:rsidR="00EB7207">
        <w:rPr>
          <w:rFonts w:cs="Times New Roman"/>
          <w:szCs w:val="20"/>
        </w:rPr>
        <w:t>T</w:t>
      </w:r>
      <w:r w:rsidRPr="00C0399B">
        <w:rPr>
          <w:rFonts w:cs="Times New Roman"/>
          <w:szCs w:val="20"/>
        </w:rPr>
        <w:t>riệu chứng rầm rộ, diễn tiến nhanh.</w:t>
      </w:r>
      <w:r w:rsidR="00D41918">
        <w:rPr>
          <w:rFonts w:cs="Times New Roman"/>
          <w:szCs w:val="20"/>
        </w:rPr>
        <w:t xml:space="preserve"> Thường không sốt cao, dày, liên tục như virus, ngoài cơn sốt trẻ thường mệt mỏi, vận động kém.</w:t>
      </w:r>
    </w:p>
    <w:p w14:paraId="59064A60" w14:textId="5CA2EA4D" w:rsidR="00C0399B" w:rsidRPr="002C6D4E" w:rsidRDefault="00C0399B" w:rsidP="00C0399B">
      <w:pPr>
        <w:spacing w:after="0"/>
        <w:rPr>
          <w:rFonts w:cs="Times New Roman"/>
          <w:b/>
          <w:bCs/>
          <w:szCs w:val="20"/>
        </w:rPr>
      </w:pPr>
      <w:r w:rsidRPr="002C6D4E">
        <w:rPr>
          <w:rFonts w:cs="Times New Roman"/>
          <w:b/>
          <w:bCs/>
          <w:szCs w:val="20"/>
        </w:rPr>
        <w:t xml:space="preserve">35. </w:t>
      </w:r>
      <w:r w:rsidR="002C6D4E" w:rsidRPr="002C6D4E">
        <w:rPr>
          <w:rFonts w:cs="Times New Roman"/>
          <w:b/>
          <w:bCs/>
          <w:szCs w:val="20"/>
        </w:rPr>
        <w:t>T</w:t>
      </w:r>
      <w:r w:rsidRPr="002C6D4E">
        <w:rPr>
          <w:rFonts w:cs="Times New Roman"/>
          <w:b/>
          <w:bCs/>
          <w:szCs w:val="20"/>
        </w:rPr>
        <w:t>ại sao trẻ viêm nắp thanh quản triệu chứng hay gặp là đùn nước bọt?</w:t>
      </w:r>
    </w:p>
    <w:p w14:paraId="61601ABE" w14:textId="77777777" w:rsidR="00C0399B" w:rsidRPr="00C0399B" w:rsidRDefault="00C0399B" w:rsidP="00C0399B">
      <w:pPr>
        <w:spacing w:after="0"/>
        <w:rPr>
          <w:rFonts w:cs="Times New Roman"/>
          <w:szCs w:val="20"/>
        </w:rPr>
      </w:pPr>
      <w:r w:rsidRPr="00C0399B">
        <w:rPr>
          <w:rFonts w:cs="Times New Roman"/>
          <w:szCs w:val="20"/>
        </w:rPr>
        <w:t>- Vì bình thường cơ thể luôn có hiện tượng tiết ra nước bọt thường xuyên.</w:t>
      </w:r>
    </w:p>
    <w:p w14:paraId="69EED95A" w14:textId="01DA544E" w:rsidR="00C0399B" w:rsidRPr="00C0399B" w:rsidRDefault="00C0399B" w:rsidP="00C0399B">
      <w:pPr>
        <w:spacing w:after="0"/>
        <w:rPr>
          <w:rFonts w:cs="Times New Roman"/>
          <w:szCs w:val="20"/>
        </w:rPr>
      </w:pPr>
      <w:r w:rsidRPr="00C0399B">
        <w:rPr>
          <w:rFonts w:cs="Times New Roman"/>
          <w:szCs w:val="20"/>
        </w:rPr>
        <w:t xml:space="preserve">- </w:t>
      </w:r>
      <w:r w:rsidR="00DB7BBA">
        <w:rPr>
          <w:rFonts w:cs="Times New Roman"/>
          <w:szCs w:val="20"/>
        </w:rPr>
        <w:t>K</w:t>
      </w:r>
      <w:r w:rsidRPr="00C0399B">
        <w:rPr>
          <w:rFonts w:cs="Times New Roman"/>
          <w:szCs w:val="20"/>
        </w:rPr>
        <w:t>hi viêm nắp thanh quản, nắp thanh quản là nơi ngã ba giữa đường ăn và đường thở, làm cho trẻ không dám nuốt vì đau.</w:t>
      </w:r>
      <w:r w:rsidR="00DB7BBA">
        <w:rPr>
          <w:rFonts w:cs="Times New Roman"/>
          <w:szCs w:val="20"/>
        </w:rPr>
        <w:t xml:space="preserve"> </w:t>
      </w:r>
      <w:r w:rsidRPr="00C0399B">
        <w:rPr>
          <w:rFonts w:cs="Times New Roman"/>
          <w:szCs w:val="20"/>
        </w:rPr>
        <w:t>Dẫn đến đùn nước bụt.</w:t>
      </w:r>
    </w:p>
    <w:p w14:paraId="0B15326E" w14:textId="5FC5A3C8" w:rsidR="00C0399B" w:rsidRPr="00DB7BBA" w:rsidRDefault="00C0399B" w:rsidP="00C0399B">
      <w:pPr>
        <w:spacing w:after="0"/>
        <w:rPr>
          <w:rFonts w:cs="Times New Roman"/>
          <w:b/>
          <w:bCs/>
          <w:szCs w:val="20"/>
        </w:rPr>
      </w:pPr>
      <w:r w:rsidRPr="00DB7BBA">
        <w:rPr>
          <w:rFonts w:cs="Times New Roman"/>
          <w:b/>
          <w:bCs/>
          <w:szCs w:val="20"/>
        </w:rPr>
        <w:t>36. Thang điểm lâm sàng của viêm họng cấp</w:t>
      </w:r>
    </w:p>
    <w:p w14:paraId="741CEE61" w14:textId="0E382465" w:rsidR="00C0399B" w:rsidRPr="00C0399B" w:rsidRDefault="00C0399B" w:rsidP="00C0399B">
      <w:pPr>
        <w:spacing w:after="0"/>
        <w:rPr>
          <w:rFonts w:cs="Times New Roman"/>
          <w:szCs w:val="20"/>
        </w:rPr>
      </w:pPr>
      <w:r w:rsidRPr="00C0399B">
        <w:rPr>
          <w:rFonts w:cs="Times New Roman"/>
          <w:szCs w:val="20"/>
        </w:rPr>
        <w:t>Bao gồm 3 vấn đề</w:t>
      </w:r>
      <w:r w:rsidR="00543698">
        <w:rPr>
          <w:rFonts w:cs="Times New Roman"/>
          <w:szCs w:val="20"/>
        </w:rPr>
        <w:t xml:space="preserve"> dựa vào </w:t>
      </w:r>
      <w:r w:rsidR="00543698" w:rsidRPr="00C0399B">
        <w:rPr>
          <w:rFonts w:cs="Times New Roman"/>
          <w:szCs w:val="20"/>
        </w:rPr>
        <w:t>thang điểm Joachim.</w:t>
      </w:r>
    </w:p>
    <w:p w14:paraId="14F1EFEF" w14:textId="60D4C81E" w:rsidR="00C0399B" w:rsidRDefault="003C2D55" w:rsidP="00C0399B">
      <w:pPr>
        <w:spacing w:after="0"/>
        <w:rPr>
          <w:rFonts w:cs="Times New Roman"/>
          <w:szCs w:val="20"/>
        </w:rPr>
      </w:pPr>
      <w:r>
        <w:rPr>
          <w:rFonts w:cs="Times New Roman"/>
          <w:szCs w:val="20"/>
        </w:rPr>
        <w:t>a.</w:t>
      </w:r>
      <w:r w:rsidR="00543698">
        <w:rPr>
          <w:rFonts w:cs="Times New Roman"/>
          <w:szCs w:val="20"/>
        </w:rPr>
        <w:t xml:space="preserve"> </w:t>
      </w:r>
      <w:r w:rsidR="00C0399B" w:rsidRPr="00C0399B">
        <w:rPr>
          <w:rFonts w:cs="Times New Roman"/>
          <w:szCs w:val="20"/>
        </w:rPr>
        <w:t>Tuổ</w:t>
      </w:r>
      <w:r w:rsidR="00543698">
        <w:rPr>
          <w:rFonts w:cs="Times New Roman"/>
          <w:szCs w:val="20"/>
        </w:rPr>
        <w:t>i</w:t>
      </w:r>
    </w:p>
    <w:tbl>
      <w:tblPr>
        <w:tblStyle w:val="TableGrid"/>
        <w:tblW w:w="0" w:type="auto"/>
        <w:tblLook w:val="04A0" w:firstRow="1" w:lastRow="0" w:firstColumn="1" w:lastColumn="0" w:noHBand="0" w:noVBand="1"/>
      </w:tblPr>
      <w:tblGrid>
        <w:gridCol w:w="2254"/>
        <w:gridCol w:w="2255"/>
      </w:tblGrid>
      <w:tr w:rsidR="00543698" w14:paraId="4D799A2C" w14:textId="77777777" w:rsidTr="00543698">
        <w:tc>
          <w:tcPr>
            <w:tcW w:w="2254" w:type="dxa"/>
          </w:tcPr>
          <w:p w14:paraId="600B87EC" w14:textId="77777777" w:rsidR="00543698" w:rsidRDefault="00543698" w:rsidP="00C0399B">
            <w:pPr>
              <w:rPr>
                <w:rFonts w:cs="Times New Roman"/>
                <w:szCs w:val="20"/>
              </w:rPr>
            </w:pPr>
          </w:p>
        </w:tc>
        <w:tc>
          <w:tcPr>
            <w:tcW w:w="2255" w:type="dxa"/>
          </w:tcPr>
          <w:p w14:paraId="356A638B" w14:textId="0CB19430" w:rsidR="00543698" w:rsidRDefault="00543698" w:rsidP="00C0399B">
            <w:pPr>
              <w:rPr>
                <w:rFonts w:cs="Times New Roman"/>
                <w:szCs w:val="20"/>
              </w:rPr>
            </w:pPr>
            <w:r>
              <w:rPr>
                <w:rFonts w:cs="Times New Roman"/>
                <w:szCs w:val="20"/>
              </w:rPr>
              <w:t>Giá trị</w:t>
            </w:r>
          </w:p>
        </w:tc>
      </w:tr>
      <w:tr w:rsidR="00543698" w14:paraId="452FF811" w14:textId="77777777" w:rsidTr="00543698">
        <w:tc>
          <w:tcPr>
            <w:tcW w:w="2254" w:type="dxa"/>
          </w:tcPr>
          <w:p w14:paraId="4D1C592F" w14:textId="60A6358E" w:rsidR="00543698" w:rsidRDefault="00543698" w:rsidP="00543698">
            <w:pPr>
              <w:rPr>
                <w:rFonts w:cs="Times New Roman"/>
                <w:szCs w:val="20"/>
              </w:rPr>
            </w:pPr>
            <w:r w:rsidRPr="00D21D09">
              <w:rPr>
                <w:rFonts w:cs="Times New Roman"/>
                <w:szCs w:val="20"/>
              </w:rPr>
              <w:t>=&lt; 35 tháng</w:t>
            </w:r>
          </w:p>
        </w:tc>
        <w:tc>
          <w:tcPr>
            <w:tcW w:w="2255" w:type="dxa"/>
          </w:tcPr>
          <w:p w14:paraId="539639B0" w14:textId="636181AB" w:rsidR="00543698" w:rsidRDefault="00543698" w:rsidP="00543698">
            <w:pPr>
              <w:rPr>
                <w:rFonts w:cs="Times New Roman"/>
                <w:szCs w:val="20"/>
              </w:rPr>
            </w:pPr>
            <w:r w:rsidRPr="00D21D09">
              <w:rPr>
                <w:rFonts w:cs="Times New Roman"/>
                <w:szCs w:val="20"/>
              </w:rPr>
              <w:t>1</w:t>
            </w:r>
          </w:p>
        </w:tc>
      </w:tr>
      <w:tr w:rsidR="00543698" w14:paraId="5DA436A1" w14:textId="77777777" w:rsidTr="00543698">
        <w:tc>
          <w:tcPr>
            <w:tcW w:w="2254" w:type="dxa"/>
          </w:tcPr>
          <w:p w14:paraId="5C4C89ED" w14:textId="2EB86B58" w:rsidR="00543698" w:rsidRDefault="00543698" w:rsidP="00543698">
            <w:pPr>
              <w:rPr>
                <w:rFonts w:cs="Times New Roman"/>
                <w:szCs w:val="20"/>
              </w:rPr>
            </w:pPr>
            <w:r w:rsidRPr="00D21D09">
              <w:rPr>
                <w:rFonts w:cs="Times New Roman"/>
                <w:szCs w:val="20"/>
              </w:rPr>
              <w:t>36-60 tháng</w:t>
            </w:r>
          </w:p>
        </w:tc>
        <w:tc>
          <w:tcPr>
            <w:tcW w:w="2255" w:type="dxa"/>
          </w:tcPr>
          <w:p w14:paraId="7F543C8F" w14:textId="73FAC9DC" w:rsidR="00543698" w:rsidRDefault="00543698" w:rsidP="00543698">
            <w:pPr>
              <w:rPr>
                <w:rFonts w:cs="Times New Roman"/>
                <w:szCs w:val="20"/>
              </w:rPr>
            </w:pPr>
            <w:r w:rsidRPr="00D21D09">
              <w:rPr>
                <w:rFonts w:cs="Times New Roman"/>
                <w:szCs w:val="20"/>
              </w:rPr>
              <w:t>2</w:t>
            </w:r>
          </w:p>
        </w:tc>
      </w:tr>
      <w:tr w:rsidR="00543698" w14:paraId="1EF31CFC" w14:textId="77777777" w:rsidTr="00543698">
        <w:tc>
          <w:tcPr>
            <w:tcW w:w="2254" w:type="dxa"/>
          </w:tcPr>
          <w:p w14:paraId="7FD0A1EA" w14:textId="771EF448" w:rsidR="00543698" w:rsidRDefault="00543698" w:rsidP="00543698">
            <w:pPr>
              <w:rPr>
                <w:rFonts w:cs="Times New Roman"/>
                <w:szCs w:val="20"/>
              </w:rPr>
            </w:pPr>
            <w:r w:rsidRPr="00D21D09">
              <w:rPr>
                <w:rFonts w:cs="Times New Roman"/>
                <w:szCs w:val="20"/>
              </w:rPr>
              <w:t>&gt;= 60 tháng</w:t>
            </w:r>
          </w:p>
        </w:tc>
        <w:tc>
          <w:tcPr>
            <w:tcW w:w="2255" w:type="dxa"/>
          </w:tcPr>
          <w:p w14:paraId="01E08FA3" w14:textId="798E55A1" w:rsidR="00543698" w:rsidRDefault="00543698" w:rsidP="00543698">
            <w:pPr>
              <w:rPr>
                <w:rFonts w:cs="Times New Roman"/>
                <w:szCs w:val="20"/>
              </w:rPr>
            </w:pPr>
            <w:r w:rsidRPr="00D21D09">
              <w:rPr>
                <w:rFonts w:cs="Times New Roman"/>
                <w:szCs w:val="20"/>
              </w:rPr>
              <w:t>3</w:t>
            </w:r>
          </w:p>
        </w:tc>
      </w:tr>
    </w:tbl>
    <w:p w14:paraId="12EE6A63" w14:textId="458DE32D" w:rsidR="00C0399B" w:rsidRPr="00C0399B" w:rsidRDefault="003C2D55" w:rsidP="00C0399B">
      <w:pPr>
        <w:spacing w:after="0"/>
        <w:rPr>
          <w:rFonts w:cs="Times New Roman"/>
          <w:szCs w:val="20"/>
        </w:rPr>
      </w:pPr>
      <w:r>
        <w:rPr>
          <w:rFonts w:cs="Times New Roman"/>
          <w:szCs w:val="20"/>
        </w:rPr>
        <w:t>b.</w:t>
      </w:r>
      <w:r w:rsidR="00C0399B" w:rsidRPr="00C0399B">
        <w:rPr>
          <w:rFonts w:cs="Times New Roman"/>
          <w:szCs w:val="20"/>
        </w:rPr>
        <w:t xml:space="preserve"> Dấu nhiễm khuẩn </w:t>
      </w:r>
      <w:r w:rsidR="00543698">
        <w:rPr>
          <w:rFonts w:cs="Times New Roman"/>
          <w:szCs w:val="20"/>
        </w:rPr>
        <w:t>(</w:t>
      </w:r>
      <w:r w:rsidR="00C0399B" w:rsidRPr="00C0399B">
        <w:rPr>
          <w:rFonts w:cs="Times New Roman"/>
          <w:szCs w:val="20"/>
        </w:rPr>
        <w:t>nếu có một dấu cộng 1 điểm</w:t>
      </w:r>
      <w:r w:rsidR="00543698">
        <w:rPr>
          <w:rFonts w:cs="Times New Roman"/>
          <w:szCs w:val="20"/>
        </w:rPr>
        <w:t>)</w:t>
      </w:r>
    </w:p>
    <w:p w14:paraId="5F740D76" w14:textId="53BD3B91"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Sưng đau hạch cổ</w:t>
      </w:r>
    </w:p>
    <w:p w14:paraId="02355C3C" w14:textId="14CFEDD7"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Nhức đầu</w:t>
      </w:r>
    </w:p>
    <w:p w14:paraId="542020A5" w14:textId="5217B3B9"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Chấm xuất huyết trên khẩu cái</w:t>
      </w:r>
    </w:p>
    <w:p w14:paraId="6F913248" w14:textId="7F077409"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Đau bụng</w:t>
      </w:r>
    </w:p>
    <w:p w14:paraId="123B0F78" w14:textId="5BE0C77E" w:rsidR="00C0399B" w:rsidRPr="00C0399B" w:rsidRDefault="003C2D55" w:rsidP="00C0399B">
      <w:pPr>
        <w:spacing w:after="0"/>
        <w:rPr>
          <w:rFonts w:cs="Times New Roman"/>
          <w:szCs w:val="20"/>
        </w:rPr>
      </w:pPr>
      <w:r>
        <w:rPr>
          <w:rFonts w:cs="Times New Roman"/>
          <w:szCs w:val="20"/>
        </w:rPr>
        <w:t>-</w:t>
      </w:r>
      <w:r w:rsidR="00C0399B" w:rsidRPr="00C0399B">
        <w:rPr>
          <w:rFonts w:cs="Times New Roman"/>
          <w:szCs w:val="20"/>
        </w:rPr>
        <w:t xml:space="preserve"> Khởi phát đột ngột (&lt;</w:t>
      </w:r>
      <w:r w:rsidR="00543698">
        <w:rPr>
          <w:rFonts w:cs="Times New Roman"/>
          <w:szCs w:val="20"/>
        </w:rPr>
        <w:t xml:space="preserve"> </w:t>
      </w:r>
      <w:r w:rsidR="00C0399B" w:rsidRPr="00C0399B">
        <w:rPr>
          <w:rFonts w:cs="Times New Roman"/>
          <w:szCs w:val="20"/>
        </w:rPr>
        <w:t>12h)</w:t>
      </w:r>
    </w:p>
    <w:p w14:paraId="615968E8" w14:textId="7A8FBD49" w:rsidR="00543698" w:rsidRDefault="003C2D55" w:rsidP="00C0399B">
      <w:pPr>
        <w:spacing w:after="0"/>
        <w:rPr>
          <w:rFonts w:cs="Times New Roman"/>
          <w:szCs w:val="20"/>
        </w:rPr>
      </w:pPr>
      <w:r>
        <w:rPr>
          <w:rFonts w:cs="Times New Roman"/>
          <w:szCs w:val="20"/>
        </w:rPr>
        <w:t>c.</w:t>
      </w:r>
      <w:r w:rsidR="00C0399B" w:rsidRPr="00C0399B">
        <w:rPr>
          <w:rFonts w:cs="Times New Roman"/>
          <w:szCs w:val="20"/>
        </w:rPr>
        <w:t xml:space="preserve"> Dấu nhiễm virus</w:t>
      </w:r>
      <w:r w:rsidR="00543698">
        <w:rPr>
          <w:rFonts w:cs="Times New Roman"/>
          <w:szCs w:val="20"/>
        </w:rPr>
        <w:t xml:space="preserve"> (</w:t>
      </w:r>
      <w:r w:rsidR="00C0399B" w:rsidRPr="00C0399B">
        <w:rPr>
          <w:rFonts w:cs="Times New Roman"/>
          <w:szCs w:val="20"/>
        </w:rPr>
        <w:t>nếu có một dấu trừ 1 điểm</w:t>
      </w:r>
      <w:r w:rsidR="00543698">
        <w:rPr>
          <w:rFonts w:cs="Times New Roman"/>
          <w:szCs w:val="20"/>
        </w:rPr>
        <w:t>)</w:t>
      </w:r>
    </w:p>
    <w:p w14:paraId="10F12198" w14:textId="3E02021C"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Viêm kết mạc</w:t>
      </w:r>
    </w:p>
    <w:p w14:paraId="0DA28735" w14:textId="1EB5AE0D"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Chảy nước mũi</w:t>
      </w:r>
    </w:p>
    <w:p w14:paraId="2F29BE91" w14:textId="2FEC36BF"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Tiêu chảy</w:t>
      </w:r>
      <w:r w:rsidR="00C0399B" w:rsidRPr="00C0399B">
        <w:rPr>
          <w:rFonts w:cs="Times New Roman"/>
          <w:szCs w:val="20"/>
        </w:rPr>
        <w:tab/>
      </w:r>
    </w:p>
    <w:p w14:paraId="32477C0D" w14:textId="3DE2097D" w:rsidR="00C0399B" w:rsidRPr="00C0399B" w:rsidRDefault="003C2D55" w:rsidP="00C0399B">
      <w:pPr>
        <w:spacing w:after="0"/>
        <w:rPr>
          <w:rFonts w:cs="Times New Roman"/>
          <w:szCs w:val="20"/>
        </w:rPr>
      </w:pPr>
      <w:r>
        <w:rPr>
          <w:rFonts w:cs="Times New Roman"/>
          <w:szCs w:val="20"/>
        </w:rPr>
        <w:t>d.</w:t>
      </w:r>
      <w:r w:rsidR="00C0399B" w:rsidRPr="00C0399B">
        <w:rPr>
          <w:rFonts w:cs="Times New Roman"/>
          <w:szCs w:val="20"/>
        </w:rPr>
        <w:t xml:space="preserve"> Kết luận:</w:t>
      </w:r>
    </w:p>
    <w:p w14:paraId="7B6ECA79" w14:textId="6ED5A4B9"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Đối với cơ sở không có chẩn đoán vi sinh học</w:t>
      </w:r>
    </w:p>
    <w:p w14:paraId="645A764C" w14:textId="1EF914DC" w:rsidR="00C0399B" w:rsidRPr="00C0399B" w:rsidRDefault="003C2D55" w:rsidP="00C0399B">
      <w:pPr>
        <w:spacing w:after="0"/>
        <w:rPr>
          <w:rFonts w:cs="Times New Roman"/>
          <w:szCs w:val="20"/>
        </w:rPr>
      </w:pPr>
      <w:r>
        <w:rPr>
          <w:rFonts w:cs="Times New Roman"/>
          <w:szCs w:val="20"/>
        </w:rPr>
        <w:t xml:space="preserve">+ </w:t>
      </w:r>
      <w:r w:rsidR="00C0399B" w:rsidRPr="00C0399B">
        <w:rPr>
          <w:rFonts w:cs="Times New Roman"/>
          <w:szCs w:val="20"/>
        </w:rPr>
        <w:t>Nếu =&lt;</w:t>
      </w:r>
      <w:r w:rsidR="00543698">
        <w:rPr>
          <w:rFonts w:cs="Times New Roman"/>
          <w:szCs w:val="20"/>
        </w:rPr>
        <w:t xml:space="preserve"> </w:t>
      </w:r>
      <w:r w:rsidR="00C0399B" w:rsidRPr="00C0399B">
        <w:rPr>
          <w:rFonts w:cs="Times New Roman"/>
          <w:szCs w:val="20"/>
        </w:rPr>
        <w:t>2 điểm chỉ điều trị điều chứng</w:t>
      </w:r>
    </w:p>
    <w:p w14:paraId="7D7922A3" w14:textId="67D95AA4" w:rsidR="00C0399B" w:rsidRPr="00C0399B" w:rsidRDefault="003C2D55" w:rsidP="00C0399B">
      <w:pPr>
        <w:spacing w:after="0"/>
        <w:rPr>
          <w:rFonts w:cs="Times New Roman"/>
          <w:szCs w:val="20"/>
        </w:rPr>
      </w:pPr>
      <w:r>
        <w:rPr>
          <w:rFonts w:cs="Times New Roman"/>
          <w:szCs w:val="20"/>
        </w:rPr>
        <w:t xml:space="preserve">+ </w:t>
      </w:r>
      <w:r w:rsidR="00C0399B" w:rsidRPr="00C0399B">
        <w:rPr>
          <w:rFonts w:cs="Times New Roman"/>
          <w:szCs w:val="20"/>
        </w:rPr>
        <w:t>Nếu &gt;= 3 điểm điều trị kháng sinh</w:t>
      </w:r>
    </w:p>
    <w:p w14:paraId="2B32D009" w14:textId="303058B0" w:rsidR="00C0399B" w:rsidRPr="00C0399B" w:rsidRDefault="003C2D55" w:rsidP="00C0399B">
      <w:pPr>
        <w:spacing w:after="0"/>
        <w:rPr>
          <w:rFonts w:cs="Times New Roman"/>
          <w:szCs w:val="20"/>
        </w:rPr>
      </w:pPr>
      <w:r>
        <w:rPr>
          <w:rFonts w:cs="Times New Roman"/>
          <w:szCs w:val="20"/>
        </w:rPr>
        <w:t>-</w:t>
      </w:r>
      <w:r w:rsidR="00543698">
        <w:rPr>
          <w:rFonts w:cs="Times New Roman"/>
          <w:szCs w:val="20"/>
        </w:rPr>
        <w:t xml:space="preserve"> </w:t>
      </w:r>
      <w:r w:rsidR="00C0399B" w:rsidRPr="00C0399B">
        <w:rPr>
          <w:rFonts w:cs="Times New Roman"/>
          <w:szCs w:val="20"/>
        </w:rPr>
        <w:t>Đối với cơ sở có chẩn đoán vi sinh vật (RADT) nhưng hạn chế</w:t>
      </w:r>
    </w:p>
    <w:p w14:paraId="5763B6D2" w14:textId="7632BA7A" w:rsidR="00C0399B" w:rsidRPr="00C0399B" w:rsidRDefault="003C2D55" w:rsidP="00C0399B">
      <w:pPr>
        <w:spacing w:after="0"/>
        <w:rPr>
          <w:rFonts w:cs="Times New Roman"/>
          <w:szCs w:val="20"/>
        </w:rPr>
      </w:pPr>
      <w:r>
        <w:rPr>
          <w:rFonts w:cs="Times New Roman"/>
          <w:szCs w:val="20"/>
        </w:rPr>
        <w:t xml:space="preserve">+ </w:t>
      </w:r>
      <w:r w:rsidR="00C0399B" w:rsidRPr="00C0399B">
        <w:rPr>
          <w:rFonts w:cs="Times New Roman"/>
          <w:szCs w:val="20"/>
        </w:rPr>
        <w:t>Nếu =&lt;</w:t>
      </w:r>
      <w:r w:rsidR="00543698">
        <w:rPr>
          <w:rFonts w:cs="Times New Roman"/>
          <w:szCs w:val="20"/>
        </w:rPr>
        <w:t xml:space="preserve"> </w:t>
      </w:r>
      <w:r w:rsidR="00C0399B" w:rsidRPr="00C0399B">
        <w:rPr>
          <w:rFonts w:cs="Times New Roman"/>
          <w:szCs w:val="20"/>
        </w:rPr>
        <w:t>2 điểm, RADT không thì chỉ điều trị triệu chứng</w:t>
      </w:r>
    </w:p>
    <w:p w14:paraId="2769700E" w14:textId="1E491B67" w:rsidR="00C0399B" w:rsidRPr="00C0399B" w:rsidRDefault="003C2D55" w:rsidP="00C0399B">
      <w:pPr>
        <w:spacing w:after="0"/>
        <w:rPr>
          <w:rFonts w:cs="Times New Roman"/>
          <w:szCs w:val="20"/>
        </w:rPr>
      </w:pPr>
      <w:r>
        <w:rPr>
          <w:rFonts w:cs="Times New Roman"/>
          <w:szCs w:val="20"/>
        </w:rPr>
        <w:t xml:space="preserve">+ </w:t>
      </w:r>
      <w:r w:rsidR="00C0399B" w:rsidRPr="00C0399B">
        <w:rPr>
          <w:rFonts w:cs="Times New Roman"/>
          <w:szCs w:val="20"/>
        </w:rPr>
        <w:t>Nếu 3 điểm, RADT có thì điều trị kháng sinh theo RADT</w:t>
      </w:r>
    </w:p>
    <w:p w14:paraId="7EBE89E4" w14:textId="075B4945" w:rsidR="00C0399B" w:rsidRPr="00C0399B" w:rsidRDefault="003C2D55" w:rsidP="00C0399B">
      <w:pPr>
        <w:spacing w:after="0"/>
        <w:rPr>
          <w:rFonts w:cs="Times New Roman"/>
          <w:szCs w:val="20"/>
        </w:rPr>
      </w:pPr>
      <w:r>
        <w:rPr>
          <w:rFonts w:cs="Times New Roman"/>
          <w:szCs w:val="20"/>
        </w:rPr>
        <w:t xml:space="preserve">+ </w:t>
      </w:r>
      <w:r w:rsidR="00C0399B" w:rsidRPr="00C0399B">
        <w:rPr>
          <w:rFonts w:cs="Times New Roman"/>
          <w:szCs w:val="20"/>
        </w:rPr>
        <w:t>Nếu &gt;= 4 điểm, RADT không thì điều trị kháng sinh.</w:t>
      </w:r>
    </w:p>
    <w:p w14:paraId="6EBCE40A" w14:textId="5072D7E2" w:rsidR="00C0399B" w:rsidRPr="00AA439F" w:rsidRDefault="00C0399B" w:rsidP="00C0399B">
      <w:pPr>
        <w:spacing w:after="0"/>
        <w:rPr>
          <w:rFonts w:cs="Times New Roman"/>
          <w:b/>
          <w:bCs/>
          <w:szCs w:val="20"/>
        </w:rPr>
      </w:pPr>
      <w:r w:rsidRPr="00AA439F">
        <w:rPr>
          <w:rFonts w:cs="Times New Roman"/>
          <w:b/>
          <w:bCs/>
          <w:szCs w:val="20"/>
        </w:rPr>
        <w:t xml:space="preserve">37. Phân độ </w:t>
      </w:r>
      <w:r w:rsidR="00AA439F" w:rsidRPr="00AA439F">
        <w:rPr>
          <w:rFonts w:cs="Times New Roman"/>
          <w:b/>
          <w:bCs/>
          <w:szCs w:val="20"/>
        </w:rPr>
        <w:t>C</w:t>
      </w:r>
      <w:r w:rsidRPr="00AA439F">
        <w:rPr>
          <w:rFonts w:cs="Times New Roman"/>
          <w:b/>
          <w:bCs/>
          <w:szCs w:val="20"/>
        </w:rPr>
        <w:t>roup</w:t>
      </w:r>
    </w:p>
    <w:p w14:paraId="5F854958" w14:textId="79EAC705" w:rsidR="00C0399B" w:rsidRPr="00C0399B" w:rsidRDefault="00C0399B" w:rsidP="00C0399B">
      <w:pPr>
        <w:spacing w:after="0"/>
        <w:rPr>
          <w:rFonts w:cs="Times New Roman"/>
          <w:szCs w:val="20"/>
        </w:rPr>
      </w:pPr>
      <w:r w:rsidRPr="00C0399B">
        <w:rPr>
          <w:rFonts w:cs="Times New Roman"/>
          <w:szCs w:val="20"/>
        </w:rPr>
        <w:t>Gồm có 4 phân độ:</w:t>
      </w:r>
    </w:p>
    <w:p w14:paraId="175B9C99" w14:textId="6A27C9EE" w:rsidR="00C0399B" w:rsidRPr="00C0399B" w:rsidRDefault="00C0399B" w:rsidP="00C0399B">
      <w:pPr>
        <w:spacing w:after="0"/>
        <w:rPr>
          <w:rFonts w:cs="Times New Roman"/>
          <w:szCs w:val="20"/>
        </w:rPr>
      </w:pPr>
      <w:r w:rsidRPr="00C0399B">
        <w:rPr>
          <w:rFonts w:cs="Times New Roman"/>
          <w:szCs w:val="20"/>
        </w:rPr>
        <w:t xml:space="preserve">- Nhẹ: </w:t>
      </w:r>
      <w:r w:rsidR="00145B3A">
        <w:rPr>
          <w:rFonts w:cs="Times New Roman"/>
          <w:szCs w:val="20"/>
        </w:rPr>
        <w:t>C</w:t>
      </w:r>
      <w:r w:rsidRPr="00C0399B">
        <w:rPr>
          <w:rFonts w:cs="Times New Roman"/>
          <w:szCs w:val="20"/>
        </w:rPr>
        <w:t>ó khi</w:t>
      </w:r>
      <w:r w:rsidR="00145B3A">
        <w:rPr>
          <w:rFonts w:cs="Times New Roman"/>
          <w:szCs w:val="20"/>
        </w:rPr>
        <w:t xml:space="preserve"> ho</w:t>
      </w:r>
      <w:r w:rsidRPr="00C0399B">
        <w:rPr>
          <w:rFonts w:cs="Times New Roman"/>
          <w:szCs w:val="20"/>
        </w:rPr>
        <w:t xml:space="preserve"> ông ổng, không thở rít khi nằm yên, không hoặc co kéo nhẹ hõm trên ức hoặc gian sườn.</w:t>
      </w:r>
    </w:p>
    <w:p w14:paraId="30935514" w14:textId="08217583" w:rsidR="00C0399B" w:rsidRPr="00C0399B" w:rsidRDefault="00C0399B" w:rsidP="00C0399B">
      <w:pPr>
        <w:spacing w:after="0"/>
        <w:rPr>
          <w:rFonts w:cs="Times New Roman"/>
          <w:szCs w:val="20"/>
        </w:rPr>
      </w:pPr>
      <w:r w:rsidRPr="00C0399B">
        <w:rPr>
          <w:rFonts w:cs="Times New Roman"/>
          <w:szCs w:val="20"/>
        </w:rPr>
        <w:t xml:space="preserve">- Trung bình: </w:t>
      </w:r>
      <w:r w:rsidR="00145B3A">
        <w:rPr>
          <w:rFonts w:cs="Times New Roman"/>
          <w:szCs w:val="20"/>
        </w:rPr>
        <w:t>T</w:t>
      </w:r>
      <w:r w:rsidRPr="00C0399B">
        <w:rPr>
          <w:rFonts w:cs="Times New Roman"/>
          <w:szCs w:val="20"/>
        </w:rPr>
        <w:t>hường ho ông ổng, thở rít rõ khi nằm yên, co kéo hõm trên ức và lồng ngực khi nằm yên, nhưng trẻ ít hoặc không kích thích.</w:t>
      </w:r>
    </w:p>
    <w:p w14:paraId="1F339C49" w14:textId="137A9A03" w:rsidR="00C0399B" w:rsidRPr="00C0399B" w:rsidRDefault="00C0399B" w:rsidP="00C0399B">
      <w:pPr>
        <w:spacing w:after="0"/>
        <w:rPr>
          <w:rFonts w:cs="Times New Roman"/>
          <w:szCs w:val="20"/>
        </w:rPr>
      </w:pPr>
      <w:r w:rsidRPr="00C0399B">
        <w:rPr>
          <w:rFonts w:cs="Times New Roman"/>
          <w:szCs w:val="20"/>
        </w:rPr>
        <w:t xml:space="preserve">- Nặng: </w:t>
      </w:r>
      <w:r w:rsidR="00145B3A">
        <w:rPr>
          <w:rFonts w:cs="Times New Roman"/>
          <w:szCs w:val="20"/>
        </w:rPr>
        <w:t>T</w:t>
      </w:r>
      <w:r w:rsidRPr="00C0399B">
        <w:rPr>
          <w:rFonts w:cs="Times New Roman"/>
          <w:szCs w:val="20"/>
        </w:rPr>
        <w:t>hường ho ông ổng, thở rít chủ yếu kỳ hít vào và đôi khi cả kỳ thở ra, rút lõm lồng ngực rõ, kích thích/kiệt sức.</w:t>
      </w:r>
    </w:p>
    <w:p w14:paraId="19FF62F4" w14:textId="2183D594" w:rsidR="00C0399B" w:rsidRPr="00C0399B" w:rsidRDefault="00C0399B" w:rsidP="00C0399B">
      <w:pPr>
        <w:spacing w:after="0"/>
        <w:rPr>
          <w:rFonts w:cs="Times New Roman"/>
          <w:szCs w:val="20"/>
        </w:rPr>
      </w:pPr>
      <w:r w:rsidRPr="00C0399B">
        <w:rPr>
          <w:rFonts w:cs="Times New Roman"/>
          <w:szCs w:val="20"/>
        </w:rPr>
        <w:t xml:space="preserve">- Dọa suy hô hấp: </w:t>
      </w:r>
      <w:r w:rsidR="00145B3A">
        <w:rPr>
          <w:rFonts w:cs="Times New Roman"/>
          <w:szCs w:val="20"/>
        </w:rPr>
        <w:t>H</w:t>
      </w:r>
      <w:r w:rsidRPr="00C0399B">
        <w:rPr>
          <w:rFonts w:cs="Times New Roman"/>
          <w:szCs w:val="20"/>
        </w:rPr>
        <w:t>o ông ổng (thường không rõ), thở rít rõ khi nằm yên (đôi khi khó nghe), rút lõm lồng ngưc (có thể không rõ), li bì hoặc giảm tri giác và thường có vẻ “tím” khi không được thở oxy.</w:t>
      </w:r>
    </w:p>
    <w:p w14:paraId="7583FA96" w14:textId="77777777" w:rsidR="00C0399B" w:rsidRPr="00145B3A" w:rsidRDefault="00C0399B" w:rsidP="00C0399B">
      <w:pPr>
        <w:spacing w:after="0"/>
        <w:rPr>
          <w:rFonts w:cs="Times New Roman"/>
          <w:b/>
          <w:bCs/>
          <w:szCs w:val="20"/>
        </w:rPr>
      </w:pPr>
      <w:r w:rsidRPr="00145B3A">
        <w:rPr>
          <w:rFonts w:cs="Times New Roman"/>
          <w:b/>
          <w:bCs/>
          <w:szCs w:val="20"/>
        </w:rPr>
        <w:t>38. Hỏi lâm sàng ho ông ổng như thế nào?</w:t>
      </w:r>
    </w:p>
    <w:p w14:paraId="6331456D" w14:textId="62902161" w:rsidR="00C0399B" w:rsidRPr="00C0399B" w:rsidRDefault="00C0399B" w:rsidP="00C0399B">
      <w:pPr>
        <w:spacing w:after="0"/>
        <w:rPr>
          <w:rFonts w:cs="Times New Roman"/>
          <w:szCs w:val="20"/>
        </w:rPr>
      </w:pPr>
      <w:r w:rsidRPr="00C0399B">
        <w:rPr>
          <w:rFonts w:cs="Times New Roman"/>
          <w:szCs w:val="20"/>
        </w:rPr>
        <w:t xml:space="preserve">- Ho ông ổng miêu tả ho như chó sủa </w:t>
      </w:r>
      <w:r w:rsidR="00145B3A">
        <w:rPr>
          <w:rFonts w:cs="Times New Roman"/>
          <w:szCs w:val="20"/>
        </w:rPr>
        <w:t>(</w:t>
      </w:r>
      <w:r w:rsidRPr="00C0399B">
        <w:rPr>
          <w:rFonts w:cs="Times New Roman"/>
          <w:szCs w:val="20"/>
        </w:rPr>
        <w:t>nhưng không được dùng cụm từ này để hỏi</w:t>
      </w:r>
      <w:r w:rsidR="00145B3A">
        <w:rPr>
          <w:rFonts w:cs="Times New Roman"/>
          <w:szCs w:val="20"/>
        </w:rPr>
        <w:t>)</w:t>
      </w:r>
      <w:r w:rsidRPr="00C0399B">
        <w:rPr>
          <w:rFonts w:cs="Times New Roman"/>
          <w:szCs w:val="20"/>
        </w:rPr>
        <w:t>.</w:t>
      </w:r>
    </w:p>
    <w:p w14:paraId="74414707" w14:textId="3151F968" w:rsidR="00C0399B" w:rsidRPr="00C0399B" w:rsidRDefault="00C0399B" w:rsidP="00C0399B">
      <w:pPr>
        <w:spacing w:after="0"/>
        <w:rPr>
          <w:rFonts w:cs="Times New Roman"/>
          <w:szCs w:val="20"/>
        </w:rPr>
      </w:pPr>
      <w:r w:rsidRPr="00C0399B">
        <w:rPr>
          <w:rFonts w:cs="Times New Roman"/>
          <w:szCs w:val="20"/>
        </w:rPr>
        <w:t xml:space="preserve">- </w:t>
      </w:r>
      <w:r w:rsidR="00145B3A">
        <w:rPr>
          <w:rFonts w:cs="Times New Roman"/>
          <w:szCs w:val="20"/>
        </w:rPr>
        <w:t>N</w:t>
      </w:r>
      <w:r w:rsidRPr="00C0399B">
        <w:rPr>
          <w:rFonts w:cs="Times New Roman"/>
          <w:szCs w:val="20"/>
        </w:rPr>
        <w:t>ên hỏi người nhà cháu có ho như vỡ tiếng hay không?</w:t>
      </w:r>
    </w:p>
    <w:p w14:paraId="074ECEFC" w14:textId="77777777" w:rsidR="00C0399B" w:rsidRPr="00145B3A" w:rsidRDefault="00C0399B" w:rsidP="00C0399B">
      <w:pPr>
        <w:spacing w:after="0"/>
        <w:rPr>
          <w:rFonts w:cs="Times New Roman"/>
          <w:b/>
          <w:bCs/>
          <w:szCs w:val="20"/>
        </w:rPr>
      </w:pPr>
      <w:r w:rsidRPr="00145B3A">
        <w:rPr>
          <w:rFonts w:cs="Times New Roman"/>
          <w:b/>
          <w:bCs/>
          <w:szCs w:val="20"/>
        </w:rPr>
        <w:t>39. Kể tên 3 bệnh chụp X- quang có dấu hiệu nóc nhà thờ?</w:t>
      </w:r>
    </w:p>
    <w:p w14:paraId="75673B56" w14:textId="16418AFD" w:rsidR="00C0399B" w:rsidRPr="00C0399B" w:rsidRDefault="00C0399B" w:rsidP="00C0399B">
      <w:pPr>
        <w:spacing w:after="0"/>
        <w:rPr>
          <w:rFonts w:cs="Times New Roman"/>
          <w:szCs w:val="20"/>
        </w:rPr>
      </w:pPr>
      <w:r w:rsidRPr="00C0399B">
        <w:rPr>
          <w:rFonts w:cs="Times New Roman"/>
          <w:szCs w:val="20"/>
        </w:rPr>
        <w:t xml:space="preserve">- </w:t>
      </w:r>
      <w:r w:rsidR="001431E4">
        <w:rPr>
          <w:rFonts w:cs="Times New Roman"/>
          <w:szCs w:val="20"/>
        </w:rPr>
        <w:t>C</w:t>
      </w:r>
      <w:r w:rsidRPr="00C0399B">
        <w:rPr>
          <w:rFonts w:cs="Times New Roman"/>
          <w:szCs w:val="20"/>
        </w:rPr>
        <w:t>roup do nhiễm khuẩn</w:t>
      </w:r>
    </w:p>
    <w:p w14:paraId="145C4F60" w14:textId="06F7AE73" w:rsidR="00C0399B" w:rsidRPr="00C0399B" w:rsidRDefault="00C0399B" w:rsidP="00C0399B">
      <w:pPr>
        <w:spacing w:after="0"/>
        <w:rPr>
          <w:rFonts w:cs="Times New Roman"/>
          <w:szCs w:val="20"/>
        </w:rPr>
      </w:pPr>
      <w:r w:rsidRPr="00C0399B">
        <w:rPr>
          <w:rFonts w:cs="Times New Roman"/>
          <w:szCs w:val="20"/>
        </w:rPr>
        <w:t>- Viêm khí quản do nhiễm khuẩn</w:t>
      </w:r>
    </w:p>
    <w:p w14:paraId="0EFC3C9C" w14:textId="65CD138B" w:rsidR="00C0399B" w:rsidRPr="00C0399B" w:rsidRDefault="00C0399B" w:rsidP="00C0399B">
      <w:pPr>
        <w:spacing w:after="0"/>
        <w:rPr>
          <w:rFonts w:cs="Times New Roman"/>
          <w:szCs w:val="20"/>
        </w:rPr>
      </w:pPr>
      <w:r w:rsidRPr="00C0399B">
        <w:rPr>
          <w:rFonts w:cs="Times New Roman"/>
          <w:szCs w:val="20"/>
        </w:rPr>
        <w:t>- Phù mạch do dị ứng.</w:t>
      </w:r>
    </w:p>
    <w:p w14:paraId="7DADE34B" w14:textId="153DF059" w:rsidR="00C0399B" w:rsidRPr="001431E4" w:rsidRDefault="00C0399B" w:rsidP="00C0399B">
      <w:pPr>
        <w:spacing w:after="0"/>
        <w:rPr>
          <w:rFonts w:cs="Times New Roman"/>
          <w:b/>
          <w:bCs/>
          <w:szCs w:val="20"/>
        </w:rPr>
      </w:pPr>
      <w:r w:rsidRPr="001431E4">
        <w:rPr>
          <w:rFonts w:cs="Times New Roman"/>
          <w:b/>
          <w:bCs/>
          <w:szCs w:val="20"/>
        </w:rPr>
        <w:t xml:space="preserve">40. </w:t>
      </w:r>
      <w:r w:rsidR="001431E4" w:rsidRPr="001431E4">
        <w:rPr>
          <w:rFonts w:cs="Times New Roman"/>
          <w:b/>
          <w:bCs/>
          <w:szCs w:val="20"/>
        </w:rPr>
        <w:t>T</w:t>
      </w:r>
      <w:r w:rsidRPr="001431E4">
        <w:rPr>
          <w:rFonts w:cs="Times New Roman"/>
          <w:b/>
          <w:bCs/>
          <w:szCs w:val="20"/>
        </w:rPr>
        <w:t>ác nhân hay gặp nhất gây viêm phổi kẽ</w:t>
      </w:r>
    </w:p>
    <w:p w14:paraId="12F59E0C" w14:textId="77777777" w:rsidR="00C0399B" w:rsidRPr="00C0399B" w:rsidRDefault="00C0399B" w:rsidP="00C0399B">
      <w:pPr>
        <w:spacing w:after="0"/>
        <w:rPr>
          <w:rFonts w:cs="Times New Roman"/>
          <w:szCs w:val="20"/>
        </w:rPr>
      </w:pPr>
      <w:r w:rsidRPr="00C0399B">
        <w:rPr>
          <w:rFonts w:cs="Times New Roman"/>
          <w:szCs w:val="20"/>
        </w:rPr>
        <w:t>- Virus</w:t>
      </w:r>
    </w:p>
    <w:p w14:paraId="73BCF81D" w14:textId="043A4F51" w:rsidR="00C0399B" w:rsidRPr="00C0399B" w:rsidRDefault="00C0399B" w:rsidP="00C0399B">
      <w:pPr>
        <w:spacing w:after="0"/>
        <w:rPr>
          <w:rFonts w:cs="Times New Roman"/>
          <w:szCs w:val="20"/>
        </w:rPr>
      </w:pPr>
      <w:r w:rsidRPr="00C0399B">
        <w:rPr>
          <w:rFonts w:cs="Times New Roman"/>
          <w:szCs w:val="20"/>
        </w:rPr>
        <w:t>- Vi khuẩn không điển hình</w:t>
      </w:r>
    </w:p>
    <w:p w14:paraId="338774DC" w14:textId="65F920EE" w:rsidR="00C0399B" w:rsidRPr="001431E4" w:rsidRDefault="00C0399B" w:rsidP="00C0399B">
      <w:pPr>
        <w:spacing w:after="0"/>
        <w:rPr>
          <w:rFonts w:cs="Times New Roman"/>
          <w:b/>
          <w:bCs/>
          <w:szCs w:val="20"/>
        </w:rPr>
      </w:pPr>
      <w:r w:rsidRPr="001431E4">
        <w:rPr>
          <w:rFonts w:cs="Times New Roman"/>
          <w:b/>
          <w:bCs/>
          <w:szCs w:val="20"/>
        </w:rPr>
        <w:t>41</w:t>
      </w:r>
      <w:r w:rsidR="001431E4">
        <w:rPr>
          <w:rFonts w:cs="Times New Roman"/>
          <w:b/>
          <w:bCs/>
          <w:szCs w:val="20"/>
        </w:rPr>
        <w:t>.</w:t>
      </w:r>
      <w:r w:rsidRPr="001431E4">
        <w:rPr>
          <w:rFonts w:cs="Times New Roman"/>
          <w:b/>
          <w:bCs/>
          <w:szCs w:val="20"/>
        </w:rPr>
        <w:t xml:space="preserve"> Tác nhân nào gây viêm phổi ở trẻ &lt;</w:t>
      </w:r>
      <w:r w:rsidR="001431E4">
        <w:rPr>
          <w:rFonts w:cs="Times New Roman"/>
          <w:b/>
          <w:bCs/>
          <w:szCs w:val="20"/>
        </w:rPr>
        <w:t xml:space="preserve"> </w:t>
      </w:r>
      <w:r w:rsidRPr="001431E4">
        <w:rPr>
          <w:rFonts w:cs="Times New Roman"/>
          <w:b/>
          <w:bCs/>
          <w:szCs w:val="20"/>
        </w:rPr>
        <w:t>3 tháng tuổi, mà không gây sốt</w:t>
      </w:r>
      <w:r w:rsidR="001431E4">
        <w:rPr>
          <w:rFonts w:cs="Times New Roman"/>
          <w:b/>
          <w:bCs/>
          <w:szCs w:val="20"/>
        </w:rPr>
        <w:t>.</w:t>
      </w:r>
    </w:p>
    <w:p w14:paraId="6E9AED5E" w14:textId="44C21DAC" w:rsidR="00C0399B" w:rsidRPr="00C0399B" w:rsidRDefault="00C0399B" w:rsidP="00C0399B">
      <w:pPr>
        <w:spacing w:after="0"/>
        <w:rPr>
          <w:rFonts w:cs="Times New Roman"/>
          <w:szCs w:val="20"/>
        </w:rPr>
      </w:pPr>
      <w:r w:rsidRPr="00C0399B">
        <w:rPr>
          <w:rFonts w:cs="Times New Roman"/>
          <w:szCs w:val="20"/>
        </w:rPr>
        <w:t>- Clamydia trachomatis (con này truyền từ mẹ sang trong giai đoạn đi qua âm đạo người mẹ).</w:t>
      </w:r>
    </w:p>
    <w:p w14:paraId="489119FF" w14:textId="55E13722" w:rsidR="00C0399B" w:rsidRPr="001431E4" w:rsidRDefault="00C0399B" w:rsidP="00C0399B">
      <w:pPr>
        <w:spacing w:after="0"/>
        <w:rPr>
          <w:rFonts w:cs="Times New Roman"/>
          <w:b/>
          <w:bCs/>
          <w:szCs w:val="20"/>
        </w:rPr>
      </w:pPr>
      <w:r w:rsidRPr="001431E4">
        <w:rPr>
          <w:rFonts w:cs="Times New Roman"/>
          <w:b/>
          <w:bCs/>
          <w:szCs w:val="20"/>
        </w:rPr>
        <w:t xml:space="preserve">42. </w:t>
      </w:r>
      <w:r w:rsidR="001431E4" w:rsidRPr="001431E4">
        <w:rPr>
          <w:rFonts w:cs="Times New Roman"/>
          <w:b/>
          <w:bCs/>
          <w:szCs w:val="20"/>
        </w:rPr>
        <w:t>T</w:t>
      </w:r>
      <w:r w:rsidRPr="001431E4">
        <w:rPr>
          <w:rFonts w:cs="Times New Roman"/>
          <w:b/>
          <w:bCs/>
          <w:szCs w:val="20"/>
        </w:rPr>
        <w:t>iêu chuẩn vàng chẩn đoán bệnh hen</w:t>
      </w:r>
    </w:p>
    <w:p w14:paraId="019F2661" w14:textId="28A4993E" w:rsidR="00C0399B" w:rsidRPr="00C0399B" w:rsidRDefault="00C0399B" w:rsidP="00C0399B">
      <w:pPr>
        <w:spacing w:after="0"/>
        <w:rPr>
          <w:rFonts w:cs="Times New Roman"/>
          <w:szCs w:val="20"/>
        </w:rPr>
      </w:pPr>
      <w:r w:rsidRPr="00C0399B">
        <w:rPr>
          <w:rFonts w:cs="Times New Roman"/>
          <w:szCs w:val="20"/>
        </w:rPr>
        <w:t>- Đo chức năng hô hấp</w:t>
      </w:r>
    </w:p>
    <w:p w14:paraId="1DC7025B" w14:textId="11140CF2" w:rsidR="00C0399B" w:rsidRPr="00C0399B" w:rsidRDefault="001431E4" w:rsidP="00C0399B">
      <w:pPr>
        <w:spacing w:after="0"/>
        <w:rPr>
          <w:rFonts w:cs="Times New Roman"/>
          <w:szCs w:val="20"/>
        </w:rPr>
      </w:pPr>
      <w:r>
        <w:rPr>
          <w:rFonts w:cs="Times New Roman"/>
          <w:szCs w:val="20"/>
        </w:rPr>
        <w:t xml:space="preserve">- </w:t>
      </w:r>
      <w:r w:rsidR="00C0399B" w:rsidRPr="00C0399B">
        <w:rPr>
          <w:rFonts w:cs="Times New Roman"/>
          <w:szCs w:val="20"/>
        </w:rPr>
        <w:t>Ở trẻ em rất khó làm, đặc biệt trẻ &lt; 5 tuổi do trẻ không hợp tác, hoặc làm không đúng.</w:t>
      </w:r>
      <w:r>
        <w:rPr>
          <w:rFonts w:cs="Times New Roman"/>
          <w:szCs w:val="20"/>
        </w:rPr>
        <w:t xml:space="preserve"> </w:t>
      </w:r>
      <w:r w:rsidR="00C0399B" w:rsidRPr="00C0399B">
        <w:rPr>
          <w:rFonts w:cs="Times New Roman"/>
          <w:szCs w:val="20"/>
        </w:rPr>
        <w:t>Do vậy không có tiêu chuẩn vàng để chẩn đoán bệnh hen ở trẻ &lt;</w:t>
      </w:r>
      <w:r>
        <w:rPr>
          <w:rFonts w:cs="Times New Roman"/>
          <w:szCs w:val="20"/>
        </w:rPr>
        <w:t xml:space="preserve"> </w:t>
      </w:r>
      <w:r w:rsidR="00C0399B" w:rsidRPr="00C0399B">
        <w:rPr>
          <w:rFonts w:cs="Times New Roman"/>
          <w:szCs w:val="20"/>
        </w:rPr>
        <w:t>5 tuổi.</w:t>
      </w:r>
    </w:p>
    <w:p w14:paraId="76B214E1" w14:textId="5C06A047" w:rsidR="00C0399B" w:rsidRPr="00202ECF" w:rsidRDefault="00C0399B" w:rsidP="00C0399B">
      <w:pPr>
        <w:spacing w:after="0"/>
        <w:rPr>
          <w:rFonts w:cs="Times New Roman"/>
          <w:b/>
          <w:bCs/>
          <w:szCs w:val="20"/>
        </w:rPr>
      </w:pPr>
      <w:r w:rsidRPr="00202ECF">
        <w:rPr>
          <w:rFonts w:cs="Times New Roman"/>
          <w:b/>
          <w:bCs/>
          <w:szCs w:val="20"/>
        </w:rPr>
        <w:t>43. Tiếp cận một trẻ có triệu chứng khò khè nghĩ đến những nguyên nhân nào?</w:t>
      </w:r>
    </w:p>
    <w:tbl>
      <w:tblPr>
        <w:tblStyle w:val="TableGrid"/>
        <w:tblW w:w="0" w:type="auto"/>
        <w:tblLook w:val="04A0" w:firstRow="1" w:lastRow="0" w:firstColumn="1" w:lastColumn="0" w:noHBand="0" w:noVBand="1"/>
      </w:tblPr>
      <w:tblGrid>
        <w:gridCol w:w="2254"/>
        <w:gridCol w:w="2255"/>
      </w:tblGrid>
      <w:tr w:rsidR="007A7D19" w14:paraId="6C265B4C" w14:textId="77777777" w:rsidTr="007A7D19">
        <w:tc>
          <w:tcPr>
            <w:tcW w:w="2254" w:type="dxa"/>
          </w:tcPr>
          <w:p w14:paraId="63ED616F" w14:textId="1C66DE47" w:rsidR="007A7D19" w:rsidRDefault="007A7D19" w:rsidP="007A7D19">
            <w:pPr>
              <w:rPr>
                <w:rFonts w:cs="Times New Roman"/>
                <w:szCs w:val="20"/>
              </w:rPr>
            </w:pPr>
            <w:r w:rsidRPr="00597023">
              <w:t>Cấp tính</w:t>
            </w:r>
          </w:p>
        </w:tc>
        <w:tc>
          <w:tcPr>
            <w:tcW w:w="2255" w:type="dxa"/>
          </w:tcPr>
          <w:p w14:paraId="24BFC647" w14:textId="316A054A" w:rsidR="007A7D19" w:rsidRDefault="007A7D19" w:rsidP="007A7D19">
            <w:pPr>
              <w:rPr>
                <w:rFonts w:cs="Times New Roman"/>
                <w:szCs w:val="20"/>
              </w:rPr>
            </w:pPr>
            <w:r w:rsidRPr="00597023">
              <w:t>Mạn tính</w:t>
            </w:r>
          </w:p>
        </w:tc>
      </w:tr>
      <w:tr w:rsidR="007A7D19" w14:paraId="768D998F" w14:textId="77777777" w:rsidTr="007A7D19">
        <w:tc>
          <w:tcPr>
            <w:tcW w:w="2254" w:type="dxa"/>
          </w:tcPr>
          <w:p w14:paraId="168953B8" w14:textId="4B59A3E6" w:rsidR="007A7D19" w:rsidRDefault="007A7D19" w:rsidP="007A7D19">
            <w:pPr>
              <w:rPr>
                <w:rFonts w:cs="Times New Roman"/>
                <w:szCs w:val="20"/>
              </w:rPr>
            </w:pPr>
            <w:r w:rsidRPr="00597023">
              <w:t>1. Viêm tiểu phế quản cấp</w:t>
            </w:r>
          </w:p>
        </w:tc>
        <w:tc>
          <w:tcPr>
            <w:tcW w:w="2255" w:type="dxa"/>
          </w:tcPr>
          <w:p w14:paraId="2D5D7CE8" w14:textId="1744565D" w:rsidR="007A7D19" w:rsidRDefault="007A7D19" w:rsidP="007A7D19">
            <w:pPr>
              <w:rPr>
                <w:rFonts w:cs="Times New Roman"/>
                <w:szCs w:val="20"/>
              </w:rPr>
            </w:pPr>
            <w:r w:rsidRPr="00015F8C">
              <w:rPr>
                <w:rFonts w:cs="Times New Roman"/>
                <w:szCs w:val="20"/>
              </w:rPr>
              <w:t>1. Suy tim</w:t>
            </w:r>
          </w:p>
        </w:tc>
      </w:tr>
      <w:tr w:rsidR="007A7D19" w14:paraId="26886944" w14:textId="77777777" w:rsidTr="007A7D19">
        <w:tc>
          <w:tcPr>
            <w:tcW w:w="2254" w:type="dxa"/>
          </w:tcPr>
          <w:p w14:paraId="3148F584" w14:textId="48F19B5A" w:rsidR="007A7D19" w:rsidRDefault="007A7D19" w:rsidP="007A7D19">
            <w:pPr>
              <w:rPr>
                <w:rFonts w:cs="Times New Roman"/>
                <w:szCs w:val="20"/>
              </w:rPr>
            </w:pPr>
            <w:r w:rsidRPr="00597023">
              <w:t>2. Viêm phổi</w:t>
            </w:r>
          </w:p>
        </w:tc>
        <w:tc>
          <w:tcPr>
            <w:tcW w:w="2255" w:type="dxa"/>
          </w:tcPr>
          <w:p w14:paraId="56FF9873" w14:textId="0574CF29" w:rsidR="007A7D19" w:rsidRDefault="007A7D19" w:rsidP="007A7D19">
            <w:pPr>
              <w:rPr>
                <w:rFonts w:cs="Times New Roman"/>
                <w:szCs w:val="20"/>
              </w:rPr>
            </w:pPr>
            <w:r w:rsidRPr="00015F8C">
              <w:rPr>
                <w:rFonts w:cs="Times New Roman"/>
                <w:szCs w:val="20"/>
              </w:rPr>
              <w:t xml:space="preserve">2. </w:t>
            </w:r>
            <w:r>
              <w:rPr>
                <w:rFonts w:cs="Times New Roman"/>
                <w:szCs w:val="20"/>
              </w:rPr>
              <w:t>H</w:t>
            </w:r>
            <w:r w:rsidRPr="00015F8C">
              <w:rPr>
                <w:rFonts w:cs="Times New Roman"/>
                <w:szCs w:val="20"/>
              </w:rPr>
              <w:t>en phế quản</w:t>
            </w:r>
          </w:p>
        </w:tc>
      </w:tr>
      <w:tr w:rsidR="007A7D19" w14:paraId="35B3CA82" w14:textId="77777777" w:rsidTr="007A7D19">
        <w:tc>
          <w:tcPr>
            <w:tcW w:w="2254" w:type="dxa"/>
          </w:tcPr>
          <w:p w14:paraId="5A3B2859" w14:textId="77E19BA4" w:rsidR="007A7D19" w:rsidRDefault="007A7D19" w:rsidP="007A7D19">
            <w:pPr>
              <w:rPr>
                <w:rFonts w:cs="Times New Roman"/>
                <w:szCs w:val="20"/>
              </w:rPr>
            </w:pPr>
            <w:r w:rsidRPr="00597023">
              <w:t>3. Dị vật</w:t>
            </w:r>
          </w:p>
        </w:tc>
        <w:tc>
          <w:tcPr>
            <w:tcW w:w="2255" w:type="dxa"/>
          </w:tcPr>
          <w:p w14:paraId="2A87C596" w14:textId="313CE7D3" w:rsidR="007A7D19" w:rsidRDefault="007A7D19" w:rsidP="007A7D19">
            <w:pPr>
              <w:rPr>
                <w:rFonts w:cs="Times New Roman"/>
                <w:szCs w:val="20"/>
              </w:rPr>
            </w:pPr>
            <w:r w:rsidRPr="00015F8C">
              <w:rPr>
                <w:rFonts w:cs="Times New Roman"/>
                <w:szCs w:val="20"/>
              </w:rPr>
              <w:t xml:space="preserve">3. </w:t>
            </w:r>
            <w:r>
              <w:rPr>
                <w:rFonts w:cs="Times New Roman"/>
                <w:szCs w:val="20"/>
              </w:rPr>
              <w:t>T</w:t>
            </w:r>
            <w:r w:rsidRPr="00015F8C">
              <w:rPr>
                <w:rFonts w:cs="Times New Roman"/>
                <w:szCs w:val="20"/>
              </w:rPr>
              <w:t>rào ngược dạ dày thực quản.</w:t>
            </w:r>
          </w:p>
        </w:tc>
      </w:tr>
      <w:tr w:rsidR="007A7D19" w14:paraId="5231F5AB" w14:textId="77777777" w:rsidTr="007A7D19">
        <w:tc>
          <w:tcPr>
            <w:tcW w:w="2254" w:type="dxa"/>
          </w:tcPr>
          <w:p w14:paraId="4D6CADD9" w14:textId="086459A0" w:rsidR="007A7D19" w:rsidRDefault="007A7D19" w:rsidP="007A7D19">
            <w:pPr>
              <w:rPr>
                <w:rFonts w:cs="Times New Roman"/>
                <w:szCs w:val="20"/>
              </w:rPr>
            </w:pPr>
            <w:r w:rsidRPr="00597023">
              <w:t xml:space="preserve">4. </w:t>
            </w:r>
            <w:r>
              <w:t>C</w:t>
            </w:r>
            <w:r w:rsidRPr="00597023">
              <w:t>o thắt phế quản</w:t>
            </w:r>
          </w:p>
        </w:tc>
        <w:tc>
          <w:tcPr>
            <w:tcW w:w="2255" w:type="dxa"/>
          </w:tcPr>
          <w:p w14:paraId="5D5648C1" w14:textId="0D2022B0" w:rsidR="007A7D19" w:rsidRDefault="007A7D19" w:rsidP="007A7D19">
            <w:pPr>
              <w:rPr>
                <w:rFonts w:cs="Times New Roman"/>
                <w:szCs w:val="20"/>
              </w:rPr>
            </w:pPr>
            <w:r w:rsidRPr="00015F8C">
              <w:rPr>
                <w:rFonts w:cs="Times New Roman"/>
                <w:szCs w:val="20"/>
              </w:rPr>
              <w:t xml:space="preserve">4. </w:t>
            </w:r>
            <w:r>
              <w:rPr>
                <w:rFonts w:cs="Times New Roman"/>
                <w:szCs w:val="20"/>
              </w:rPr>
              <w:t>N</w:t>
            </w:r>
            <w:r w:rsidRPr="00015F8C">
              <w:rPr>
                <w:rFonts w:cs="Times New Roman"/>
                <w:szCs w:val="20"/>
              </w:rPr>
              <w:t>huyễn khí quản</w:t>
            </w:r>
          </w:p>
        </w:tc>
      </w:tr>
      <w:tr w:rsidR="007A7D19" w14:paraId="56DDC640" w14:textId="77777777" w:rsidTr="007A7D19">
        <w:tc>
          <w:tcPr>
            <w:tcW w:w="2254" w:type="dxa"/>
          </w:tcPr>
          <w:p w14:paraId="61AA8DFD" w14:textId="7A171CF9" w:rsidR="007A7D19" w:rsidRDefault="007A7D19" w:rsidP="007A7D19">
            <w:pPr>
              <w:rPr>
                <w:rFonts w:cs="Times New Roman"/>
                <w:szCs w:val="20"/>
              </w:rPr>
            </w:pPr>
            <w:r w:rsidRPr="00597023">
              <w:t xml:space="preserve">5. </w:t>
            </w:r>
            <w:r>
              <w:t>B</w:t>
            </w:r>
            <w:r w:rsidRPr="00597023">
              <w:t>ệnh lí hô hấp có khò khè</w:t>
            </w:r>
          </w:p>
        </w:tc>
        <w:tc>
          <w:tcPr>
            <w:tcW w:w="2255" w:type="dxa"/>
          </w:tcPr>
          <w:p w14:paraId="67162030" w14:textId="77777777" w:rsidR="007A7D19" w:rsidRDefault="007A7D19" w:rsidP="007A7D19">
            <w:pPr>
              <w:rPr>
                <w:rFonts w:cs="Times New Roman"/>
                <w:szCs w:val="20"/>
              </w:rPr>
            </w:pPr>
          </w:p>
        </w:tc>
      </w:tr>
      <w:tr w:rsidR="007A7D19" w14:paraId="135BA6A2" w14:textId="77777777" w:rsidTr="007A7D19">
        <w:tc>
          <w:tcPr>
            <w:tcW w:w="2254" w:type="dxa"/>
          </w:tcPr>
          <w:p w14:paraId="0F082B68" w14:textId="4727A09E" w:rsidR="007A7D19" w:rsidRPr="00597023" w:rsidRDefault="007A7D19" w:rsidP="007A7D19">
            <w:r>
              <w:t>6. Những trường hợp khác</w:t>
            </w:r>
          </w:p>
        </w:tc>
        <w:tc>
          <w:tcPr>
            <w:tcW w:w="2255" w:type="dxa"/>
          </w:tcPr>
          <w:p w14:paraId="4775F598" w14:textId="77777777" w:rsidR="007A7D19" w:rsidRDefault="007A7D19" w:rsidP="007A7D19">
            <w:pPr>
              <w:rPr>
                <w:rFonts w:cs="Times New Roman"/>
                <w:szCs w:val="20"/>
              </w:rPr>
            </w:pPr>
          </w:p>
        </w:tc>
      </w:tr>
    </w:tbl>
    <w:p w14:paraId="3AFDCD41" w14:textId="60E42794" w:rsidR="00C0399B" w:rsidRPr="00E062B4" w:rsidRDefault="00C0399B" w:rsidP="00C0399B">
      <w:pPr>
        <w:spacing w:after="0"/>
        <w:rPr>
          <w:rFonts w:cs="Times New Roman"/>
          <w:b/>
          <w:bCs/>
          <w:szCs w:val="20"/>
        </w:rPr>
      </w:pPr>
      <w:r w:rsidRPr="00E062B4">
        <w:rPr>
          <w:rFonts w:cs="Times New Roman"/>
          <w:b/>
          <w:bCs/>
          <w:szCs w:val="20"/>
        </w:rPr>
        <w:t>44. Những con vi khuẩn nào hay gặp gây viêm phổi không điển hình?</w:t>
      </w:r>
    </w:p>
    <w:p w14:paraId="35B7FBC6" w14:textId="110D7830" w:rsidR="00C0399B" w:rsidRPr="00C0399B" w:rsidRDefault="00E062B4" w:rsidP="00C0399B">
      <w:pPr>
        <w:spacing w:after="0"/>
        <w:rPr>
          <w:rFonts w:cs="Times New Roman"/>
          <w:szCs w:val="20"/>
        </w:rPr>
      </w:pPr>
      <w:r>
        <w:rPr>
          <w:rFonts w:cs="Times New Roman"/>
          <w:szCs w:val="20"/>
        </w:rPr>
        <w:t>C</w:t>
      </w:r>
      <w:r w:rsidR="00C0399B" w:rsidRPr="00C0399B">
        <w:rPr>
          <w:rFonts w:cs="Times New Roman"/>
          <w:szCs w:val="20"/>
        </w:rPr>
        <w:t xml:space="preserve">ó 3 </w:t>
      </w:r>
      <w:r>
        <w:rPr>
          <w:rFonts w:cs="Times New Roman"/>
          <w:szCs w:val="20"/>
        </w:rPr>
        <w:t>loại</w:t>
      </w:r>
      <w:r w:rsidR="00C0399B" w:rsidRPr="00C0399B">
        <w:rPr>
          <w:rFonts w:cs="Times New Roman"/>
          <w:szCs w:val="20"/>
        </w:rPr>
        <w:t xml:space="preserve"> hay gặp:</w:t>
      </w:r>
    </w:p>
    <w:p w14:paraId="6E42A781" w14:textId="7545F574" w:rsidR="00C0399B" w:rsidRPr="00C0399B" w:rsidRDefault="00C0399B" w:rsidP="00C0399B">
      <w:pPr>
        <w:spacing w:after="0"/>
        <w:rPr>
          <w:rFonts w:cs="Times New Roman"/>
          <w:szCs w:val="20"/>
        </w:rPr>
      </w:pPr>
      <w:r w:rsidRPr="00C0399B">
        <w:rPr>
          <w:rFonts w:cs="Times New Roman"/>
          <w:szCs w:val="20"/>
        </w:rPr>
        <w:t>+ Mycoplasma pneumoniae đứng đầu</w:t>
      </w:r>
    </w:p>
    <w:p w14:paraId="0E20F222" w14:textId="3D69194C" w:rsidR="00C0399B" w:rsidRPr="00C0399B" w:rsidRDefault="00E062B4" w:rsidP="00C0399B">
      <w:pPr>
        <w:spacing w:after="0"/>
        <w:rPr>
          <w:rFonts w:cs="Times New Roman"/>
          <w:szCs w:val="20"/>
        </w:rPr>
      </w:pPr>
      <w:r>
        <w:rPr>
          <w:rFonts w:cs="Times New Roman"/>
          <w:szCs w:val="20"/>
        </w:rPr>
        <w:t>+</w:t>
      </w:r>
      <w:r w:rsidR="00C0399B" w:rsidRPr="00C0399B">
        <w:rPr>
          <w:rFonts w:cs="Times New Roman"/>
          <w:szCs w:val="20"/>
        </w:rPr>
        <w:t xml:space="preserve"> Chlamydia pneumoniae</w:t>
      </w:r>
    </w:p>
    <w:p w14:paraId="20F5B5FB" w14:textId="0CBB3606" w:rsidR="00C0399B" w:rsidRPr="00C0399B" w:rsidRDefault="00E062B4" w:rsidP="00C0399B">
      <w:pPr>
        <w:spacing w:after="0"/>
        <w:rPr>
          <w:rFonts w:cs="Times New Roman"/>
          <w:szCs w:val="20"/>
        </w:rPr>
      </w:pPr>
      <w:r>
        <w:rPr>
          <w:rFonts w:cs="Times New Roman"/>
          <w:szCs w:val="20"/>
        </w:rPr>
        <w:t>+</w:t>
      </w:r>
      <w:r w:rsidR="00C0399B" w:rsidRPr="00C0399B">
        <w:rPr>
          <w:rFonts w:cs="Times New Roman"/>
          <w:szCs w:val="20"/>
        </w:rPr>
        <w:t xml:space="preserve"> Legionella pneumoniae</w:t>
      </w:r>
    </w:p>
    <w:p w14:paraId="0D53176F" w14:textId="469C2746" w:rsidR="00C0399B" w:rsidRPr="00C4444C" w:rsidRDefault="00C0399B" w:rsidP="00C0399B">
      <w:pPr>
        <w:spacing w:after="0"/>
        <w:rPr>
          <w:rFonts w:cs="Times New Roman"/>
          <w:b/>
          <w:bCs/>
          <w:szCs w:val="20"/>
        </w:rPr>
      </w:pPr>
      <w:r w:rsidRPr="00C4444C">
        <w:rPr>
          <w:rFonts w:cs="Times New Roman"/>
          <w:b/>
          <w:bCs/>
          <w:szCs w:val="20"/>
        </w:rPr>
        <w:t>45. Kể tên các loại v</w:t>
      </w:r>
      <w:r w:rsidR="005223F8">
        <w:rPr>
          <w:rFonts w:cs="Times New Roman"/>
          <w:b/>
          <w:bCs/>
          <w:szCs w:val="20"/>
        </w:rPr>
        <w:t>accin</w:t>
      </w:r>
      <w:r w:rsidRPr="00C4444C">
        <w:rPr>
          <w:rFonts w:cs="Times New Roman"/>
          <w:b/>
          <w:bCs/>
          <w:szCs w:val="20"/>
        </w:rPr>
        <w:t xml:space="preserve"> phế cầu?</w:t>
      </w:r>
    </w:p>
    <w:p w14:paraId="47B6A81C" w14:textId="57BF05EC" w:rsidR="00C0399B" w:rsidRPr="00C0399B" w:rsidRDefault="00C0399B" w:rsidP="00C0399B">
      <w:pPr>
        <w:spacing w:after="0"/>
        <w:rPr>
          <w:rFonts w:cs="Times New Roman"/>
          <w:szCs w:val="20"/>
        </w:rPr>
      </w:pPr>
      <w:r w:rsidRPr="00C0399B">
        <w:rPr>
          <w:rFonts w:cs="Times New Roman"/>
          <w:szCs w:val="20"/>
        </w:rPr>
        <w:t>- Hiện nay, tại Việt Nam có 2 loại v</w:t>
      </w:r>
      <w:r w:rsidR="00C4444C">
        <w:rPr>
          <w:rFonts w:cs="Times New Roman"/>
          <w:szCs w:val="20"/>
        </w:rPr>
        <w:t>ac</w:t>
      </w:r>
      <w:r w:rsidR="007720A0">
        <w:rPr>
          <w:rFonts w:cs="Times New Roman"/>
          <w:szCs w:val="20"/>
        </w:rPr>
        <w:t>c</w:t>
      </w:r>
      <w:r w:rsidRPr="00C0399B">
        <w:rPr>
          <w:rFonts w:cs="Times New Roman"/>
          <w:szCs w:val="20"/>
        </w:rPr>
        <w:t>in khác nhau được dùng cho các nhóm tuổi khác nhau:</w:t>
      </w:r>
    </w:p>
    <w:p w14:paraId="455C0925" w14:textId="3D9C0ED3" w:rsidR="00C0399B" w:rsidRPr="00C0399B" w:rsidRDefault="00C0399B" w:rsidP="00C0399B">
      <w:pPr>
        <w:spacing w:after="0"/>
        <w:rPr>
          <w:rFonts w:cs="Times New Roman"/>
          <w:szCs w:val="20"/>
        </w:rPr>
      </w:pPr>
      <w:r w:rsidRPr="00C0399B">
        <w:rPr>
          <w:rFonts w:cs="Times New Roman"/>
          <w:szCs w:val="20"/>
        </w:rPr>
        <w:lastRenderedPageBreak/>
        <w:t>+ Loại v</w:t>
      </w:r>
      <w:r w:rsidR="005223F8">
        <w:rPr>
          <w:rFonts w:cs="Times New Roman"/>
          <w:szCs w:val="20"/>
        </w:rPr>
        <w:t>accin</w:t>
      </w:r>
      <w:r w:rsidRPr="00C0399B">
        <w:rPr>
          <w:rFonts w:cs="Times New Roman"/>
          <w:szCs w:val="20"/>
        </w:rPr>
        <w:t xml:space="preserve"> đầu tiên, PCV 10 hay được biết đến với tên thương phẩm là Synflorix giúp ngừa được 10 chủng phế cầu khác nhau. PCV 10 được tiêm cho các bé từ 6 tuần đến 5 tuổi. Đây là loại v</w:t>
      </w:r>
      <w:r w:rsidR="00C4444C">
        <w:rPr>
          <w:rFonts w:cs="Times New Roman"/>
          <w:szCs w:val="20"/>
        </w:rPr>
        <w:t>ac</w:t>
      </w:r>
      <w:r w:rsidR="002570BF">
        <w:rPr>
          <w:rFonts w:cs="Times New Roman"/>
          <w:szCs w:val="20"/>
        </w:rPr>
        <w:t>c</w:t>
      </w:r>
      <w:r w:rsidRPr="00C0399B">
        <w:rPr>
          <w:rFonts w:cs="Times New Roman"/>
          <w:szCs w:val="20"/>
        </w:rPr>
        <w:t>in có thêm tác dụng ngừa viêm phổi và viêm tai giữa.</w:t>
      </w:r>
    </w:p>
    <w:p w14:paraId="74827D37" w14:textId="01687A7B" w:rsidR="00C4444C" w:rsidRDefault="00C0399B" w:rsidP="00C0399B">
      <w:pPr>
        <w:spacing w:after="0"/>
        <w:rPr>
          <w:rFonts w:cs="Times New Roman"/>
          <w:szCs w:val="20"/>
        </w:rPr>
      </w:pPr>
      <w:r w:rsidRPr="00C0399B">
        <w:rPr>
          <w:rFonts w:cs="Times New Roman"/>
          <w:szCs w:val="20"/>
        </w:rPr>
        <w:t>+ V</w:t>
      </w:r>
      <w:r w:rsidR="005223F8">
        <w:rPr>
          <w:rFonts w:cs="Times New Roman"/>
          <w:szCs w:val="20"/>
        </w:rPr>
        <w:t>accin</w:t>
      </w:r>
      <w:r w:rsidRPr="00C0399B">
        <w:rPr>
          <w:rFonts w:cs="Times New Roman"/>
          <w:szCs w:val="20"/>
        </w:rPr>
        <w:t xml:space="preserve"> PPSV23 với tên thương phẩm là Pneum</w:t>
      </w:r>
      <w:r w:rsidR="00E95CA8">
        <w:rPr>
          <w:rFonts w:cs="Times New Roman"/>
          <w:szCs w:val="20"/>
        </w:rPr>
        <w:t>O</w:t>
      </w:r>
      <w:r w:rsidR="00813192">
        <w:rPr>
          <w:rFonts w:cs="Times New Roman"/>
          <w:szCs w:val="20"/>
        </w:rPr>
        <w:t>23</w:t>
      </w:r>
      <w:r w:rsidRPr="00C0399B">
        <w:rPr>
          <w:rFonts w:cs="Times New Roman"/>
          <w:szCs w:val="20"/>
        </w:rPr>
        <w:t xml:space="preserve"> tuy không có công dụng ngừa viêm phổi, viêm tai giữa nhưng có thể bảo vệ bé trước sự đe dọa của 23 chủng vi khuẩn phế cầu khác nhau. V</w:t>
      </w:r>
      <w:r w:rsidR="005223F8">
        <w:rPr>
          <w:rFonts w:cs="Times New Roman"/>
          <w:szCs w:val="20"/>
        </w:rPr>
        <w:t>accin</w:t>
      </w:r>
      <w:r w:rsidRPr="00C0399B">
        <w:rPr>
          <w:rFonts w:cs="Times New Roman"/>
          <w:szCs w:val="20"/>
        </w:rPr>
        <w:t xml:space="preserve"> này được sử dụng cho trẻ từ 2 tuổi trở lên và chỉ cần chích 1 mũi duy nhất.</w:t>
      </w:r>
    </w:p>
    <w:p w14:paraId="76D7BB83" w14:textId="2C57EC46" w:rsidR="00C0399B" w:rsidRPr="00C0399B" w:rsidRDefault="00C4444C" w:rsidP="00C0399B">
      <w:pPr>
        <w:spacing w:after="0"/>
        <w:rPr>
          <w:rFonts w:cs="Times New Roman"/>
          <w:szCs w:val="20"/>
        </w:rPr>
      </w:pPr>
      <w:r>
        <w:rPr>
          <w:rFonts w:cs="Times New Roman"/>
          <w:szCs w:val="20"/>
        </w:rPr>
        <w:t xml:space="preserve">- </w:t>
      </w:r>
      <w:r w:rsidR="00C0399B" w:rsidRPr="00C0399B">
        <w:rPr>
          <w:rFonts w:cs="Times New Roman"/>
          <w:szCs w:val="20"/>
        </w:rPr>
        <w:t>Trong trường hợp trẻ bị giảm miễn dịch, có thể cần phải tiêm nhắc lại</w:t>
      </w:r>
      <w:r>
        <w:rPr>
          <w:rFonts w:cs="Times New Roman"/>
          <w:szCs w:val="20"/>
        </w:rPr>
        <w:t>.</w:t>
      </w:r>
    </w:p>
    <w:p w14:paraId="64DB8A41" w14:textId="62B31036" w:rsidR="00C0399B" w:rsidRPr="00C4444C" w:rsidRDefault="00C0399B" w:rsidP="00C0399B">
      <w:pPr>
        <w:spacing w:after="0"/>
        <w:rPr>
          <w:rFonts w:cs="Times New Roman"/>
          <w:b/>
          <w:bCs/>
          <w:szCs w:val="20"/>
        </w:rPr>
      </w:pPr>
      <w:r w:rsidRPr="00C4444C">
        <w:rPr>
          <w:rFonts w:cs="Times New Roman"/>
          <w:b/>
          <w:bCs/>
          <w:szCs w:val="20"/>
        </w:rPr>
        <w:t>46. Đo Sp</w:t>
      </w:r>
      <w:r w:rsidR="00E95CA8" w:rsidRPr="003623AC">
        <w:rPr>
          <w:rFonts w:cs="Times New Roman"/>
          <w:b/>
          <w:bCs/>
          <w:szCs w:val="20"/>
        </w:rPr>
        <w:t>O</w:t>
      </w:r>
      <w:r w:rsidR="00E95CA8" w:rsidRPr="003623AC">
        <w:rPr>
          <w:rFonts w:cs="Times New Roman"/>
          <w:b/>
          <w:bCs/>
          <w:szCs w:val="20"/>
          <w:vertAlign w:val="subscript"/>
        </w:rPr>
        <w:t>2</w:t>
      </w:r>
      <w:r w:rsidRPr="00C4444C">
        <w:rPr>
          <w:rFonts w:cs="Times New Roman"/>
          <w:b/>
          <w:bCs/>
          <w:szCs w:val="20"/>
        </w:rPr>
        <w:t xml:space="preserve"> có thể bị thay đổi do những nguyên nhân gì</w:t>
      </w:r>
      <w:r w:rsidR="00C4444C">
        <w:rPr>
          <w:rFonts w:cs="Times New Roman"/>
          <w:b/>
          <w:bCs/>
          <w:szCs w:val="20"/>
        </w:rPr>
        <w:t>?</w:t>
      </w:r>
    </w:p>
    <w:p w14:paraId="5553DDA4" w14:textId="64DC99F9" w:rsidR="00C0399B" w:rsidRPr="00C0399B" w:rsidRDefault="00C0399B" w:rsidP="00C0399B">
      <w:pPr>
        <w:spacing w:after="0"/>
        <w:rPr>
          <w:rFonts w:cs="Times New Roman"/>
          <w:szCs w:val="20"/>
        </w:rPr>
      </w:pPr>
      <w:r w:rsidRPr="00C0399B">
        <w:rPr>
          <w:rFonts w:cs="Times New Roman"/>
          <w:szCs w:val="20"/>
        </w:rPr>
        <w:t>- Tay, chân lạnh</w:t>
      </w:r>
    </w:p>
    <w:p w14:paraId="0D6ACA5A" w14:textId="24DBCB18" w:rsidR="00C0399B" w:rsidRPr="00C0399B" w:rsidRDefault="00C0399B" w:rsidP="00C0399B">
      <w:pPr>
        <w:spacing w:after="0"/>
        <w:rPr>
          <w:rFonts w:cs="Times New Roman"/>
          <w:szCs w:val="20"/>
        </w:rPr>
      </w:pPr>
      <w:r w:rsidRPr="00C0399B">
        <w:rPr>
          <w:rFonts w:cs="Times New Roman"/>
          <w:szCs w:val="20"/>
        </w:rPr>
        <w:t xml:space="preserve">- </w:t>
      </w:r>
      <w:r w:rsidR="00C4444C">
        <w:rPr>
          <w:rFonts w:cs="Times New Roman"/>
          <w:szCs w:val="20"/>
        </w:rPr>
        <w:t>B</w:t>
      </w:r>
      <w:r w:rsidRPr="00C0399B">
        <w:rPr>
          <w:rFonts w:cs="Times New Roman"/>
          <w:szCs w:val="20"/>
        </w:rPr>
        <w:t>ệnh nhận nhúc nhích</w:t>
      </w:r>
    </w:p>
    <w:p w14:paraId="6D49CCCD" w14:textId="0745C29B" w:rsidR="00C0399B" w:rsidRPr="00C0399B" w:rsidRDefault="00C0399B" w:rsidP="00C0399B">
      <w:pPr>
        <w:spacing w:after="0"/>
        <w:rPr>
          <w:rFonts w:cs="Times New Roman"/>
          <w:szCs w:val="20"/>
        </w:rPr>
      </w:pPr>
      <w:r w:rsidRPr="00C0399B">
        <w:rPr>
          <w:rFonts w:cs="Times New Roman"/>
          <w:szCs w:val="20"/>
        </w:rPr>
        <w:t xml:space="preserve">- </w:t>
      </w:r>
      <w:r w:rsidR="00C4444C">
        <w:rPr>
          <w:rFonts w:cs="Times New Roman"/>
          <w:szCs w:val="20"/>
        </w:rPr>
        <w:t>B</w:t>
      </w:r>
      <w:r w:rsidRPr="00C0399B">
        <w:rPr>
          <w:rFonts w:cs="Times New Roman"/>
          <w:szCs w:val="20"/>
        </w:rPr>
        <w:t>ệnh nhân có sơn móng tay, móng chân nếu để kẹp đo trên chỗ sơn này có thể sai kết quả</w:t>
      </w:r>
    </w:p>
    <w:p w14:paraId="4342B9A0" w14:textId="6F7D9493" w:rsidR="00C0399B" w:rsidRPr="0061679E" w:rsidRDefault="00C0399B" w:rsidP="00C0399B">
      <w:pPr>
        <w:spacing w:after="0"/>
        <w:rPr>
          <w:rFonts w:cs="Times New Roman"/>
          <w:b/>
          <w:bCs/>
          <w:szCs w:val="20"/>
        </w:rPr>
      </w:pPr>
      <w:r w:rsidRPr="0061679E">
        <w:rPr>
          <w:rFonts w:cs="Times New Roman"/>
          <w:b/>
          <w:bCs/>
          <w:szCs w:val="20"/>
        </w:rPr>
        <w:t xml:space="preserve">47. </w:t>
      </w:r>
      <w:r w:rsidR="00C4444C" w:rsidRPr="0061679E">
        <w:rPr>
          <w:rFonts w:cs="Times New Roman"/>
          <w:b/>
          <w:bCs/>
          <w:szCs w:val="20"/>
        </w:rPr>
        <w:t>T</w:t>
      </w:r>
      <w:r w:rsidRPr="0061679E">
        <w:rPr>
          <w:rFonts w:cs="Times New Roman"/>
          <w:b/>
          <w:bCs/>
          <w:szCs w:val="20"/>
        </w:rPr>
        <w:t>ại sao dấu</w:t>
      </w:r>
      <w:r w:rsidR="00C4444C" w:rsidRPr="0061679E">
        <w:rPr>
          <w:rFonts w:cs="Times New Roman"/>
          <w:b/>
          <w:bCs/>
          <w:szCs w:val="20"/>
        </w:rPr>
        <w:t xml:space="preserve"> rút lõm lồng ngực</w:t>
      </w:r>
      <w:r w:rsidRPr="0061679E">
        <w:rPr>
          <w:rFonts w:cs="Times New Roman"/>
          <w:b/>
          <w:bCs/>
          <w:szCs w:val="20"/>
        </w:rPr>
        <w:t xml:space="preserve"> ở trẻ lớn rất khó khám, gần như không ý nghĩa?</w:t>
      </w:r>
    </w:p>
    <w:p w14:paraId="091EAEEC" w14:textId="6595C75C" w:rsidR="00C0399B" w:rsidRPr="00C0399B" w:rsidRDefault="00C0399B" w:rsidP="00C0399B">
      <w:pPr>
        <w:spacing w:after="0"/>
        <w:rPr>
          <w:rFonts w:cs="Times New Roman"/>
          <w:szCs w:val="20"/>
        </w:rPr>
      </w:pPr>
      <w:r w:rsidRPr="00C0399B">
        <w:rPr>
          <w:rFonts w:cs="Times New Roman"/>
          <w:szCs w:val="20"/>
        </w:rPr>
        <w:t>- Thành ngực ở trẻ &gt;</w:t>
      </w:r>
      <w:r w:rsidR="0061679E">
        <w:rPr>
          <w:rFonts w:cs="Times New Roman"/>
          <w:szCs w:val="20"/>
        </w:rPr>
        <w:t xml:space="preserve"> </w:t>
      </w:r>
      <w:r w:rsidRPr="00C0399B">
        <w:rPr>
          <w:rFonts w:cs="Times New Roman"/>
          <w:szCs w:val="20"/>
        </w:rPr>
        <w:t>5 tuổi, thường cứng, trẻ rất khó để có RLLN</w:t>
      </w:r>
      <w:r w:rsidR="0061679E">
        <w:rPr>
          <w:rFonts w:cs="Times New Roman"/>
          <w:szCs w:val="20"/>
        </w:rPr>
        <w:t xml:space="preserve"> (rút lõm lồng ngực)</w:t>
      </w:r>
      <w:r w:rsidRPr="00C0399B">
        <w:rPr>
          <w:rFonts w:cs="Times New Roman"/>
          <w:szCs w:val="20"/>
        </w:rPr>
        <w:t>.</w:t>
      </w:r>
    </w:p>
    <w:p w14:paraId="792945B5" w14:textId="39B37868" w:rsidR="00C0399B" w:rsidRPr="00C0399B" w:rsidRDefault="00C0399B" w:rsidP="00C0399B">
      <w:pPr>
        <w:spacing w:after="0"/>
        <w:rPr>
          <w:rFonts w:cs="Times New Roman"/>
          <w:szCs w:val="20"/>
        </w:rPr>
      </w:pPr>
      <w:r w:rsidRPr="00C0399B">
        <w:rPr>
          <w:rFonts w:cs="Times New Roman"/>
          <w:szCs w:val="20"/>
        </w:rPr>
        <w:t>- Trong khi trẻ &lt;</w:t>
      </w:r>
      <w:r w:rsidR="0061679E">
        <w:rPr>
          <w:rFonts w:cs="Times New Roman"/>
          <w:szCs w:val="20"/>
        </w:rPr>
        <w:t xml:space="preserve"> </w:t>
      </w:r>
      <w:r w:rsidRPr="00C0399B">
        <w:rPr>
          <w:rFonts w:cs="Times New Roman"/>
          <w:szCs w:val="20"/>
        </w:rPr>
        <w:t>5 tuổi, thành ngực còn mềm nên RLLN dễ.</w:t>
      </w:r>
    </w:p>
    <w:p w14:paraId="3F6436E0" w14:textId="0B68F818" w:rsidR="00C0399B" w:rsidRPr="004262EC" w:rsidRDefault="00C0399B" w:rsidP="00C0399B">
      <w:pPr>
        <w:spacing w:after="0"/>
        <w:rPr>
          <w:rFonts w:cs="Times New Roman"/>
          <w:b/>
          <w:bCs/>
          <w:szCs w:val="20"/>
        </w:rPr>
      </w:pPr>
      <w:r w:rsidRPr="004262EC">
        <w:rPr>
          <w:rFonts w:cs="Times New Roman"/>
          <w:b/>
          <w:bCs/>
          <w:szCs w:val="20"/>
        </w:rPr>
        <w:t>48.</w:t>
      </w:r>
      <w:r w:rsidR="009D560D">
        <w:rPr>
          <w:rFonts w:cs="Times New Roman"/>
          <w:b/>
          <w:bCs/>
          <w:szCs w:val="20"/>
        </w:rPr>
        <w:t xml:space="preserve"> </w:t>
      </w:r>
      <w:r w:rsidRPr="004262EC">
        <w:rPr>
          <w:rFonts w:cs="Times New Roman"/>
          <w:b/>
          <w:bCs/>
          <w:szCs w:val="20"/>
        </w:rPr>
        <w:t>Tại sao khám hen cần hỏi tiền sử sinh thường hay sinh mổ?</w:t>
      </w:r>
    </w:p>
    <w:p w14:paraId="6B2F4B57" w14:textId="77777777" w:rsidR="00C0399B" w:rsidRPr="00C0399B" w:rsidRDefault="00C0399B" w:rsidP="00C0399B">
      <w:pPr>
        <w:spacing w:after="0"/>
        <w:rPr>
          <w:rFonts w:cs="Times New Roman"/>
          <w:szCs w:val="20"/>
        </w:rPr>
      </w:pPr>
      <w:r w:rsidRPr="00C0399B">
        <w:rPr>
          <w:rFonts w:cs="Times New Roman"/>
          <w:szCs w:val="20"/>
        </w:rPr>
        <w:t>- Người ta nghiên cứu thấy những trẻ sinh mổ nguy cơ dị ứng cao hơn những trẻ sinh thường.</w:t>
      </w:r>
    </w:p>
    <w:p w14:paraId="106A2C31" w14:textId="77777777" w:rsidR="00C0399B" w:rsidRPr="004262EC" w:rsidRDefault="00C0399B" w:rsidP="00C0399B">
      <w:pPr>
        <w:spacing w:after="0"/>
        <w:rPr>
          <w:rFonts w:cs="Times New Roman"/>
          <w:b/>
          <w:bCs/>
          <w:szCs w:val="20"/>
        </w:rPr>
      </w:pPr>
      <w:r w:rsidRPr="004262EC">
        <w:rPr>
          <w:rFonts w:cs="Times New Roman"/>
          <w:b/>
          <w:bCs/>
          <w:szCs w:val="20"/>
        </w:rPr>
        <w:t>49. Những mũi tiêm chủng nào cần hỏi khi khai thác 1 trẻ nguy cơ hen?</w:t>
      </w:r>
    </w:p>
    <w:p w14:paraId="04DA0078" w14:textId="4C8DCDE5" w:rsidR="00C0399B" w:rsidRPr="00C0399B" w:rsidRDefault="00C0399B" w:rsidP="00C0399B">
      <w:pPr>
        <w:spacing w:after="0"/>
        <w:rPr>
          <w:rFonts w:cs="Times New Roman"/>
          <w:szCs w:val="20"/>
        </w:rPr>
      </w:pPr>
      <w:r w:rsidRPr="00C0399B">
        <w:rPr>
          <w:rFonts w:cs="Times New Roman"/>
          <w:szCs w:val="20"/>
        </w:rPr>
        <w:t>- Hib:</w:t>
      </w:r>
      <w:r w:rsidR="004262EC">
        <w:rPr>
          <w:rFonts w:cs="Times New Roman"/>
          <w:szCs w:val="20"/>
        </w:rPr>
        <w:t xml:space="preserve"> C</w:t>
      </w:r>
      <w:r w:rsidRPr="00C0399B">
        <w:rPr>
          <w:rFonts w:cs="Times New Roman"/>
          <w:szCs w:val="20"/>
        </w:rPr>
        <w:t>hủ yếu ở trẻ &lt;2 tuổi.</w:t>
      </w:r>
    </w:p>
    <w:p w14:paraId="3A50AE9F" w14:textId="5959BAB0" w:rsidR="00C0399B" w:rsidRPr="00C0399B" w:rsidRDefault="00C0399B" w:rsidP="00C0399B">
      <w:pPr>
        <w:spacing w:after="0"/>
        <w:rPr>
          <w:rFonts w:cs="Times New Roman"/>
          <w:szCs w:val="20"/>
        </w:rPr>
      </w:pPr>
      <w:r w:rsidRPr="00C0399B">
        <w:rPr>
          <w:rFonts w:cs="Times New Roman"/>
          <w:szCs w:val="20"/>
        </w:rPr>
        <w:t>- V</w:t>
      </w:r>
      <w:r w:rsidR="005223F8">
        <w:rPr>
          <w:rFonts w:cs="Times New Roman"/>
          <w:szCs w:val="20"/>
        </w:rPr>
        <w:t>accin</w:t>
      </w:r>
      <w:r w:rsidRPr="00C0399B">
        <w:rPr>
          <w:rFonts w:cs="Times New Roman"/>
          <w:szCs w:val="20"/>
        </w:rPr>
        <w:t xml:space="preserve"> cúm.</w:t>
      </w:r>
    </w:p>
    <w:p w14:paraId="4447D7FD" w14:textId="27BBD97F" w:rsidR="00C0399B" w:rsidRPr="004262EC" w:rsidRDefault="00C0399B" w:rsidP="00C0399B">
      <w:pPr>
        <w:spacing w:after="0"/>
        <w:rPr>
          <w:rFonts w:cs="Times New Roman"/>
          <w:b/>
          <w:bCs/>
          <w:szCs w:val="20"/>
        </w:rPr>
      </w:pPr>
      <w:r w:rsidRPr="004262EC">
        <w:rPr>
          <w:rFonts w:cs="Times New Roman"/>
          <w:b/>
          <w:bCs/>
          <w:szCs w:val="20"/>
        </w:rPr>
        <w:t>50. Vac</w:t>
      </w:r>
      <w:r w:rsidR="008121D4">
        <w:rPr>
          <w:rFonts w:cs="Times New Roman"/>
          <w:b/>
          <w:bCs/>
          <w:szCs w:val="20"/>
        </w:rPr>
        <w:t>c</w:t>
      </w:r>
      <w:r w:rsidRPr="004262EC">
        <w:rPr>
          <w:rFonts w:cs="Times New Roman"/>
          <w:b/>
          <w:bCs/>
          <w:szCs w:val="20"/>
        </w:rPr>
        <w:t xml:space="preserve">in cúm </w:t>
      </w:r>
      <w:r w:rsidR="004262EC" w:rsidRPr="004262EC">
        <w:rPr>
          <w:rFonts w:cs="Times New Roman"/>
          <w:b/>
          <w:bCs/>
          <w:szCs w:val="20"/>
        </w:rPr>
        <w:t>có những loại nào?</w:t>
      </w:r>
    </w:p>
    <w:p w14:paraId="1292D5BD" w14:textId="088E1EC6" w:rsidR="00C0399B" w:rsidRPr="00C0399B" w:rsidRDefault="00C0399B" w:rsidP="00C0399B">
      <w:pPr>
        <w:spacing w:after="0"/>
        <w:rPr>
          <w:rFonts w:cs="Times New Roman"/>
          <w:szCs w:val="20"/>
        </w:rPr>
      </w:pPr>
      <w:r w:rsidRPr="00C0399B">
        <w:rPr>
          <w:rFonts w:cs="Times New Roman"/>
          <w:szCs w:val="20"/>
        </w:rPr>
        <w:t>- V</w:t>
      </w:r>
      <w:r w:rsidR="005223F8">
        <w:rPr>
          <w:rFonts w:cs="Times New Roman"/>
          <w:szCs w:val="20"/>
        </w:rPr>
        <w:t>accin</w:t>
      </w:r>
      <w:r w:rsidRPr="00C0399B">
        <w:rPr>
          <w:rFonts w:cs="Times New Roman"/>
          <w:szCs w:val="20"/>
        </w:rPr>
        <w:t xml:space="preserve"> Vaxigrip là v</w:t>
      </w:r>
      <w:r w:rsidR="005223F8">
        <w:rPr>
          <w:rFonts w:cs="Times New Roman"/>
          <w:szCs w:val="20"/>
        </w:rPr>
        <w:t>accin</w:t>
      </w:r>
      <w:r w:rsidRPr="00C0399B">
        <w:rPr>
          <w:rFonts w:cs="Times New Roman"/>
          <w:szCs w:val="20"/>
        </w:rPr>
        <w:t xml:space="preserve"> cúm gồm các chủng virus theo khuyến cáo của tổ chức y tế thế giới WHO cho cúm mùa ở Nam bán cầu. Vaxigrip là </w:t>
      </w:r>
      <w:r w:rsidR="005B3B4C">
        <w:rPr>
          <w:rFonts w:cs="Times New Roman"/>
          <w:szCs w:val="20"/>
        </w:rPr>
        <w:t>vaccin</w:t>
      </w:r>
      <w:r w:rsidRPr="00C0399B">
        <w:rPr>
          <w:rFonts w:cs="Times New Roman"/>
          <w:szCs w:val="20"/>
        </w:rPr>
        <w:t xml:space="preserve"> tiêm chủng dịch vụ, có 2 dạng quy cách 0,25ml và 0,5ml tương ứng với liều dùng dành cho trẻ em và người lớn.</w:t>
      </w:r>
      <w:r w:rsidR="004262EC">
        <w:rPr>
          <w:rFonts w:cs="Times New Roman"/>
          <w:szCs w:val="20"/>
        </w:rPr>
        <w:t xml:space="preserve"> </w:t>
      </w:r>
      <w:r w:rsidRPr="00C0399B">
        <w:rPr>
          <w:rFonts w:cs="Times New Roman"/>
          <w:szCs w:val="20"/>
        </w:rPr>
        <w:t>V</w:t>
      </w:r>
      <w:r w:rsidR="005223F8">
        <w:rPr>
          <w:rFonts w:cs="Times New Roman"/>
          <w:szCs w:val="20"/>
        </w:rPr>
        <w:t>accin</w:t>
      </w:r>
      <w:r w:rsidRPr="00C0399B">
        <w:rPr>
          <w:rFonts w:cs="Times New Roman"/>
          <w:szCs w:val="20"/>
        </w:rPr>
        <w:t xml:space="preserve"> này của Pháp.</w:t>
      </w:r>
    </w:p>
    <w:p w14:paraId="7875AF3A" w14:textId="77777777" w:rsidR="00C0399B" w:rsidRPr="00514EC1" w:rsidRDefault="00C0399B" w:rsidP="00C0399B">
      <w:pPr>
        <w:spacing w:after="0"/>
        <w:rPr>
          <w:rFonts w:cs="Times New Roman"/>
          <w:b/>
          <w:bCs/>
          <w:szCs w:val="20"/>
        </w:rPr>
      </w:pPr>
      <w:r w:rsidRPr="00514EC1">
        <w:rPr>
          <w:rFonts w:cs="Times New Roman"/>
          <w:b/>
          <w:bCs/>
          <w:szCs w:val="20"/>
        </w:rPr>
        <w:t>51. Viêm phổi do vi khuẩn với virus, bên nào ho nhiều hơn?</w:t>
      </w:r>
    </w:p>
    <w:p w14:paraId="27978BD5" w14:textId="3A5C3DEC" w:rsidR="00C0399B" w:rsidRPr="00C0399B" w:rsidRDefault="00514EC1"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V</w:t>
      </w:r>
      <w:r w:rsidR="00C0399B" w:rsidRPr="00C0399B">
        <w:rPr>
          <w:rFonts w:cs="Times New Roman"/>
          <w:szCs w:val="20"/>
        </w:rPr>
        <w:t>i khuẩn thường là tổn thương phế nang.</w:t>
      </w:r>
      <w:r>
        <w:rPr>
          <w:rFonts w:cs="Times New Roman"/>
          <w:szCs w:val="20"/>
        </w:rPr>
        <w:t xml:space="preserve"> V</w:t>
      </w:r>
      <w:r w:rsidR="00C0399B" w:rsidRPr="00C0399B">
        <w:rPr>
          <w:rFonts w:cs="Times New Roman"/>
          <w:szCs w:val="20"/>
        </w:rPr>
        <w:t>irus thường là tổn thương lớp biểu mô niêm mạc.</w:t>
      </w:r>
    </w:p>
    <w:p w14:paraId="46B16963" w14:textId="117102A6" w:rsidR="00C0399B" w:rsidRPr="00C0399B" w:rsidRDefault="00514EC1" w:rsidP="00C0399B">
      <w:pPr>
        <w:spacing w:after="0"/>
        <w:rPr>
          <w:rFonts w:cs="Times New Roman"/>
          <w:szCs w:val="20"/>
        </w:rPr>
      </w:pPr>
      <w:r>
        <w:rPr>
          <w:rFonts w:cs="Times New Roman"/>
          <w:szCs w:val="20"/>
        </w:rPr>
        <w:t xml:space="preserve">- </w:t>
      </w:r>
      <w:r w:rsidR="00C0399B" w:rsidRPr="00C0399B">
        <w:rPr>
          <w:rFonts w:cs="Times New Roman"/>
          <w:szCs w:val="20"/>
        </w:rPr>
        <w:t>Mà các receptor ho thường tập trung nhiều ở lớp biểu mô niêm mạc.</w:t>
      </w:r>
      <w:r>
        <w:rPr>
          <w:rFonts w:cs="Times New Roman"/>
          <w:szCs w:val="20"/>
        </w:rPr>
        <w:t xml:space="preserve"> </w:t>
      </w:r>
      <w:r w:rsidR="00C0399B" w:rsidRPr="00C0399B">
        <w:rPr>
          <w:rFonts w:cs="Times New Roman"/>
          <w:szCs w:val="20"/>
        </w:rPr>
        <w:t>Nên viêm phổi do virus thường ho nhiều hơn.</w:t>
      </w:r>
    </w:p>
    <w:p w14:paraId="1F24C66C" w14:textId="77777777" w:rsidR="00C0399B" w:rsidRPr="00B468D7" w:rsidRDefault="00C0399B" w:rsidP="00C0399B">
      <w:pPr>
        <w:spacing w:after="0"/>
        <w:rPr>
          <w:rFonts w:cs="Times New Roman"/>
          <w:b/>
          <w:bCs/>
          <w:szCs w:val="20"/>
        </w:rPr>
      </w:pPr>
      <w:r w:rsidRPr="00B468D7">
        <w:rPr>
          <w:rFonts w:cs="Times New Roman"/>
          <w:b/>
          <w:bCs/>
          <w:szCs w:val="20"/>
        </w:rPr>
        <w:t>52. Phân biệt viêm phổi điển hình với viêm phổi không điển hình.</w:t>
      </w:r>
    </w:p>
    <w:p w14:paraId="11BE4D9D" w14:textId="2F9FA8A3" w:rsidR="00C0399B" w:rsidRPr="00C0399B" w:rsidRDefault="00C0399B" w:rsidP="00C0399B">
      <w:pPr>
        <w:spacing w:after="0"/>
        <w:rPr>
          <w:rFonts w:cs="Times New Roman"/>
          <w:szCs w:val="20"/>
        </w:rPr>
      </w:pPr>
      <w:r w:rsidRPr="00C0399B">
        <w:rPr>
          <w:rFonts w:cs="Times New Roman"/>
          <w:szCs w:val="20"/>
        </w:rPr>
        <w:t>- Viêm phổi điển hình có âm thổi ống và âm thổi hang</w:t>
      </w:r>
      <w:r w:rsidR="00B468D7">
        <w:rPr>
          <w:rFonts w:cs="Times New Roman"/>
          <w:szCs w:val="20"/>
        </w:rPr>
        <w:t>.</w:t>
      </w:r>
    </w:p>
    <w:p w14:paraId="4CB42CB1" w14:textId="171CF096" w:rsidR="00C0399B" w:rsidRPr="00C0399B" w:rsidRDefault="00C0399B" w:rsidP="00C0399B">
      <w:pPr>
        <w:spacing w:after="0"/>
        <w:rPr>
          <w:rFonts w:cs="Times New Roman"/>
          <w:szCs w:val="20"/>
        </w:rPr>
      </w:pPr>
      <w:r w:rsidRPr="00C0399B">
        <w:rPr>
          <w:rFonts w:cs="Times New Roman"/>
          <w:szCs w:val="20"/>
        </w:rPr>
        <w:t>- Viêm phổi không điển hình thì không có 2 âm này.</w:t>
      </w:r>
    </w:p>
    <w:p w14:paraId="37236608" w14:textId="77777777" w:rsidR="00C0399B" w:rsidRPr="00953831" w:rsidRDefault="00C0399B" w:rsidP="00C0399B">
      <w:pPr>
        <w:spacing w:after="0"/>
        <w:rPr>
          <w:rFonts w:cs="Times New Roman"/>
          <w:b/>
          <w:bCs/>
          <w:szCs w:val="20"/>
        </w:rPr>
      </w:pPr>
      <w:r w:rsidRPr="00953831">
        <w:rPr>
          <w:rFonts w:cs="Times New Roman"/>
          <w:b/>
          <w:bCs/>
          <w:szCs w:val="20"/>
        </w:rPr>
        <w:t>53. Một số đặc điểm viêm phổi do virus?</w:t>
      </w:r>
    </w:p>
    <w:p w14:paraId="0AC912B6" w14:textId="77777777" w:rsidR="00C0399B" w:rsidRPr="00C0399B" w:rsidRDefault="00C0399B" w:rsidP="00C0399B">
      <w:pPr>
        <w:spacing w:after="0"/>
        <w:rPr>
          <w:rFonts w:cs="Times New Roman"/>
          <w:szCs w:val="20"/>
        </w:rPr>
      </w:pPr>
      <w:r w:rsidRPr="00C0399B">
        <w:rPr>
          <w:rFonts w:cs="Times New Roman"/>
          <w:szCs w:val="20"/>
        </w:rPr>
        <w:t>- Viêm phổi do virus thường lan tràn gây phù nề biểu mô niêm mạc, tăng tiết chất nhầy, tẩm nhuận tế bào viêm ở lớp dưới niêm mạc nên gây tắc nghẽn đường thở.</w:t>
      </w:r>
    </w:p>
    <w:p w14:paraId="5EDF8311" w14:textId="72335CD3" w:rsidR="00C0399B" w:rsidRPr="00C0399B" w:rsidRDefault="00C0399B" w:rsidP="00C0399B">
      <w:pPr>
        <w:spacing w:after="0"/>
        <w:rPr>
          <w:rFonts w:cs="Times New Roman"/>
          <w:szCs w:val="20"/>
        </w:rPr>
      </w:pPr>
      <w:r w:rsidRPr="00C0399B">
        <w:rPr>
          <w:rFonts w:cs="Times New Roman"/>
          <w:szCs w:val="20"/>
        </w:rPr>
        <w:t xml:space="preserve">- </w:t>
      </w:r>
      <w:r w:rsidR="00953831">
        <w:rPr>
          <w:rFonts w:cs="Times New Roman"/>
          <w:szCs w:val="20"/>
        </w:rPr>
        <w:t>C</w:t>
      </w:r>
      <w:r w:rsidRPr="00C0399B">
        <w:rPr>
          <w:rFonts w:cs="Times New Roman"/>
          <w:szCs w:val="20"/>
        </w:rPr>
        <w:t xml:space="preserve">hú ý </w:t>
      </w:r>
      <w:r w:rsidR="00953831">
        <w:rPr>
          <w:rFonts w:cs="Times New Roman"/>
          <w:szCs w:val="20"/>
        </w:rPr>
        <w:t>hội chứng</w:t>
      </w:r>
      <w:r w:rsidRPr="00C0399B">
        <w:rPr>
          <w:rFonts w:cs="Times New Roman"/>
          <w:szCs w:val="20"/>
        </w:rPr>
        <w:t xml:space="preserve"> khí phế thủng.</w:t>
      </w:r>
    </w:p>
    <w:p w14:paraId="3FB410CC" w14:textId="1BB7387B" w:rsidR="00C0399B" w:rsidRPr="009B546A" w:rsidRDefault="00C0399B" w:rsidP="00C0399B">
      <w:pPr>
        <w:spacing w:after="0"/>
        <w:rPr>
          <w:rFonts w:cs="Times New Roman"/>
          <w:b/>
          <w:bCs/>
          <w:szCs w:val="20"/>
        </w:rPr>
      </w:pPr>
      <w:r w:rsidRPr="009B546A">
        <w:rPr>
          <w:rFonts w:cs="Times New Roman"/>
          <w:b/>
          <w:bCs/>
          <w:szCs w:val="20"/>
        </w:rPr>
        <w:t>54. Phân biệt RLLN với RLLN nặng</w:t>
      </w:r>
      <w:r w:rsidR="003A1A5A">
        <w:rPr>
          <w:rFonts w:cs="Times New Roman"/>
          <w:b/>
          <w:bCs/>
          <w:szCs w:val="20"/>
        </w:rPr>
        <w:t>.</w:t>
      </w:r>
    </w:p>
    <w:p w14:paraId="4E8B5C26" w14:textId="3997292D" w:rsidR="00C0399B" w:rsidRPr="00C0399B" w:rsidRDefault="00C0399B" w:rsidP="00C0399B">
      <w:pPr>
        <w:spacing w:after="0"/>
        <w:rPr>
          <w:rFonts w:cs="Times New Roman"/>
          <w:szCs w:val="20"/>
        </w:rPr>
      </w:pPr>
      <w:r w:rsidRPr="00C0399B">
        <w:rPr>
          <w:rFonts w:cs="Times New Roman"/>
          <w:szCs w:val="20"/>
        </w:rPr>
        <w:t>-</w:t>
      </w:r>
      <w:r w:rsidR="009B546A">
        <w:rPr>
          <w:rFonts w:cs="Times New Roman"/>
          <w:szCs w:val="20"/>
        </w:rPr>
        <w:t xml:space="preserve"> </w:t>
      </w:r>
      <w:r w:rsidRPr="00C0399B">
        <w:rPr>
          <w:rFonts w:cs="Times New Roman"/>
          <w:szCs w:val="20"/>
        </w:rPr>
        <w:t>RLLN thường vẫn thấy rõ nhưng mất nhanh.</w:t>
      </w:r>
    </w:p>
    <w:p w14:paraId="535B0248" w14:textId="3E4113F1" w:rsidR="00C0399B" w:rsidRPr="00C0399B" w:rsidRDefault="00C0399B" w:rsidP="00C0399B">
      <w:pPr>
        <w:spacing w:after="0"/>
        <w:rPr>
          <w:rFonts w:cs="Times New Roman"/>
          <w:szCs w:val="20"/>
        </w:rPr>
      </w:pPr>
      <w:r w:rsidRPr="00C0399B">
        <w:rPr>
          <w:rFonts w:cs="Times New Roman"/>
          <w:szCs w:val="20"/>
        </w:rPr>
        <w:t>- RLLN nặng thì rút lõm sâu, rõ, mất chậm.</w:t>
      </w:r>
    </w:p>
    <w:p w14:paraId="6573743F" w14:textId="77777777" w:rsidR="00C0399B" w:rsidRPr="00C0399B" w:rsidRDefault="00C0399B" w:rsidP="00C0399B">
      <w:pPr>
        <w:spacing w:after="0"/>
        <w:rPr>
          <w:rFonts w:cs="Times New Roman"/>
          <w:szCs w:val="20"/>
        </w:rPr>
      </w:pPr>
      <w:r w:rsidRPr="00C0399B">
        <w:rPr>
          <w:rFonts w:cs="Times New Roman"/>
          <w:szCs w:val="20"/>
        </w:rPr>
        <w:t>Nói chung theo cảm quan mỗi người đánh giá.</w:t>
      </w:r>
    </w:p>
    <w:p w14:paraId="35C0769E" w14:textId="0D5AD87F" w:rsidR="00C0399B" w:rsidRPr="009B546A" w:rsidRDefault="00C0399B" w:rsidP="00C0399B">
      <w:pPr>
        <w:spacing w:after="0"/>
        <w:rPr>
          <w:rFonts w:cs="Times New Roman"/>
          <w:b/>
          <w:bCs/>
          <w:szCs w:val="20"/>
        </w:rPr>
      </w:pPr>
      <w:r w:rsidRPr="009B546A">
        <w:rPr>
          <w:rFonts w:cs="Times New Roman"/>
          <w:b/>
          <w:bCs/>
          <w:szCs w:val="20"/>
        </w:rPr>
        <w:t xml:space="preserve">55. Cơ chế đề kháng thuốc của phế cầu? </w:t>
      </w:r>
      <w:r w:rsidR="009B546A">
        <w:rPr>
          <w:rFonts w:cs="Times New Roman"/>
          <w:b/>
          <w:bCs/>
          <w:szCs w:val="20"/>
        </w:rPr>
        <w:t>C</w:t>
      </w:r>
      <w:r w:rsidRPr="009B546A">
        <w:rPr>
          <w:rFonts w:cs="Times New Roman"/>
          <w:b/>
          <w:bCs/>
          <w:szCs w:val="20"/>
        </w:rPr>
        <w:t>ách xử lý?</w:t>
      </w:r>
    </w:p>
    <w:p w14:paraId="339355CE" w14:textId="64AE37DF" w:rsidR="00C0399B" w:rsidRPr="00C0399B" w:rsidRDefault="00C0399B" w:rsidP="00C0399B">
      <w:pPr>
        <w:spacing w:after="0"/>
        <w:rPr>
          <w:rFonts w:cs="Times New Roman"/>
          <w:szCs w:val="20"/>
        </w:rPr>
      </w:pPr>
      <w:r w:rsidRPr="00C0399B">
        <w:rPr>
          <w:rFonts w:cs="Times New Roman"/>
          <w:szCs w:val="20"/>
        </w:rPr>
        <w:t>- Phế cầu cơ chế đề kháng chủ yếu thay đổi protein gắn với kháng sinh trên màng vi khuẩn phế cầu.</w:t>
      </w:r>
    </w:p>
    <w:p w14:paraId="364F8179" w14:textId="12AE23DD" w:rsidR="00C0399B" w:rsidRPr="00C0399B" w:rsidRDefault="00C0399B" w:rsidP="00C0399B">
      <w:pPr>
        <w:spacing w:after="0"/>
        <w:rPr>
          <w:rFonts w:cs="Times New Roman"/>
          <w:szCs w:val="20"/>
        </w:rPr>
      </w:pPr>
      <w:r w:rsidRPr="00C0399B">
        <w:rPr>
          <w:rFonts w:cs="Times New Roman"/>
          <w:szCs w:val="20"/>
        </w:rPr>
        <w:t xml:space="preserve">- </w:t>
      </w:r>
      <w:r w:rsidR="009B546A">
        <w:rPr>
          <w:rFonts w:cs="Times New Roman"/>
          <w:szCs w:val="20"/>
        </w:rPr>
        <w:t>N</w:t>
      </w:r>
      <w:r w:rsidRPr="00C0399B">
        <w:rPr>
          <w:rFonts w:cs="Times New Roman"/>
          <w:szCs w:val="20"/>
        </w:rPr>
        <w:t>gười ta nhận thấy khi tăng nồng độ kháng sinh lên thì thì có thể thắng được cơ chế này.</w:t>
      </w:r>
    </w:p>
    <w:p w14:paraId="2326DD4B" w14:textId="77777777" w:rsidR="00C0399B" w:rsidRPr="00C0399B" w:rsidRDefault="00C0399B" w:rsidP="00C0399B">
      <w:pPr>
        <w:spacing w:after="0"/>
        <w:rPr>
          <w:rFonts w:cs="Times New Roman"/>
          <w:szCs w:val="20"/>
        </w:rPr>
      </w:pPr>
      <w:r w:rsidRPr="00C0399B">
        <w:rPr>
          <w:rFonts w:cs="Times New Roman"/>
          <w:szCs w:val="20"/>
        </w:rPr>
        <w:t>- Người ta tìm ra được cách xử lý này thông qua sau khi điều trị viêm tai giữa.</w:t>
      </w:r>
    </w:p>
    <w:p w14:paraId="25045406" w14:textId="77777777" w:rsidR="00C0399B" w:rsidRPr="00A15ADD" w:rsidRDefault="00C0399B" w:rsidP="00C0399B">
      <w:pPr>
        <w:spacing w:after="0"/>
        <w:rPr>
          <w:rFonts w:cs="Times New Roman"/>
          <w:b/>
          <w:bCs/>
          <w:szCs w:val="20"/>
        </w:rPr>
      </w:pPr>
      <w:r w:rsidRPr="00A15ADD">
        <w:rPr>
          <w:rFonts w:cs="Times New Roman"/>
          <w:b/>
          <w:bCs/>
          <w:szCs w:val="20"/>
        </w:rPr>
        <w:t>56. Cơ chế đề kháng penicillin của HI? Cách xử lý?</w:t>
      </w:r>
    </w:p>
    <w:p w14:paraId="6555A3C0" w14:textId="1A329242" w:rsidR="00C0399B" w:rsidRPr="00C0399B" w:rsidRDefault="00C0399B" w:rsidP="00C0399B">
      <w:pPr>
        <w:spacing w:after="0"/>
        <w:rPr>
          <w:rFonts w:cs="Times New Roman"/>
          <w:szCs w:val="20"/>
        </w:rPr>
      </w:pPr>
      <w:r w:rsidRPr="00C0399B">
        <w:rPr>
          <w:rFonts w:cs="Times New Roman"/>
          <w:szCs w:val="20"/>
        </w:rPr>
        <w:t>- Do HI sinh ra đã có beta-lactamase nên đề kháng tự nhiên với penicillin.</w:t>
      </w:r>
    </w:p>
    <w:p w14:paraId="2177DB63" w14:textId="78EDBFD9" w:rsidR="00C0399B" w:rsidRPr="00C0399B" w:rsidRDefault="00C0399B" w:rsidP="00C0399B">
      <w:pPr>
        <w:spacing w:after="0"/>
        <w:rPr>
          <w:rFonts w:cs="Times New Roman"/>
          <w:szCs w:val="20"/>
        </w:rPr>
      </w:pPr>
      <w:r w:rsidRPr="00C0399B">
        <w:rPr>
          <w:rFonts w:cs="Times New Roman"/>
          <w:szCs w:val="20"/>
        </w:rPr>
        <w:t>- Cách xử lý: Dùng chất ức chế beta-lactamase.</w:t>
      </w:r>
    </w:p>
    <w:p w14:paraId="0E282841" w14:textId="77777777" w:rsidR="00C0399B" w:rsidRPr="00C0399B" w:rsidRDefault="00C0399B" w:rsidP="00C0399B">
      <w:pPr>
        <w:spacing w:after="0"/>
        <w:rPr>
          <w:rFonts w:cs="Times New Roman"/>
          <w:szCs w:val="20"/>
        </w:rPr>
      </w:pPr>
      <w:r w:rsidRPr="00C0399B">
        <w:rPr>
          <w:rFonts w:cs="Times New Roman"/>
          <w:szCs w:val="20"/>
        </w:rPr>
        <w:t>- Dược lý học 3 chất:</w:t>
      </w:r>
    </w:p>
    <w:p w14:paraId="359CFD70" w14:textId="77777777" w:rsidR="00C0399B" w:rsidRPr="00C0399B" w:rsidRDefault="00C0399B" w:rsidP="00C0399B">
      <w:pPr>
        <w:spacing w:after="0"/>
        <w:rPr>
          <w:rFonts w:cs="Times New Roman"/>
          <w:szCs w:val="20"/>
        </w:rPr>
      </w:pPr>
      <w:r w:rsidRPr="00C0399B">
        <w:rPr>
          <w:rFonts w:cs="Times New Roman"/>
          <w:szCs w:val="20"/>
        </w:rPr>
        <w:t>+ Sulbactam</w:t>
      </w:r>
    </w:p>
    <w:p w14:paraId="62B37186" w14:textId="77777777" w:rsidR="00C0399B" w:rsidRPr="00C0399B" w:rsidRDefault="00C0399B" w:rsidP="00C0399B">
      <w:pPr>
        <w:spacing w:after="0"/>
        <w:rPr>
          <w:rFonts w:cs="Times New Roman"/>
          <w:szCs w:val="20"/>
        </w:rPr>
      </w:pPr>
      <w:r w:rsidRPr="00C0399B">
        <w:rPr>
          <w:rFonts w:cs="Times New Roman"/>
          <w:szCs w:val="20"/>
        </w:rPr>
        <w:t>+ Tazobactam</w:t>
      </w:r>
    </w:p>
    <w:p w14:paraId="19171898" w14:textId="77777777" w:rsidR="00C0399B" w:rsidRPr="00C0399B" w:rsidRDefault="00C0399B" w:rsidP="00C0399B">
      <w:pPr>
        <w:spacing w:after="0"/>
        <w:rPr>
          <w:rFonts w:cs="Times New Roman"/>
          <w:szCs w:val="20"/>
        </w:rPr>
      </w:pPr>
      <w:r w:rsidRPr="00C0399B">
        <w:rPr>
          <w:rFonts w:cs="Times New Roman"/>
          <w:szCs w:val="20"/>
        </w:rPr>
        <w:t>+ Acid Clavulanic.</w:t>
      </w:r>
    </w:p>
    <w:p w14:paraId="6484B6E0" w14:textId="11776FC2" w:rsidR="00C0399B" w:rsidRPr="00A15ADD" w:rsidRDefault="00C0399B" w:rsidP="00C0399B">
      <w:pPr>
        <w:spacing w:after="0"/>
        <w:rPr>
          <w:rFonts w:cs="Times New Roman"/>
          <w:b/>
          <w:bCs/>
          <w:szCs w:val="20"/>
        </w:rPr>
      </w:pPr>
      <w:r w:rsidRPr="00A15ADD">
        <w:rPr>
          <w:rFonts w:cs="Times New Roman"/>
          <w:b/>
          <w:bCs/>
          <w:szCs w:val="20"/>
        </w:rPr>
        <w:t>57. Tại sao hiện nay tại V</w:t>
      </w:r>
      <w:r w:rsidR="00A15ADD">
        <w:rPr>
          <w:rFonts w:cs="Times New Roman"/>
          <w:b/>
          <w:bCs/>
          <w:szCs w:val="20"/>
        </w:rPr>
        <w:t xml:space="preserve">iệt </w:t>
      </w:r>
      <w:r w:rsidRPr="00A15ADD">
        <w:rPr>
          <w:rFonts w:cs="Times New Roman"/>
          <w:b/>
          <w:bCs/>
          <w:szCs w:val="20"/>
        </w:rPr>
        <w:t>N</w:t>
      </w:r>
      <w:r w:rsidR="00A15ADD">
        <w:rPr>
          <w:rFonts w:cs="Times New Roman"/>
          <w:b/>
          <w:bCs/>
          <w:szCs w:val="20"/>
        </w:rPr>
        <w:t>am</w:t>
      </w:r>
      <w:r w:rsidRPr="00A15ADD">
        <w:rPr>
          <w:rFonts w:cs="Times New Roman"/>
          <w:b/>
          <w:bCs/>
          <w:szCs w:val="20"/>
        </w:rPr>
        <w:t xml:space="preserve"> nằm trong top đề kháng rất nhiều kháng sinh?</w:t>
      </w:r>
    </w:p>
    <w:p w14:paraId="52689BDF" w14:textId="2E071D73" w:rsidR="00C0399B" w:rsidRPr="00C0399B" w:rsidRDefault="00C0399B" w:rsidP="00C0399B">
      <w:pPr>
        <w:spacing w:after="0"/>
        <w:rPr>
          <w:rFonts w:cs="Times New Roman"/>
          <w:szCs w:val="20"/>
        </w:rPr>
      </w:pPr>
      <w:r w:rsidRPr="00C0399B">
        <w:rPr>
          <w:rFonts w:cs="Times New Roman"/>
          <w:szCs w:val="20"/>
        </w:rPr>
        <w:t>- Do sử dụng kháng sinh bữa bãi trong nuôi trồng thủy hải sản và chăn nuôi</w:t>
      </w:r>
      <w:r w:rsidR="00A15ADD">
        <w:rPr>
          <w:rFonts w:cs="Times New Roman"/>
          <w:szCs w:val="20"/>
        </w:rPr>
        <w:t>.</w:t>
      </w:r>
    </w:p>
    <w:p w14:paraId="12309474" w14:textId="6201928D" w:rsidR="00C0399B" w:rsidRPr="00C0399B" w:rsidRDefault="00C0399B" w:rsidP="00C0399B">
      <w:pPr>
        <w:spacing w:after="0"/>
        <w:rPr>
          <w:rFonts w:cs="Times New Roman"/>
          <w:szCs w:val="20"/>
        </w:rPr>
      </w:pPr>
      <w:r w:rsidRPr="00C0399B">
        <w:rPr>
          <w:rFonts w:cs="Times New Roman"/>
          <w:szCs w:val="20"/>
        </w:rPr>
        <w:t>- Do quầy thuốc, tự ý bán thuốc, không theo đơn của bác sĩ</w:t>
      </w:r>
      <w:r w:rsidR="00A15ADD">
        <w:rPr>
          <w:rFonts w:cs="Times New Roman"/>
          <w:szCs w:val="20"/>
        </w:rPr>
        <w:t>.</w:t>
      </w:r>
    </w:p>
    <w:p w14:paraId="6CBBE2D5" w14:textId="77777777" w:rsidR="00C0399B" w:rsidRPr="00C0399B" w:rsidRDefault="00C0399B" w:rsidP="00C0399B">
      <w:pPr>
        <w:spacing w:after="0"/>
        <w:rPr>
          <w:rFonts w:cs="Times New Roman"/>
          <w:szCs w:val="20"/>
        </w:rPr>
      </w:pPr>
      <w:r w:rsidRPr="00C0399B">
        <w:rPr>
          <w:rFonts w:cs="Times New Roman"/>
          <w:szCs w:val="20"/>
        </w:rPr>
        <w:t>- Do thầy thuốc kê đơn sai.</w:t>
      </w:r>
    </w:p>
    <w:p w14:paraId="53B2F08E" w14:textId="793026A9" w:rsidR="00C0399B" w:rsidRPr="00211783" w:rsidRDefault="00C0399B" w:rsidP="00C0399B">
      <w:pPr>
        <w:spacing w:after="0"/>
        <w:rPr>
          <w:rFonts w:cs="Times New Roman"/>
          <w:b/>
          <w:bCs/>
          <w:szCs w:val="20"/>
        </w:rPr>
      </w:pPr>
      <w:r w:rsidRPr="00211783">
        <w:rPr>
          <w:rFonts w:cs="Times New Roman"/>
          <w:b/>
          <w:bCs/>
          <w:szCs w:val="20"/>
        </w:rPr>
        <w:t>58. Tại sao phế cầu rất nhạy cảm với penicillin nhưng bệnh phòng ít khi sử dụng?</w:t>
      </w:r>
    </w:p>
    <w:p w14:paraId="12C35493" w14:textId="47480E0A" w:rsidR="00C0399B" w:rsidRPr="00C0399B" w:rsidRDefault="00C0399B" w:rsidP="00C0399B">
      <w:pPr>
        <w:spacing w:after="0"/>
        <w:rPr>
          <w:rFonts w:cs="Times New Roman"/>
          <w:szCs w:val="20"/>
        </w:rPr>
      </w:pPr>
      <w:r w:rsidRPr="00C0399B">
        <w:rPr>
          <w:rFonts w:cs="Times New Roman"/>
          <w:szCs w:val="20"/>
        </w:rPr>
        <w:t>- Do penicillin bây giờ rất rẻ, nên người ta không muốn dùng, vì do lợi nhuận</w:t>
      </w:r>
      <w:r w:rsidR="00211783">
        <w:rPr>
          <w:rFonts w:cs="Times New Roman"/>
          <w:szCs w:val="20"/>
        </w:rPr>
        <w:t>.</w:t>
      </w:r>
    </w:p>
    <w:p w14:paraId="6A904ED6" w14:textId="324F7E29" w:rsidR="00C0399B" w:rsidRPr="00C0399B" w:rsidRDefault="00C0399B" w:rsidP="00C0399B">
      <w:pPr>
        <w:spacing w:after="0"/>
        <w:rPr>
          <w:rFonts w:cs="Times New Roman"/>
          <w:szCs w:val="20"/>
        </w:rPr>
      </w:pPr>
      <w:r w:rsidRPr="00C0399B">
        <w:rPr>
          <w:rFonts w:cs="Times New Roman"/>
          <w:szCs w:val="20"/>
        </w:rPr>
        <w:t>-</w:t>
      </w:r>
      <w:r w:rsidR="00211783">
        <w:rPr>
          <w:rFonts w:cs="Times New Roman"/>
          <w:szCs w:val="20"/>
        </w:rPr>
        <w:t xml:space="preserve"> </w:t>
      </w:r>
      <w:r w:rsidRPr="00C0399B">
        <w:rPr>
          <w:rFonts w:cs="Times New Roman"/>
          <w:szCs w:val="20"/>
        </w:rPr>
        <w:t>Penicillin là kháng sinh tiêm, ngày 4 lần, rất vất vả cho mấy chị điều dưỡng.</w:t>
      </w:r>
    </w:p>
    <w:p w14:paraId="0EF72340" w14:textId="6D2F0284" w:rsidR="00C0399B" w:rsidRPr="003B4854" w:rsidRDefault="00C0399B" w:rsidP="00C0399B">
      <w:pPr>
        <w:spacing w:after="0"/>
        <w:rPr>
          <w:rFonts w:cs="Times New Roman"/>
          <w:b/>
          <w:bCs/>
          <w:szCs w:val="20"/>
        </w:rPr>
      </w:pPr>
      <w:r w:rsidRPr="003B4854">
        <w:rPr>
          <w:rFonts w:cs="Times New Roman"/>
          <w:b/>
          <w:bCs/>
          <w:szCs w:val="20"/>
        </w:rPr>
        <w:t xml:space="preserve">59. Những trường hợp nào nghĩ đến viêm phổi do virus và </w:t>
      </w:r>
      <w:r w:rsidR="003B4854">
        <w:rPr>
          <w:rFonts w:cs="Times New Roman"/>
          <w:b/>
          <w:bCs/>
          <w:szCs w:val="20"/>
        </w:rPr>
        <w:t>vi khuẩn</w:t>
      </w:r>
      <w:r w:rsidRPr="003B4854">
        <w:rPr>
          <w:rFonts w:cs="Times New Roman"/>
          <w:b/>
          <w:bCs/>
          <w:szCs w:val="20"/>
        </w:rPr>
        <w:t xml:space="preserve"> không điển hình?</w:t>
      </w:r>
    </w:p>
    <w:p w14:paraId="3A0FF92F" w14:textId="2F98924D" w:rsidR="00C0399B" w:rsidRPr="00C0399B" w:rsidRDefault="00C0399B" w:rsidP="00C0399B">
      <w:pPr>
        <w:spacing w:after="0"/>
        <w:rPr>
          <w:rFonts w:cs="Times New Roman"/>
          <w:szCs w:val="20"/>
        </w:rPr>
      </w:pPr>
      <w:r w:rsidRPr="00C0399B">
        <w:rPr>
          <w:rFonts w:cs="Times New Roman"/>
          <w:szCs w:val="20"/>
        </w:rPr>
        <w:t>- Theo thần chú: “</w:t>
      </w:r>
      <w:r w:rsidR="003B4854">
        <w:rPr>
          <w:rFonts w:cs="Times New Roman"/>
          <w:szCs w:val="20"/>
        </w:rPr>
        <w:t>C</w:t>
      </w:r>
      <w:r w:rsidRPr="00C0399B">
        <w:rPr>
          <w:rFonts w:cs="Times New Roman"/>
          <w:szCs w:val="20"/>
        </w:rPr>
        <w:t>ơ năng rầm rộ, nhưng thực thể lại ít”</w:t>
      </w:r>
      <w:r w:rsidR="003B4854">
        <w:rPr>
          <w:rFonts w:cs="Times New Roman"/>
          <w:szCs w:val="20"/>
        </w:rPr>
        <w:t>.</w:t>
      </w:r>
    </w:p>
    <w:p w14:paraId="11D75CFD" w14:textId="77777777" w:rsidR="00C0399B" w:rsidRPr="00C0399B" w:rsidRDefault="00C0399B" w:rsidP="00C0399B">
      <w:pPr>
        <w:spacing w:after="0"/>
        <w:rPr>
          <w:rFonts w:cs="Times New Roman"/>
          <w:szCs w:val="20"/>
        </w:rPr>
      </w:pPr>
      <w:r w:rsidRPr="00C0399B">
        <w:rPr>
          <w:rFonts w:cs="Times New Roman"/>
          <w:szCs w:val="20"/>
        </w:rPr>
        <w:t>- Đặc biệt khi có khò khè thì càng nghĩ nhiều đến 2 nguyên nhân này.</w:t>
      </w:r>
    </w:p>
    <w:p w14:paraId="2628DD1F" w14:textId="06C2F6AF" w:rsidR="00C0399B" w:rsidRPr="00BC0F15" w:rsidRDefault="00C0399B" w:rsidP="00C0399B">
      <w:pPr>
        <w:spacing w:after="0"/>
        <w:rPr>
          <w:rFonts w:cs="Times New Roman"/>
          <w:b/>
          <w:bCs/>
          <w:szCs w:val="20"/>
        </w:rPr>
      </w:pPr>
      <w:r w:rsidRPr="00BC0F15">
        <w:rPr>
          <w:rFonts w:cs="Times New Roman"/>
          <w:b/>
          <w:bCs/>
          <w:szCs w:val="20"/>
        </w:rPr>
        <w:t xml:space="preserve">60. Tại sao viêm phổi do virus và </w:t>
      </w:r>
      <w:r w:rsidR="00BC0F15">
        <w:rPr>
          <w:rFonts w:cs="Times New Roman"/>
          <w:b/>
          <w:bCs/>
          <w:szCs w:val="20"/>
        </w:rPr>
        <w:t>vi khuẩn</w:t>
      </w:r>
      <w:r w:rsidRPr="00BC0F15">
        <w:rPr>
          <w:rFonts w:cs="Times New Roman"/>
          <w:b/>
          <w:bCs/>
          <w:szCs w:val="20"/>
        </w:rPr>
        <w:t xml:space="preserve"> không điển hình thường thực thể lại ít triệu chứng?</w:t>
      </w:r>
    </w:p>
    <w:p w14:paraId="08B7A57D" w14:textId="77777777" w:rsidR="00C0399B" w:rsidRPr="00C0399B" w:rsidRDefault="00C0399B" w:rsidP="00C0399B">
      <w:pPr>
        <w:spacing w:after="0"/>
        <w:rPr>
          <w:rFonts w:cs="Times New Roman"/>
          <w:szCs w:val="20"/>
        </w:rPr>
      </w:pPr>
      <w:r w:rsidRPr="00C0399B">
        <w:rPr>
          <w:rFonts w:cs="Times New Roman"/>
          <w:szCs w:val="20"/>
        </w:rPr>
        <w:t>- Do các triệu chứng thực thể mà mình nghe được chủ yếu xuất phát từ phế nang.</w:t>
      </w:r>
    </w:p>
    <w:p w14:paraId="08545ADF" w14:textId="4E1A3F23" w:rsidR="00C0399B" w:rsidRPr="00C0399B" w:rsidRDefault="00C0399B" w:rsidP="00C0399B">
      <w:pPr>
        <w:spacing w:after="0"/>
        <w:rPr>
          <w:rFonts w:cs="Times New Roman"/>
          <w:szCs w:val="20"/>
        </w:rPr>
      </w:pPr>
      <w:r w:rsidRPr="00C0399B">
        <w:rPr>
          <w:rFonts w:cs="Times New Roman"/>
          <w:szCs w:val="20"/>
        </w:rPr>
        <w:t xml:space="preserve">- Trong khi virus tổn thương chủ yếu ở lớp </w:t>
      </w:r>
      <w:r w:rsidR="00BC0F15">
        <w:rPr>
          <w:rFonts w:cs="Times New Roman"/>
          <w:szCs w:val="20"/>
        </w:rPr>
        <w:t>biểu mô</w:t>
      </w:r>
      <w:r w:rsidRPr="00C0399B">
        <w:rPr>
          <w:rFonts w:cs="Times New Roman"/>
          <w:szCs w:val="20"/>
        </w:rPr>
        <w:t xml:space="preserve"> niêm mạc.</w:t>
      </w:r>
    </w:p>
    <w:p w14:paraId="272EC1CE" w14:textId="619B0961" w:rsidR="00C0399B" w:rsidRPr="00C0399B" w:rsidRDefault="00C0399B" w:rsidP="00C0399B">
      <w:pPr>
        <w:spacing w:after="0"/>
        <w:rPr>
          <w:rFonts w:cs="Times New Roman"/>
          <w:szCs w:val="20"/>
        </w:rPr>
      </w:pPr>
      <w:r w:rsidRPr="00C0399B">
        <w:rPr>
          <w:rFonts w:cs="Times New Roman"/>
          <w:szCs w:val="20"/>
        </w:rPr>
        <w:t xml:space="preserve">- </w:t>
      </w:r>
      <w:r w:rsidR="00BC0F15">
        <w:rPr>
          <w:rFonts w:cs="Times New Roman"/>
          <w:szCs w:val="20"/>
        </w:rPr>
        <w:t>T</w:t>
      </w:r>
      <w:r w:rsidRPr="00C0399B">
        <w:rPr>
          <w:rFonts w:cs="Times New Roman"/>
          <w:szCs w:val="20"/>
        </w:rPr>
        <w:t>ác nhân không điển hình, virus gây viêm phổi kẽ.</w:t>
      </w:r>
    </w:p>
    <w:p w14:paraId="39DC7573" w14:textId="63EC96C6" w:rsidR="00C0399B" w:rsidRPr="00391AB4" w:rsidRDefault="00C0399B" w:rsidP="00C0399B">
      <w:pPr>
        <w:spacing w:after="0"/>
        <w:rPr>
          <w:rFonts w:cs="Times New Roman"/>
          <w:b/>
          <w:bCs/>
          <w:szCs w:val="20"/>
        </w:rPr>
      </w:pPr>
      <w:r w:rsidRPr="00391AB4">
        <w:rPr>
          <w:rFonts w:cs="Times New Roman"/>
          <w:b/>
          <w:bCs/>
          <w:szCs w:val="20"/>
        </w:rPr>
        <w:lastRenderedPageBreak/>
        <w:t xml:space="preserve">61. </w:t>
      </w:r>
      <w:r w:rsidR="00391AB4" w:rsidRPr="00391AB4">
        <w:rPr>
          <w:rFonts w:cs="Times New Roman"/>
          <w:b/>
          <w:bCs/>
          <w:szCs w:val="20"/>
        </w:rPr>
        <w:t>T</w:t>
      </w:r>
      <w:r w:rsidRPr="00391AB4">
        <w:rPr>
          <w:rFonts w:cs="Times New Roman"/>
          <w:b/>
          <w:bCs/>
          <w:szCs w:val="20"/>
        </w:rPr>
        <w:t>ại sao để điều trị viêm phổi ở trẻ &lt;</w:t>
      </w:r>
      <w:r w:rsidR="00391AB4" w:rsidRPr="00391AB4">
        <w:rPr>
          <w:rFonts w:cs="Times New Roman"/>
          <w:b/>
          <w:bCs/>
          <w:szCs w:val="20"/>
        </w:rPr>
        <w:t xml:space="preserve"> </w:t>
      </w:r>
      <w:r w:rsidRPr="00391AB4">
        <w:rPr>
          <w:rFonts w:cs="Times New Roman"/>
          <w:b/>
          <w:bCs/>
          <w:szCs w:val="20"/>
        </w:rPr>
        <w:t>3 tuần tuổi người ta phải phối hợp 3 loại kháng sinh</w:t>
      </w:r>
      <w:r w:rsidR="00391AB4">
        <w:rPr>
          <w:rFonts w:cs="Times New Roman"/>
          <w:b/>
          <w:bCs/>
          <w:szCs w:val="20"/>
        </w:rPr>
        <w:t xml:space="preserve"> </w:t>
      </w:r>
      <w:r w:rsidRPr="00391AB4">
        <w:rPr>
          <w:rFonts w:cs="Times New Roman"/>
          <w:b/>
          <w:bCs/>
          <w:szCs w:val="20"/>
        </w:rPr>
        <w:t>Ampicillin, Cefotaxime và Gentamicin?</w:t>
      </w:r>
    </w:p>
    <w:p w14:paraId="59928E4C" w14:textId="561EE89A" w:rsidR="00C0399B" w:rsidRPr="00C0399B" w:rsidRDefault="00C0399B" w:rsidP="00C0399B">
      <w:pPr>
        <w:spacing w:after="0"/>
        <w:rPr>
          <w:rFonts w:cs="Times New Roman"/>
          <w:szCs w:val="20"/>
        </w:rPr>
      </w:pPr>
      <w:r w:rsidRPr="00C0399B">
        <w:rPr>
          <w:rFonts w:cs="Times New Roman"/>
          <w:szCs w:val="20"/>
        </w:rPr>
        <w:t>- Do mình không biết được chính xác là con nào gây bệnh nên đánh toàn bộ</w:t>
      </w:r>
      <w:r w:rsidR="00391AB4">
        <w:rPr>
          <w:rFonts w:cs="Times New Roman"/>
          <w:szCs w:val="20"/>
        </w:rPr>
        <w:t>:</w:t>
      </w:r>
    </w:p>
    <w:p w14:paraId="6669EB6C" w14:textId="2B6CC295" w:rsidR="00C0399B" w:rsidRPr="00C0399B" w:rsidRDefault="00391AB4" w:rsidP="00C0399B">
      <w:pPr>
        <w:spacing w:after="0"/>
        <w:rPr>
          <w:rFonts w:cs="Times New Roman"/>
          <w:szCs w:val="20"/>
        </w:rPr>
      </w:pPr>
      <w:r>
        <w:rPr>
          <w:rFonts w:cs="Times New Roman"/>
          <w:szCs w:val="20"/>
        </w:rPr>
        <w:t>+</w:t>
      </w:r>
      <w:r w:rsidR="00C0399B" w:rsidRPr="00C0399B">
        <w:rPr>
          <w:rFonts w:cs="Times New Roman"/>
          <w:szCs w:val="20"/>
        </w:rPr>
        <w:t xml:space="preserve"> Ampicillin đánh vào tác nhân Listeria</w:t>
      </w:r>
      <w:r>
        <w:rPr>
          <w:rFonts w:cs="Times New Roman"/>
          <w:szCs w:val="20"/>
        </w:rPr>
        <w:t xml:space="preserve"> </w:t>
      </w:r>
      <w:r w:rsidR="00C0399B" w:rsidRPr="00C0399B">
        <w:rPr>
          <w:rFonts w:cs="Times New Roman"/>
          <w:szCs w:val="20"/>
        </w:rPr>
        <w:t>monocytogenes.</w:t>
      </w:r>
    </w:p>
    <w:p w14:paraId="08798B12" w14:textId="33E671D6" w:rsidR="00C0399B" w:rsidRPr="00C0399B" w:rsidRDefault="00391AB4" w:rsidP="00C0399B">
      <w:pPr>
        <w:spacing w:after="0"/>
        <w:rPr>
          <w:rFonts w:cs="Times New Roman"/>
          <w:szCs w:val="20"/>
        </w:rPr>
      </w:pPr>
      <w:r>
        <w:rPr>
          <w:rFonts w:cs="Times New Roman"/>
          <w:szCs w:val="20"/>
        </w:rPr>
        <w:t>+</w:t>
      </w:r>
      <w:r w:rsidR="00C0399B" w:rsidRPr="00C0399B">
        <w:rPr>
          <w:rFonts w:cs="Times New Roman"/>
          <w:szCs w:val="20"/>
        </w:rPr>
        <w:t xml:space="preserve"> Cefotaxime đánh vào tác nhân </w:t>
      </w:r>
      <w:r>
        <w:rPr>
          <w:rFonts w:cs="Times New Roman"/>
          <w:szCs w:val="20"/>
        </w:rPr>
        <w:t>l</w:t>
      </w:r>
      <w:r w:rsidR="00C0399B" w:rsidRPr="00C0399B">
        <w:rPr>
          <w:rFonts w:cs="Times New Roman"/>
          <w:szCs w:val="20"/>
        </w:rPr>
        <w:t>iên cầu B.</w:t>
      </w:r>
    </w:p>
    <w:p w14:paraId="39D8D62E" w14:textId="4DE9DE1B" w:rsidR="00C0399B" w:rsidRPr="00C0399B" w:rsidRDefault="00391AB4" w:rsidP="00C0399B">
      <w:pPr>
        <w:spacing w:after="0"/>
        <w:rPr>
          <w:rFonts w:cs="Times New Roman"/>
          <w:szCs w:val="20"/>
        </w:rPr>
      </w:pPr>
      <w:r>
        <w:rPr>
          <w:rFonts w:cs="Times New Roman"/>
          <w:szCs w:val="20"/>
        </w:rPr>
        <w:t>+</w:t>
      </w:r>
      <w:r w:rsidR="00C0399B" w:rsidRPr="00C0399B">
        <w:rPr>
          <w:rFonts w:cs="Times New Roman"/>
          <w:szCs w:val="20"/>
        </w:rPr>
        <w:t xml:space="preserve"> Gentamicin đánh vào E.coli và các vi khuẩn gram (-).</w:t>
      </w:r>
    </w:p>
    <w:p w14:paraId="09BA6AAB" w14:textId="0AFF951D" w:rsidR="00C0399B" w:rsidRPr="00391AB4" w:rsidRDefault="00C0399B" w:rsidP="00C0399B">
      <w:pPr>
        <w:spacing w:after="0"/>
        <w:rPr>
          <w:rFonts w:cs="Times New Roman"/>
          <w:b/>
          <w:bCs/>
          <w:szCs w:val="20"/>
        </w:rPr>
      </w:pPr>
      <w:r w:rsidRPr="00391AB4">
        <w:rPr>
          <w:rFonts w:cs="Times New Roman"/>
          <w:b/>
          <w:bCs/>
          <w:szCs w:val="20"/>
        </w:rPr>
        <w:t>62. Tại sao trong độ tuổi 3 tháng, trẻ vẫn có thể mắc Hib dù đã được tiêm chủng?</w:t>
      </w:r>
    </w:p>
    <w:p w14:paraId="4F9ACC88" w14:textId="5A2BA964" w:rsidR="00C0399B" w:rsidRPr="00C0399B" w:rsidRDefault="00C0399B" w:rsidP="00C0399B">
      <w:pPr>
        <w:spacing w:after="0"/>
        <w:rPr>
          <w:rFonts w:cs="Times New Roman"/>
          <w:szCs w:val="20"/>
        </w:rPr>
      </w:pPr>
      <w:r w:rsidRPr="00C0399B">
        <w:rPr>
          <w:rFonts w:cs="Times New Roman"/>
          <w:szCs w:val="20"/>
        </w:rPr>
        <w:t>- Do hiện nay Hib (Hemophilus Influenzae) thường được tiêm trong mũi v</w:t>
      </w:r>
      <w:r w:rsidR="005223F8">
        <w:rPr>
          <w:rFonts w:cs="Times New Roman"/>
          <w:szCs w:val="20"/>
        </w:rPr>
        <w:t>accin</w:t>
      </w:r>
      <w:r w:rsidRPr="00C0399B">
        <w:rPr>
          <w:rFonts w:cs="Times New Roman"/>
          <w:szCs w:val="20"/>
        </w:rPr>
        <w:t xml:space="preserve"> 5 trong 1, vào tháng 2,</w:t>
      </w:r>
      <w:r w:rsidR="005F127A">
        <w:rPr>
          <w:rFonts w:cs="Times New Roman"/>
          <w:szCs w:val="20"/>
        </w:rPr>
        <w:t xml:space="preserve"> </w:t>
      </w:r>
      <w:r w:rsidRPr="00C0399B">
        <w:rPr>
          <w:rFonts w:cs="Times New Roman"/>
          <w:szCs w:val="20"/>
        </w:rPr>
        <w:t>3,</w:t>
      </w:r>
      <w:r w:rsidR="005F127A">
        <w:rPr>
          <w:rFonts w:cs="Times New Roman"/>
          <w:szCs w:val="20"/>
        </w:rPr>
        <w:t xml:space="preserve"> </w:t>
      </w:r>
      <w:r w:rsidRPr="00C0399B">
        <w:rPr>
          <w:rFonts w:cs="Times New Roman"/>
          <w:szCs w:val="20"/>
        </w:rPr>
        <w:t>4. Lúc 3 tháng tối đa cao lắm mới được 2 mũi, có trẻ mới được 1 mũi.nên hiệu quả chưa cao.</w:t>
      </w:r>
    </w:p>
    <w:p w14:paraId="60F72A3B" w14:textId="4F3A1CCB" w:rsidR="00C0399B" w:rsidRPr="005F127A" w:rsidRDefault="00C0399B" w:rsidP="00C0399B">
      <w:pPr>
        <w:spacing w:after="0"/>
        <w:rPr>
          <w:rFonts w:cs="Times New Roman"/>
          <w:b/>
          <w:bCs/>
          <w:szCs w:val="20"/>
        </w:rPr>
      </w:pPr>
      <w:r w:rsidRPr="005F127A">
        <w:rPr>
          <w:rFonts w:cs="Times New Roman"/>
          <w:b/>
          <w:bCs/>
          <w:szCs w:val="20"/>
        </w:rPr>
        <w:t>63. Ở trẻ từ độ tuổi từ 4 tháng – 4 tuổi nếu mắc Hib thường do trong trường hợp nào?</w:t>
      </w:r>
    </w:p>
    <w:p w14:paraId="051C070F" w14:textId="77777777" w:rsidR="00C0399B" w:rsidRPr="00C0399B" w:rsidRDefault="00C0399B" w:rsidP="00C0399B">
      <w:pPr>
        <w:spacing w:after="0"/>
        <w:rPr>
          <w:rFonts w:cs="Times New Roman"/>
          <w:szCs w:val="20"/>
        </w:rPr>
      </w:pPr>
      <w:r w:rsidRPr="00C0399B">
        <w:rPr>
          <w:rFonts w:cs="Times New Roman"/>
          <w:szCs w:val="20"/>
        </w:rPr>
        <w:t>- Đối với những trẻ chưa được tiêm chủng.</w:t>
      </w:r>
    </w:p>
    <w:p w14:paraId="5F41AAC4" w14:textId="658FF3F4" w:rsidR="004371F1" w:rsidRPr="004371F1" w:rsidRDefault="00C0399B" w:rsidP="004371F1">
      <w:pPr>
        <w:spacing w:after="0"/>
        <w:rPr>
          <w:rFonts w:cs="Times New Roman"/>
          <w:b/>
          <w:bCs/>
          <w:szCs w:val="20"/>
        </w:rPr>
      </w:pPr>
      <w:r w:rsidRPr="004371F1">
        <w:rPr>
          <w:rFonts w:cs="Times New Roman"/>
          <w:b/>
          <w:bCs/>
          <w:szCs w:val="20"/>
        </w:rPr>
        <w:t>64. Trẻ bị HIV, thì tác nhân nào dễ gây viêm phổi cơ hội nhất?</w:t>
      </w:r>
    </w:p>
    <w:p w14:paraId="5E0D4B91" w14:textId="7B40F4A4" w:rsidR="00C0399B" w:rsidRPr="00C0399B" w:rsidRDefault="004371F1" w:rsidP="00C0399B">
      <w:pPr>
        <w:spacing w:after="0"/>
        <w:rPr>
          <w:rFonts w:cs="Times New Roman"/>
          <w:szCs w:val="20"/>
        </w:rPr>
      </w:pPr>
      <w:r>
        <w:rPr>
          <w:rFonts w:cs="Times New Roman"/>
          <w:szCs w:val="20"/>
        </w:rPr>
        <w:t xml:space="preserve">- </w:t>
      </w:r>
      <w:r w:rsidR="00C0399B" w:rsidRPr="00C0399B">
        <w:rPr>
          <w:rFonts w:cs="Times New Roman"/>
          <w:szCs w:val="20"/>
        </w:rPr>
        <w:t>Pneumocystis (PCP) gây viêm phổi cơ hội ở những bệnh nhân HIV.</w:t>
      </w:r>
    </w:p>
    <w:p w14:paraId="7C6C0884" w14:textId="212A2084" w:rsidR="00C0399B" w:rsidRPr="002C1F49" w:rsidRDefault="00C0399B" w:rsidP="00C0399B">
      <w:pPr>
        <w:spacing w:after="0"/>
        <w:rPr>
          <w:rFonts w:cs="Times New Roman"/>
          <w:b/>
          <w:bCs/>
          <w:szCs w:val="20"/>
        </w:rPr>
      </w:pPr>
      <w:r w:rsidRPr="002C1F49">
        <w:rPr>
          <w:rFonts w:cs="Times New Roman"/>
          <w:b/>
          <w:bCs/>
          <w:szCs w:val="20"/>
        </w:rPr>
        <w:t>6</w:t>
      </w:r>
      <w:r w:rsidR="00B1170B">
        <w:rPr>
          <w:rFonts w:cs="Times New Roman"/>
          <w:b/>
          <w:bCs/>
          <w:szCs w:val="20"/>
        </w:rPr>
        <w:t>5</w:t>
      </w:r>
      <w:r w:rsidRPr="002C1F49">
        <w:rPr>
          <w:rFonts w:cs="Times New Roman"/>
          <w:b/>
          <w:bCs/>
          <w:szCs w:val="20"/>
        </w:rPr>
        <w:t>. Thang điểm Centor của viêm họng cấp?</w:t>
      </w:r>
    </w:p>
    <w:p w14:paraId="578FABF5" w14:textId="5090A693" w:rsidR="00C0399B" w:rsidRDefault="00C0399B" w:rsidP="00C0399B">
      <w:pPr>
        <w:spacing w:after="0"/>
        <w:rPr>
          <w:rFonts w:cs="Times New Roman"/>
          <w:szCs w:val="20"/>
        </w:rPr>
      </w:pPr>
      <w:r w:rsidRPr="00C0399B">
        <w:rPr>
          <w:rFonts w:cs="Times New Roman"/>
          <w:szCs w:val="20"/>
        </w:rPr>
        <w:t>- Thang điểm MacIssax- Centor Strep</w:t>
      </w:r>
      <w:r w:rsidR="00B1170B">
        <w:rPr>
          <w:rFonts w:cs="Times New Roman"/>
          <w:szCs w:val="20"/>
        </w:rPr>
        <w:t>:</w:t>
      </w:r>
    </w:p>
    <w:p w14:paraId="58533289" w14:textId="77777777" w:rsidR="00B1170B" w:rsidRDefault="00B1170B" w:rsidP="00C0399B">
      <w:pPr>
        <w:spacing w:after="0"/>
        <w:rPr>
          <w:rFonts w:cs="Times New Roman"/>
          <w:szCs w:val="20"/>
        </w:rPr>
      </w:pPr>
    </w:p>
    <w:tbl>
      <w:tblPr>
        <w:tblStyle w:val="TableGrid"/>
        <w:tblW w:w="0" w:type="auto"/>
        <w:tblLook w:val="04A0" w:firstRow="1" w:lastRow="0" w:firstColumn="1" w:lastColumn="0" w:noHBand="0" w:noVBand="1"/>
      </w:tblPr>
      <w:tblGrid>
        <w:gridCol w:w="2254"/>
        <w:gridCol w:w="2255"/>
      </w:tblGrid>
      <w:tr w:rsidR="00B1170B" w14:paraId="38949B75" w14:textId="77777777" w:rsidTr="00B1170B">
        <w:tc>
          <w:tcPr>
            <w:tcW w:w="2254" w:type="dxa"/>
          </w:tcPr>
          <w:p w14:paraId="03CB7408" w14:textId="15215EDA" w:rsidR="00B1170B" w:rsidRDefault="00B1170B" w:rsidP="00B1170B">
            <w:pPr>
              <w:rPr>
                <w:rFonts w:cs="Times New Roman"/>
                <w:szCs w:val="20"/>
              </w:rPr>
            </w:pPr>
            <w:r w:rsidRPr="00527F44">
              <w:rPr>
                <w:rFonts w:cs="Times New Roman"/>
                <w:szCs w:val="20"/>
              </w:rPr>
              <w:t>Đặc điểm</w:t>
            </w:r>
          </w:p>
        </w:tc>
        <w:tc>
          <w:tcPr>
            <w:tcW w:w="2255" w:type="dxa"/>
          </w:tcPr>
          <w:p w14:paraId="2F2EFC5F" w14:textId="3C409CA6" w:rsidR="00B1170B" w:rsidRDefault="00B1170B" w:rsidP="00B1170B">
            <w:pPr>
              <w:rPr>
                <w:rFonts w:cs="Times New Roman"/>
                <w:szCs w:val="20"/>
              </w:rPr>
            </w:pPr>
            <w:r w:rsidRPr="00527F44">
              <w:rPr>
                <w:rFonts w:cs="Times New Roman"/>
                <w:szCs w:val="20"/>
              </w:rPr>
              <w:t xml:space="preserve"> Điểm</w:t>
            </w:r>
          </w:p>
        </w:tc>
      </w:tr>
      <w:tr w:rsidR="00B1170B" w14:paraId="68ABE4B4" w14:textId="77777777" w:rsidTr="00B1170B">
        <w:tc>
          <w:tcPr>
            <w:tcW w:w="2254" w:type="dxa"/>
          </w:tcPr>
          <w:p w14:paraId="381CB444" w14:textId="15C662C6" w:rsidR="00B1170B" w:rsidRDefault="00B1170B" w:rsidP="00B1170B">
            <w:pPr>
              <w:rPr>
                <w:rFonts w:cs="Times New Roman"/>
                <w:szCs w:val="20"/>
              </w:rPr>
            </w:pPr>
            <w:r w:rsidRPr="00527F44">
              <w:rPr>
                <w:rFonts w:cs="Times New Roman"/>
                <w:szCs w:val="20"/>
              </w:rPr>
              <w:t xml:space="preserve">Sốt &gt; 38 </w:t>
            </w:r>
          </w:p>
        </w:tc>
        <w:tc>
          <w:tcPr>
            <w:tcW w:w="2255" w:type="dxa"/>
          </w:tcPr>
          <w:p w14:paraId="403C6999" w14:textId="76C810EE" w:rsidR="00B1170B" w:rsidRDefault="00B1170B" w:rsidP="00B1170B">
            <w:pPr>
              <w:rPr>
                <w:rFonts w:cs="Times New Roman"/>
                <w:szCs w:val="20"/>
              </w:rPr>
            </w:pPr>
            <w:r w:rsidRPr="00527F44">
              <w:rPr>
                <w:rFonts w:cs="Times New Roman"/>
                <w:szCs w:val="20"/>
              </w:rPr>
              <w:t>1</w:t>
            </w:r>
          </w:p>
        </w:tc>
      </w:tr>
      <w:tr w:rsidR="00B1170B" w14:paraId="4B8CF4D3" w14:textId="77777777" w:rsidTr="00B1170B">
        <w:tc>
          <w:tcPr>
            <w:tcW w:w="2254" w:type="dxa"/>
          </w:tcPr>
          <w:p w14:paraId="2571AA3B" w14:textId="743E73D8" w:rsidR="00B1170B" w:rsidRDefault="00B1170B" w:rsidP="00B1170B">
            <w:pPr>
              <w:rPr>
                <w:rFonts w:cs="Times New Roman"/>
                <w:szCs w:val="20"/>
              </w:rPr>
            </w:pPr>
            <w:r w:rsidRPr="00527F44">
              <w:rPr>
                <w:rFonts w:cs="Times New Roman"/>
                <w:szCs w:val="20"/>
              </w:rPr>
              <w:t>Không có ho</w:t>
            </w:r>
          </w:p>
        </w:tc>
        <w:tc>
          <w:tcPr>
            <w:tcW w:w="2255" w:type="dxa"/>
          </w:tcPr>
          <w:p w14:paraId="149C4EEF" w14:textId="1AEF0933" w:rsidR="00B1170B" w:rsidRDefault="00B1170B" w:rsidP="00B1170B">
            <w:pPr>
              <w:rPr>
                <w:rFonts w:cs="Times New Roman"/>
                <w:szCs w:val="20"/>
              </w:rPr>
            </w:pPr>
            <w:r w:rsidRPr="00527F44">
              <w:rPr>
                <w:rFonts w:cs="Times New Roman"/>
                <w:szCs w:val="20"/>
              </w:rPr>
              <w:t>1</w:t>
            </w:r>
          </w:p>
        </w:tc>
      </w:tr>
      <w:tr w:rsidR="00B1170B" w14:paraId="73778EF5" w14:textId="77777777" w:rsidTr="00B1170B">
        <w:tc>
          <w:tcPr>
            <w:tcW w:w="2254" w:type="dxa"/>
          </w:tcPr>
          <w:p w14:paraId="79991FDC" w14:textId="5F40BA60" w:rsidR="00B1170B" w:rsidRDefault="00B1170B" w:rsidP="00B1170B">
            <w:pPr>
              <w:rPr>
                <w:rFonts w:cs="Times New Roman"/>
                <w:szCs w:val="20"/>
              </w:rPr>
            </w:pPr>
            <w:r w:rsidRPr="00527F44">
              <w:rPr>
                <w:rFonts w:cs="Times New Roman"/>
                <w:szCs w:val="20"/>
              </w:rPr>
              <w:t>Căng đau hạch cổ trước</w:t>
            </w:r>
          </w:p>
        </w:tc>
        <w:tc>
          <w:tcPr>
            <w:tcW w:w="2255" w:type="dxa"/>
          </w:tcPr>
          <w:p w14:paraId="026839A1" w14:textId="513ACE57" w:rsidR="00B1170B" w:rsidRDefault="00B1170B" w:rsidP="00B1170B">
            <w:pPr>
              <w:rPr>
                <w:rFonts w:cs="Times New Roman"/>
                <w:szCs w:val="20"/>
              </w:rPr>
            </w:pPr>
            <w:r w:rsidRPr="00527F44">
              <w:rPr>
                <w:rFonts w:cs="Times New Roman"/>
                <w:szCs w:val="20"/>
              </w:rPr>
              <w:t>1</w:t>
            </w:r>
          </w:p>
        </w:tc>
      </w:tr>
      <w:tr w:rsidR="00B1170B" w14:paraId="7D6748CF" w14:textId="77777777" w:rsidTr="00B1170B">
        <w:tc>
          <w:tcPr>
            <w:tcW w:w="2254" w:type="dxa"/>
          </w:tcPr>
          <w:p w14:paraId="4CB4330F" w14:textId="580AB4CC" w:rsidR="00B1170B" w:rsidRDefault="00B1170B" w:rsidP="00B1170B">
            <w:pPr>
              <w:rPr>
                <w:rFonts w:cs="Times New Roman"/>
                <w:szCs w:val="20"/>
              </w:rPr>
            </w:pPr>
            <w:r w:rsidRPr="00527F44">
              <w:rPr>
                <w:rFonts w:cs="Times New Roman"/>
                <w:szCs w:val="20"/>
              </w:rPr>
              <w:t>Tuổi &lt; 15</w:t>
            </w:r>
          </w:p>
        </w:tc>
        <w:tc>
          <w:tcPr>
            <w:tcW w:w="2255" w:type="dxa"/>
          </w:tcPr>
          <w:p w14:paraId="3817A024" w14:textId="2DC6E41B" w:rsidR="00B1170B" w:rsidRDefault="00B1170B" w:rsidP="00B1170B">
            <w:pPr>
              <w:rPr>
                <w:rFonts w:cs="Times New Roman"/>
                <w:szCs w:val="20"/>
              </w:rPr>
            </w:pPr>
            <w:r w:rsidRPr="00527F44">
              <w:rPr>
                <w:rFonts w:cs="Times New Roman"/>
                <w:szCs w:val="20"/>
              </w:rPr>
              <w:t>1</w:t>
            </w:r>
          </w:p>
        </w:tc>
      </w:tr>
      <w:tr w:rsidR="00B1170B" w14:paraId="7E1D2251" w14:textId="77777777" w:rsidTr="00B1170B">
        <w:tc>
          <w:tcPr>
            <w:tcW w:w="2254" w:type="dxa"/>
          </w:tcPr>
          <w:p w14:paraId="7E613531" w14:textId="4229AC29" w:rsidR="00B1170B" w:rsidRDefault="00B1170B" w:rsidP="00B1170B">
            <w:pPr>
              <w:rPr>
                <w:rFonts w:cs="Times New Roman"/>
                <w:szCs w:val="20"/>
              </w:rPr>
            </w:pPr>
            <w:r w:rsidRPr="00527F44">
              <w:rPr>
                <w:rFonts w:cs="Times New Roman"/>
                <w:szCs w:val="20"/>
              </w:rPr>
              <w:t>Tuổi &gt; 45</w:t>
            </w:r>
          </w:p>
        </w:tc>
        <w:tc>
          <w:tcPr>
            <w:tcW w:w="2255" w:type="dxa"/>
          </w:tcPr>
          <w:p w14:paraId="72428CB6" w14:textId="53BE7E41" w:rsidR="00B1170B" w:rsidRDefault="00B1170B" w:rsidP="00B1170B">
            <w:pPr>
              <w:rPr>
                <w:rFonts w:cs="Times New Roman"/>
                <w:szCs w:val="20"/>
              </w:rPr>
            </w:pPr>
            <w:r w:rsidRPr="00527F44">
              <w:rPr>
                <w:rFonts w:cs="Times New Roman"/>
                <w:szCs w:val="20"/>
              </w:rPr>
              <w:t xml:space="preserve">-1 </w:t>
            </w:r>
          </w:p>
        </w:tc>
      </w:tr>
    </w:tbl>
    <w:p w14:paraId="6F6E6CD0" w14:textId="2AAAEBDC" w:rsidR="00B1170B" w:rsidRDefault="00B1170B" w:rsidP="00C0399B">
      <w:pPr>
        <w:spacing w:after="0"/>
        <w:rPr>
          <w:rFonts w:cs="Times New Roman"/>
          <w:szCs w:val="20"/>
        </w:rPr>
      </w:pPr>
    </w:p>
    <w:tbl>
      <w:tblPr>
        <w:tblStyle w:val="TableGrid"/>
        <w:tblW w:w="0" w:type="auto"/>
        <w:tblLook w:val="04A0" w:firstRow="1" w:lastRow="0" w:firstColumn="1" w:lastColumn="0" w:noHBand="0" w:noVBand="1"/>
      </w:tblPr>
      <w:tblGrid>
        <w:gridCol w:w="1503"/>
        <w:gridCol w:w="1503"/>
        <w:gridCol w:w="1503"/>
      </w:tblGrid>
      <w:tr w:rsidR="00B1170B" w14:paraId="5DCB73E3" w14:textId="77777777" w:rsidTr="00B1170B">
        <w:tc>
          <w:tcPr>
            <w:tcW w:w="1503" w:type="dxa"/>
          </w:tcPr>
          <w:p w14:paraId="3DF9BBA8" w14:textId="38FA200E" w:rsidR="00B1170B" w:rsidRDefault="00B1170B" w:rsidP="00B1170B">
            <w:pPr>
              <w:rPr>
                <w:rFonts w:cs="Times New Roman"/>
                <w:szCs w:val="20"/>
              </w:rPr>
            </w:pPr>
            <w:r w:rsidRPr="00396FA4">
              <w:t>Điểm</w:t>
            </w:r>
          </w:p>
        </w:tc>
        <w:tc>
          <w:tcPr>
            <w:tcW w:w="1503" w:type="dxa"/>
          </w:tcPr>
          <w:p w14:paraId="30A0DFFE" w14:textId="6EAC7B65" w:rsidR="00B1170B" w:rsidRDefault="00B1170B" w:rsidP="00B1170B">
            <w:pPr>
              <w:rPr>
                <w:rFonts w:cs="Times New Roman"/>
                <w:szCs w:val="20"/>
              </w:rPr>
            </w:pPr>
            <w:r w:rsidRPr="00396FA4">
              <w:t>Khả năng nhiễm Strep</w:t>
            </w:r>
          </w:p>
        </w:tc>
        <w:tc>
          <w:tcPr>
            <w:tcW w:w="1503" w:type="dxa"/>
          </w:tcPr>
          <w:p w14:paraId="26BDE373" w14:textId="6A06C860" w:rsidR="00B1170B" w:rsidRDefault="00B1170B" w:rsidP="00B1170B">
            <w:pPr>
              <w:rPr>
                <w:rFonts w:cs="Times New Roman"/>
                <w:szCs w:val="20"/>
              </w:rPr>
            </w:pPr>
            <w:r w:rsidRPr="00396FA4">
              <w:t>Xử trí</w:t>
            </w:r>
          </w:p>
        </w:tc>
      </w:tr>
      <w:tr w:rsidR="00B1170B" w14:paraId="40800DEC" w14:textId="77777777" w:rsidTr="00B1170B">
        <w:tc>
          <w:tcPr>
            <w:tcW w:w="1503" w:type="dxa"/>
          </w:tcPr>
          <w:p w14:paraId="6129C5BF" w14:textId="2142004A" w:rsidR="00B1170B" w:rsidRDefault="00B1170B" w:rsidP="00B1170B">
            <w:pPr>
              <w:rPr>
                <w:rFonts w:cs="Times New Roman"/>
                <w:szCs w:val="20"/>
              </w:rPr>
            </w:pPr>
            <w:r w:rsidRPr="00396FA4">
              <w:t>1</w:t>
            </w:r>
          </w:p>
        </w:tc>
        <w:tc>
          <w:tcPr>
            <w:tcW w:w="1503" w:type="dxa"/>
          </w:tcPr>
          <w:p w14:paraId="1A941B03" w14:textId="7C11E28F" w:rsidR="00B1170B" w:rsidRDefault="00B1170B" w:rsidP="00B1170B">
            <w:pPr>
              <w:rPr>
                <w:rFonts w:cs="Times New Roman"/>
                <w:szCs w:val="20"/>
              </w:rPr>
            </w:pPr>
            <w:r w:rsidRPr="00396FA4">
              <w:t>1 – 2,5%</w:t>
            </w:r>
          </w:p>
        </w:tc>
        <w:tc>
          <w:tcPr>
            <w:tcW w:w="1503" w:type="dxa"/>
          </w:tcPr>
          <w:p w14:paraId="3EDD07C6" w14:textId="552D7352" w:rsidR="00B1170B" w:rsidRDefault="00B1170B" w:rsidP="00B1170B">
            <w:pPr>
              <w:rPr>
                <w:rFonts w:cs="Times New Roman"/>
                <w:szCs w:val="20"/>
              </w:rPr>
            </w:pPr>
            <w:r w:rsidRPr="00396FA4">
              <w:t>Không dùng kháng sinh</w:t>
            </w:r>
          </w:p>
        </w:tc>
      </w:tr>
      <w:tr w:rsidR="00B1170B" w14:paraId="46E14A82" w14:textId="77777777" w:rsidTr="00B1170B">
        <w:tc>
          <w:tcPr>
            <w:tcW w:w="1503" w:type="dxa"/>
          </w:tcPr>
          <w:p w14:paraId="0BA2EC28" w14:textId="4BADF5DE" w:rsidR="00B1170B" w:rsidRDefault="00B1170B" w:rsidP="00B1170B">
            <w:pPr>
              <w:rPr>
                <w:rFonts w:cs="Times New Roman"/>
                <w:szCs w:val="20"/>
              </w:rPr>
            </w:pPr>
            <w:r w:rsidRPr="00396FA4">
              <w:t>2</w:t>
            </w:r>
          </w:p>
        </w:tc>
        <w:tc>
          <w:tcPr>
            <w:tcW w:w="1503" w:type="dxa"/>
          </w:tcPr>
          <w:p w14:paraId="044A70B5" w14:textId="6BBE20C2" w:rsidR="00B1170B" w:rsidRDefault="00B1170B" w:rsidP="00B1170B">
            <w:pPr>
              <w:rPr>
                <w:rFonts w:cs="Times New Roman"/>
                <w:szCs w:val="20"/>
              </w:rPr>
            </w:pPr>
            <w:r w:rsidRPr="00396FA4">
              <w:t>11-18%</w:t>
            </w:r>
          </w:p>
        </w:tc>
        <w:tc>
          <w:tcPr>
            <w:tcW w:w="1503" w:type="dxa"/>
          </w:tcPr>
          <w:p w14:paraId="36D28FBE" w14:textId="77FBADE1" w:rsidR="00B1170B" w:rsidRDefault="00B1170B" w:rsidP="00B1170B">
            <w:pPr>
              <w:rPr>
                <w:rFonts w:cs="Times New Roman"/>
                <w:szCs w:val="20"/>
              </w:rPr>
            </w:pPr>
            <w:r w:rsidRPr="00396FA4">
              <w:t>- Cấy họng hay RADT ( rapid antigen Detection test)</w:t>
            </w:r>
          </w:p>
        </w:tc>
      </w:tr>
      <w:tr w:rsidR="00B1170B" w14:paraId="1E6E6C27" w14:textId="77777777" w:rsidTr="00B1170B">
        <w:tc>
          <w:tcPr>
            <w:tcW w:w="1503" w:type="dxa"/>
          </w:tcPr>
          <w:p w14:paraId="4BF438F0" w14:textId="0D4A973D" w:rsidR="00B1170B" w:rsidRDefault="00B1170B" w:rsidP="00B1170B">
            <w:pPr>
              <w:rPr>
                <w:rFonts w:cs="Times New Roman"/>
                <w:szCs w:val="20"/>
              </w:rPr>
            </w:pPr>
            <w:r w:rsidRPr="00396FA4">
              <w:t>3</w:t>
            </w:r>
          </w:p>
        </w:tc>
        <w:tc>
          <w:tcPr>
            <w:tcW w:w="1503" w:type="dxa"/>
          </w:tcPr>
          <w:p w14:paraId="7339359D" w14:textId="0198B470" w:rsidR="00B1170B" w:rsidRDefault="00B1170B" w:rsidP="00B1170B">
            <w:pPr>
              <w:rPr>
                <w:rFonts w:cs="Times New Roman"/>
                <w:szCs w:val="20"/>
              </w:rPr>
            </w:pPr>
            <w:r w:rsidRPr="00396FA4">
              <w:t>28-35%</w:t>
            </w:r>
          </w:p>
        </w:tc>
        <w:tc>
          <w:tcPr>
            <w:tcW w:w="1503" w:type="dxa"/>
          </w:tcPr>
          <w:p w14:paraId="74CAAD7C" w14:textId="77777777" w:rsidR="00B1170B" w:rsidRDefault="00B1170B" w:rsidP="00B1170B">
            <w:pPr>
              <w:rPr>
                <w:rFonts w:cs="Times New Roman"/>
                <w:szCs w:val="20"/>
              </w:rPr>
            </w:pPr>
          </w:p>
        </w:tc>
      </w:tr>
      <w:tr w:rsidR="00B1170B" w14:paraId="188CD2D2" w14:textId="77777777" w:rsidTr="00B1170B">
        <w:tc>
          <w:tcPr>
            <w:tcW w:w="1503" w:type="dxa"/>
          </w:tcPr>
          <w:p w14:paraId="0D37E29F" w14:textId="5A4EE5C8" w:rsidR="00B1170B" w:rsidRDefault="00B1170B" w:rsidP="00B1170B">
            <w:pPr>
              <w:rPr>
                <w:rFonts w:cs="Times New Roman"/>
                <w:szCs w:val="20"/>
              </w:rPr>
            </w:pPr>
            <w:r w:rsidRPr="00396FA4">
              <w:t>4</w:t>
            </w:r>
          </w:p>
        </w:tc>
        <w:tc>
          <w:tcPr>
            <w:tcW w:w="1503" w:type="dxa"/>
          </w:tcPr>
          <w:p w14:paraId="33FDA80F" w14:textId="1FD2133C" w:rsidR="00B1170B" w:rsidRDefault="00B1170B" w:rsidP="00B1170B">
            <w:pPr>
              <w:rPr>
                <w:rFonts w:cs="Times New Roman"/>
                <w:szCs w:val="20"/>
              </w:rPr>
            </w:pPr>
            <w:r w:rsidRPr="00396FA4">
              <w:t>51-52%</w:t>
            </w:r>
          </w:p>
        </w:tc>
        <w:tc>
          <w:tcPr>
            <w:tcW w:w="1503" w:type="dxa"/>
            <w:vMerge w:val="restart"/>
          </w:tcPr>
          <w:p w14:paraId="25250711" w14:textId="5938A11D" w:rsidR="00B1170B" w:rsidRDefault="00B1170B" w:rsidP="00B1170B">
            <w:pPr>
              <w:rPr>
                <w:rFonts w:cs="Times New Roman"/>
                <w:szCs w:val="20"/>
              </w:rPr>
            </w:pPr>
            <w:r w:rsidRPr="00396FA4">
              <w:t>- Kháng sinh</w:t>
            </w:r>
          </w:p>
        </w:tc>
      </w:tr>
      <w:tr w:rsidR="00B1170B" w14:paraId="73B06512" w14:textId="77777777" w:rsidTr="00B1170B">
        <w:tc>
          <w:tcPr>
            <w:tcW w:w="1503" w:type="dxa"/>
          </w:tcPr>
          <w:p w14:paraId="6D808C3E" w14:textId="6C89B7D7" w:rsidR="00B1170B" w:rsidRDefault="00B1170B" w:rsidP="00B1170B">
            <w:pPr>
              <w:rPr>
                <w:rFonts w:cs="Times New Roman"/>
                <w:szCs w:val="20"/>
              </w:rPr>
            </w:pPr>
            <w:r w:rsidRPr="00396FA4">
              <w:t>5</w:t>
            </w:r>
          </w:p>
        </w:tc>
        <w:tc>
          <w:tcPr>
            <w:tcW w:w="1503" w:type="dxa"/>
          </w:tcPr>
          <w:p w14:paraId="77910B13" w14:textId="77777777" w:rsidR="00B1170B" w:rsidRDefault="00B1170B" w:rsidP="00B1170B">
            <w:pPr>
              <w:rPr>
                <w:rFonts w:cs="Times New Roman"/>
                <w:szCs w:val="20"/>
              </w:rPr>
            </w:pPr>
          </w:p>
        </w:tc>
        <w:tc>
          <w:tcPr>
            <w:tcW w:w="1503" w:type="dxa"/>
            <w:vMerge/>
          </w:tcPr>
          <w:p w14:paraId="1262CF1E" w14:textId="77777777" w:rsidR="00B1170B" w:rsidRDefault="00B1170B" w:rsidP="00B1170B">
            <w:pPr>
              <w:rPr>
                <w:rFonts w:cs="Times New Roman"/>
                <w:szCs w:val="20"/>
              </w:rPr>
            </w:pPr>
          </w:p>
        </w:tc>
      </w:tr>
    </w:tbl>
    <w:p w14:paraId="20D87270" w14:textId="77777777" w:rsidR="00B1170B" w:rsidRDefault="00B1170B" w:rsidP="00C0399B">
      <w:pPr>
        <w:spacing w:after="0"/>
        <w:rPr>
          <w:rFonts w:cs="Times New Roman"/>
          <w:szCs w:val="20"/>
        </w:rPr>
      </w:pPr>
    </w:p>
    <w:p w14:paraId="14AD32C8" w14:textId="78AAA336" w:rsidR="004E3C2F" w:rsidRPr="004E3C2F" w:rsidRDefault="00C0399B" w:rsidP="00C0399B">
      <w:pPr>
        <w:spacing w:after="0"/>
        <w:rPr>
          <w:rFonts w:cs="Times New Roman"/>
          <w:b/>
          <w:bCs/>
          <w:szCs w:val="20"/>
        </w:rPr>
      </w:pPr>
      <w:r w:rsidRPr="004E3C2F">
        <w:rPr>
          <w:rFonts w:cs="Times New Roman"/>
          <w:b/>
          <w:bCs/>
          <w:szCs w:val="20"/>
        </w:rPr>
        <w:t>6</w:t>
      </w:r>
      <w:r w:rsidR="00B1170B" w:rsidRPr="004E3C2F">
        <w:rPr>
          <w:rFonts w:cs="Times New Roman"/>
          <w:b/>
          <w:bCs/>
          <w:szCs w:val="20"/>
        </w:rPr>
        <w:t>6</w:t>
      </w:r>
      <w:r w:rsidRPr="004E3C2F">
        <w:rPr>
          <w:rFonts w:cs="Times New Roman"/>
          <w:b/>
          <w:bCs/>
          <w:szCs w:val="20"/>
        </w:rPr>
        <w:t>. Phân biệt viêm phổi điển hình với viêm phổi không điển hình?</w:t>
      </w:r>
    </w:p>
    <w:p w14:paraId="33EC79A6" w14:textId="4E68B01D" w:rsidR="004E3C2F" w:rsidRDefault="004E3C2F" w:rsidP="00C0399B">
      <w:pPr>
        <w:spacing w:after="0"/>
        <w:rPr>
          <w:rFonts w:cs="Times New Roman"/>
          <w:szCs w:val="20"/>
        </w:rPr>
      </w:pPr>
      <w:r>
        <w:rPr>
          <w:rFonts w:cs="Times New Roman"/>
          <w:szCs w:val="20"/>
        </w:rPr>
        <w:t>- Đặc điểm:</w:t>
      </w:r>
    </w:p>
    <w:p w14:paraId="59B3C7F6" w14:textId="5222EF70" w:rsidR="00C0399B" w:rsidRPr="00C0399B" w:rsidRDefault="004E3C2F" w:rsidP="00C0399B">
      <w:pPr>
        <w:spacing w:after="0"/>
        <w:rPr>
          <w:rFonts w:cs="Times New Roman"/>
          <w:szCs w:val="20"/>
        </w:rPr>
      </w:pPr>
      <w:r>
        <w:rPr>
          <w:rFonts w:cs="Times New Roman"/>
          <w:szCs w:val="20"/>
        </w:rPr>
        <w:t>+</w:t>
      </w:r>
      <w:r w:rsidR="00C0399B" w:rsidRPr="00C0399B">
        <w:rPr>
          <w:rFonts w:cs="Times New Roman"/>
          <w:szCs w:val="20"/>
        </w:rPr>
        <w:t xml:space="preserve"> Sốt</w:t>
      </w:r>
      <w:r>
        <w:rPr>
          <w:rFonts w:cs="Times New Roman"/>
          <w:szCs w:val="20"/>
        </w:rPr>
        <w:t xml:space="preserve"> </w:t>
      </w:r>
      <w:r w:rsidR="00C0399B" w:rsidRPr="00C0399B">
        <w:rPr>
          <w:rFonts w:cs="Times New Roman"/>
          <w:szCs w:val="20"/>
        </w:rPr>
        <w:t>&gt;</w:t>
      </w:r>
      <w:r>
        <w:rPr>
          <w:rFonts w:cs="Times New Roman"/>
          <w:szCs w:val="20"/>
        </w:rPr>
        <w:t xml:space="preserve"> </w:t>
      </w:r>
      <w:r w:rsidR="00C0399B" w:rsidRPr="00C0399B">
        <w:rPr>
          <w:rFonts w:cs="Times New Roman"/>
          <w:szCs w:val="20"/>
        </w:rPr>
        <w:t>39 độ, đột ngột.</w:t>
      </w:r>
    </w:p>
    <w:p w14:paraId="610AFCE2" w14:textId="0A0AD3CC" w:rsidR="00C0399B" w:rsidRPr="00C0399B" w:rsidRDefault="004E3C2F" w:rsidP="00C0399B">
      <w:pPr>
        <w:spacing w:after="0"/>
        <w:rPr>
          <w:rFonts w:cs="Times New Roman"/>
          <w:szCs w:val="20"/>
        </w:rPr>
      </w:pPr>
      <w:r>
        <w:rPr>
          <w:rFonts w:cs="Times New Roman"/>
          <w:szCs w:val="20"/>
        </w:rPr>
        <w:t>+</w:t>
      </w:r>
      <w:r w:rsidR="00C0399B" w:rsidRPr="00C0399B">
        <w:rPr>
          <w:rFonts w:cs="Times New Roman"/>
          <w:szCs w:val="20"/>
        </w:rPr>
        <w:t xml:space="preserve"> Đau màng phổi (ngực hoặc thượng vị)</w:t>
      </w:r>
    </w:p>
    <w:p w14:paraId="7D94661B" w14:textId="05A99839" w:rsidR="00C0399B" w:rsidRPr="00C0399B" w:rsidRDefault="004E3C2F" w:rsidP="00C0399B">
      <w:pPr>
        <w:spacing w:after="0"/>
        <w:rPr>
          <w:rFonts w:cs="Times New Roman"/>
          <w:szCs w:val="20"/>
        </w:rPr>
      </w:pPr>
      <w:r>
        <w:rPr>
          <w:rFonts w:cs="Times New Roman"/>
          <w:szCs w:val="20"/>
        </w:rPr>
        <w:t>+</w:t>
      </w:r>
      <w:r w:rsidR="00C0399B" w:rsidRPr="00C0399B">
        <w:rPr>
          <w:rFonts w:cs="Times New Roman"/>
          <w:szCs w:val="20"/>
        </w:rPr>
        <w:t xml:space="preserve"> Dấu khu trú khi nghe phổi (ran, giảm thông khí hoặc âm thổi ống)</w:t>
      </w:r>
    </w:p>
    <w:p w14:paraId="411E0B40" w14:textId="46088232" w:rsidR="00C0399B" w:rsidRPr="004E3C2F" w:rsidRDefault="004E3C2F" w:rsidP="00C0399B">
      <w:pPr>
        <w:spacing w:after="0"/>
        <w:rPr>
          <w:rFonts w:cs="Times New Roman"/>
          <w:szCs w:val="20"/>
        </w:rPr>
      </w:pPr>
      <w:r>
        <w:rPr>
          <w:rFonts w:cs="Times New Roman"/>
          <w:szCs w:val="20"/>
        </w:rPr>
        <w:t>+</w:t>
      </w:r>
      <w:r w:rsidR="00C0399B" w:rsidRPr="00C0399B">
        <w:rPr>
          <w:rFonts w:cs="Times New Roman"/>
          <w:szCs w:val="20"/>
        </w:rPr>
        <w:t xml:space="preserve"> BC máu ngoại vi ≥ 12.000/mm</w:t>
      </w:r>
      <w:r>
        <w:rPr>
          <w:rFonts w:cs="Times New Roman"/>
          <w:szCs w:val="20"/>
          <w:vertAlign w:val="superscript"/>
        </w:rPr>
        <w:t>3</w:t>
      </w:r>
      <w:r w:rsidR="00C0399B" w:rsidRPr="00C0399B">
        <w:rPr>
          <w:rFonts w:cs="Times New Roman"/>
          <w:szCs w:val="20"/>
        </w:rPr>
        <w:t xml:space="preserve"> với neutrophil ≥ 6000/mm</w:t>
      </w:r>
      <w:r>
        <w:rPr>
          <w:rFonts w:cs="Times New Roman"/>
          <w:szCs w:val="20"/>
          <w:vertAlign w:val="superscript"/>
        </w:rPr>
        <w:t>3</w:t>
      </w:r>
    </w:p>
    <w:p w14:paraId="4ABE7382" w14:textId="0E4A778A" w:rsidR="00C0399B" w:rsidRDefault="004E3C2F" w:rsidP="00C0399B">
      <w:pPr>
        <w:spacing w:after="0"/>
        <w:rPr>
          <w:rFonts w:cs="Times New Roman"/>
          <w:szCs w:val="20"/>
        </w:rPr>
      </w:pPr>
      <w:r>
        <w:rPr>
          <w:rFonts w:cs="Times New Roman"/>
          <w:szCs w:val="20"/>
        </w:rPr>
        <w:t>+</w:t>
      </w:r>
      <w:r w:rsidR="00C0399B" w:rsidRPr="00C0399B">
        <w:rPr>
          <w:rFonts w:cs="Times New Roman"/>
          <w:szCs w:val="20"/>
        </w:rPr>
        <w:t xml:space="preserve"> Hình ảnh đặc phổi trên X</w:t>
      </w:r>
      <w:r>
        <w:rPr>
          <w:rFonts w:cs="Times New Roman"/>
          <w:szCs w:val="20"/>
        </w:rPr>
        <w:t>-</w:t>
      </w:r>
      <w:r w:rsidR="00C0399B" w:rsidRPr="00C0399B">
        <w:rPr>
          <w:rFonts w:cs="Times New Roman"/>
          <w:szCs w:val="20"/>
        </w:rPr>
        <w:t>Quang ngực</w:t>
      </w:r>
      <w:r>
        <w:rPr>
          <w:rFonts w:cs="Times New Roman"/>
          <w:szCs w:val="20"/>
        </w:rPr>
        <w:t>.</w:t>
      </w:r>
    </w:p>
    <w:p w14:paraId="59D89E68" w14:textId="215A842D" w:rsidR="004E3C2F" w:rsidRPr="00C0399B" w:rsidRDefault="004E3C2F" w:rsidP="00C0399B">
      <w:pPr>
        <w:spacing w:after="0"/>
        <w:rPr>
          <w:rFonts w:cs="Times New Roman"/>
          <w:szCs w:val="20"/>
        </w:rPr>
      </w:pPr>
      <w:r>
        <w:rPr>
          <w:rFonts w:cs="Times New Roman"/>
          <w:szCs w:val="20"/>
        </w:rPr>
        <w:t>- Nhận xét:</w:t>
      </w:r>
    </w:p>
    <w:p w14:paraId="07623180" w14:textId="585F0995" w:rsidR="00C0399B" w:rsidRPr="00C0399B" w:rsidRDefault="004E3C2F" w:rsidP="00C0399B">
      <w:pPr>
        <w:spacing w:after="0"/>
        <w:rPr>
          <w:rFonts w:cs="Times New Roman"/>
          <w:szCs w:val="20"/>
        </w:rPr>
      </w:pPr>
      <w:r>
        <w:rPr>
          <w:rFonts w:cs="Times New Roman"/>
          <w:szCs w:val="20"/>
        </w:rPr>
        <w:t>+</w:t>
      </w:r>
      <w:r w:rsidR="00C0399B" w:rsidRPr="00C0399B">
        <w:rPr>
          <w:rFonts w:cs="Times New Roman"/>
          <w:szCs w:val="20"/>
        </w:rPr>
        <w:t xml:space="preserve"> Viêm phổi điển hình: ≥ 3 tiêu chuẩn.</w:t>
      </w:r>
    </w:p>
    <w:p w14:paraId="5D11A4DC" w14:textId="76E1181C" w:rsidR="00C0399B" w:rsidRPr="00C0399B" w:rsidRDefault="004E3C2F" w:rsidP="00C0399B">
      <w:pPr>
        <w:spacing w:after="0"/>
        <w:rPr>
          <w:rFonts w:cs="Times New Roman"/>
          <w:szCs w:val="20"/>
        </w:rPr>
      </w:pPr>
      <w:r>
        <w:rPr>
          <w:rFonts w:cs="Times New Roman"/>
          <w:szCs w:val="20"/>
        </w:rPr>
        <w:t>+</w:t>
      </w:r>
      <w:r w:rsidR="00C0399B" w:rsidRPr="00C0399B">
        <w:rPr>
          <w:rFonts w:cs="Times New Roman"/>
          <w:szCs w:val="20"/>
        </w:rPr>
        <w:t xml:space="preserve"> Viêm phổi không điển hình: 0 tiêu chuẩn</w:t>
      </w:r>
    </w:p>
    <w:p w14:paraId="08EE6FF4" w14:textId="6B9ED22B" w:rsidR="00C0399B" w:rsidRPr="00C0399B" w:rsidRDefault="004E3C2F" w:rsidP="00C0399B">
      <w:pPr>
        <w:spacing w:after="0"/>
        <w:rPr>
          <w:rFonts w:cs="Times New Roman"/>
          <w:szCs w:val="20"/>
        </w:rPr>
      </w:pPr>
      <w:r>
        <w:rPr>
          <w:rFonts w:cs="Times New Roman"/>
          <w:szCs w:val="20"/>
        </w:rPr>
        <w:t>+</w:t>
      </w:r>
      <w:r w:rsidR="00C0399B" w:rsidRPr="00C0399B">
        <w:rPr>
          <w:rFonts w:cs="Times New Roman"/>
          <w:szCs w:val="20"/>
        </w:rPr>
        <w:t xml:space="preserve"> Viêm phổi chưa xác định: 1-2 tiêu chuẩn.</w:t>
      </w:r>
    </w:p>
    <w:p w14:paraId="0AD759BD" w14:textId="24D15B62" w:rsidR="00C0399B" w:rsidRPr="00B34BB5" w:rsidRDefault="00B34BB5" w:rsidP="00C0399B">
      <w:pPr>
        <w:spacing w:after="0"/>
        <w:rPr>
          <w:rFonts w:cs="Times New Roman"/>
          <w:b/>
          <w:bCs/>
          <w:szCs w:val="20"/>
        </w:rPr>
      </w:pPr>
      <w:r w:rsidRPr="00B34BB5">
        <w:rPr>
          <w:rFonts w:cs="Times New Roman"/>
          <w:b/>
          <w:bCs/>
          <w:szCs w:val="20"/>
        </w:rPr>
        <w:t>6</w:t>
      </w:r>
      <w:r w:rsidR="00C0399B" w:rsidRPr="00B34BB5">
        <w:rPr>
          <w:rFonts w:cs="Times New Roman"/>
          <w:b/>
          <w:bCs/>
          <w:szCs w:val="20"/>
        </w:rPr>
        <w:t>7. Bệnh nhân viêm phổi, điều trị kháng sinh, thường đánh giá đáp ứng sau bao lâu?</w:t>
      </w:r>
    </w:p>
    <w:p w14:paraId="7698C008" w14:textId="03BCCF68" w:rsidR="00C0399B" w:rsidRPr="00C0399B" w:rsidRDefault="00C0399B" w:rsidP="00C0399B">
      <w:pPr>
        <w:spacing w:after="0"/>
        <w:rPr>
          <w:rFonts w:cs="Times New Roman"/>
          <w:szCs w:val="20"/>
        </w:rPr>
      </w:pPr>
      <w:r w:rsidRPr="00C0399B">
        <w:rPr>
          <w:rFonts w:cs="Times New Roman"/>
          <w:szCs w:val="20"/>
        </w:rPr>
        <w:t>- Thường sẽ đánh giá đáp ứng sau 2 ngày (giống lỵ trực trùng).</w:t>
      </w:r>
    </w:p>
    <w:p w14:paraId="6171112E" w14:textId="7D6D8060" w:rsidR="00C0399B" w:rsidRPr="00C0399B" w:rsidRDefault="00C0399B" w:rsidP="00C0399B">
      <w:pPr>
        <w:spacing w:after="0"/>
        <w:rPr>
          <w:rFonts w:cs="Times New Roman"/>
          <w:szCs w:val="20"/>
        </w:rPr>
      </w:pPr>
      <w:r w:rsidRPr="00C0399B">
        <w:rPr>
          <w:rFonts w:cs="Times New Roman"/>
          <w:szCs w:val="20"/>
        </w:rPr>
        <w:t>- Với áp xe phổi có thể lên tới 4-5 ngày.</w:t>
      </w:r>
    </w:p>
    <w:p w14:paraId="49AD0985" w14:textId="1F785ABF" w:rsidR="00C0399B" w:rsidRPr="00B34BB5" w:rsidRDefault="00B34BB5" w:rsidP="00C0399B">
      <w:pPr>
        <w:spacing w:after="0"/>
        <w:rPr>
          <w:rFonts w:cs="Times New Roman"/>
          <w:b/>
          <w:bCs/>
          <w:szCs w:val="20"/>
        </w:rPr>
      </w:pPr>
      <w:r w:rsidRPr="00B34BB5">
        <w:rPr>
          <w:rFonts w:cs="Times New Roman"/>
          <w:b/>
          <w:bCs/>
          <w:szCs w:val="20"/>
        </w:rPr>
        <w:t>68</w:t>
      </w:r>
      <w:r w:rsidR="00C0399B" w:rsidRPr="00B34BB5">
        <w:rPr>
          <w:rFonts w:cs="Times New Roman"/>
          <w:b/>
          <w:bCs/>
          <w:szCs w:val="20"/>
        </w:rPr>
        <w:t xml:space="preserve">. </w:t>
      </w:r>
      <w:r>
        <w:rPr>
          <w:rFonts w:cs="Times New Roman"/>
          <w:b/>
          <w:bCs/>
          <w:szCs w:val="20"/>
        </w:rPr>
        <w:t>Nguyên tắc đổi thuốc kháng sinh</w:t>
      </w:r>
    </w:p>
    <w:p w14:paraId="3DAF9506" w14:textId="3A791EAF" w:rsidR="00B34BB5" w:rsidRDefault="00B34BB5" w:rsidP="00C0399B">
      <w:pPr>
        <w:spacing w:after="0"/>
        <w:rPr>
          <w:rFonts w:cs="Times New Roman"/>
          <w:szCs w:val="20"/>
        </w:rPr>
      </w:pPr>
      <w:r>
        <w:rPr>
          <w:rFonts w:cs="Times New Roman"/>
          <w:szCs w:val="20"/>
        </w:rPr>
        <w:t>- Nên điều trị theo kháng sinh đồ.</w:t>
      </w:r>
    </w:p>
    <w:p w14:paraId="539AFCDC" w14:textId="62299BBC" w:rsidR="00B34BB5" w:rsidRDefault="00B34BB5" w:rsidP="00C0399B">
      <w:pPr>
        <w:spacing w:after="0"/>
        <w:rPr>
          <w:rFonts w:cs="Times New Roman"/>
          <w:szCs w:val="20"/>
        </w:rPr>
      </w:pPr>
      <w:r>
        <w:rPr>
          <w:rFonts w:cs="Times New Roman"/>
          <w:szCs w:val="20"/>
        </w:rPr>
        <w:t>- Đổi thuốc theo các cách sau:</w:t>
      </w:r>
    </w:p>
    <w:p w14:paraId="0E531E2B" w14:textId="01A8D25A" w:rsidR="00C0399B" w:rsidRPr="00C0399B" w:rsidRDefault="00B34BB5" w:rsidP="00C0399B">
      <w:pPr>
        <w:spacing w:after="0"/>
        <w:rPr>
          <w:rFonts w:cs="Times New Roman"/>
          <w:szCs w:val="20"/>
        </w:rPr>
      </w:pPr>
      <w:r>
        <w:rPr>
          <w:rFonts w:cs="Times New Roman"/>
          <w:szCs w:val="20"/>
        </w:rPr>
        <w:t>+</w:t>
      </w:r>
      <w:r w:rsidR="00C0399B" w:rsidRPr="00C0399B">
        <w:rPr>
          <w:rFonts w:cs="Times New Roman"/>
          <w:szCs w:val="20"/>
        </w:rPr>
        <w:t xml:space="preserve"> </w:t>
      </w:r>
      <w:r>
        <w:rPr>
          <w:rFonts w:cs="Times New Roman"/>
          <w:szCs w:val="20"/>
        </w:rPr>
        <w:t>Tăng liều kháng sinh</w:t>
      </w:r>
    </w:p>
    <w:p w14:paraId="25B90BD9" w14:textId="7A7D1121" w:rsidR="00C0399B" w:rsidRPr="00C0399B" w:rsidRDefault="00B34BB5" w:rsidP="00C0399B">
      <w:pPr>
        <w:spacing w:after="0"/>
        <w:rPr>
          <w:rFonts w:cs="Times New Roman"/>
          <w:szCs w:val="20"/>
        </w:rPr>
      </w:pPr>
      <w:r>
        <w:rPr>
          <w:rFonts w:cs="Times New Roman"/>
          <w:szCs w:val="20"/>
        </w:rPr>
        <w:t>+ Phối hợp thêm kháng sinh khác.</w:t>
      </w:r>
    </w:p>
    <w:p w14:paraId="24B6DB69" w14:textId="1284FDCB" w:rsidR="00C0399B" w:rsidRPr="00C0399B" w:rsidRDefault="00B34BB5" w:rsidP="00C0399B">
      <w:pPr>
        <w:spacing w:after="0"/>
        <w:rPr>
          <w:rFonts w:cs="Times New Roman"/>
          <w:szCs w:val="20"/>
        </w:rPr>
      </w:pPr>
      <w:r>
        <w:rPr>
          <w:rFonts w:cs="Times New Roman"/>
          <w:szCs w:val="20"/>
        </w:rPr>
        <w:t>+ Đổi thuốc kháng sinh mới</w:t>
      </w:r>
    </w:p>
    <w:p w14:paraId="65CE3436" w14:textId="3BF83C80" w:rsidR="00C0399B" w:rsidRDefault="00B34BB5" w:rsidP="00C0399B">
      <w:pPr>
        <w:spacing w:after="0"/>
        <w:rPr>
          <w:rFonts w:cs="Times New Roman"/>
          <w:b/>
          <w:bCs/>
          <w:szCs w:val="20"/>
        </w:rPr>
      </w:pPr>
      <w:r w:rsidRPr="00B34BB5">
        <w:rPr>
          <w:rFonts w:cs="Times New Roman"/>
          <w:b/>
          <w:bCs/>
          <w:szCs w:val="20"/>
        </w:rPr>
        <w:t>69</w:t>
      </w:r>
      <w:r w:rsidR="00C0399B" w:rsidRPr="00B34BB5">
        <w:rPr>
          <w:rFonts w:cs="Times New Roman"/>
          <w:b/>
          <w:bCs/>
          <w:szCs w:val="20"/>
        </w:rPr>
        <w:t>. Phân biệt</w:t>
      </w:r>
      <w:r w:rsidR="00411570">
        <w:rPr>
          <w:rFonts w:cs="Times New Roman"/>
          <w:b/>
          <w:bCs/>
          <w:szCs w:val="20"/>
        </w:rPr>
        <w:t xml:space="preserve"> viêm phổi do</w:t>
      </w:r>
      <w:r w:rsidR="00C0399B" w:rsidRPr="00B34BB5">
        <w:rPr>
          <w:rFonts w:cs="Times New Roman"/>
          <w:b/>
          <w:bCs/>
          <w:szCs w:val="20"/>
        </w:rPr>
        <w:t xml:space="preserve"> </w:t>
      </w:r>
      <w:r w:rsidR="00EC12B9">
        <w:rPr>
          <w:rFonts w:cs="Times New Roman"/>
          <w:b/>
          <w:bCs/>
          <w:szCs w:val="20"/>
        </w:rPr>
        <w:t xml:space="preserve">virus, </w:t>
      </w:r>
      <w:r w:rsidR="00C0399B" w:rsidRPr="00B34BB5">
        <w:rPr>
          <w:rFonts w:cs="Times New Roman"/>
          <w:b/>
          <w:bCs/>
          <w:szCs w:val="20"/>
        </w:rPr>
        <w:t>phế cầu</w:t>
      </w:r>
      <w:r w:rsidR="00EC12B9">
        <w:rPr>
          <w:rFonts w:cs="Times New Roman"/>
          <w:b/>
          <w:bCs/>
          <w:szCs w:val="20"/>
        </w:rPr>
        <w:t>, tụ cầu,</w:t>
      </w:r>
      <w:r w:rsidR="00C0399B" w:rsidRPr="00B34BB5">
        <w:rPr>
          <w:rFonts w:cs="Times New Roman"/>
          <w:b/>
          <w:bCs/>
          <w:szCs w:val="20"/>
        </w:rPr>
        <w:t xml:space="preserve"> HI</w:t>
      </w:r>
      <w:r w:rsidR="00EC12B9">
        <w:rPr>
          <w:rFonts w:cs="Times New Roman"/>
          <w:b/>
          <w:bCs/>
          <w:szCs w:val="20"/>
        </w:rPr>
        <w:t>, nấm và viêm phổi kéo dài</w:t>
      </w:r>
      <w:r w:rsidRPr="00B34BB5">
        <w:rPr>
          <w:rFonts w:cs="Times New Roman"/>
          <w:b/>
          <w:bCs/>
          <w:szCs w:val="20"/>
        </w:rPr>
        <w:t>.</w:t>
      </w:r>
    </w:p>
    <w:p w14:paraId="3D35DB75" w14:textId="14BBAF5C" w:rsidR="00E83C65" w:rsidRDefault="00544F4D" w:rsidP="00C0399B">
      <w:pPr>
        <w:spacing w:after="0"/>
        <w:rPr>
          <w:rFonts w:cs="Times New Roman"/>
          <w:szCs w:val="20"/>
        </w:rPr>
      </w:pPr>
      <w:r>
        <w:rPr>
          <w:rFonts w:cs="Times New Roman"/>
          <w:szCs w:val="20"/>
        </w:rPr>
        <w:t>- Virus: Sốt, chảy mũi, ho nhiều, suy hô hấp. Nghe phổi thấy rale rít, rale ngáy. X-quang thấy hình ảnh nốt mờ và lưới mờ không đồng đều, tập trung thành hình tam giác, góc nhọn từ rốn phổi tỏa ra ngoài. Công thức máu bạch cầu bình thường hoặc giảm, bạch cầu lympho tăng.</w:t>
      </w:r>
    </w:p>
    <w:p w14:paraId="7F431969" w14:textId="548CE484" w:rsidR="00544F4D" w:rsidRDefault="00544F4D" w:rsidP="00C0399B">
      <w:pPr>
        <w:spacing w:after="0"/>
        <w:rPr>
          <w:rFonts w:cs="Times New Roman"/>
          <w:szCs w:val="20"/>
        </w:rPr>
      </w:pPr>
      <w:r>
        <w:rPr>
          <w:rFonts w:cs="Times New Roman"/>
          <w:szCs w:val="20"/>
        </w:rPr>
        <w:t>- Phế cầu: Sau 1-2 ngày sốt nhẹ, ho trẻ đột ngột sốt cao, mệt khó thở, tím tái, thở nhanh, rale nổ hoặc rale ẩm rải rác. X-quang trẻ lớn tổn thương khu trú 1 thùy hay phân thùy, trẻ &lt; 3 tuổi tổn thương rải rác.</w:t>
      </w:r>
    </w:p>
    <w:p w14:paraId="3C277A37" w14:textId="1ADEEB41" w:rsidR="00544F4D" w:rsidRDefault="00544F4D" w:rsidP="00C0399B">
      <w:pPr>
        <w:spacing w:after="0"/>
        <w:rPr>
          <w:rFonts w:cs="Times New Roman"/>
          <w:szCs w:val="20"/>
        </w:rPr>
      </w:pPr>
      <w:r>
        <w:rPr>
          <w:rFonts w:cs="Times New Roman"/>
          <w:szCs w:val="20"/>
        </w:rPr>
        <w:t>- Tụ cầu: Gặp ở trẻ dưới 12 tháng. Thường sau nhiễm trùng da, cơ, xương. Bệnh nặng, đột ngột sốt cao, nhiễm trùng, nhiễm độc, vật vã, bỏ bú, da xanh tái, chân tay lạnh, tím, khó thở, chướng bụng. Phổi có thể tràn dịch tràn khí. X-quang nhiều bóng khí dịch nhỏ, rải rác 2 phế trường hoặc ở bên phải, hoặc hình ảnh tràn khí, tràn dịch màng phổi.</w:t>
      </w:r>
    </w:p>
    <w:p w14:paraId="74F3CDEA" w14:textId="284E8236" w:rsidR="00544F4D" w:rsidRDefault="00544F4D" w:rsidP="00C0399B">
      <w:pPr>
        <w:spacing w:after="0"/>
        <w:rPr>
          <w:rFonts w:cs="Times New Roman"/>
          <w:szCs w:val="20"/>
        </w:rPr>
      </w:pPr>
      <w:r>
        <w:rPr>
          <w:rFonts w:cs="Times New Roman"/>
          <w:szCs w:val="20"/>
        </w:rPr>
        <w:t>- HI: Đột ngột sốt cao, kèm viêm họng đỏ, viêm mắt đỏ, chảy mủ tai, khàn tiếng, thở rít, nhanh chóng suy hô hấp và suy tim.</w:t>
      </w:r>
    </w:p>
    <w:p w14:paraId="66E60D68" w14:textId="2D58ECC4" w:rsidR="00544F4D" w:rsidRDefault="00544F4D" w:rsidP="00C0399B">
      <w:pPr>
        <w:spacing w:after="0"/>
        <w:rPr>
          <w:rFonts w:cs="Times New Roman"/>
          <w:szCs w:val="20"/>
        </w:rPr>
      </w:pPr>
      <w:r>
        <w:rPr>
          <w:rFonts w:cs="Times New Roman"/>
          <w:szCs w:val="20"/>
        </w:rPr>
        <w:t>- Nấm: Ít gặp hay gặp ở những trẻ miễn dịch bẩm sinh hoặc mắc phải suy giảm.</w:t>
      </w:r>
    </w:p>
    <w:p w14:paraId="477FE442" w14:textId="0B900555" w:rsidR="00544F4D" w:rsidRPr="00E83C65" w:rsidRDefault="00544F4D" w:rsidP="00C0399B">
      <w:pPr>
        <w:spacing w:after="0"/>
        <w:rPr>
          <w:rFonts w:cs="Times New Roman"/>
          <w:szCs w:val="20"/>
        </w:rPr>
      </w:pPr>
      <w:r>
        <w:rPr>
          <w:rFonts w:cs="Times New Roman"/>
          <w:szCs w:val="20"/>
        </w:rPr>
        <w:t>- Viêm phổi kéo dài: Điều trị kháng sinh 10-15 ngày đúng đủ nhưng không đỡ do lao, dị vật đường thở, viêm phổi do Chlamydia, Pneumocytis carrini, ho gà, hen.</w:t>
      </w:r>
    </w:p>
    <w:p w14:paraId="26DAAFDC" w14:textId="6F5D7E27" w:rsidR="000E0186" w:rsidRDefault="000E0186" w:rsidP="00C0399B">
      <w:pPr>
        <w:spacing w:after="0"/>
        <w:rPr>
          <w:rFonts w:cs="Times New Roman"/>
          <w:b/>
          <w:bCs/>
          <w:szCs w:val="20"/>
        </w:rPr>
      </w:pPr>
      <w:r w:rsidRPr="00B34BB5">
        <w:rPr>
          <w:rFonts w:cs="Times New Roman"/>
          <w:b/>
          <w:bCs/>
          <w:szCs w:val="20"/>
        </w:rPr>
        <w:t>7</w:t>
      </w:r>
      <w:r w:rsidR="000648BB">
        <w:rPr>
          <w:rFonts w:cs="Times New Roman"/>
          <w:b/>
          <w:bCs/>
          <w:szCs w:val="20"/>
        </w:rPr>
        <w:t>0</w:t>
      </w:r>
      <w:r w:rsidRPr="00B34BB5">
        <w:rPr>
          <w:rFonts w:cs="Times New Roman"/>
          <w:b/>
          <w:bCs/>
          <w:szCs w:val="20"/>
        </w:rPr>
        <w:t>. Đặc điểm viêm phổi thùy ở trẻ em</w:t>
      </w:r>
      <w:r w:rsidR="00A25AAF">
        <w:rPr>
          <w:rFonts w:cs="Times New Roman"/>
          <w:b/>
          <w:bCs/>
          <w:szCs w:val="20"/>
        </w:rPr>
        <w:t xml:space="preserve"> khác với người lớn.</w:t>
      </w:r>
      <w:r w:rsidR="00AE0D3D">
        <w:rPr>
          <w:rFonts w:cs="Times New Roman"/>
          <w:b/>
          <w:bCs/>
          <w:szCs w:val="20"/>
        </w:rPr>
        <w:t xml:space="preserve"> Khi nào nghĩ đến viêm phổi thùy?</w:t>
      </w:r>
    </w:p>
    <w:p w14:paraId="54319623" w14:textId="74B1AF94" w:rsidR="000D3997" w:rsidRDefault="000D3997" w:rsidP="00C0399B">
      <w:pPr>
        <w:spacing w:after="0"/>
        <w:rPr>
          <w:rFonts w:cs="Times New Roman"/>
          <w:szCs w:val="20"/>
        </w:rPr>
      </w:pPr>
      <w:r>
        <w:rPr>
          <w:rFonts w:cs="Times New Roman"/>
          <w:szCs w:val="20"/>
        </w:rPr>
        <w:t>- Viêm phổi thùy là viêm có thể ở một phân thùy phổi nên đôi khi ít ảnh hưởng nhiều đến hô hấp. Khám thực thể thường chỉ biểu hiện rõ ở thùy phổi bị viêm nên thường khó khám hoặc cần khám rất tỉ mỉ.</w:t>
      </w:r>
      <w:r w:rsidR="00C45851">
        <w:rPr>
          <w:rFonts w:cs="Times New Roman"/>
          <w:szCs w:val="20"/>
        </w:rPr>
        <w:t xml:space="preserve"> Người ta thường chẩn đoán viêm phổi thùy ở trẻ trên 3 tuồi.</w:t>
      </w:r>
    </w:p>
    <w:p w14:paraId="740B8478" w14:textId="4442DD53" w:rsidR="008039B7" w:rsidRDefault="008039B7" w:rsidP="00C0399B">
      <w:pPr>
        <w:spacing w:after="0"/>
        <w:rPr>
          <w:rFonts w:cs="Times New Roman"/>
          <w:szCs w:val="20"/>
        </w:rPr>
      </w:pPr>
      <w:r>
        <w:rPr>
          <w:rFonts w:cs="Times New Roman"/>
          <w:szCs w:val="20"/>
        </w:rPr>
        <w:t>- Ở người lớn, viêm phổi thùy biểu hiện thường ho nhiều, khạc đờm rỉ sắt, sốt cao liên tục (do là ổ nung mủ sâu), đau ngực là triệu chứng điển hình nhất. Trên thực thể có hội chứng đông đặc.</w:t>
      </w:r>
    </w:p>
    <w:p w14:paraId="2F9BD787" w14:textId="378BF9FB" w:rsidR="008039B7" w:rsidRDefault="008039B7" w:rsidP="00C0399B">
      <w:pPr>
        <w:spacing w:after="0"/>
        <w:rPr>
          <w:rFonts w:cs="Times New Roman"/>
          <w:szCs w:val="20"/>
        </w:rPr>
      </w:pPr>
      <w:r>
        <w:rPr>
          <w:rFonts w:cs="Times New Roman"/>
          <w:szCs w:val="20"/>
        </w:rPr>
        <w:lastRenderedPageBreak/>
        <w:t>- Ở trẻ em, đặc điểm quan trọng nhất là hội chứng nhiễm trùng</w:t>
      </w:r>
      <w:r w:rsidR="00A25AAF">
        <w:rPr>
          <w:rFonts w:cs="Times New Roman"/>
          <w:szCs w:val="20"/>
        </w:rPr>
        <w:t xml:space="preserve"> (HCNT)</w:t>
      </w:r>
      <w:r>
        <w:rPr>
          <w:rFonts w:cs="Times New Roman"/>
          <w:szCs w:val="20"/>
        </w:rPr>
        <w:t xml:space="preserve"> rất mạnh do viêm phổi thùy là áp xe nung mủ sâu. Dĩ nhiên </w:t>
      </w:r>
      <w:r w:rsidR="00A25AAF">
        <w:rPr>
          <w:rFonts w:cs="Times New Roman"/>
          <w:szCs w:val="20"/>
        </w:rPr>
        <w:t>HCNT do nung mủ sâu</w:t>
      </w:r>
      <w:r>
        <w:rPr>
          <w:rFonts w:cs="Times New Roman"/>
          <w:szCs w:val="20"/>
        </w:rPr>
        <w:t xml:space="preserve"> nổi bật còn có thể xuất phát từ nhiều cơ quan khác như gan, thận, não.</w:t>
      </w:r>
    </w:p>
    <w:p w14:paraId="1001D28D" w14:textId="6435CE91" w:rsidR="004D6EDF" w:rsidRDefault="004D6EDF" w:rsidP="00C0399B">
      <w:pPr>
        <w:spacing w:after="0"/>
        <w:rPr>
          <w:rFonts w:cs="Times New Roman"/>
          <w:szCs w:val="20"/>
        </w:rPr>
      </w:pPr>
      <w:r>
        <w:rPr>
          <w:rFonts w:cs="Times New Roman"/>
          <w:szCs w:val="20"/>
        </w:rPr>
        <w:t>- Từ đó chỉ định chụp X-quang và đặc biệt chụp CT để chẩn đoán chính xác viêm phổi thủy.</w:t>
      </w:r>
    </w:p>
    <w:p w14:paraId="7F4271A1" w14:textId="1C49C3F9" w:rsidR="00B94A5C" w:rsidRDefault="00B94A5C" w:rsidP="00C0399B">
      <w:pPr>
        <w:spacing w:after="0"/>
        <w:rPr>
          <w:rFonts w:cs="Times New Roman"/>
          <w:szCs w:val="20"/>
        </w:rPr>
      </w:pPr>
      <w:r>
        <w:rPr>
          <w:rFonts w:cs="Times New Roman"/>
          <w:szCs w:val="20"/>
        </w:rPr>
        <w:t>- Lưu ý đối với viêm phổi thông thường thì có thể sốt hoặc không (ở mọi lứa tuổi), thường nghe thấy rale ẩm.</w:t>
      </w:r>
    </w:p>
    <w:p w14:paraId="22D2E8FF" w14:textId="5AA48191" w:rsidR="000648BB" w:rsidRDefault="00BA58B9" w:rsidP="00C0399B">
      <w:pPr>
        <w:spacing w:after="0"/>
        <w:rPr>
          <w:rFonts w:cs="Times New Roman"/>
          <w:b/>
          <w:bCs/>
          <w:szCs w:val="20"/>
        </w:rPr>
      </w:pPr>
      <w:r>
        <w:rPr>
          <w:rFonts w:cs="Times New Roman"/>
          <w:b/>
          <w:bCs/>
          <w:szCs w:val="20"/>
        </w:rPr>
        <w:t xml:space="preserve">71. </w:t>
      </w:r>
      <w:r w:rsidR="00D90B71">
        <w:rPr>
          <w:rFonts w:cs="Times New Roman"/>
          <w:b/>
          <w:bCs/>
          <w:szCs w:val="20"/>
        </w:rPr>
        <w:t>Viêm họng đơn thuần có gây ho không?</w:t>
      </w:r>
    </w:p>
    <w:p w14:paraId="2BAA0FB2" w14:textId="44BD3A64" w:rsidR="00D90B71" w:rsidRDefault="00D90B71" w:rsidP="00C0399B">
      <w:pPr>
        <w:spacing w:after="0"/>
        <w:rPr>
          <w:rFonts w:cs="Times New Roman"/>
          <w:szCs w:val="20"/>
        </w:rPr>
      </w:pPr>
      <w:r>
        <w:rPr>
          <w:rFonts w:cs="Times New Roman"/>
          <w:szCs w:val="20"/>
        </w:rPr>
        <w:t>- Viêm họng đơn thuần ít gây ho. Trẻ thường ho khi viêm họng dịch mũi họng xuống đường hô hấp dưới.</w:t>
      </w:r>
    </w:p>
    <w:p w14:paraId="2A75D92F" w14:textId="1AF7832E" w:rsidR="001075D5" w:rsidRPr="008A6B21" w:rsidRDefault="001075D5" w:rsidP="00C0399B">
      <w:pPr>
        <w:spacing w:after="0"/>
        <w:rPr>
          <w:rFonts w:cs="Times New Roman"/>
          <w:b/>
          <w:bCs/>
          <w:szCs w:val="20"/>
        </w:rPr>
      </w:pPr>
      <w:r w:rsidRPr="008A6B21">
        <w:rPr>
          <w:rFonts w:cs="Times New Roman"/>
          <w:b/>
          <w:bCs/>
          <w:szCs w:val="20"/>
        </w:rPr>
        <w:t>72. Đặc điểm của các tiếng rale ở phổi? Cơ chế.</w:t>
      </w:r>
    </w:p>
    <w:p w14:paraId="24704E82" w14:textId="0A95652F" w:rsidR="001075D5" w:rsidRPr="008A6B21" w:rsidRDefault="008A6B21" w:rsidP="00C0399B">
      <w:pPr>
        <w:spacing w:after="0"/>
        <w:rPr>
          <w:rFonts w:cs="Times New Roman"/>
          <w:b/>
          <w:bCs/>
          <w:szCs w:val="20"/>
        </w:rPr>
      </w:pPr>
      <w:r w:rsidRPr="008A6B21">
        <w:rPr>
          <w:rFonts w:cs="Times New Roman"/>
          <w:b/>
          <w:bCs/>
          <w:szCs w:val="20"/>
        </w:rPr>
        <w:t>73. Viêm phổi rất nặng ở trẻ sơ sinh gây sốt như thế nào?</w:t>
      </w:r>
    </w:p>
    <w:p w14:paraId="067C81FC" w14:textId="7021717D" w:rsidR="008A6B21" w:rsidRDefault="008A6B21" w:rsidP="00C0399B">
      <w:pPr>
        <w:spacing w:after="0"/>
        <w:rPr>
          <w:rFonts w:cs="Times New Roman"/>
          <w:szCs w:val="20"/>
        </w:rPr>
      </w:pPr>
      <w:r>
        <w:rPr>
          <w:rFonts w:cs="Times New Roman"/>
          <w:szCs w:val="20"/>
        </w:rPr>
        <w:t>- Trẻ sơ sinh viêm phổi rất nặng thường không sốt.</w:t>
      </w:r>
    </w:p>
    <w:p w14:paraId="4E0BB80E" w14:textId="3CCC9DD1" w:rsidR="008A6B21" w:rsidRDefault="008A6B21" w:rsidP="00C0399B">
      <w:pPr>
        <w:spacing w:after="0"/>
        <w:rPr>
          <w:rFonts w:cs="Times New Roman"/>
          <w:szCs w:val="20"/>
        </w:rPr>
      </w:pPr>
      <w:r>
        <w:rPr>
          <w:rFonts w:cs="Times New Roman"/>
          <w:szCs w:val="20"/>
        </w:rPr>
        <w:t>- Khi trẻ sơ sinh xuất hiện sốt thường nghĩ tới 3 nguyên nhân:</w:t>
      </w:r>
    </w:p>
    <w:p w14:paraId="3B21A5D1" w14:textId="6B7A441C" w:rsidR="008A6B21" w:rsidRDefault="008A6B21" w:rsidP="00C0399B">
      <w:pPr>
        <w:spacing w:after="0"/>
        <w:rPr>
          <w:rFonts w:cs="Times New Roman"/>
          <w:szCs w:val="20"/>
        </w:rPr>
      </w:pPr>
      <w:r>
        <w:rPr>
          <w:rFonts w:cs="Times New Roman"/>
          <w:szCs w:val="20"/>
        </w:rPr>
        <w:t>+ Sốt virus</w:t>
      </w:r>
    </w:p>
    <w:p w14:paraId="4C93E699" w14:textId="6462A21F" w:rsidR="008A6B21" w:rsidRDefault="008A6B21" w:rsidP="00C0399B">
      <w:pPr>
        <w:spacing w:after="0"/>
        <w:rPr>
          <w:rFonts w:cs="Times New Roman"/>
          <w:szCs w:val="20"/>
        </w:rPr>
      </w:pPr>
      <w:r>
        <w:rPr>
          <w:rFonts w:cs="Times New Roman"/>
          <w:szCs w:val="20"/>
        </w:rPr>
        <w:t>+ Nhiễm khuẩn huyết</w:t>
      </w:r>
    </w:p>
    <w:p w14:paraId="36F25E1F" w14:textId="0F0F82AA" w:rsidR="008A6B21" w:rsidRDefault="008A6B21" w:rsidP="00C0399B">
      <w:pPr>
        <w:spacing w:after="0"/>
        <w:rPr>
          <w:rFonts w:cs="Times New Roman"/>
          <w:szCs w:val="20"/>
        </w:rPr>
      </w:pPr>
      <w:r>
        <w:rPr>
          <w:rFonts w:cs="Times New Roman"/>
          <w:szCs w:val="20"/>
        </w:rPr>
        <w:t>+ Viêm màng não</w:t>
      </w:r>
    </w:p>
    <w:p w14:paraId="61146A3B" w14:textId="54DFAC2B" w:rsidR="00B14043" w:rsidRPr="00B14043" w:rsidRDefault="00B14043" w:rsidP="00C0399B">
      <w:pPr>
        <w:spacing w:after="0"/>
        <w:rPr>
          <w:rFonts w:cs="Times New Roman"/>
          <w:b/>
          <w:bCs/>
          <w:szCs w:val="20"/>
        </w:rPr>
      </w:pPr>
      <w:r w:rsidRPr="00B14043">
        <w:rPr>
          <w:rFonts w:cs="Times New Roman"/>
          <w:b/>
          <w:bCs/>
          <w:szCs w:val="20"/>
        </w:rPr>
        <w:t>74. Khi nghe thấy rale rít cần phân biệt các bệnh nào?</w:t>
      </w:r>
    </w:p>
    <w:p w14:paraId="23DCBFF8" w14:textId="236B7FA1" w:rsidR="00B14043" w:rsidRDefault="00B14043" w:rsidP="00C0399B">
      <w:pPr>
        <w:spacing w:after="0"/>
        <w:rPr>
          <w:rFonts w:cs="Times New Roman"/>
          <w:szCs w:val="20"/>
        </w:rPr>
      </w:pPr>
      <w:r>
        <w:rPr>
          <w:rFonts w:cs="Times New Roman"/>
          <w:szCs w:val="20"/>
        </w:rPr>
        <w:t>- Viêm phổi</w:t>
      </w:r>
    </w:p>
    <w:p w14:paraId="6E0C19A7" w14:textId="03FDDC48" w:rsidR="00B14043" w:rsidRDefault="00B14043" w:rsidP="00C0399B">
      <w:pPr>
        <w:spacing w:after="0"/>
        <w:rPr>
          <w:rFonts w:cs="Times New Roman"/>
          <w:szCs w:val="20"/>
        </w:rPr>
      </w:pPr>
      <w:r>
        <w:rPr>
          <w:rFonts w:cs="Times New Roman"/>
          <w:szCs w:val="20"/>
        </w:rPr>
        <w:t>- Viêm tiểu phế quản</w:t>
      </w:r>
    </w:p>
    <w:p w14:paraId="3CF8788B" w14:textId="1C3457CE" w:rsidR="00B14043" w:rsidRDefault="00B14043" w:rsidP="00C0399B">
      <w:pPr>
        <w:spacing w:after="0"/>
        <w:rPr>
          <w:rFonts w:cs="Times New Roman"/>
          <w:szCs w:val="20"/>
        </w:rPr>
      </w:pPr>
      <w:r>
        <w:rPr>
          <w:rFonts w:cs="Times New Roman"/>
          <w:szCs w:val="20"/>
        </w:rPr>
        <w:t>- Hen</w:t>
      </w:r>
    </w:p>
    <w:p w14:paraId="1F194165" w14:textId="6E147B2E" w:rsidR="00B14043" w:rsidRPr="00FC7225" w:rsidRDefault="00B14043" w:rsidP="00C0399B">
      <w:pPr>
        <w:spacing w:after="0"/>
        <w:rPr>
          <w:rFonts w:cs="Times New Roman"/>
          <w:b/>
          <w:bCs/>
          <w:szCs w:val="20"/>
        </w:rPr>
      </w:pPr>
      <w:r w:rsidRPr="00FC7225">
        <w:rPr>
          <w:rFonts w:cs="Times New Roman"/>
          <w:b/>
          <w:bCs/>
          <w:szCs w:val="20"/>
        </w:rPr>
        <w:t>75. Điều trị khí dung giãn phế quản ở trẻ em.</w:t>
      </w:r>
    </w:p>
    <w:p w14:paraId="22C68E12" w14:textId="51CB88EA" w:rsidR="00B14043" w:rsidRDefault="00B14043" w:rsidP="00C0399B">
      <w:pPr>
        <w:spacing w:after="0"/>
        <w:rPr>
          <w:rFonts w:cs="Times New Roman"/>
          <w:szCs w:val="20"/>
        </w:rPr>
      </w:pPr>
      <w:r>
        <w:rPr>
          <w:rFonts w:cs="Times New Roman"/>
          <w:szCs w:val="20"/>
        </w:rPr>
        <w:t>- Đối với trẻ dưới 2 tháng chưa phát triển cơ ressesen có thể điều trị bằng 2 loại là andrenalin rồi đến corticoid mà không điều trị bằng ventolin.</w:t>
      </w:r>
    </w:p>
    <w:p w14:paraId="5202D985" w14:textId="524B0262" w:rsidR="00B14043" w:rsidRDefault="00B14043" w:rsidP="00C0399B">
      <w:pPr>
        <w:spacing w:after="0"/>
        <w:rPr>
          <w:rFonts w:cs="Times New Roman"/>
          <w:szCs w:val="20"/>
        </w:rPr>
      </w:pPr>
      <w:r>
        <w:rPr>
          <w:rFonts w:cs="Times New Roman"/>
          <w:szCs w:val="20"/>
        </w:rPr>
        <w:t>- Đối với trẻ trên 2 tháng điều trị bằng andrenalin &gt; coritcoid &gt; giãn phế quản (ventolin).</w:t>
      </w:r>
    </w:p>
    <w:p w14:paraId="22E7DC92" w14:textId="45F378E3" w:rsidR="00235326" w:rsidRPr="003A3376" w:rsidRDefault="003A3376" w:rsidP="00235326">
      <w:pPr>
        <w:spacing w:after="0"/>
        <w:rPr>
          <w:rFonts w:cs="Times New Roman"/>
          <w:b/>
          <w:bCs/>
          <w:szCs w:val="20"/>
        </w:rPr>
      </w:pPr>
      <w:r w:rsidRPr="003A3376">
        <w:rPr>
          <w:rFonts w:cs="Times New Roman"/>
          <w:b/>
          <w:bCs/>
          <w:szCs w:val="20"/>
        </w:rPr>
        <w:t xml:space="preserve">76. </w:t>
      </w:r>
      <w:r w:rsidR="00235326" w:rsidRPr="003A3376">
        <w:rPr>
          <w:rFonts w:cs="Times New Roman"/>
          <w:b/>
          <w:bCs/>
          <w:szCs w:val="20"/>
        </w:rPr>
        <w:t>Phương pháp nội soi lấy dịch phế quản tiến hành như thế nào?</w:t>
      </w:r>
    </w:p>
    <w:p w14:paraId="3405A202" w14:textId="77777777" w:rsidR="00235326" w:rsidRPr="00235326" w:rsidRDefault="00235326" w:rsidP="00235326">
      <w:pPr>
        <w:spacing w:after="0"/>
        <w:rPr>
          <w:rFonts w:cs="Times New Roman"/>
          <w:szCs w:val="20"/>
        </w:rPr>
      </w:pPr>
      <w:r w:rsidRPr="00235326">
        <w:rPr>
          <w:rFonts w:cs="Times New Roman"/>
          <w:szCs w:val="20"/>
        </w:rPr>
        <w:t xml:space="preserve">- Xác nhận lần cuối cùng tất cả dụng cụ đã sẵn sàng </w:t>
      </w:r>
    </w:p>
    <w:p w14:paraId="5724FFD1" w14:textId="3320468D" w:rsidR="00235326" w:rsidRPr="00235326" w:rsidRDefault="00235326" w:rsidP="00235326">
      <w:pPr>
        <w:spacing w:after="0"/>
        <w:rPr>
          <w:rFonts w:cs="Times New Roman"/>
          <w:szCs w:val="20"/>
        </w:rPr>
      </w:pPr>
      <w:r w:rsidRPr="00235326">
        <w:rPr>
          <w:rFonts w:cs="Times New Roman"/>
          <w:szCs w:val="20"/>
        </w:rPr>
        <w:t>- Bóp bóng qua NKQ cũ với oxy &gt; 10 lít/phút, đạt Sp</w:t>
      </w:r>
      <w:r w:rsidR="00E95CA8">
        <w:rPr>
          <w:rFonts w:cs="Times New Roman"/>
          <w:szCs w:val="20"/>
        </w:rPr>
        <w:t>O</w:t>
      </w:r>
      <w:r w:rsidR="00E95CA8">
        <w:rPr>
          <w:rFonts w:cs="Times New Roman"/>
          <w:szCs w:val="20"/>
          <w:vertAlign w:val="subscript"/>
        </w:rPr>
        <w:t>2</w:t>
      </w:r>
      <w:r w:rsidRPr="00235326">
        <w:rPr>
          <w:rFonts w:cs="Times New Roman"/>
          <w:szCs w:val="20"/>
        </w:rPr>
        <w:t xml:space="preserve"> 100%</w:t>
      </w:r>
    </w:p>
    <w:p w14:paraId="4176CDA4" w14:textId="77777777" w:rsidR="00235326" w:rsidRPr="00235326" w:rsidRDefault="00235326" w:rsidP="00235326">
      <w:pPr>
        <w:spacing w:after="0"/>
        <w:rPr>
          <w:rFonts w:cs="Times New Roman"/>
          <w:szCs w:val="20"/>
        </w:rPr>
      </w:pPr>
      <w:r w:rsidRPr="00235326">
        <w:rPr>
          <w:rFonts w:cs="Times New Roman"/>
          <w:szCs w:val="20"/>
        </w:rPr>
        <w:t xml:space="preserve">- Hút miệng họng </w:t>
      </w:r>
    </w:p>
    <w:p w14:paraId="05BBE8D2" w14:textId="77777777" w:rsidR="00235326" w:rsidRPr="00235326" w:rsidRDefault="00235326" w:rsidP="00235326">
      <w:pPr>
        <w:spacing w:after="0"/>
        <w:rPr>
          <w:rFonts w:cs="Times New Roman"/>
          <w:szCs w:val="20"/>
        </w:rPr>
      </w:pPr>
      <w:r w:rsidRPr="00235326">
        <w:rPr>
          <w:rFonts w:cs="Times New Roman"/>
          <w:szCs w:val="20"/>
        </w:rPr>
        <w:t>- Tiêm tĩnh mạch, hoặc tiêm bắp Atropin 0,01 mg/kg để giảm tiết và giảm phản xạ cường phế vị</w:t>
      </w:r>
    </w:p>
    <w:p w14:paraId="14DF6468" w14:textId="77777777" w:rsidR="00235326" w:rsidRPr="00235326" w:rsidRDefault="00235326" w:rsidP="00235326">
      <w:pPr>
        <w:spacing w:after="0"/>
        <w:rPr>
          <w:rFonts w:cs="Times New Roman"/>
          <w:szCs w:val="20"/>
        </w:rPr>
      </w:pPr>
      <w:r w:rsidRPr="00235326">
        <w:rPr>
          <w:rFonts w:cs="Times New Roman"/>
          <w:szCs w:val="20"/>
        </w:rPr>
        <w:t xml:space="preserve">- Tiêm tĩnh mạch thuốc an thần Midazolam 5mg x 1 ống </w:t>
      </w:r>
    </w:p>
    <w:p w14:paraId="591BB263" w14:textId="77777777" w:rsidR="00235326" w:rsidRPr="00235326" w:rsidRDefault="00235326" w:rsidP="00235326">
      <w:pPr>
        <w:spacing w:after="0"/>
        <w:rPr>
          <w:rFonts w:cs="Times New Roman"/>
          <w:szCs w:val="20"/>
        </w:rPr>
      </w:pPr>
      <w:r w:rsidRPr="00235326">
        <w:rPr>
          <w:rFonts w:cs="Times New Roman"/>
          <w:szCs w:val="20"/>
        </w:rPr>
        <w:t xml:space="preserve">- Gây tê tại chỗ bằng xịt lidocain hoặc bôi gel lidocain </w:t>
      </w:r>
    </w:p>
    <w:p w14:paraId="16975A2E" w14:textId="54E6E1E6" w:rsidR="00235326" w:rsidRPr="00235326" w:rsidRDefault="00235326" w:rsidP="00235326">
      <w:pPr>
        <w:spacing w:after="0"/>
        <w:rPr>
          <w:rFonts w:cs="Times New Roman"/>
          <w:szCs w:val="20"/>
        </w:rPr>
      </w:pPr>
      <w:r w:rsidRPr="00235326">
        <w:rPr>
          <w:rFonts w:cs="Times New Roman"/>
          <w:szCs w:val="20"/>
        </w:rPr>
        <w:t xml:space="preserve">- Luồn ống soi qua mũi miệng với </w:t>
      </w:r>
      <w:r w:rsidR="00C61A43">
        <w:rPr>
          <w:rFonts w:cs="Times New Roman"/>
          <w:szCs w:val="20"/>
        </w:rPr>
        <w:t>n</w:t>
      </w:r>
      <w:r w:rsidRPr="00235326">
        <w:rPr>
          <w:rFonts w:cs="Times New Roman"/>
          <w:szCs w:val="20"/>
        </w:rPr>
        <w:t>g</w:t>
      </w:r>
      <w:r w:rsidR="001D5DB6">
        <w:rPr>
          <w:rFonts w:cs="Times New Roman"/>
          <w:szCs w:val="20"/>
        </w:rPr>
        <w:t>ư</w:t>
      </w:r>
      <w:r w:rsidRPr="00235326">
        <w:rPr>
          <w:rFonts w:cs="Times New Roman"/>
          <w:szCs w:val="20"/>
        </w:rPr>
        <w:t>ời bệnh ch</w:t>
      </w:r>
      <w:r w:rsidR="00B02111">
        <w:rPr>
          <w:rFonts w:cs="Times New Roman"/>
          <w:szCs w:val="20"/>
        </w:rPr>
        <w:t>ư</w:t>
      </w:r>
      <w:r w:rsidRPr="00235326">
        <w:rPr>
          <w:rFonts w:cs="Times New Roman"/>
          <w:szCs w:val="20"/>
        </w:rPr>
        <w:t xml:space="preserve">a đặt nội khí quản. Với người bệnh đã được đặt nội khí quản, soi phế quản có thể đặt. Thông thường cỡ ống nội khí quản ≥ 8 mm việc di chuyển ống soi sẽ thuận lợi hơn </w:t>
      </w:r>
    </w:p>
    <w:p w14:paraId="476B64DC" w14:textId="63509101" w:rsidR="00235326" w:rsidRPr="00235326" w:rsidRDefault="00235326" w:rsidP="00235326">
      <w:pPr>
        <w:spacing w:after="0"/>
        <w:rPr>
          <w:rFonts w:cs="Times New Roman"/>
          <w:szCs w:val="20"/>
        </w:rPr>
      </w:pPr>
      <w:r w:rsidRPr="00235326">
        <w:rPr>
          <w:rFonts w:cs="Times New Roman"/>
          <w:szCs w:val="20"/>
        </w:rPr>
        <w:t>- Bơm rửa phế quản bằng Natriclorua 0,9% và hút đờm, chất tiết đ</w:t>
      </w:r>
      <w:r w:rsidR="00315645">
        <w:rPr>
          <w:rFonts w:cs="Times New Roman"/>
          <w:szCs w:val="20"/>
        </w:rPr>
        <w:t>ư</w:t>
      </w:r>
      <w:r w:rsidRPr="00235326">
        <w:rPr>
          <w:rFonts w:cs="Times New Roman"/>
          <w:szCs w:val="20"/>
        </w:rPr>
        <w:t>ờng thở</w:t>
      </w:r>
    </w:p>
    <w:p w14:paraId="7E093711" w14:textId="21460FFE" w:rsidR="00235326" w:rsidRPr="00235326" w:rsidRDefault="00235326" w:rsidP="00235326">
      <w:pPr>
        <w:spacing w:after="0"/>
        <w:rPr>
          <w:rFonts w:cs="Times New Roman"/>
          <w:szCs w:val="20"/>
        </w:rPr>
      </w:pPr>
      <w:r w:rsidRPr="00235326">
        <w:rPr>
          <w:rFonts w:cs="Times New Roman"/>
          <w:szCs w:val="20"/>
        </w:rPr>
        <w:t>- Chụp X</w:t>
      </w:r>
      <w:r w:rsidR="000249E8">
        <w:rPr>
          <w:rFonts w:cs="Times New Roman"/>
          <w:szCs w:val="20"/>
        </w:rPr>
        <w:t>-</w:t>
      </w:r>
      <w:r w:rsidRPr="00235326">
        <w:rPr>
          <w:rFonts w:cs="Times New Roman"/>
          <w:szCs w:val="20"/>
        </w:rPr>
        <w:t>quang phổi kiểm tra sau soi hút đờm</w:t>
      </w:r>
    </w:p>
    <w:p w14:paraId="42927DA3" w14:textId="2DD1BFE7" w:rsidR="00235326" w:rsidRPr="003A3376" w:rsidRDefault="003A3376" w:rsidP="00235326">
      <w:pPr>
        <w:spacing w:after="0"/>
        <w:rPr>
          <w:rFonts w:cs="Times New Roman"/>
          <w:b/>
          <w:bCs/>
          <w:szCs w:val="20"/>
        </w:rPr>
      </w:pPr>
      <w:r w:rsidRPr="003A3376">
        <w:rPr>
          <w:rFonts w:cs="Times New Roman"/>
          <w:b/>
          <w:bCs/>
          <w:szCs w:val="20"/>
        </w:rPr>
        <w:t xml:space="preserve">77. </w:t>
      </w:r>
      <w:r w:rsidR="00235326" w:rsidRPr="003A3376">
        <w:rPr>
          <w:rFonts w:cs="Times New Roman"/>
          <w:b/>
          <w:bCs/>
          <w:szCs w:val="20"/>
        </w:rPr>
        <w:t>Các loại mẫu bệnh phẩm dịch hô hấp gồm những loại nào? Cách cấy dịch tỵ hầu ở trẻ em.</w:t>
      </w:r>
    </w:p>
    <w:p w14:paraId="08EAB6CD" w14:textId="77777777" w:rsidR="00235326" w:rsidRPr="00235326" w:rsidRDefault="00235326" w:rsidP="00235326">
      <w:pPr>
        <w:spacing w:after="0"/>
        <w:rPr>
          <w:rFonts w:cs="Times New Roman"/>
          <w:szCs w:val="20"/>
        </w:rPr>
      </w:pPr>
      <w:r w:rsidRPr="00235326">
        <w:rPr>
          <w:rFonts w:cs="Times New Roman"/>
          <w:szCs w:val="20"/>
        </w:rPr>
        <w:t>- Dịch mẫu đường hô hấp gồm dịch ngoáy họng, dịch tỵ hầu, dịch nội khí quản.</w:t>
      </w:r>
    </w:p>
    <w:p w14:paraId="2F738F1F" w14:textId="77777777" w:rsidR="00235326" w:rsidRPr="00235326" w:rsidRDefault="00235326" w:rsidP="00235326">
      <w:pPr>
        <w:spacing w:after="0"/>
        <w:rPr>
          <w:rFonts w:cs="Times New Roman"/>
          <w:szCs w:val="20"/>
        </w:rPr>
      </w:pPr>
      <w:r w:rsidRPr="00235326">
        <w:rPr>
          <w:rFonts w:cs="Times New Roman"/>
          <w:szCs w:val="20"/>
        </w:rPr>
        <w:t>- Cách lấy dịch tỵ hầu ở trẻ:</w:t>
      </w:r>
    </w:p>
    <w:p w14:paraId="7F465806" w14:textId="77777777" w:rsidR="00235326" w:rsidRPr="00235326" w:rsidRDefault="00235326" w:rsidP="00235326">
      <w:pPr>
        <w:spacing w:after="0"/>
        <w:rPr>
          <w:rFonts w:cs="Times New Roman"/>
          <w:szCs w:val="20"/>
        </w:rPr>
      </w:pPr>
      <w:r w:rsidRPr="00235326">
        <w:rPr>
          <w:rFonts w:cs="Times New Roman"/>
          <w:szCs w:val="20"/>
        </w:rPr>
        <w:t xml:space="preserve">+ Yêu cầu bệnh nhân ngồi yên, mặt hơi ngửa, trẻ nhỏ thì phải có người lớn giữ. </w:t>
      </w:r>
    </w:p>
    <w:p w14:paraId="48ABCE1F" w14:textId="5A2FDD35" w:rsidR="00235326" w:rsidRPr="00235326" w:rsidRDefault="00235326" w:rsidP="00235326">
      <w:pPr>
        <w:spacing w:after="0"/>
        <w:rPr>
          <w:rFonts w:cs="Times New Roman"/>
          <w:szCs w:val="20"/>
        </w:rPr>
      </w:pPr>
      <w:r w:rsidRPr="00235326">
        <w:rPr>
          <w:rFonts w:cs="Times New Roman"/>
          <w:szCs w:val="20"/>
        </w:rPr>
        <w:t>+ Người lấy bệnh phẩm nghiêng đầu bệnh nhân ra sau khoảng 70</w:t>
      </w:r>
      <w:r w:rsidR="00D64818">
        <w:rPr>
          <w:rFonts w:cs="Times New Roman"/>
          <w:szCs w:val="20"/>
          <w:vertAlign w:val="superscript"/>
        </w:rPr>
        <w:t>o</w:t>
      </w:r>
      <w:r w:rsidRPr="00235326">
        <w:rPr>
          <w:rFonts w:cs="Times New Roman"/>
          <w:szCs w:val="20"/>
        </w:rPr>
        <w:t>, tay đỡ phía sau cổ bệnh nhân.</w:t>
      </w:r>
    </w:p>
    <w:p w14:paraId="020F637E" w14:textId="7AD1F09A" w:rsidR="00235326" w:rsidRPr="00235326" w:rsidRDefault="00235326" w:rsidP="00235326">
      <w:pPr>
        <w:spacing w:after="0"/>
        <w:rPr>
          <w:rFonts w:cs="Times New Roman"/>
          <w:szCs w:val="20"/>
        </w:rPr>
      </w:pPr>
      <w:r w:rsidRPr="00235326">
        <w:rPr>
          <w:rFonts w:cs="Times New Roman"/>
          <w:szCs w:val="20"/>
        </w:rPr>
        <w:t>+ Tay kia đưa nhẹ nhàng tăm bông vào mũi, vừa đẩy vừa xoay giúp tăm bông đi dễ dàng vào sâu 1 khoảng bằng ½ độ dài từ cánh mũi đến dái tai cùng phía. Lưu ý: nếu chưa đạt được độ sâu như vậy mà cảm thấy có lực cản rõ thì rút tăm bông ra và thử lấy mũi bên kia. Khi cảm thấy tăm bông chạm vào thành sau họng mũi thì dừng lại, xoay tròn rồi từ từ rút tăm bông</w:t>
      </w:r>
      <w:r w:rsidR="00E32A40">
        <w:rPr>
          <w:rFonts w:cs="Times New Roman"/>
          <w:szCs w:val="20"/>
        </w:rPr>
        <w:t>:</w:t>
      </w:r>
    </w:p>
    <w:p w14:paraId="23687F4A" w14:textId="77777777" w:rsidR="00235326" w:rsidRPr="00235326" w:rsidRDefault="00235326" w:rsidP="00235326">
      <w:pPr>
        <w:spacing w:after="0"/>
        <w:rPr>
          <w:rFonts w:cs="Times New Roman"/>
          <w:szCs w:val="20"/>
        </w:rPr>
      </w:pPr>
      <w:r w:rsidRPr="00235326">
        <w:rPr>
          <w:rFonts w:cs="Times New Roman"/>
          <w:szCs w:val="20"/>
        </w:rPr>
        <w:t>+ Giữ tăm bông tại chỗ lấy mẫu trong vòng 5 giây để đảm bảo dịch thấm tối đa.</w:t>
      </w:r>
    </w:p>
    <w:p w14:paraId="7AE7FB4B" w14:textId="77777777" w:rsidR="00235326" w:rsidRPr="00235326" w:rsidRDefault="00235326" w:rsidP="00235326">
      <w:pPr>
        <w:spacing w:after="0"/>
        <w:rPr>
          <w:rFonts w:cs="Times New Roman"/>
          <w:szCs w:val="20"/>
        </w:rPr>
      </w:pPr>
      <w:r w:rsidRPr="00235326">
        <w:rPr>
          <w:rFonts w:cs="Times New Roman"/>
          <w:szCs w:val="20"/>
        </w:rPr>
        <w:t xml:space="preserve">+ Từ từ xoay và rút tăm bông ra. </w:t>
      </w:r>
    </w:p>
    <w:p w14:paraId="30A0730B" w14:textId="34E5F5A5" w:rsidR="00235326" w:rsidRPr="00235326" w:rsidRDefault="00235326" w:rsidP="00235326">
      <w:pPr>
        <w:spacing w:after="0"/>
        <w:rPr>
          <w:rFonts w:cs="Times New Roman"/>
          <w:szCs w:val="20"/>
        </w:rPr>
      </w:pPr>
      <w:r w:rsidRPr="00235326">
        <w:rPr>
          <w:rFonts w:cs="Times New Roman"/>
          <w:szCs w:val="20"/>
        </w:rPr>
        <w:t>+ Đặt đầu tăm bông vào tuýp đựng bệnh phẩm có chứa môi trường vận chuyển và bẻ cán tăm bông tại điểm đánh dấu để có độ dài phù hợp với độ dài của tuýp chứa môi trường vận chuyển. Que tăm bông sau khi lấy dịch ngoáy mũi sẽ được để chung vào tuýp môi trường chứa que tăm bông lấy dịch ngoáy họng.</w:t>
      </w:r>
    </w:p>
    <w:p w14:paraId="166A3E25" w14:textId="77777777" w:rsidR="00235326" w:rsidRPr="00235326" w:rsidRDefault="00235326" w:rsidP="00235326">
      <w:pPr>
        <w:spacing w:after="0"/>
        <w:rPr>
          <w:rFonts w:cs="Times New Roman"/>
          <w:szCs w:val="20"/>
        </w:rPr>
      </w:pPr>
      <w:r w:rsidRPr="00235326">
        <w:rPr>
          <w:rFonts w:cs="Times New Roman"/>
          <w:szCs w:val="20"/>
        </w:rPr>
        <w:t>+ Đóng nắp, xiết chặt, bọc ngoài bằng giấy parafin (nếu có).</w:t>
      </w:r>
    </w:p>
    <w:p w14:paraId="04DEE06B" w14:textId="0CFD31C3" w:rsidR="00235326" w:rsidRPr="00235326" w:rsidRDefault="00235326" w:rsidP="00235326">
      <w:pPr>
        <w:spacing w:after="0"/>
        <w:rPr>
          <w:rFonts w:cs="Times New Roman"/>
          <w:szCs w:val="20"/>
        </w:rPr>
      </w:pPr>
      <w:r w:rsidRPr="00235326">
        <w:rPr>
          <w:rFonts w:cs="Times New Roman"/>
          <w:szCs w:val="20"/>
        </w:rPr>
        <w:t xml:space="preserve">+ Bảo quản mẫu trong điều kiện nhiệt độ 2-8 </w:t>
      </w:r>
      <w:r w:rsidR="00510570" w:rsidRPr="00510570">
        <w:rPr>
          <w:rFonts w:cs="Times New Roman"/>
          <w:szCs w:val="20"/>
        </w:rPr>
        <w:t>o</w:t>
      </w:r>
      <w:r w:rsidRPr="00510570">
        <w:rPr>
          <w:rFonts w:cs="Times New Roman"/>
          <w:szCs w:val="20"/>
        </w:rPr>
        <w:t>C</w:t>
      </w:r>
      <w:r w:rsidRPr="00235326">
        <w:rPr>
          <w:rFonts w:cs="Times New Roman"/>
          <w:szCs w:val="20"/>
        </w:rPr>
        <w:t xml:space="preserve"> trước khi chuyển về phòng xét nghiệm. Nếu bệnh phẩm không được vận chuyển đến phòng xét nghiệm trong vòng 72 giờ kể từ khi lấy mẫu, các mẫu bệnh phẩm phải được bảo quản trong âm 70°C (-70°C) và sau đó phải được giữ đông trong quá trình vận chuyển đến phòng xét nghiệm.</w:t>
      </w:r>
    </w:p>
    <w:p w14:paraId="75542D94" w14:textId="77777777" w:rsidR="00235326" w:rsidRPr="00235326" w:rsidRDefault="00235326" w:rsidP="00235326">
      <w:pPr>
        <w:spacing w:after="0"/>
        <w:rPr>
          <w:rFonts w:cs="Times New Roman"/>
          <w:szCs w:val="20"/>
        </w:rPr>
      </w:pPr>
      <w:r w:rsidRPr="00235326">
        <w:rPr>
          <w:rFonts w:cs="Times New Roman"/>
          <w:szCs w:val="20"/>
        </w:rPr>
        <w:t>Lưu ý: Đối với trẻ nhỏ đặt ngồi trên đùi của cha/mẹ, lưng của trẻ quay về phía ngực cha mẹ. Cha/mẹ cần ôm trẻ giữ chặt cơ thể và tay trẻ. Yêu cầu cha/mẹ đỡ đầu trẻ ngả ra phía sau.</w:t>
      </w:r>
    </w:p>
    <w:p w14:paraId="39657642" w14:textId="6BD5875A" w:rsidR="00235326" w:rsidRPr="003A3376" w:rsidRDefault="003A3376" w:rsidP="00235326">
      <w:pPr>
        <w:spacing w:after="0"/>
        <w:rPr>
          <w:rFonts w:cs="Times New Roman"/>
          <w:b/>
          <w:bCs/>
          <w:szCs w:val="20"/>
        </w:rPr>
      </w:pPr>
      <w:r w:rsidRPr="003A3376">
        <w:rPr>
          <w:rFonts w:cs="Times New Roman"/>
          <w:b/>
          <w:bCs/>
          <w:szCs w:val="20"/>
        </w:rPr>
        <w:t xml:space="preserve">78. </w:t>
      </w:r>
      <w:r w:rsidR="00235326" w:rsidRPr="003A3376">
        <w:rPr>
          <w:rFonts w:cs="Times New Roman"/>
          <w:b/>
          <w:bCs/>
          <w:szCs w:val="20"/>
        </w:rPr>
        <w:t>Nguyên tắc đếm nhịp thở ở trẻ em? Rút lõm lồng ngực là như thế nào?</w:t>
      </w:r>
    </w:p>
    <w:p w14:paraId="0476A69C" w14:textId="23543B9A" w:rsidR="00235326" w:rsidRPr="00235326" w:rsidRDefault="00235326" w:rsidP="00235326">
      <w:pPr>
        <w:spacing w:after="0"/>
        <w:rPr>
          <w:rFonts w:cs="Times New Roman"/>
          <w:szCs w:val="20"/>
        </w:rPr>
      </w:pPr>
      <w:r w:rsidRPr="00235326">
        <w:rPr>
          <w:rFonts w:cs="Times New Roman"/>
          <w:szCs w:val="20"/>
        </w:rPr>
        <w:t xml:space="preserve">- Nguyên tắc: Trẻ nằm yên lặng, không quấy khóc, mẹ có thể ôm con vào trong lòng rồi sau đó vén áo trẻ lên quá phần ngực, quan sát vị trí bụng và ngực của trẻ rồi bắt đầu đếm trong vòng 1 phút, mỗi lần hít và thở ra là một nhịp, </w:t>
      </w:r>
      <w:r w:rsidR="00510570">
        <w:rPr>
          <w:rFonts w:cs="Times New Roman"/>
          <w:szCs w:val="20"/>
        </w:rPr>
        <w:t>nếu trẻ thở nhanh đếm lại lần 2</w:t>
      </w:r>
      <w:r w:rsidRPr="00235326">
        <w:rPr>
          <w:rFonts w:cs="Times New Roman"/>
          <w:szCs w:val="20"/>
        </w:rPr>
        <w:t>.</w:t>
      </w:r>
    </w:p>
    <w:p w14:paraId="56E25FF9" w14:textId="77777777" w:rsidR="00235326" w:rsidRPr="00235326" w:rsidRDefault="00235326" w:rsidP="00235326">
      <w:pPr>
        <w:spacing w:after="0"/>
        <w:rPr>
          <w:rFonts w:cs="Times New Roman"/>
          <w:szCs w:val="20"/>
        </w:rPr>
      </w:pPr>
      <w:r w:rsidRPr="00235326">
        <w:rPr>
          <w:rFonts w:cs="Times New Roman"/>
          <w:szCs w:val="20"/>
        </w:rPr>
        <w:t xml:space="preserve">- Để phát hiện rút lõm lồng ngực, vén áo trẻ lên cao và nhìn vào phần dưới lồng ngực. Khi trẻ hít vào, phần dưới lồng ngực không phình ra mà lõm vào, nguyên nhân là do cơ hoành phân cách ổ bụng và lồng ngực cũng tham gia vào quá trình thở. Ở trẻ dưới 2 tháng tuổi nếu chỉ rút lõm lồng ngực nhẹ thì chưa có giá trị để phân loại vì lồng ngực của trẻ nhỏ còn mềm, nên khi thở bình thường cũng có thể hơi bị rút lõm. Vì vậy, ở </w:t>
      </w:r>
      <w:r w:rsidRPr="00235326">
        <w:rPr>
          <w:rFonts w:cs="Times New Roman"/>
          <w:szCs w:val="20"/>
        </w:rPr>
        <w:lastRenderedPageBreak/>
        <w:t>những trẻ này lồng ngực rút lõm sâu và dễ nhìn thấy mới có giá trị.</w:t>
      </w:r>
    </w:p>
    <w:p w14:paraId="4588C13A" w14:textId="648F9E40" w:rsidR="00235326" w:rsidRPr="003A3376" w:rsidRDefault="003A3376" w:rsidP="00235326">
      <w:pPr>
        <w:spacing w:after="0"/>
        <w:rPr>
          <w:rFonts w:cs="Times New Roman"/>
          <w:b/>
          <w:bCs/>
          <w:szCs w:val="20"/>
        </w:rPr>
      </w:pPr>
      <w:r w:rsidRPr="003A3376">
        <w:rPr>
          <w:rFonts w:cs="Times New Roman"/>
          <w:b/>
          <w:bCs/>
          <w:szCs w:val="20"/>
        </w:rPr>
        <w:t xml:space="preserve">79. </w:t>
      </w:r>
      <w:r w:rsidR="00235326" w:rsidRPr="003A3376">
        <w:rPr>
          <w:rFonts w:cs="Times New Roman"/>
          <w:b/>
          <w:bCs/>
          <w:szCs w:val="20"/>
        </w:rPr>
        <w:t>Phế cầu dễ mắc nhất ở những BN nào? Các bệnh do phế cầu gây lên? Điều trị phế cầu dùng gì?</w:t>
      </w:r>
    </w:p>
    <w:p w14:paraId="2A69ABE2" w14:textId="172048A5" w:rsidR="00235326" w:rsidRPr="00235326" w:rsidRDefault="00235326" w:rsidP="00235326">
      <w:pPr>
        <w:spacing w:after="0"/>
        <w:rPr>
          <w:rFonts w:cs="Times New Roman"/>
          <w:szCs w:val="20"/>
        </w:rPr>
      </w:pPr>
      <w:r w:rsidRPr="00235326">
        <w:rPr>
          <w:rFonts w:cs="Times New Roman"/>
          <w:szCs w:val="20"/>
        </w:rPr>
        <w:t xml:space="preserve">- Phế cầu khuẩn (Streptococcus pneumoniae) là một loại vi khuẩn Gram dương thuộc chi Streptococcus. Chúng thường khu trú trong các khoang mũi họng của người mà không gây ra bệnh. Khi cơ thể xảy ra các vấn đề bất thường về sức khỏe như </w:t>
      </w:r>
      <w:r w:rsidR="00044D10">
        <w:rPr>
          <w:rFonts w:cs="Times New Roman"/>
          <w:szCs w:val="20"/>
        </w:rPr>
        <w:t>s</w:t>
      </w:r>
      <w:r w:rsidRPr="00235326">
        <w:rPr>
          <w:rFonts w:cs="Times New Roman"/>
          <w:szCs w:val="20"/>
        </w:rPr>
        <w:t>uy giảm miễn dịch (mắc bệnh mãn tính, HIV, thiểu sản lách, hút thuốc lá, v.v), người già, trẻ em hệ miễn dịch chưa hoàn thiện, v.v sẽ tạo điều kiện cho phế cầu phát triển gây nên bệnh. Cách hiệu quả nhất để phòng ngừa bệnh do phế cầu chính là tiêm phòng vaccine đầy đủ.</w:t>
      </w:r>
    </w:p>
    <w:p w14:paraId="32F3C077" w14:textId="77777777" w:rsidR="00235326" w:rsidRPr="00235326" w:rsidRDefault="00235326" w:rsidP="00235326">
      <w:pPr>
        <w:spacing w:after="0"/>
        <w:rPr>
          <w:rFonts w:cs="Times New Roman"/>
          <w:szCs w:val="20"/>
        </w:rPr>
      </w:pPr>
      <w:r w:rsidRPr="00235326">
        <w:rPr>
          <w:rFonts w:cs="Times New Roman"/>
          <w:szCs w:val="20"/>
        </w:rPr>
        <w:t>- Các bệnh do phế cầu gây lên: Viêm tai giữa, viêm phổi, viêm xoang, viêm màng não, viêm nội tâm mạc, viêm khớp, viêm phúc mạc (hiếm gặp), nhiễm khuẩn huyết.</w:t>
      </w:r>
    </w:p>
    <w:p w14:paraId="4C2B5405" w14:textId="77777777" w:rsidR="00235326" w:rsidRPr="00235326" w:rsidRDefault="00235326" w:rsidP="00235326">
      <w:pPr>
        <w:spacing w:after="0"/>
        <w:rPr>
          <w:rFonts w:cs="Times New Roman"/>
          <w:szCs w:val="20"/>
        </w:rPr>
      </w:pPr>
      <w:r w:rsidRPr="00235326">
        <w:rPr>
          <w:rFonts w:cs="Times New Roman"/>
          <w:szCs w:val="20"/>
        </w:rPr>
        <w:t>- Điều trị bằng:</w:t>
      </w:r>
    </w:p>
    <w:p w14:paraId="354325E6" w14:textId="5082856A" w:rsidR="00235326" w:rsidRPr="00235326" w:rsidRDefault="00235326" w:rsidP="00235326">
      <w:pPr>
        <w:spacing w:after="0"/>
        <w:rPr>
          <w:rFonts w:cs="Times New Roman"/>
          <w:szCs w:val="20"/>
        </w:rPr>
      </w:pPr>
      <w:r w:rsidRPr="00235326">
        <w:rPr>
          <w:rFonts w:cs="Times New Roman"/>
          <w:szCs w:val="20"/>
        </w:rPr>
        <w:t>+ Một beta-</w:t>
      </w:r>
      <w:r w:rsidR="00C258E1">
        <w:rPr>
          <w:rFonts w:cs="Times New Roman"/>
          <w:szCs w:val="20"/>
        </w:rPr>
        <w:t>L</w:t>
      </w:r>
      <w:r w:rsidRPr="00235326">
        <w:rPr>
          <w:rFonts w:cs="Times New Roman"/>
          <w:szCs w:val="20"/>
        </w:rPr>
        <w:t xml:space="preserve">actam, </w:t>
      </w:r>
      <w:r w:rsidR="00C258E1">
        <w:rPr>
          <w:rFonts w:cs="Times New Roman"/>
          <w:szCs w:val="20"/>
        </w:rPr>
        <w:t>M</w:t>
      </w:r>
      <w:r w:rsidRPr="00235326">
        <w:rPr>
          <w:rFonts w:cs="Times New Roman"/>
          <w:szCs w:val="20"/>
        </w:rPr>
        <w:t xml:space="preserve">acrolide, hoặc một fluoroquinolone hô hấp (ví dụ, </w:t>
      </w:r>
      <w:r w:rsidR="00C258E1">
        <w:rPr>
          <w:rFonts w:cs="Times New Roman"/>
          <w:szCs w:val="20"/>
        </w:rPr>
        <w:t>L</w:t>
      </w:r>
      <w:r w:rsidRPr="00235326">
        <w:rPr>
          <w:rFonts w:cs="Times New Roman"/>
          <w:szCs w:val="20"/>
        </w:rPr>
        <w:t xml:space="preserve">evofloxacin, </w:t>
      </w:r>
      <w:r w:rsidR="00C258E1">
        <w:rPr>
          <w:rFonts w:cs="Times New Roman"/>
          <w:szCs w:val="20"/>
        </w:rPr>
        <w:t>M</w:t>
      </w:r>
      <w:r w:rsidRPr="00235326">
        <w:rPr>
          <w:rFonts w:cs="Times New Roman"/>
          <w:szCs w:val="20"/>
        </w:rPr>
        <w:t xml:space="preserve">oxifloxacin, </w:t>
      </w:r>
      <w:r w:rsidR="00C258E1">
        <w:rPr>
          <w:rFonts w:cs="Times New Roman"/>
          <w:szCs w:val="20"/>
        </w:rPr>
        <w:t>G</w:t>
      </w:r>
      <w:r w:rsidRPr="00235326">
        <w:rPr>
          <w:rFonts w:cs="Times New Roman"/>
          <w:szCs w:val="20"/>
        </w:rPr>
        <w:t>emifloxacin).</w:t>
      </w:r>
    </w:p>
    <w:p w14:paraId="6C11B97A" w14:textId="0876A5FA" w:rsidR="00235326" w:rsidRPr="00235326" w:rsidRDefault="00235326" w:rsidP="00235326">
      <w:pPr>
        <w:spacing w:after="0"/>
        <w:rPr>
          <w:rFonts w:cs="Times New Roman"/>
          <w:szCs w:val="20"/>
        </w:rPr>
      </w:pPr>
      <w:r w:rsidRPr="00235326">
        <w:rPr>
          <w:rFonts w:cs="Times New Roman"/>
          <w:szCs w:val="20"/>
        </w:rPr>
        <w:t>+ Các vi khuẩn kháng trung gian có thể được điều trị bằng liều cao penicillin G hoặc beta-</w:t>
      </w:r>
      <w:r w:rsidR="00C258E1">
        <w:rPr>
          <w:rFonts w:cs="Times New Roman"/>
          <w:szCs w:val="20"/>
        </w:rPr>
        <w:t>L</w:t>
      </w:r>
      <w:r w:rsidRPr="00235326">
        <w:rPr>
          <w:rFonts w:cs="Times New Roman"/>
          <w:szCs w:val="20"/>
        </w:rPr>
        <w:t>actam khác.</w:t>
      </w:r>
    </w:p>
    <w:p w14:paraId="7F055DC0" w14:textId="7842C1FE" w:rsidR="00235326" w:rsidRPr="00235326" w:rsidRDefault="00235326" w:rsidP="00235326">
      <w:pPr>
        <w:spacing w:after="0"/>
        <w:rPr>
          <w:rFonts w:cs="Times New Roman"/>
          <w:szCs w:val="20"/>
        </w:rPr>
      </w:pPr>
      <w:r w:rsidRPr="00235326">
        <w:rPr>
          <w:rFonts w:cs="Times New Roman"/>
          <w:szCs w:val="20"/>
        </w:rPr>
        <w:t xml:space="preserve">+ Bệnh nhân nặng không có viêm màng não do vi khuẩn kháng penicillin rất cao có thể được điều trị bằng </w:t>
      </w:r>
      <w:r w:rsidR="00C258E1">
        <w:rPr>
          <w:rFonts w:cs="Times New Roman"/>
          <w:szCs w:val="20"/>
        </w:rPr>
        <w:t>C</w:t>
      </w:r>
      <w:r w:rsidRPr="00235326">
        <w:rPr>
          <w:rFonts w:cs="Times New Roman"/>
          <w:szCs w:val="20"/>
        </w:rPr>
        <w:t xml:space="preserve">eftriaxone, </w:t>
      </w:r>
      <w:r w:rsidR="00C258E1">
        <w:rPr>
          <w:rFonts w:cs="Times New Roman"/>
          <w:szCs w:val="20"/>
        </w:rPr>
        <w:t>C</w:t>
      </w:r>
      <w:r w:rsidRPr="00235326">
        <w:rPr>
          <w:rFonts w:cs="Times New Roman"/>
          <w:szCs w:val="20"/>
        </w:rPr>
        <w:t xml:space="preserve">efotaxime hoặc </w:t>
      </w:r>
      <w:r w:rsidR="00C258E1">
        <w:rPr>
          <w:rFonts w:cs="Times New Roman"/>
          <w:szCs w:val="20"/>
        </w:rPr>
        <w:t>C</w:t>
      </w:r>
      <w:r w:rsidRPr="00235326">
        <w:rPr>
          <w:rFonts w:cs="Times New Roman"/>
          <w:szCs w:val="20"/>
        </w:rPr>
        <w:t xml:space="preserve">eftaroline. </w:t>
      </w:r>
      <w:r w:rsidR="00C258E1">
        <w:rPr>
          <w:rFonts w:cs="Times New Roman"/>
          <w:szCs w:val="20"/>
        </w:rPr>
        <w:t>L</w:t>
      </w:r>
      <w:r w:rsidRPr="00235326">
        <w:rPr>
          <w:rFonts w:cs="Times New Roman"/>
          <w:szCs w:val="20"/>
        </w:rPr>
        <w:t xml:space="preserve">iều penicillin rất cao tiêm tĩnh mạch (20 đến 40 triệu đơn vị/ngày cho người lớn) cũng có tác dụng, trừ khi nồng độ ức chế tối thiểu của chủng phân lập là rất cao. Fluoroquinolones (ví dụ, </w:t>
      </w:r>
      <w:r w:rsidR="00EE2A35">
        <w:rPr>
          <w:rFonts w:cs="Times New Roman"/>
          <w:szCs w:val="20"/>
        </w:rPr>
        <w:t>M</w:t>
      </w:r>
      <w:r w:rsidRPr="00235326">
        <w:rPr>
          <w:rFonts w:cs="Times New Roman"/>
          <w:szCs w:val="20"/>
        </w:rPr>
        <w:t xml:space="preserve">oxifloxacin, </w:t>
      </w:r>
      <w:r w:rsidR="00EE2A35">
        <w:rPr>
          <w:rFonts w:cs="Times New Roman"/>
          <w:szCs w:val="20"/>
        </w:rPr>
        <w:t>L</w:t>
      </w:r>
      <w:r w:rsidRPr="00235326">
        <w:rPr>
          <w:rFonts w:cs="Times New Roman"/>
          <w:szCs w:val="20"/>
        </w:rPr>
        <w:t xml:space="preserve">evofloxacin, gemifloxacin) có hiệu quả đối với các bệnh nhiễm trùng đường hô hấp có đề kháng với </w:t>
      </w:r>
      <w:r w:rsidR="00EE2A35">
        <w:rPr>
          <w:rFonts w:cs="Times New Roman"/>
          <w:szCs w:val="20"/>
        </w:rPr>
        <w:t>P</w:t>
      </w:r>
      <w:r w:rsidRPr="00235326">
        <w:rPr>
          <w:rFonts w:cs="Times New Roman"/>
          <w:szCs w:val="20"/>
        </w:rPr>
        <w:t xml:space="preserve">enicillin cao ở người lớn. Bằng chứng cho thấy tỷ lệ tử vong do nhiễm khuẩn huyết viêm phổi do phế cầu khuẩn là thấp hơn khi sử dụng liệu pháp phối hợp (ví dụ, </w:t>
      </w:r>
      <w:r w:rsidR="00EE2A35">
        <w:rPr>
          <w:rFonts w:cs="Times New Roman"/>
          <w:szCs w:val="20"/>
        </w:rPr>
        <w:t>M</w:t>
      </w:r>
      <w:r w:rsidRPr="00235326">
        <w:rPr>
          <w:rFonts w:cs="Times New Roman"/>
          <w:szCs w:val="20"/>
        </w:rPr>
        <w:t>acrolide và beta-</w:t>
      </w:r>
      <w:r w:rsidR="00EE2A35">
        <w:rPr>
          <w:rFonts w:cs="Times New Roman"/>
          <w:szCs w:val="20"/>
        </w:rPr>
        <w:t>L</w:t>
      </w:r>
      <w:r w:rsidRPr="00235326">
        <w:rPr>
          <w:rFonts w:cs="Times New Roman"/>
          <w:szCs w:val="20"/>
        </w:rPr>
        <w:t>actam).</w:t>
      </w:r>
    </w:p>
    <w:p w14:paraId="0BEA8644" w14:textId="35304F18" w:rsidR="00235326" w:rsidRPr="00235326" w:rsidRDefault="00235326" w:rsidP="00235326">
      <w:pPr>
        <w:spacing w:after="0"/>
        <w:rPr>
          <w:rFonts w:cs="Times New Roman"/>
          <w:szCs w:val="20"/>
        </w:rPr>
      </w:pPr>
      <w:r w:rsidRPr="00235326">
        <w:rPr>
          <w:rFonts w:cs="Times New Roman"/>
          <w:szCs w:val="20"/>
        </w:rPr>
        <w:t xml:space="preserve">+ Tất cả các chủng kháng </w:t>
      </w:r>
      <w:r w:rsidR="00152B54">
        <w:rPr>
          <w:rFonts w:cs="Times New Roman"/>
          <w:szCs w:val="20"/>
        </w:rPr>
        <w:t>P</w:t>
      </w:r>
      <w:r w:rsidRPr="00235326">
        <w:rPr>
          <w:rFonts w:cs="Times New Roman"/>
          <w:szCs w:val="20"/>
        </w:rPr>
        <w:t xml:space="preserve">enicillin đều nhạy </w:t>
      </w:r>
      <w:r w:rsidR="00152B54">
        <w:rPr>
          <w:rFonts w:cs="Times New Roman"/>
          <w:szCs w:val="20"/>
        </w:rPr>
        <w:t>V</w:t>
      </w:r>
      <w:r w:rsidRPr="00235326">
        <w:rPr>
          <w:rFonts w:cs="Times New Roman"/>
          <w:szCs w:val="20"/>
        </w:rPr>
        <w:t xml:space="preserve">ancomycin, nhưng </w:t>
      </w:r>
      <w:r w:rsidR="00152B54">
        <w:rPr>
          <w:rFonts w:cs="Times New Roman"/>
          <w:szCs w:val="20"/>
        </w:rPr>
        <w:t>V</w:t>
      </w:r>
      <w:r w:rsidRPr="00235326">
        <w:rPr>
          <w:rFonts w:cs="Times New Roman"/>
          <w:szCs w:val="20"/>
        </w:rPr>
        <w:t xml:space="preserve">ancomycin tĩnh mạch không phải lúc nào cũng tạo ra nồng độ trong dịch não tuỷ thích hợp để điều trị viêm màng não (đặc biệt nếu dùng corticosteroid). Do đó, ở bệnh nhân viêm màng não, </w:t>
      </w:r>
      <w:r w:rsidR="00152B54">
        <w:rPr>
          <w:rFonts w:cs="Times New Roman"/>
          <w:szCs w:val="20"/>
        </w:rPr>
        <w:t>C</w:t>
      </w:r>
      <w:r w:rsidRPr="00235326">
        <w:rPr>
          <w:rFonts w:cs="Times New Roman"/>
          <w:szCs w:val="20"/>
        </w:rPr>
        <w:t xml:space="preserve">eftriaxone hoặc </w:t>
      </w:r>
      <w:r w:rsidR="00152B54">
        <w:rPr>
          <w:rFonts w:cs="Times New Roman"/>
          <w:szCs w:val="20"/>
        </w:rPr>
        <w:t>C</w:t>
      </w:r>
      <w:r w:rsidRPr="00235326">
        <w:rPr>
          <w:rFonts w:cs="Times New Roman"/>
          <w:szCs w:val="20"/>
        </w:rPr>
        <w:t xml:space="preserve">efotaxime, </w:t>
      </w:r>
      <w:r w:rsidR="00152B54">
        <w:rPr>
          <w:rFonts w:cs="Times New Roman"/>
          <w:szCs w:val="20"/>
        </w:rPr>
        <w:t>R</w:t>
      </w:r>
      <w:r w:rsidRPr="00235326">
        <w:rPr>
          <w:rFonts w:cs="Times New Roman"/>
          <w:szCs w:val="20"/>
        </w:rPr>
        <w:t xml:space="preserve">ifampin, hoặc cả hai đều được sử dụng chung với </w:t>
      </w:r>
      <w:r w:rsidR="00152B54">
        <w:rPr>
          <w:rFonts w:cs="Times New Roman"/>
          <w:szCs w:val="20"/>
        </w:rPr>
        <w:t>V</w:t>
      </w:r>
      <w:r w:rsidRPr="00235326">
        <w:rPr>
          <w:rFonts w:cs="Times New Roman"/>
          <w:szCs w:val="20"/>
        </w:rPr>
        <w:t>ancomycin.</w:t>
      </w:r>
    </w:p>
    <w:p w14:paraId="3F2D8764" w14:textId="0DDAD645" w:rsidR="00235326" w:rsidRPr="003A3376" w:rsidRDefault="003A3376" w:rsidP="00235326">
      <w:pPr>
        <w:spacing w:after="0"/>
        <w:rPr>
          <w:rFonts w:cs="Times New Roman"/>
          <w:b/>
          <w:bCs/>
          <w:szCs w:val="20"/>
        </w:rPr>
      </w:pPr>
      <w:r w:rsidRPr="003A3376">
        <w:rPr>
          <w:rFonts w:cs="Times New Roman"/>
          <w:b/>
          <w:bCs/>
          <w:szCs w:val="20"/>
        </w:rPr>
        <w:t xml:space="preserve">80. </w:t>
      </w:r>
      <w:r w:rsidR="00235326" w:rsidRPr="003A3376">
        <w:rPr>
          <w:rFonts w:cs="Times New Roman"/>
          <w:b/>
          <w:bCs/>
          <w:szCs w:val="20"/>
        </w:rPr>
        <w:t>Chẩn đoán phân biệt viêm phổi với những bệnh nào?</w:t>
      </w:r>
    </w:p>
    <w:p w14:paraId="50AFD301" w14:textId="31DB6872" w:rsidR="00235326" w:rsidRPr="00235326" w:rsidRDefault="00235326" w:rsidP="00235326">
      <w:pPr>
        <w:spacing w:after="0"/>
        <w:rPr>
          <w:rFonts w:cs="Times New Roman"/>
          <w:szCs w:val="20"/>
        </w:rPr>
      </w:pPr>
      <w:r w:rsidRPr="00235326">
        <w:rPr>
          <w:rFonts w:cs="Times New Roman"/>
          <w:szCs w:val="20"/>
        </w:rPr>
        <w:t xml:space="preserve">- Đa số viêm phổi ở trẻ em không xác định được tác nhân gây bệnh. Dựa vào bệnh sử, thời gian và mức độ của triệu chứng, tuổi, mùa trong năm có thể chẩn đoán phân biệt giữa viêm phổi do vi khuẩn và không do vi khuẩn. Ở trẻ sơ sinh đa phần do nhiễm trùng sơ sinh. Với trẻ lớn đa phần do virus hô hấp. Vi khuẩn </w:t>
      </w:r>
      <w:r w:rsidR="001F5AC6">
        <w:rPr>
          <w:rFonts w:cs="Times New Roman"/>
          <w:szCs w:val="20"/>
        </w:rPr>
        <w:t>M</w:t>
      </w:r>
      <w:r w:rsidRPr="00235326">
        <w:rPr>
          <w:rFonts w:cs="Times New Roman"/>
          <w:szCs w:val="20"/>
        </w:rPr>
        <w:t xml:space="preserve">ycoplasma </w:t>
      </w:r>
      <w:r w:rsidR="001F5AC6">
        <w:rPr>
          <w:rFonts w:cs="Times New Roman"/>
          <w:szCs w:val="20"/>
        </w:rPr>
        <w:t>P</w:t>
      </w:r>
      <w:r w:rsidRPr="00235326">
        <w:rPr>
          <w:rFonts w:cs="Times New Roman"/>
          <w:szCs w:val="20"/>
        </w:rPr>
        <w:t>neumoniae và Clamydia pneumoniae là nguyên nhân quan trọng của viêm phổi học đường và thanh thiếu niên.</w:t>
      </w:r>
    </w:p>
    <w:p w14:paraId="043EB8BD" w14:textId="77777777" w:rsidR="00235326" w:rsidRPr="00235326" w:rsidRDefault="00235326" w:rsidP="00235326">
      <w:pPr>
        <w:spacing w:after="0"/>
        <w:rPr>
          <w:rFonts w:cs="Times New Roman"/>
          <w:szCs w:val="20"/>
        </w:rPr>
      </w:pPr>
      <w:r w:rsidRPr="00235326">
        <w:rPr>
          <w:rFonts w:cs="Times New Roman"/>
          <w:szCs w:val="20"/>
        </w:rPr>
        <w:t>- Trong nội khoa, chẩn đoán phân biệt với lao phổi, nhồi máu phổi, ung thư phổi, giãn phế quản bội nhiễm.</w:t>
      </w:r>
    </w:p>
    <w:p w14:paraId="7541E94C" w14:textId="10979900" w:rsidR="00235326" w:rsidRPr="003A3376" w:rsidRDefault="003A3376" w:rsidP="00235326">
      <w:pPr>
        <w:spacing w:after="0"/>
        <w:rPr>
          <w:rFonts w:cs="Times New Roman"/>
          <w:b/>
          <w:bCs/>
          <w:szCs w:val="20"/>
        </w:rPr>
      </w:pPr>
      <w:r w:rsidRPr="003A3376">
        <w:rPr>
          <w:rFonts w:cs="Times New Roman"/>
          <w:b/>
          <w:bCs/>
          <w:szCs w:val="20"/>
        </w:rPr>
        <w:t xml:space="preserve">81. </w:t>
      </w:r>
      <w:r w:rsidR="00235326" w:rsidRPr="003A3376">
        <w:rPr>
          <w:rFonts w:cs="Times New Roman"/>
          <w:b/>
          <w:bCs/>
          <w:szCs w:val="20"/>
        </w:rPr>
        <w:t>Các loại virus và vi khuẩn gây viêm phổi thường gặp</w:t>
      </w:r>
    </w:p>
    <w:p w14:paraId="7CA0031D" w14:textId="77777777" w:rsidR="00235326" w:rsidRPr="00235326" w:rsidRDefault="00235326" w:rsidP="00235326">
      <w:pPr>
        <w:spacing w:after="0"/>
        <w:rPr>
          <w:rFonts w:cs="Times New Roman"/>
          <w:szCs w:val="20"/>
        </w:rPr>
      </w:pPr>
      <w:r w:rsidRPr="00235326">
        <w:rPr>
          <w:rFonts w:cs="Times New Roman"/>
          <w:szCs w:val="20"/>
        </w:rPr>
        <w:t>- Các loại virus gây viêm phổi thường gặp là virus hô hấp hợp bào RSV (Respiratory syncytial virus), á cúm, cúm như Influenza type A/B, Adenovirus và Picomavirus. Ngoài ra còn có Rhino virus, corona virus. Một số hiếm trường hợp do virus sở, thủy đậu, herpes simplex.</w:t>
      </w:r>
    </w:p>
    <w:p w14:paraId="21A46F24" w14:textId="77777777" w:rsidR="00235326" w:rsidRPr="00235326" w:rsidRDefault="00235326" w:rsidP="00235326">
      <w:pPr>
        <w:spacing w:after="0"/>
        <w:rPr>
          <w:rFonts w:cs="Times New Roman"/>
          <w:szCs w:val="20"/>
        </w:rPr>
      </w:pPr>
      <w:r w:rsidRPr="00235326">
        <w:rPr>
          <w:rFonts w:cs="Times New Roman"/>
          <w:szCs w:val="20"/>
        </w:rPr>
        <w:t>- Vi khuẩn gồm: Phế cầu (Streptococcus pneumoniae), Hemophilus Influenzae (HI chiếm tỉ lệ cau nhất), Mycoplasma pneumoniae, Staphylococcus aureus, Proteus, Klebshiella, v.v.</w:t>
      </w:r>
    </w:p>
    <w:p w14:paraId="3C487871" w14:textId="77777777" w:rsidR="00235326" w:rsidRPr="00235326" w:rsidRDefault="00235326" w:rsidP="00235326">
      <w:pPr>
        <w:spacing w:after="0"/>
        <w:rPr>
          <w:rFonts w:cs="Times New Roman"/>
          <w:szCs w:val="20"/>
        </w:rPr>
      </w:pPr>
      <w:r w:rsidRPr="00235326">
        <w:rPr>
          <w:rFonts w:cs="Times New Roman"/>
          <w:szCs w:val="20"/>
        </w:rPr>
        <w:t>- Ngoài ra có thể do hít, sặc thức ăn, dịch vị, do phản ứng quá mẫn, do thuốc, v.v</w:t>
      </w:r>
    </w:p>
    <w:p w14:paraId="43416204" w14:textId="5DBC0B82" w:rsidR="00235326" w:rsidRPr="003A3376" w:rsidRDefault="003A3376" w:rsidP="00235326">
      <w:pPr>
        <w:spacing w:after="0"/>
        <w:rPr>
          <w:rFonts w:cs="Times New Roman"/>
          <w:b/>
          <w:bCs/>
          <w:szCs w:val="20"/>
        </w:rPr>
      </w:pPr>
      <w:r w:rsidRPr="003A3376">
        <w:rPr>
          <w:rFonts w:cs="Times New Roman"/>
          <w:b/>
          <w:bCs/>
          <w:szCs w:val="20"/>
        </w:rPr>
        <w:t xml:space="preserve">82. </w:t>
      </w:r>
      <w:r w:rsidR="00235326" w:rsidRPr="003A3376">
        <w:rPr>
          <w:rFonts w:cs="Times New Roman"/>
          <w:b/>
          <w:bCs/>
          <w:szCs w:val="20"/>
        </w:rPr>
        <w:t>Lựa chọn kháng sinh trong điều trị viêm phổi</w:t>
      </w:r>
    </w:p>
    <w:p w14:paraId="3E59FA8F" w14:textId="77777777" w:rsidR="00235326" w:rsidRPr="00235326" w:rsidRDefault="00235326" w:rsidP="00235326">
      <w:pPr>
        <w:spacing w:after="0"/>
        <w:rPr>
          <w:rFonts w:cs="Times New Roman"/>
          <w:szCs w:val="20"/>
        </w:rPr>
      </w:pPr>
      <w:r w:rsidRPr="00235326">
        <w:rPr>
          <w:rFonts w:cs="Times New Roman"/>
          <w:szCs w:val="20"/>
        </w:rPr>
        <w:t>a. Viêm phổi trẻ sơ sinh và &lt; 2 tháng tuổi</w:t>
      </w:r>
    </w:p>
    <w:p w14:paraId="1CEE2840" w14:textId="77777777" w:rsidR="00235326" w:rsidRPr="00235326" w:rsidRDefault="00235326" w:rsidP="00235326">
      <w:pPr>
        <w:spacing w:after="0"/>
        <w:rPr>
          <w:rFonts w:cs="Times New Roman"/>
          <w:szCs w:val="20"/>
        </w:rPr>
      </w:pPr>
      <w:r w:rsidRPr="00235326">
        <w:rPr>
          <w:rFonts w:cs="Times New Roman"/>
          <w:szCs w:val="20"/>
        </w:rPr>
        <w:t>- Ở trẻ sơ sinh và dưới 2 tháng tuổi, tất cả các trường hợp viêm phổi đều là nặng và phải đưa trẻ đến bệnh viện để theo dõi và điều trị:</w:t>
      </w:r>
    </w:p>
    <w:p w14:paraId="778AF317" w14:textId="77777777" w:rsidR="00235326" w:rsidRPr="00235326" w:rsidRDefault="00235326" w:rsidP="00235326">
      <w:pPr>
        <w:spacing w:after="0"/>
        <w:rPr>
          <w:rFonts w:cs="Times New Roman"/>
          <w:szCs w:val="20"/>
        </w:rPr>
      </w:pPr>
      <w:r w:rsidRPr="00235326">
        <w:rPr>
          <w:rFonts w:cs="Times New Roman"/>
          <w:szCs w:val="20"/>
        </w:rPr>
        <w:t>+ Benzyl penicilin 50mg/kg/ngày (TM) chia 4 lần hoặc</w:t>
      </w:r>
    </w:p>
    <w:p w14:paraId="289CC360" w14:textId="77777777" w:rsidR="00235326" w:rsidRPr="00235326" w:rsidRDefault="00235326" w:rsidP="00235326">
      <w:pPr>
        <w:spacing w:after="0"/>
        <w:rPr>
          <w:rFonts w:cs="Times New Roman"/>
          <w:szCs w:val="20"/>
        </w:rPr>
      </w:pPr>
      <w:r w:rsidRPr="00235326">
        <w:rPr>
          <w:rFonts w:cs="Times New Roman"/>
          <w:szCs w:val="20"/>
        </w:rPr>
        <w:t>+ Ampicilin 100 +  150 mg/kg/ngày kết hợp với gentamycin 5-7,5 mg/kg/ngày (TB hoặc TM) dùng 1 lần trong ngày. Một đợt điều trị từ 5 -10 ngày.</w:t>
      </w:r>
    </w:p>
    <w:p w14:paraId="189FC092" w14:textId="77777777" w:rsidR="00235326" w:rsidRPr="00235326" w:rsidRDefault="00235326" w:rsidP="00235326">
      <w:pPr>
        <w:spacing w:after="0"/>
        <w:rPr>
          <w:rFonts w:cs="Times New Roman"/>
          <w:szCs w:val="20"/>
        </w:rPr>
      </w:pPr>
      <w:r w:rsidRPr="00235326">
        <w:rPr>
          <w:rFonts w:cs="Times New Roman"/>
          <w:szCs w:val="20"/>
        </w:rPr>
        <w:t>- Trong trường hợp viêm phổi rất nặng có thể dùng:</w:t>
      </w:r>
    </w:p>
    <w:p w14:paraId="43AB71BD" w14:textId="77777777" w:rsidR="00235326" w:rsidRPr="00235326" w:rsidRDefault="00235326" w:rsidP="00235326">
      <w:pPr>
        <w:spacing w:after="0"/>
        <w:rPr>
          <w:rFonts w:cs="Times New Roman"/>
          <w:szCs w:val="20"/>
        </w:rPr>
      </w:pPr>
      <w:r w:rsidRPr="00235326">
        <w:rPr>
          <w:rFonts w:cs="Times New Roman"/>
          <w:szCs w:val="20"/>
        </w:rPr>
        <w:t>+ Cefotaxim 100 +  150 mg/kg/ngày (tiêm TM) chia 3-4 lần trong ngày.</w:t>
      </w:r>
    </w:p>
    <w:p w14:paraId="23372B31" w14:textId="77777777" w:rsidR="00235326" w:rsidRPr="00235326" w:rsidRDefault="00235326" w:rsidP="00235326">
      <w:pPr>
        <w:spacing w:after="0"/>
        <w:rPr>
          <w:rFonts w:cs="Times New Roman"/>
          <w:szCs w:val="20"/>
        </w:rPr>
      </w:pPr>
      <w:r w:rsidRPr="00235326">
        <w:rPr>
          <w:rFonts w:cs="Times New Roman"/>
          <w:szCs w:val="20"/>
        </w:rPr>
        <w:t>b. Viêm phổi ở trẻ 2 tháng +  5 tuổi</w:t>
      </w:r>
    </w:p>
    <w:p w14:paraId="1680ADE0" w14:textId="77777777" w:rsidR="00235326" w:rsidRPr="00235326" w:rsidRDefault="00235326" w:rsidP="00235326">
      <w:pPr>
        <w:spacing w:after="0"/>
        <w:rPr>
          <w:rFonts w:cs="Times New Roman"/>
          <w:szCs w:val="20"/>
        </w:rPr>
      </w:pPr>
      <w:r w:rsidRPr="00235326">
        <w:rPr>
          <w:rFonts w:cs="Times New Roman"/>
          <w:szCs w:val="20"/>
        </w:rPr>
        <w:t>- Viêm phổi (không nặng): Kháng sinh uống vẫn đảm bảo an toàn và hiệu quả trong điều trị viêm phổi cộng đồng ở trẻ em kể cả một số trường hợp nặng. Lúc đầu có thể dùng:</w:t>
      </w:r>
    </w:p>
    <w:p w14:paraId="619B3141" w14:textId="77777777" w:rsidR="00235326" w:rsidRPr="00235326" w:rsidRDefault="00235326" w:rsidP="00235326">
      <w:pPr>
        <w:spacing w:after="0"/>
        <w:rPr>
          <w:rFonts w:cs="Times New Roman"/>
          <w:szCs w:val="20"/>
        </w:rPr>
      </w:pPr>
      <w:r w:rsidRPr="00235326">
        <w:rPr>
          <w:rFonts w:cs="Times New Roman"/>
          <w:szCs w:val="20"/>
        </w:rPr>
        <w:t>+ Co-trimoxazol 50mg/kg/ngày chia 2 lần (uống) ở nơi vi khuẩn S. pneumoniae chưa kháng nhiều với thuốc này.</w:t>
      </w:r>
    </w:p>
    <w:p w14:paraId="19BD8460" w14:textId="77777777" w:rsidR="00235326" w:rsidRPr="00235326" w:rsidRDefault="00235326" w:rsidP="00235326">
      <w:pPr>
        <w:spacing w:after="0"/>
        <w:rPr>
          <w:rFonts w:cs="Times New Roman"/>
          <w:szCs w:val="20"/>
        </w:rPr>
      </w:pPr>
      <w:r w:rsidRPr="00235326">
        <w:rPr>
          <w:rFonts w:cs="Times New Roman"/>
          <w:szCs w:val="20"/>
        </w:rPr>
        <w:t>+ Amoxycilin 45mg/kg/ngày (uống) chia làm 3 lần. Theo dõi 2 - 3 ngày nếu tình trạng bệnh đỡ thì tiếp tục điều trị đủ từ 5 +  7 ngày. Thời gian dung kháng sinh cho trẻ viêm phổi ít nhất là 5 ngày. Nếu không đỡ hoặc nặng thêm thì điều trị như viêm phổi nặng. Ở những nơi tình trạng kháng kháng sinh của vi khuẩn S. pneumoniae cao có thể tăng liều lượng amoxycilin lên 75mg/kg/ngày hoặc 90mg/kg/ngày chia 2 lần trong ngày.</w:t>
      </w:r>
    </w:p>
    <w:p w14:paraId="168C10B9" w14:textId="77777777" w:rsidR="00235326" w:rsidRPr="00235326" w:rsidRDefault="00235326" w:rsidP="00235326">
      <w:pPr>
        <w:spacing w:after="0"/>
        <w:rPr>
          <w:rFonts w:cs="Times New Roman"/>
          <w:szCs w:val="20"/>
        </w:rPr>
      </w:pPr>
      <w:r w:rsidRPr="00235326">
        <w:rPr>
          <w:rFonts w:cs="Times New Roman"/>
          <w:szCs w:val="20"/>
        </w:rPr>
        <w:t>+ Trường hợp vi khuẩn H. influenzae và B. catarrhalis sinh betalactamase cao có thể thay thế bằng amoxicillin-clavulanat.</w:t>
      </w:r>
    </w:p>
    <w:p w14:paraId="166A4561" w14:textId="77777777" w:rsidR="00235326" w:rsidRPr="00235326" w:rsidRDefault="00235326" w:rsidP="00235326">
      <w:pPr>
        <w:spacing w:after="0"/>
        <w:rPr>
          <w:rFonts w:cs="Times New Roman"/>
          <w:szCs w:val="20"/>
        </w:rPr>
      </w:pPr>
      <w:r w:rsidRPr="00235326">
        <w:rPr>
          <w:rFonts w:cs="Times New Roman"/>
          <w:szCs w:val="20"/>
        </w:rPr>
        <w:t>- Viêm phổi nặng</w:t>
      </w:r>
    </w:p>
    <w:p w14:paraId="05F44840" w14:textId="77777777" w:rsidR="00235326" w:rsidRPr="00235326" w:rsidRDefault="00235326" w:rsidP="00235326">
      <w:pPr>
        <w:spacing w:after="0"/>
        <w:rPr>
          <w:rFonts w:cs="Times New Roman"/>
          <w:szCs w:val="20"/>
        </w:rPr>
      </w:pPr>
      <w:r w:rsidRPr="00235326">
        <w:rPr>
          <w:rFonts w:cs="Times New Roman"/>
          <w:szCs w:val="20"/>
        </w:rPr>
        <w:lastRenderedPageBreak/>
        <w:t>+ Benzyl penicilin 50mg/kg/lần (TM) ngày dùng 4-6 lần.</w:t>
      </w:r>
    </w:p>
    <w:p w14:paraId="07846099" w14:textId="77777777" w:rsidR="00235326" w:rsidRPr="00235326" w:rsidRDefault="00235326" w:rsidP="00235326">
      <w:pPr>
        <w:spacing w:after="0"/>
        <w:rPr>
          <w:rFonts w:cs="Times New Roman"/>
          <w:szCs w:val="20"/>
        </w:rPr>
      </w:pPr>
      <w:r w:rsidRPr="00235326">
        <w:rPr>
          <w:rFonts w:cs="Times New Roman"/>
          <w:szCs w:val="20"/>
        </w:rPr>
        <w:t>+ Ampicilin 100 - 150 mg/kg/ngày. Theo dõi sau 2-3 ngày nếu đỡ thì tiếp tục điều trị đủ 5 +  10 ngày. Nếu không đỡ hoặc nặng thêm thì phải điều trị như viêm phổi rất nặng. Trẻ đang được dùng kháng sinh đường tiêm để điều trị viêm phổi cộng đồng có thể chuyển sang đường uống khi có bằng chứng bệnh đã cải thiện nhiều và tình trạng chung trẻ có thể dùng thuốc được theo đường uống.</w:t>
      </w:r>
    </w:p>
    <w:p w14:paraId="7C7A7A89" w14:textId="77777777" w:rsidR="00235326" w:rsidRPr="00235326" w:rsidRDefault="00235326" w:rsidP="00235326">
      <w:pPr>
        <w:spacing w:after="0"/>
        <w:rPr>
          <w:rFonts w:cs="Times New Roman"/>
          <w:szCs w:val="20"/>
        </w:rPr>
      </w:pPr>
      <w:r w:rsidRPr="00235326">
        <w:rPr>
          <w:rFonts w:cs="Times New Roman"/>
          <w:szCs w:val="20"/>
        </w:rPr>
        <w:t>- Viêm phổi rất nặng</w:t>
      </w:r>
    </w:p>
    <w:p w14:paraId="01BBD960" w14:textId="77777777" w:rsidR="00235326" w:rsidRPr="00235326" w:rsidRDefault="00235326" w:rsidP="00235326">
      <w:pPr>
        <w:spacing w:after="0"/>
        <w:rPr>
          <w:rFonts w:cs="Times New Roman"/>
          <w:szCs w:val="20"/>
        </w:rPr>
      </w:pPr>
      <w:r w:rsidRPr="00235326">
        <w:rPr>
          <w:rFonts w:cs="Times New Roman"/>
          <w:szCs w:val="20"/>
        </w:rPr>
        <w:t>+ Benzyl penicilin 50mg/kg/lần (TM) ngày dùng 4-6 lần phối hợp với gentamycin 5 -7,5 mg/kg/ ngày (TB hoặc TM) dùng 1 lần trong ngày</w:t>
      </w:r>
    </w:p>
    <w:p w14:paraId="1E8EF83E" w14:textId="77777777" w:rsidR="00235326" w:rsidRPr="00235326" w:rsidRDefault="00235326" w:rsidP="00235326">
      <w:pPr>
        <w:spacing w:after="0"/>
        <w:rPr>
          <w:rFonts w:cs="Times New Roman"/>
          <w:szCs w:val="20"/>
        </w:rPr>
      </w:pPr>
      <w:r w:rsidRPr="00235326">
        <w:rPr>
          <w:rFonts w:cs="Times New Roman"/>
          <w:szCs w:val="20"/>
        </w:rPr>
        <w:t>+ Hoặc chloramphenicol 100mg/kg/ngày (tối đa không quá 2g/ngày). Một đợt dùng từ 5- 10 ngày. Theo dõi sau 2-3 ngày nếu đỡ thì tiếp tục điều trị cho đủ 7 -10 ngày hoặc có thể dùng ampicilin 100 +  150mg/kg/ngày kết hợp với gentamycin 5 -7,5 mg/kg/ ngày (TB hoặc TM) dùng 1 lần trong ngày. Nếu không đỡ hãy đổi 2 công thức trên cho nhau hoặc dùng cefuroxim 75 +  150 mg/kg/ ngày (TM) chia 3 lần.</w:t>
      </w:r>
    </w:p>
    <w:p w14:paraId="6DD6171F" w14:textId="77777777" w:rsidR="00235326" w:rsidRPr="00235326" w:rsidRDefault="00235326" w:rsidP="00235326">
      <w:pPr>
        <w:spacing w:after="0"/>
        <w:rPr>
          <w:rFonts w:cs="Times New Roman"/>
          <w:szCs w:val="20"/>
        </w:rPr>
      </w:pPr>
      <w:r w:rsidRPr="00235326">
        <w:rPr>
          <w:rFonts w:cs="Times New Roman"/>
          <w:szCs w:val="20"/>
        </w:rPr>
        <w:t>- Nếu nghi ngờ viêm phổi do tụ cầu hãy dùng:</w:t>
      </w:r>
    </w:p>
    <w:p w14:paraId="494204BC" w14:textId="77777777" w:rsidR="00235326" w:rsidRPr="00235326" w:rsidRDefault="00235326" w:rsidP="00235326">
      <w:pPr>
        <w:spacing w:after="0"/>
        <w:rPr>
          <w:rFonts w:cs="Times New Roman"/>
          <w:szCs w:val="20"/>
        </w:rPr>
      </w:pPr>
      <w:r w:rsidRPr="00235326">
        <w:rPr>
          <w:rFonts w:cs="Times New Roman"/>
          <w:szCs w:val="20"/>
        </w:rPr>
        <w:t>+ Oxacilin 100 mg/kg/ngày (TM hoặc TB) chia 3-4 lần kết hợp với gentamycin 5 -7,5 mg/kg/ ngày (TB hoặc TM) dùng 1 lần trong ngày.</w:t>
      </w:r>
    </w:p>
    <w:p w14:paraId="04BC7F89" w14:textId="77777777" w:rsidR="00235326" w:rsidRPr="00235326" w:rsidRDefault="00235326" w:rsidP="00235326">
      <w:pPr>
        <w:spacing w:after="0"/>
        <w:rPr>
          <w:rFonts w:cs="Times New Roman"/>
          <w:szCs w:val="20"/>
        </w:rPr>
      </w:pPr>
      <w:r w:rsidRPr="00235326">
        <w:rPr>
          <w:rFonts w:cs="Times New Roman"/>
          <w:szCs w:val="20"/>
        </w:rPr>
        <w:t>+ Nếu không có oxacilin thay bằng: Cephalothin 100mg/kg/ngày (TM hoặc TB) chia 3-4 lần kết hợp với gentamycin liều như trên.</w:t>
      </w:r>
    </w:p>
    <w:p w14:paraId="4E755913" w14:textId="77777777" w:rsidR="00235326" w:rsidRPr="00235326" w:rsidRDefault="00235326" w:rsidP="00235326">
      <w:pPr>
        <w:spacing w:after="0"/>
        <w:rPr>
          <w:rFonts w:cs="Times New Roman"/>
          <w:szCs w:val="20"/>
        </w:rPr>
      </w:pPr>
      <w:r w:rsidRPr="00235326">
        <w:rPr>
          <w:rFonts w:cs="Times New Roman"/>
          <w:szCs w:val="20"/>
        </w:rPr>
        <w:t>+ Nếu tụ cầu kháng methicilin cao có thể sử dụng: Vancomycin 10mg/kg/lần ngày 4 lần.</w:t>
      </w:r>
    </w:p>
    <w:p w14:paraId="06E7117C" w14:textId="77777777" w:rsidR="00235326" w:rsidRPr="00235326" w:rsidRDefault="00235326" w:rsidP="00235326">
      <w:pPr>
        <w:spacing w:after="0"/>
        <w:rPr>
          <w:rFonts w:cs="Times New Roman"/>
          <w:szCs w:val="20"/>
        </w:rPr>
      </w:pPr>
      <w:r w:rsidRPr="00235326">
        <w:rPr>
          <w:rFonts w:cs="Times New Roman"/>
          <w:szCs w:val="20"/>
        </w:rPr>
        <w:t>c. Viêm phổi ở trẻ trên 5 tuổi</w:t>
      </w:r>
    </w:p>
    <w:p w14:paraId="699684E1" w14:textId="77777777" w:rsidR="00235326" w:rsidRPr="00235326" w:rsidRDefault="00235326" w:rsidP="00235326">
      <w:pPr>
        <w:spacing w:after="0"/>
        <w:rPr>
          <w:rFonts w:cs="Times New Roman"/>
          <w:szCs w:val="20"/>
        </w:rPr>
      </w:pPr>
      <w:r w:rsidRPr="00235326">
        <w:rPr>
          <w:rFonts w:cs="Times New Roman"/>
          <w:szCs w:val="20"/>
        </w:rPr>
        <w:t>Ở lứa tuổi này nguyên nhân chủ yếu gây viêm phổi thường gặp vẫn là S. pneumoniae và H. influenzae. Sau đó là các vi khuẩn gây viêm phổi không điển hình là Mycoplasma pneumoniae, Chlamydia pneumoniae và Legionella pneumophila, v.v. Vì vậy có thể dùng các kháng sinh sau:</w:t>
      </w:r>
    </w:p>
    <w:p w14:paraId="4E74ACD7" w14:textId="77777777" w:rsidR="00235326" w:rsidRPr="00235326" w:rsidRDefault="00235326" w:rsidP="00235326">
      <w:pPr>
        <w:spacing w:after="0"/>
        <w:rPr>
          <w:rFonts w:cs="Times New Roman"/>
          <w:szCs w:val="20"/>
        </w:rPr>
      </w:pPr>
      <w:r w:rsidRPr="00235326">
        <w:rPr>
          <w:rFonts w:cs="Times New Roman"/>
          <w:szCs w:val="20"/>
        </w:rPr>
        <w:t>+ Benzyl penicilin: 50mg/kg/lần (TM) ngày 4-6 lần</w:t>
      </w:r>
    </w:p>
    <w:p w14:paraId="6D178CAB" w14:textId="77777777" w:rsidR="00235326" w:rsidRPr="00235326" w:rsidRDefault="00235326" w:rsidP="00235326">
      <w:pPr>
        <w:spacing w:after="0"/>
        <w:rPr>
          <w:rFonts w:cs="Times New Roman"/>
          <w:szCs w:val="20"/>
        </w:rPr>
      </w:pPr>
      <w:r w:rsidRPr="00235326">
        <w:rPr>
          <w:rFonts w:cs="Times New Roman"/>
          <w:szCs w:val="20"/>
        </w:rPr>
        <w:t>+ Hoặc cephalothin: 50 +  100 mg/kg/ngày (TM hoặc TB) chia làm 3-4 lần</w:t>
      </w:r>
    </w:p>
    <w:p w14:paraId="3B7C70C9" w14:textId="77777777" w:rsidR="00235326" w:rsidRPr="00235326" w:rsidRDefault="00235326" w:rsidP="00235326">
      <w:pPr>
        <w:spacing w:after="0"/>
        <w:rPr>
          <w:rFonts w:cs="Times New Roman"/>
          <w:szCs w:val="20"/>
        </w:rPr>
      </w:pPr>
      <w:r w:rsidRPr="00235326">
        <w:rPr>
          <w:rFonts w:cs="Times New Roman"/>
          <w:szCs w:val="20"/>
        </w:rPr>
        <w:t>+ Hoặc cefuroxim: 50 +  75 mg/kg/ngày (TM hoặc TB) chia làm 3 lần</w:t>
      </w:r>
    </w:p>
    <w:p w14:paraId="2FFFA1D1" w14:textId="77777777" w:rsidR="00235326" w:rsidRPr="00235326" w:rsidRDefault="00235326" w:rsidP="00235326">
      <w:pPr>
        <w:spacing w:after="0"/>
        <w:rPr>
          <w:rFonts w:cs="Times New Roman"/>
          <w:szCs w:val="20"/>
        </w:rPr>
      </w:pPr>
      <w:r w:rsidRPr="00235326">
        <w:rPr>
          <w:rFonts w:cs="Times New Roman"/>
          <w:szCs w:val="20"/>
        </w:rPr>
        <w:t>+ Hoặc ceftriazon: 50 +  100 mg/kg/ngày (TM hoặc TB) chia làm 1- 2 lần.</w:t>
      </w:r>
    </w:p>
    <w:p w14:paraId="7CEF9DBF" w14:textId="692A77F3" w:rsidR="00235326" w:rsidRPr="00235326" w:rsidRDefault="00235326" w:rsidP="00235326">
      <w:pPr>
        <w:spacing w:after="0"/>
        <w:rPr>
          <w:rFonts w:cs="Times New Roman"/>
          <w:szCs w:val="20"/>
        </w:rPr>
      </w:pPr>
      <w:r w:rsidRPr="00235326">
        <w:rPr>
          <w:rFonts w:cs="Times New Roman"/>
          <w:szCs w:val="20"/>
        </w:rPr>
        <w:t>Nếu nơi có tỷ lệ H.</w:t>
      </w:r>
      <w:r w:rsidR="006B45A7">
        <w:rPr>
          <w:rFonts w:cs="Times New Roman"/>
          <w:szCs w:val="20"/>
        </w:rPr>
        <w:t>I</w:t>
      </w:r>
      <w:r w:rsidRPr="00235326">
        <w:rPr>
          <w:rFonts w:cs="Times New Roman"/>
          <w:szCs w:val="20"/>
        </w:rPr>
        <w:t>nfluenzae sinh beta-lactamase cao thì có thể thay thế bằng amoxycilin-clavulanat hoặc ampicilin-sulbactam (Unacin) TB hoặc TM.</w:t>
      </w:r>
    </w:p>
    <w:p w14:paraId="0F83ABE4" w14:textId="77777777" w:rsidR="00235326" w:rsidRPr="00235326" w:rsidRDefault="00235326" w:rsidP="00235326">
      <w:pPr>
        <w:spacing w:after="0"/>
        <w:rPr>
          <w:rFonts w:cs="Times New Roman"/>
          <w:szCs w:val="20"/>
        </w:rPr>
      </w:pPr>
      <w:r w:rsidRPr="00235326">
        <w:rPr>
          <w:rFonts w:cs="Times New Roman"/>
          <w:szCs w:val="20"/>
        </w:rPr>
        <w:t>Nếu là nguyên nhân do các vi khuẩn Mycoplasma, Chlamydia, Legionella, v.v gây viêm phổi không điển hình có thể dùng:</w:t>
      </w:r>
    </w:p>
    <w:p w14:paraId="4965F4E9" w14:textId="77777777" w:rsidR="00235326" w:rsidRPr="00235326" w:rsidRDefault="00235326" w:rsidP="00235326">
      <w:pPr>
        <w:spacing w:after="0"/>
        <w:rPr>
          <w:rFonts w:cs="Times New Roman"/>
          <w:szCs w:val="20"/>
        </w:rPr>
      </w:pPr>
      <w:r w:rsidRPr="00235326">
        <w:rPr>
          <w:rFonts w:cs="Times New Roman"/>
          <w:szCs w:val="20"/>
        </w:rPr>
        <w:t>+ Erythromycin: 40 -50 mg/kg/ngày chia 4 lần uống trong 10 ngày.</w:t>
      </w:r>
    </w:p>
    <w:p w14:paraId="22A754AD" w14:textId="0B975FDB" w:rsidR="00235326" w:rsidRDefault="00235326" w:rsidP="00235326">
      <w:pPr>
        <w:spacing w:after="0"/>
        <w:rPr>
          <w:rFonts w:cs="Times New Roman"/>
          <w:szCs w:val="20"/>
        </w:rPr>
      </w:pPr>
      <w:r w:rsidRPr="00235326">
        <w:rPr>
          <w:rFonts w:cs="Times New Roman"/>
          <w:szCs w:val="20"/>
        </w:rPr>
        <w:t>+ Hoặc Azithromycin: 10mg/kg/trong ngày đầu sau đó 5mg/kg trong 4 ngày tiếp theo. Trong một số trường hợp có thể dùng tới 7 +  10 ngày.</w:t>
      </w:r>
    </w:p>
    <w:p w14:paraId="10DB07BC" w14:textId="443983F1" w:rsidR="00C406AC" w:rsidRPr="00C406AC" w:rsidRDefault="00C406AC" w:rsidP="00C406AC">
      <w:pPr>
        <w:spacing w:after="0"/>
        <w:rPr>
          <w:rFonts w:cs="Times New Roman"/>
          <w:b/>
          <w:bCs/>
          <w:szCs w:val="20"/>
        </w:rPr>
      </w:pPr>
      <w:r w:rsidRPr="00C406AC">
        <w:rPr>
          <w:rFonts w:cs="Times New Roman"/>
          <w:b/>
          <w:bCs/>
          <w:szCs w:val="20"/>
        </w:rPr>
        <w:t>83. Tím trung ương và tím ngoại biên khác nhau như thế nào?</w:t>
      </w:r>
    </w:p>
    <w:p w14:paraId="3DC4606F" w14:textId="77777777" w:rsidR="00C406AC" w:rsidRPr="00C406AC" w:rsidRDefault="00C406AC" w:rsidP="00C406AC">
      <w:pPr>
        <w:spacing w:after="0"/>
        <w:rPr>
          <w:rFonts w:cs="Times New Roman"/>
          <w:szCs w:val="20"/>
        </w:rPr>
      </w:pPr>
      <w:r w:rsidRPr="00C406AC">
        <w:rPr>
          <w:rFonts w:cs="Times New Roman"/>
          <w:szCs w:val="20"/>
        </w:rPr>
        <w:t>a. Tím trung ương (central cyanosis)</w:t>
      </w:r>
    </w:p>
    <w:p w14:paraId="31B45CF4" w14:textId="315E3720" w:rsidR="00C406AC" w:rsidRPr="00C406AC" w:rsidRDefault="00C406AC" w:rsidP="00C406AC">
      <w:pPr>
        <w:spacing w:after="0"/>
        <w:rPr>
          <w:rFonts w:cs="Times New Roman"/>
          <w:szCs w:val="20"/>
        </w:rPr>
      </w:pPr>
      <w:r w:rsidRPr="00C406AC">
        <w:rPr>
          <w:rFonts w:cs="Times New Roman"/>
          <w:szCs w:val="20"/>
        </w:rPr>
        <w:t>- Đặc trưng bằng sự giảm nồng độ bão hoà oxy máu động mạch (Sa</w:t>
      </w:r>
      <w:r w:rsidR="00E95CA8">
        <w:rPr>
          <w:rFonts w:cs="Times New Roman"/>
          <w:szCs w:val="20"/>
        </w:rPr>
        <w:t>O</w:t>
      </w:r>
      <w:r w:rsidR="00E95CA8">
        <w:rPr>
          <w:rFonts w:cs="Times New Roman"/>
          <w:szCs w:val="20"/>
          <w:vertAlign w:val="subscript"/>
        </w:rPr>
        <w:t>2</w:t>
      </w:r>
      <w:r w:rsidRPr="00C406AC">
        <w:rPr>
          <w:rFonts w:cs="Times New Roman"/>
          <w:szCs w:val="20"/>
        </w:rPr>
        <w:t>) do luồng thông phải-trái trong tim hoặc do tổn thương chức năng phổi</w:t>
      </w:r>
    </w:p>
    <w:p w14:paraId="6F5EB788" w14:textId="77777777" w:rsidR="00C406AC" w:rsidRPr="00C406AC" w:rsidRDefault="00C406AC" w:rsidP="00C406AC">
      <w:pPr>
        <w:spacing w:after="0"/>
        <w:rPr>
          <w:rFonts w:cs="Times New Roman"/>
          <w:szCs w:val="20"/>
        </w:rPr>
      </w:pPr>
      <w:r w:rsidRPr="00C406AC">
        <w:rPr>
          <w:rFonts w:cs="Times New Roman"/>
          <w:szCs w:val="20"/>
        </w:rPr>
        <w:t>- Tím trung ương xuất hiện khi nồng độ trung bình của hemoglobin khử ở máu mao mạch ≥ 4 g/dL (hoặc nồng độ methemoglobin ≥ 0,5 g/dL)</w:t>
      </w:r>
    </w:p>
    <w:p w14:paraId="1FB3D3C5" w14:textId="77777777" w:rsidR="00C406AC" w:rsidRPr="00C406AC" w:rsidRDefault="00C406AC" w:rsidP="00C406AC">
      <w:pPr>
        <w:spacing w:after="0"/>
        <w:rPr>
          <w:rFonts w:cs="Times New Roman"/>
          <w:szCs w:val="20"/>
        </w:rPr>
      </w:pPr>
      <w:r w:rsidRPr="00C406AC">
        <w:rPr>
          <w:rFonts w:cs="Times New Roman"/>
          <w:szCs w:val="20"/>
        </w:rPr>
        <w:t>- Các nguyên nhân thường gặp</w:t>
      </w:r>
    </w:p>
    <w:p w14:paraId="50CFEDAE" w14:textId="3CA579D9" w:rsidR="00C406AC" w:rsidRPr="00C406AC" w:rsidRDefault="00C406AC" w:rsidP="00C406AC">
      <w:pPr>
        <w:spacing w:after="0"/>
        <w:rPr>
          <w:rFonts w:cs="Times New Roman"/>
          <w:szCs w:val="20"/>
        </w:rPr>
      </w:pPr>
      <w:r w:rsidRPr="00C406AC">
        <w:rPr>
          <w:rFonts w:cs="Times New Roman"/>
          <w:szCs w:val="20"/>
        </w:rPr>
        <w:t xml:space="preserve">+ Bệnh tim bẩm sinh có shunt phải-trái: </w:t>
      </w:r>
      <w:r w:rsidR="00A86019">
        <w:rPr>
          <w:rFonts w:cs="Times New Roman"/>
          <w:szCs w:val="20"/>
        </w:rPr>
        <w:t>T</w:t>
      </w:r>
      <w:r w:rsidRPr="00C406AC">
        <w:rPr>
          <w:rFonts w:cs="Times New Roman"/>
          <w:szCs w:val="20"/>
        </w:rPr>
        <w:t>ứ chứng Fallot, thông liên nhĩ với shunt phải-trái tạm thời, nghẽn đường ra thất phải ở bệnh nhân thông liên thất, v.v.</w:t>
      </w:r>
    </w:p>
    <w:p w14:paraId="53DE0021" w14:textId="77777777" w:rsidR="00C406AC" w:rsidRPr="00C406AC" w:rsidRDefault="00C406AC" w:rsidP="00C406AC">
      <w:pPr>
        <w:spacing w:after="0"/>
        <w:rPr>
          <w:rFonts w:cs="Times New Roman"/>
          <w:szCs w:val="20"/>
        </w:rPr>
      </w:pPr>
      <w:r w:rsidRPr="00C406AC">
        <w:rPr>
          <w:rFonts w:cs="Times New Roman"/>
          <w:szCs w:val="20"/>
        </w:rPr>
        <w:t>+ Methemoglobin bẩm sinh hoặc mắc phải, do phản ứng phụ của một số loại thuốc như Dapsone hay các chế phẩm chứa nitrite (nitroglycerin).</w:t>
      </w:r>
    </w:p>
    <w:p w14:paraId="06B7DC9D" w14:textId="77777777" w:rsidR="00C406AC" w:rsidRPr="00C406AC" w:rsidRDefault="00C406AC" w:rsidP="00C406AC">
      <w:pPr>
        <w:spacing w:after="0"/>
        <w:rPr>
          <w:rFonts w:cs="Times New Roman"/>
          <w:szCs w:val="20"/>
        </w:rPr>
      </w:pPr>
      <w:r w:rsidRPr="00C406AC">
        <w:rPr>
          <w:rFonts w:cs="Times New Roman"/>
          <w:szCs w:val="20"/>
        </w:rPr>
        <w:t>+ Bệnh lý nhu mô phổi hoặc một số bệnh gây ức chế hệ thần kinh trung ương</w:t>
      </w:r>
    </w:p>
    <w:p w14:paraId="569738B8" w14:textId="77777777" w:rsidR="00C406AC" w:rsidRPr="00C406AC" w:rsidRDefault="00C406AC" w:rsidP="00C406AC">
      <w:pPr>
        <w:spacing w:after="0"/>
        <w:rPr>
          <w:rFonts w:cs="Times New Roman"/>
          <w:szCs w:val="20"/>
        </w:rPr>
      </w:pPr>
      <w:r w:rsidRPr="00C406AC">
        <w:rPr>
          <w:rFonts w:cs="Times New Roman"/>
          <w:szCs w:val="20"/>
        </w:rPr>
        <w:t>- Triệu chứng lâm sàng:</w:t>
      </w:r>
    </w:p>
    <w:p w14:paraId="0267C1D7" w14:textId="6A463F24" w:rsidR="00C406AC" w:rsidRPr="00C406AC" w:rsidRDefault="00C406AC" w:rsidP="00C406AC">
      <w:pPr>
        <w:spacing w:after="0"/>
        <w:rPr>
          <w:rFonts w:cs="Times New Roman"/>
          <w:szCs w:val="20"/>
        </w:rPr>
      </w:pPr>
      <w:r w:rsidRPr="00C406AC">
        <w:rPr>
          <w:rFonts w:cs="Times New Roman"/>
          <w:szCs w:val="20"/>
        </w:rPr>
        <w:t>+ Thường chỉ phát hiện được tím khi Sa</w:t>
      </w:r>
      <w:r w:rsidR="00E95CA8">
        <w:rPr>
          <w:rFonts w:cs="Times New Roman"/>
          <w:szCs w:val="20"/>
        </w:rPr>
        <w:t>O</w:t>
      </w:r>
      <w:r w:rsidR="00E95CA8">
        <w:rPr>
          <w:rFonts w:cs="Times New Roman"/>
          <w:szCs w:val="20"/>
          <w:vertAlign w:val="subscript"/>
        </w:rPr>
        <w:t>2</w:t>
      </w:r>
      <w:r w:rsidRPr="00C406AC">
        <w:rPr>
          <w:rFonts w:cs="Times New Roman"/>
          <w:szCs w:val="20"/>
        </w:rPr>
        <w:t xml:space="preserve"> giảm dưới 85%</w:t>
      </w:r>
    </w:p>
    <w:p w14:paraId="61840429" w14:textId="77777777" w:rsidR="00C406AC" w:rsidRPr="00C406AC" w:rsidRDefault="00C406AC" w:rsidP="00C406AC">
      <w:pPr>
        <w:spacing w:after="0"/>
        <w:rPr>
          <w:rFonts w:cs="Times New Roman"/>
          <w:szCs w:val="20"/>
        </w:rPr>
      </w:pPr>
      <w:r w:rsidRPr="00C406AC">
        <w:rPr>
          <w:rFonts w:cs="Times New Roman"/>
          <w:szCs w:val="20"/>
        </w:rPr>
        <w:t>+ Biểu hiện tím ở toàn bộ cơ thể, bao gồm cả những vùng ấm, được tưới máu nhiều như kết mạc, niêm mạc trong khoang miệng, v.v</w:t>
      </w:r>
    </w:p>
    <w:p w14:paraId="20A07570" w14:textId="77777777" w:rsidR="00C406AC" w:rsidRPr="00C406AC" w:rsidRDefault="00C406AC" w:rsidP="00C406AC">
      <w:pPr>
        <w:spacing w:after="0"/>
        <w:rPr>
          <w:rFonts w:cs="Times New Roman"/>
          <w:szCs w:val="20"/>
        </w:rPr>
      </w:pPr>
      <w:r w:rsidRPr="00C406AC">
        <w:rPr>
          <w:rFonts w:cs="Times New Roman"/>
          <w:szCs w:val="20"/>
        </w:rPr>
        <w:t>+ Tím nặng hơn khi gắng sức</w:t>
      </w:r>
    </w:p>
    <w:p w14:paraId="46C5FA51" w14:textId="77777777" w:rsidR="00C406AC" w:rsidRPr="00C406AC" w:rsidRDefault="00C406AC" w:rsidP="00C406AC">
      <w:pPr>
        <w:spacing w:after="0"/>
        <w:rPr>
          <w:rFonts w:cs="Times New Roman"/>
          <w:szCs w:val="20"/>
        </w:rPr>
      </w:pPr>
      <w:r w:rsidRPr="00C406AC">
        <w:rPr>
          <w:rFonts w:cs="Times New Roman"/>
          <w:szCs w:val="20"/>
        </w:rPr>
        <w:t>+ Thường có móng tay khum, đầu chi dùi trống.</w:t>
      </w:r>
    </w:p>
    <w:p w14:paraId="3420CAD8" w14:textId="79F295A1" w:rsidR="00C406AC" w:rsidRPr="00C406AC" w:rsidRDefault="00C406AC" w:rsidP="00C406AC">
      <w:pPr>
        <w:spacing w:after="0"/>
        <w:rPr>
          <w:rFonts w:cs="Times New Roman"/>
          <w:szCs w:val="20"/>
        </w:rPr>
      </w:pPr>
      <w:r w:rsidRPr="00C406AC">
        <w:rPr>
          <w:rFonts w:cs="Times New Roman"/>
          <w:szCs w:val="20"/>
        </w:rPr>
        <w:t>- Cận lâm sàng: Sa</w:t>
      </w:r>
      <w:r w:rsidR="00E95CA8">
        <w:rPr>
          <w:rFonts w:cs="Times New Roman"/>
          <w:szCs w:val="20"/>
        </w:rPr>
        <w:t>O</w:t>
      </w:r>
      <w:r w:rsidR="00E95CA8">
        <w:rPr>
          <w:rFonts w:cs="Times New Roman"/>
          <w:szCs w:val="20"/>
          <w:vertAlign w:val="subscript"/>
        </w:rPr>
        <w:t>2</w:t>
      </w:r>
      <w:r w:rsidRPr="00C406AC">
        <w:rPr>
          <w:rFonts w:cs="Times New Roman"/>
          <w:szCs w:val="20"/>
        </w:rPr>
        <w:t xml:space="preserve"> +  Pa</w:t>
      </w:r>
      <w:r w:rsidR="00E95CA8">
        <w:rPr>
          <w:rFonts w:cs="Times New Roman"/>
          <w:szCs w:val="20"/>
        </w:rPr>
        <w:t>O</w:t>
      </w:r>
      <w:r w:rsidR="00E95CA8">
        <w:rPr>
          <w:rFonts w:cs="Times New Roman"/>
          <w:szCs w:val="20"/>
          <w:vertAlign w:val="subscript"/>
        </w:rPr>
        <w:t>2</w:t>
      </w:r>
      <w:r w:rsidRPr="00C406AC">
        <w:rPr>
          <w:rFonts w:cs="Times New Roman"/>
          <w:szCs w:val="20"/>
        </w:rPr>
        <w:t xml:space="preserve"> giảm; Hct tăng; Hb khử/máu tăng; MetHb máu tăng</w:t>
      </w:r>
    </w:p>
    <w:p w14:paraId="69129D01" w14:textId="77777777" w:rsidR="00C406AC" w:rsidRPr="00C406AC" w:rsidRDefault="00C406AC" w:rsidP="00C406AC">
      <w:pPr>
        <w:spacing w:after="0"/>
        <w:rPr>
          <w:rFonts w:cs="Times New Roman"/>
          <w:szCs w:val="20"/>
        </w:rPr>
      </w:pPr>
      <w:r w:rsidRPr="00C406AC">
        <w:rPr>
          <w:rFonts w:cs="Times New Roman"/>
          <w:szCs w:val="20"/>
        </w:rPr>
        <w:t>b. Tím ngoại biên (peripheral cyanosis)</w:t>
      </w:r>
    </w:p>
    <w:p w14:paraId="0A1E15B8" w14:textId="77777777" w:rsidR="00C406AC" w:rsidRPr="00C406AC" w:rsidRDefault="00C406AC" w:rsidP="00C406AC">
      <w:pPr>
        <w:spacing w:after="0"/>
        <w:rPr>
          <w:rFonts w:cs="Times New Roman"/>
          <w:szCs w:val="20"/>
        </w:rPr>
      </w:pPr>
      <w:r w:rsidRPr="00C406AC">
        <w:rPr>
          <w:rFonts w:cs="Times New Roman"/>
          <w:szCs w:val="20"/>
        </w:rPr>
        <w:t>- Thường là tổn thương thứ phát do co thắt mạch máu dưới da</w:t>
      </w:r>
    </w:p>
    <w:p w14:paraId="3F33EBF7" w14:textId="77777777" w:rsidR="00C406AC" w:rsidRPr="00C406AC" w:rsidRDefault="00C406AC" w:rsidP="00C406AC">
      <w:pPr>
        <w:spacing w:after="0"/>
        <w:rPr>
          <w:rFonts w:cs="Times New Roman"/>
          <w:szCs w:val="20"/>
        </w:rPr>
      </w:pPr>
      <w:r w:rsidRPr="00C406AC">
        <w:rPr>
          <w:rFonts w:cs="Times New Roman"/>
          <w:szCs w:val="20"/>
        </w:rPr>
        <w:t>- Nguyên nhân</w:t>
      </w:r>
    </w:p>
    <w:p w14:paraId="45F03E71" w14:textId="77777777" w:rsidR="00C406AC" w:rsidRPr="00C406AC" w:rsidRDefault="00C406AC" w:rsidP="00C406AC">
      <w:pPr>
        <w:spacing w:after="0"/>
        <w:rPr>
          <w:rFonts w:cs="Times New Roman"/>
          <w:szCs w:val="20"/>
        </w:rPr>
      </w:pPr>
      <w:r w:rsidRPr="00C406AC">
        <w:rPr>
          <w:rFonts w:cs="Times New Roman"/>
          <w:szCs w:val="20"/>
        </w:rPr>
        <w:t>+ Giảm cung lượng tim (suy tim, nhất là suy tim phải)</w:t>
      </w:r>
    </w:p>
    <w:p w14:paraId="2C985B7B" w14:textId="77777777" w:rsidR="00C406AC" w:rsidRPr="00C406AC" w:rsidRDefault="00C406AC" w:rsidP="00C406AC">
      <w:pPr>
        <w:spacing w:after="0"/>
        <w:rPr>
          <w:rFonts w:cs="Times New Roman"/>
          <w:szCs w:val="20"/>
        </w:rPr>
      </w:pPr>
      <w:r w:rsidRPr="00C406AC">
        <w:rPr>
          <w:rFonts w:cs="Times New Roman"/>
          <w:szCs w:val="20"/>
        </w:rPr>
        <w:t>+ Tiếp xúc với không khí lạnh, nước lạnh</w:t>
      </w:r>
    </w:p>
    <w:p w14:paraId="6BFA3CC5" w14:textId="77777777" w:rsidR="00C406AC" w:rsidRPr="00C406AC" w:rsidRDefault="00C406AC" w:rsidP="00C406AC">
      <w:pPr>
        <w:spacing w:after="0"/>
        <w:rPr>
          <w:rFonts w:cs="Times New Roman"/>
          <w:szCs w:val="20"/>
        </w:rPr>
      </w:pPr>
      <w:r w:rsidRPr="00C406AC">
        <w:rPr>
          <w:rFonts w:cs="Times New Roman"/>
          <w:szCs w:val="20"/>
        </w:rPr>
        <w:t>+ Bệnh mạch máu ngoại vi (hội chứng Raynauld)</w:t>
      </w:r>
    </w:p>
    <w:p w14:paraId="79FA4F85" w14:textId="77777777" w:rsidR="00C406AC" w:rsidRPr="00C406AC" w:rsidRDefault="00C406AC" w:rsidP="00C406AC">
      <w:pPr>
        <w:spacing w:after="0"/>
        <w:rPr>
          <w:rFonts w:cs="Times New Roman"/>
          <w:szCs w:val="20"/>
        </w:rPr>
      </w:pPr>
      <w:r w:rsidRPr="00C406AC">
        <w:rPr>
          <w:rFonts w:cs="Times New Roman"/>
          <w:szCs w:val="20"/>
        </w:rPr>
        <w:t>- Triệu chứng lâm sàng:</w:t>
      </w:r>
    </w:p>
    <w:p w14:paraId="12C98832" w14:textId="77777777" w:rsidR="00C406AC" w:rsidRPr="00C406AC" w:rsidRDefault="00C406AC" w:rsidP="00C406AC">
      <w:pPr>
        <w:spacing w:after="0"/>
        <w:rPr>
          <w:rFonts w:cs="Times New Roman"/>
          <w:szCs w:val="20"/>
        </w:rPr>
      </w:pPr>
      <w:r w:rsidRPr="00C406AC">
        <w:rPr>
          <w:rFonts w:cs="Times New Roman"/>
          <w:szCs w:val="20"/>
        </w:rPr>
        <w:t>+ Biểu hiện ở những vùng da ít được tưới máu như các đầu chi, mũi, v.v.</w:t>
      </w:r>
    </w:p>
    <w:p w14:paraId="587AA8C6" w14:textId="77777777" w:rsidR="00C406AC" w:rsidRPr="00C406AC" w:rsidRDefault="00C406AC" w:rsidP="00C406AC">
      <w:pPr>
        <w:spacing w:after="0"/>
        <w:rPr>
          <w:rFonts w:cs="Times New Roman"/>
          <w:szCs w:val="20"/>
        </w:rPr>
      </w:pPr>
      <w:r w:rsidRPr="00C406AC">
        <w:rPr>
          <w:rFonts w:cs="Times New Roman"/>
          <w:szCs w:val="20"/>
        </w:rPr>
        <w:t>+ Xuất hiện cả khi nghỉ ngơi. Khi gắng sức, tình trạng tím không tăng thêm nhiều</w:t>
      </w:r>
    </w:p>
    <w:p w14:paraId="49450D0E" w14:textId="34E2EE9B" w:rsidR="00C406AC" w:rsidRDefault="00C406AC" w:rsidP="00C406AC">
      <w:pPr>
        <w:spacing w:after="0"/>
        <w:rPr>
          <w:rFonts w:cs="Times New Roman"/>
          <w:szCs w:val="20"/>
        </w:rPr>
      </w:pPr>
      <w:r w:rsidRPr="00C406AC">
        <w:rPr>
          <w:rFonts w:cs="Times New Roman"/>
          <w:szCs w:val="20"/>
        </w:rPr>
        <w:t>- Cận lâm sàng thường thì Sa</w:t>
      </w:r>
      <w:r w:rsidR="00E95CA8">
        <w:rPr>
          <w:rFonts w:cs="Times New Roman"/>
          <w:szCs w:val="20"/>
        </w:rPr>
        <w:t>O</w:t>
      </w:r>
      <w:r w:rsidR="00E95CA8">
        <w:rPr>
          <w:rFonts w:cs="Times New Roman"/>
          <w:szCs w:val="20"/>
          <w:vertAlign w:val="subscript"/>
        </w:rPr>
        <w:t>2</w:t>
      </w:r>
      <w:r w:rsidRPr="00C406AC">
        <w:rPr>
          <w:rFonts w:cs="Times New Roman"/>
          <w:szCs w:val="20"/>
        </w:rPr>
        <w:t xml:space="preserve"> +  Pa</w:t>
      </w:r>
      <w:r w:rsidR="00E95CA8">
        <w:rPr>
          <w:rFonts w:cs="Times New Roman"/>
          <w:szCs w:val="20"/>
        </w:rPr>
        <w:t>O</w:t>
      </w:r>
      <w:r w:rsidR="00E95CA8">
        <w:rPr>
          <w:rFonts w:cs="Times New Roman"/>
          <w:szCs w:val="20"/>
          <w:vertAlign w:val="subscript"/>
        </w:rPr>
        <w:t>2</w:t>
      </w:r>
      <w:r w:rsidRPr="00C406AC">
        <w:rPr>
          <w:rFonts w:cs="Times New Roman"/>
          <w:szCs w:val="20"/>
        </w:rPr>
        <w:t xml:space="preserve"> bình thường hoặc giảm</w:t>
      </w:r>
      <w:r w:rsidR="00EB74E2">
        <w:rPr>
          <w:rFonts w:cs="Times New Roman"/>
          <w:szCs w:val="20"/>
        </w:rPr>
        <w:t>.</w:t>
      </w:r>
    </w:p>
    <w:p w14:paraId="1D8B7029" w14:textId="4D06833A" w:rsidR="00EB74E2" w:rsidRPr="00EB74E2" w:rsidRDefault="00EB74E2" w:rsidP="00EB74E2">
      <w:pPr>
        <w:spacing w:after="0"/>
        <w:rPr>
          <w:rFonts w:cs="Times New Roman"/>
          <w:b/>
          <w:bCs/>
          <w:szCs w:val="20"/>
        </w:rPr>
      </w:pPr>
      <w:r w:rsidRPr="00EB74E2">
        <w:rPr>
          <w:rFonts w:cs="Times New Roman"/>
          <w:b/>
          <w:bCs/>
          <w:szCs w:val="20"/>
        </w:rPr>
        <w:t>84. Chẩn đoán viêm tiểu phế quản ở trẻ em</w:t>
      </w:r>
    </w:p>
    <w:p w14:paraId="095A9A0F" w14:textId="77777777" w:rsidR="00EB74E2" w:rsidRPr="00EB74E2" w:rsidRDefault="00EB74E2" w:rsidP="00EB74E2">
      <w:pPr>
        <w:spacing w:after="0"/>
        <w:rPr>
          <w:rFonts w:cs="Times New Roman"/>
          <w:szCs w:val="20"/>
        </w:rPr>
      </w:pPr>
      <w:r w:rsidRPr="00EB74E2">
        <w:rPr>
          <w:rFonts w:cs="Times New Roman"/>
          <w:szCs w:val="20"/>
        </w:rPr>
        <w:t xml:space="preserve">Viêm tiểu phế quản (VTPQ) là bệnh lí viêm cấp tính của các phế quản có kích thước nhỏ, có đường kính &lt; 2 mm hay còn gọi là các tiểu phế quản. Bệnh hay gặp ở </w:t>
      </w:r>
      <w:r w:rsidRPr="00EB74E2">
        <w:rPr>
          <w:rFonts w:cs="Times New Roman"/>
          <w:szCs w:val="20"/>
        </w:rPr>
        <w:lastRenderedPageBreak/>
        <w:t>trẻ &lt; 2 tuổi (đặc biệt 3 +  6 tháng). Bệnh đặc trưng bởi các triệu chứng: thở nhanh, ho và khò khè.</w:t>
      </w:r>
    </w:p>
    <w:p w14:paraId="73D4D7A9" w14:textId="77777777" w:rsidR="00EB74E2" w:rsidRPr="00EB74E2" w:rsidRDefault="00EB74E2" w:rsidP="00EB74E2">
      <w:pPr>
        <w:spacing w:after="0"/>
        <w:rPr>
          <w:rFonts w:cs="Times New Roman"/>
          <w:szCs w:val="20"/>
        </w:rPr>
      </w:pPr>
      <w:r w:rsidRPr="00EB74E2">
        <w:rPr>
          <w:rFonts w:cs="Times New Roman"/>
          <w:szCs w:val="20"/>
        </w:rPr>
        <w:t>a. Lâm sàng</w:t>
      </w:r>
    </w:p>
    <w:p w14:paraId="476260A9" w14:textId="77777777" w:rsidR="00EB74E2" w:rsidRPr="00EB74E2" w:rsidRDefault="00EB74E2" w:rsidP="00EB74E2">
      <w:pPr>
        <w:spacing w:after="0"/>
        <w:rPr>
          <w:rFonts w:cs="Times New Roman"/>
          <w:szCs w:val="20"/>
        </w:rPr>
      </w:pPr>
      <w:r w:rsidRPr="00EB74E2">
        <w:rPr>
          <w:rFonts w:cs="Times New Roman"/>
          <w:szCs w:val="20"/>
        </w:rPr>
        <w:t>+  Bệnh khởi đầu bằng biểu hiện viêm long đường hô hấp trên</w:t>
      </w:r>
    </w:p>
    <w:p w14:paraId="24230D63" w14:textId="77777777" w:rsidR="00EB74E2" w:rsidRPr="00EB74E2" w:rsidRDefault="00EB74E2" w:rsidP="00EB74E2">
      <w:pPr>
        <w:spacing w:after="0"/>
        <w:rPr>
          <w:rFonts w:cs="Times New Roman"/>
          <w:szCs w:val="20"/>
        </w:rPr>
      </w:pPr>
      <w:r w:rsidRPr="00EB74E2">
        <w:rPr>
          <w:rFonts w:cs="Times New Roman"/>
          <w:szCs w:val="20"/>
        </w:rPr>
        <w:t>+  Ho</w:t>
      </w:r>
    </w:p>
    <w:p w14:paraId="6FC54835" w14:textId="77777777" w:rsidR="00EB74E2" w:rsidRPr="00EB74E2" w:rsidRDefault="00EB74E2" w:rsidP="00EB74E2">
      <w:pPr>
        <w:spacing w:after="0"/>
        <w:rPr>
          <w:rFonts w:cs="Times New Roman"/>
          <w:szCs w:val="20"/>
        </w:rPr>
      </w:pPr>
      <w:r w:rsidRPr="00EB74E2">
        <w:rPr>
          <w:rFonts w:cs="Times New Roman"/>
          <w:szCs w:val="20"/>
        </w:rPr>
        <w:t>+  Thở nhanh</w:t>
      </w:r>
    </w:p>
    <w:p w14:paraId="7E7010C3" w14:textId="77777777" w:rsidR="00EB74E2" w:rsidRPr="00EB74E2" w:rsidRDefault="00EB74E2" w:rsidP="00EB74E2">
      <w:pPr>
        <w:spacing w:after="0"/>
        <w:rPr>
          <w:rFonts w:cs="Times New Roman"/>
          <w:szCs w:val="20"/>
        </w:rPr>
      </w:pPr>
      <w:r w:rsidRPr="00EB74E2">
        <w:rPr>
          <w:rFonts w:cs="Times New Roman"/>
          <w:szCs w:val="20"/>
        </w:rPr>
        <w:t>+  Khò khè</w:t>
      </w:r>
    </w:p>
    <w:p w14:paraId="2C3FFE41" w14:textId="77777777" w:rsidR="00EB74E2" w:rsidRPr="00EB74E2" w:rsidRDefault="00EB74E2" w:rsidP="00EB74E2">
      <w:pPr>
        <w:spacing w:after="0"/>
        <w:rPr>
          <w:rFonts w:cs="Times New Roman"/>
          <w:szCs w:val="20"/>
        </w:rPr>
      </w:pPr>
      <w:r w:rsidRPr="00EB74E2">
        <w:rPr>
          <w:rFonts w:cs="Times New Roman"/>
          <w:szCs w:val="20"/>
        </w:rPr>
        <w:t>+  Lồng ngực căng phồng, thông khí phổi giảm, nghe có ran (rít, ngáy, ẩm).</w:t>
      </w:r>
    </w:p>
    <w:p w14:paraId="2E09CF5E" w14:textId="77777777" w:rsidR="00EB74E2" w:rsidRPr="00EB74E2" w:rsidRDefault="00EB74E2" w:rsidP="00EB74E2">
      <w:pPr>
        <w:spacing w:after="0"/>
        <w:rPr>
          <w:rFonts w:cs="Times New Roman"/>
          <w:szCs w:val="20"/>
        </w:rPr>
      </w:pPr>
      <w:r w:rsidRPr="00EB74E2">
        <w:rPr>
          <w:rFonts w:cs="Times New Roman"/>
          <w:szCs w:val="20"/>
        </w:rPr>
        <w:t>b. Yếu tố nguy cơ bị viêm tiểu phế quản nặng</w:t>
      </w:r>
    </w:p>
    <w:p w14:paraId="49651520" w14:textId="77777777" w:rsidR="00EB74E2" w:rsidRPr="00EB74E2" w:rsidRDefault="00EB74E2" w:rsidP="00EB74E2">
      <w:pPr>
        <w:spacing w:after="0"/>
        <w:rPr>
          <w:rFonts w:cs="Times New Roman"/>
          <w:szCs w:val="20"/>
        </w:rPr>
      </w:pPr>
      <w:r w:rsidRPr="00EB74E2">
        <w:rPr>
          <w:rFonts w:cs="Times New Roman"/>
          <w:szCs w:val="20"/>
        </w:rPr>
        <w:t>+  Trẻ đẻ non &lt; 36 tuần, cân nặng khi sinh thấp &lt; 2500g</w:t>
      </w:r>
    </w:p>
    <w:p w14:paraId="45E84D82" w14:textId="77777777" w:rsidR="00EB74E2" w:rsidRPr="00EB74E2" w:rsidRDefault="00EB74E2" w:rsidP="00EB74E2">
      <w:pPr>
        <w:spacing w:after="0"/>
        <w:rPr>
          <w:rFonts w:cs="Times New Roman"/>
          <w:szCs w:val="20"/>
        </w:rPr>
      </w:pPr>
      <w:r w:rsidRPr="00EB74E2">
        <w:rPr>
          <w:rFonts w:cs="Times New Roman"/>
          <w:szCs w:val="20"/>
        </w:rPr>
        <w:t>+  Trẻ &lt; 3 tháng</w:t>
      </w:r>
    </w:p>
    <w:p w14:paraId="7BF248BE" w14:textId="77777777" w:rsidR="00EB74E2" w:rsidRPr="00EB74E2" w:rsidRDefault="00EB74E2" w:rsidP="00EB74E2">
      <w:pPr>
        <w:spacing w:after="0"/>
        <w:rPr>
          <w:rFonts w:cs="Times New Roman"/>
          <w:szCs w:val="20"/>
        </w:rPr>
      </w:pPr>
      <w:r w:rsidRPr="00EB74E2">
        <w:rPr>
          <w:rFonts w:cs="Times New Roman"/>
          <w:szCs w:val="20"/>
        </w:rPr>
        <w:t>+  Bệnh tim bẩm sinh, có tăng áp lực động mạch phổi</w:t>
      </w:r>
    </w:p>
    <w:p w14:paraId="18DD9D08" w14:textId="77777777" w:rsidR="00EB74E2" w:rsidRPr="00EB74E2" w:rsidRDefault="00EB74E2" w:rsidP="00EB74E2">
      <w:pPr>
        <w:spacing w:after="0"/>
        <w:rPr>
          <w:rFonts w:cs="Times New Roman"/>
          <w:szCs w:val="20"/>
        </w:rPr>
      </w:pPr>
      <w:r w:rsidRPr="00EB74E2">
        <w:rPr>
          <w:rFonts w:cs="Times New Roman"/>
          <w:szCs w:val="20"/>
        </w:rPr>
        <w:t>+  Bệnh phổi mạn tính (loạn sản phổi)</w:t>
      </w:r>
    </w:p>
    <w:p w14:paraId="08DE0710" w14:textId="77777777" w:rsidR="00EB74E2" w:rsidRPr="00EB74E2" w:rsidRDefault="00EB74E2" w:rsidP="00EB74E2">
      <w:pPr>
        <w:spacing w:after="0"/>
        <w:rPr>
          <w:rFonts w:cs="Times New Roman"/>
          <w:szCs w:val="20"/>
        </w:rPr>
      </w:pPr>
      <w:r w:rsidRPr="00EB74E2">
        <w:rPr>
          <w:rFonts w:cs="Times New Roman"/>
          <w:szCs w:val="20"/>
        </w:rPr>
        <w:t>+  Suy giảm miễn dịch</w:t>
      </w:r>
    </w:p>
    <w:p w14:paraId="48C1AB68" w14:textId="77777777" w:rsidR="00EB74E2" w:rsidRPr="00EB74E2" w:rsidRDefault="00EB74E2" w:rsidP="00EB74E2">
      <w:pPr>
        <w:spacing w:after="0"/>
        <w:rPr>
          <w:rFonts w:cs="Times New Roman"/>
          <w:szCs w:val="20"/>
        </w:rPr>
      </w:pPr>
      <w:r w:rsidRPr="00EB74E2">
        <w:rPr>
          <w:rFonts w:cs="Times New Roman"/>
          <w:szCs w:val="20"/>
        </w:rPr>
        <w:t>+  Suy dinh dưỡng nặng</w:t>
      </w:r>
    </w:p>
    <w:p w14:paraId="48D99045" w14:textId="77777777" w:rsidR="00EB74E2" w:rsidRPr="00EB74E2" w:rsidRDefault="00EB74E2" w:rsidP="00EB74E2">
      <w:pPr>
        <w:spacing w:after="0"/>
        <w:rPr>
          <w:rFonts w:cs="Times New Roman"/>
          <w:szCs w:val="20"/>
        </w:rPr>
      </w:pPr>
      <w:r w:rsidRPr="00EB74E2">
        <w:rPr>
          <w:rFonts w:cs="Times New Roman"/>
          <w:szCs w:val="20"/>
        </w:rPr>
        <w:t>c. Xét nghiệm: Không đặc hiệu chỉ làm khi bệnh nhân bị bệnh từ mức độ vừa trở lên.</w:t>
      </w:r>
    </w:p>
    <w:p w14:paraId="5D807896" w14:textId="77777777" w:rsidR="00EB74E2" w:rsidRPr="00EB74E2" w:rsidRDefault="00EB74E2" w:rsidP="00EB74E2">
      <w:pPr>
        <w:spacing w:after="0"/>
        <w:rPr>
          <w:rFonts w:cs="Times New Roman"/>
          <w:szCs w:val="20"/>
        </w:rPr>
      </w:pPr>
      <w:r w:rsidRPr="00EB74E2">
        <w:rPr>
          <w:rFonts w:cs="Times New Roman"/>
          <w:szCs w:val="20"/>
        </w:rPr>
        <w:t>+  Công thức máu: Số lượng bạch cầu giảm hoặc bình thường, có thể tăng bạch cầu lympho.</w:t>
      </w:r>
    </w:p>
    <w:p w14:paraId="249F044F" w14:textId="27455710" w:rsidR="00EB74E2" w:rsidRPr="00EB74E2" w:rsidRDefault="00EB74E2" w:rsidP="00EB74E2">
      <w:pPr>
        <w:spacing w:after="0"/>
        <w:rPr>
          <w:rFonts w:cs="Times New Roman"/>
          <w:szCs w:val="20"/>
        </w:rPr>
      </w:pPr>
      <w:r w:rsidRPr="00EB74E2">
        <w:rPr>
          <w:rFonts w:cs="Times New Roman"/>
          <w:szCs w:val="20"/>
        </w:rPr>
        <w:t>+  X</w:t>
      </w:r>
      <w:r w:rsidR="00A332CC">
        <w:rPr>
          <w:rFonts w:cs="Times New Roman"/>
          <w:szCs w:val="20"/>
        </w:rPr>
        <w:t>-</w:t>
      </w:r>
      <w:r w:rsidRPr="00EB74E2">
        <w:rPr>
          <w:rFonts w:cs="Times New Roman"/>
          <w:szCs w:val="20"/>
        </w:rPr>
        <w:t>quang phổi: Có hình ảnh khí phế thũng (phổi sáng hơn bình thường hoặc phổi quá sáng, ứ khí, hoặc xẹp phổi từng vùng).</w:t>
      </w:r>
    </w:p>
    <w:p w14:paraId="0375212C" w14:textId="33D61AF5" w:rsidR="00EB74E2" w:rsidRPr="00EB74E2" w:rsidRDefault="00EB74E2" w:rsidP="00EB74E2">
      <w:pPr>
        <w:spacing w:after="0"/>
        <w:rPr>
          <w:rFonts w:cs="Times New Roman"/>
          <w:szCs w:val="20"/>
        </w:rPr>
      </w:pPr>
      <w:r w:rsidRPr="00EB74E2">
        <w:rPr>
          <w:rFonts w:cs="Times New Roman"/>
          <w:szCs w:val="20"/>
        </w:rPr>
        <w:t>+  Khí máu: (Chỉ làm thể nặng) Sa</w:t>
      </w:r>
      <w:r w:rsidR="00E95CA8">
        <w:rPr>
          <w:rFonts w:cs="Times New Roman"/>
          <w:szCs w:val="20"/>
        </w:rPr>
        <w:t>O</w:t>
      </w:r>
      <w:r w:rsidR="00E95CA8">
        <w:rPr>
          <w:rFonts w:cs="Times New Roman"/>
          <w:szCs w:val="20"/>
          <w:vertAlign w:val="subscript"/>
        </w:rPr>
        <w:t>2</w:t>
      </w:r>
      <w:r w:rsidRPr="00EB74E2">
        <w:rPr>
          <w:rFonts w:cs="Times New Roman"/>
          <w:szCs w:val="20"/>
        </w:rPr>
        <w:t xml:space="preserve"> giảm &lt; 92%, Pa</w:t>
      </w:r>
      <w:r w:rsidR="00E95CA8">
        <w:rPr>
          <w:rFonts w:cs="Times New Roman"/>
          <w:szCs w:val="20"/>
        </w:rPr>
        <w:t>O</w:t>
      </w:r>
      <w:r w:rsidR="00E95CA8">
        <w:rPr>
          <w:rFonts w:cs="Times New Roman"/>
          <w:szCs w:val="20"/>
          <w:vertAlign w:val="subscript"/>
        </w:rPr>
        <w:t>2</w:t>
      </w:r>
      <w:r w:rsidRPr="00EB74E2">
        <w:rPr>
          <w:rFonts w:cs="Times New Roman"/>
          <w:szCs w:val="20"/>
        </w:rPr>
        <w:t xml:space="preserve"> giảm &lt; 60 mmHg, PaC</w:t>
      </w:r>
      <w:r w:rsidR="00E95CA8">
        <w:rPr>
          <w:rFonts w:cs="Times New Roman"/>
          <w:szCs w:val="20"/>
        </w:rPr>
        <w:t>O</w:t>
      </w:r>
      <w:r w:rsidR="00E95CA8">
        <w:rPr>
          <w:rFonts w:cs="Times New Roman"/>
          <w:szCs w:val="20"/>
          <w:vertAlign w:val="subscript"/>
        </w:rPr>
        <w:t>2</w:t>
      </w:r>
      <w:r w:rsidRPr="00EB74E2">
        <w:rPr>
          <w:rFonts w:cs="Times New Roman"/>
          <w:szCs w:val="20"/>
        </w:rPr>
        <w:t xml:space="preserve"> tăng.</w:t>
      </w:r>
    </w:p>
    <w:p w14:paraId="3F8639A0" w14:textId="77777777" w:rsidR="00EB74E2" w:rsidRPr="00EB74E2" w:rsidRDefault="00EB74E2" w:rsidP="00EB74E2">
      <w:pPr>
        <w:spacing w:after="0"/>
        <w:rPr>
          <w:rFonts w:cs="Times New Roman"/>
          <w:szCs w:val="20"/>
        </w:rPr>
      </w:pPr>
      <w:r w:rsidRPr="00EB74E2">
        <w:rPr>
          <w:rFonts w:cs="Times New Roman"/>
          <w:szCs w:val="20"/>
        </w:rPr>
        <w:t>+  Phân lập được virus trong những ngày đầu của bệnh từ dịch mũi họng hoặc dịch nội khí quản bằng kĩ thuật PCR hoặc test nhanh. Chỉ làm với những bệnh nhân thuộc thể nặng.</w:t>
      </w:r>
    </w:p>
    <w:p w14:paraId="1B5D8226" w14:textId="77777777" w:rsidR="00EB74E2" w:rsidRPr="00EB74E2" w:rsidRDefault="00EB74E2" w:rsidP="00EB74E2">
      <w:pPr>
        <w:spacing w:after="0"/>
        <w:rPr>
          <w:rFonts w:cs="Times New Roman"/>
          <w:szCs w:val="20"/>
        </w:rPr>
      </w:pPr>
      <w:r w:rsidRPr="00EB74E2">
        <w:rPr>
          <w:rFonts w:cs="Times New Roman"/>
          <w:szCs w:val="20"/>
        </w:rPr>
        <w:t>d. Phân độ</w:t>
      </w:r>
    </w:p>
    <w:tbl>
      <w:tblPr>
        <w:tblStyle w:val="TableGrid"/>
        <w:tblW w:w="0" w:type="auto"/>
        <w:tblLayout w:type="fixed"/>
        <w:tblLook w:val="04A0" w:firstRow="1" w:lastRow="0" w:firstColumn="1" w:lastColumn="0" w:noHBand="0" w:noVBand="1"/>
      </w:tblPr>
      <w:tblGrid>
        <w:gridCol w:w="1376"/>
        <w:gridCol w:w="970"/>
        <w:gridCol w:w="1417"/>
        <w:gridCol w:w="746"/>
      </w:tblGrid>
      <w:tr w:rsidR="00EB74E2" w:rsidRPr="00304C0C" w14:paraId="7037FEA9" w14:textId="77777777" w:rsidTr="0062787B">
        <w:tc>
          <w:tcPr>
            <w:tcW w:w="1376" w:type="dxa"/>
          </w:tcPr>
          <w:p w14:paraId="7F9AA293" w14:textId="77777777" w:rsidR="00EB74E2" w:rsidRPr="00EB74E2" w:rsidRDefault="00EB74E2" w:rsidP="00EB74E2">
            <w:pPr>
              <w:pStyle w:val="ListParagraph"/>
              <w:ind w:left="0"/>
              <w:rPr>
                <w:rFonts w:cs="Times New Roman"/>
              </w:rPr>
            </w:pPr>
            <w:r w:rsidRPr="00EB74E2">
              <w:rPr>
                <w:rStyle w:val="Strong"/>
                <w:rFonts w:cs="Times New Roman"/>
                <w:b w:val="0"/>
                <w:bCs w:val="0"/>
                <w:color w:val="333333"/>
                <w:spacing w:val="-2"/>
              </w:rPr>
              <w:t>N</w:t>
            </w:r>
            <w:r w:rsidRPr="00EB74E2">
              <w:rPr>
                <w:rStyle w:val="Strong"/>
                <w:rFonts w:cs="Times New Roman"/>
                <w:b w:val="0"/>
                <w:bCs w:val="0"/>
                <w:color w:val="333333"/>
              </w:rPr>
              <w:t>hẹ</w:t>
            </w:r>
          </w:p>
        </w:tc>
        <w:tc>
          <w:tcPr>
            <w:tcW w:w="970" w:type="dxa"/>
          </w:tcPr>
          <w:p w14:paraId="6A5BEAE5" w14:textId="77777777" w:rsidR="00EB74E2" w:rsidRPr="00EB74E2" w:rsidRDefault="00EB74E2" w:rsidP="00EB74E2">
            <w:pPr>
              <w:pStyle w:val="ListParagraph"/>
              <w:ind w:left="0"/>
              <w:rPr>
                <w:rFonts w:cs="Times New Roman"/>
              </w:rPr>
            </w:pPr>
            <w:r w:rsidRPr="00EB74E2">
              <w:rPr>
                <w:rStyle w:val="Strong"/>
                <w:rFonts w:cs="Times New Roman"/>
                <w:b w:val="0"/>
                <w:bCs w:val="0"/>
                <w:color w:val="333333"/>
                <w:spacing w:val="-2"/>
              </w:rPr>
              <w:t>V</w:t>
            </w:r>
            <w:r w:rsidRPr="00EB74E2">
              <w:rPr>
                <w:rStyle w:val="Strong"/>
                <w:rFonts w:cs="Times New Roman"/>
                <w:b w:val="0"/>
                <w:bCs w:val="0"/>
                <w:color w:val="333333"/>
                <w:spacing w:val="2"/>
              </w:rPr>
              <w:t>ừ</w:t>
            </w:r>
            <w:r w:rsidRPr="00EB74E2">
              <w:rPr>
                <w:rStyle w:val="Strong"/>
                <w:rFonts w:cs="Times New Roman"/>
                <w:b w:val="0"/>
                <w:bCs w:val="0"/>
                <w:color w:val="333333"/>
              </w:rPr>
              <w:t>a</w:t>
            </w:r>
          </w:p>
        </w:tc>
        <w:tc>
          <w:tcPr>
            <w:tcW w:w="1417" w:type="dxa"/>
          </w:tcPr>
          <w:p w14:paraId="634F3904" w14:textId="77777777" w:rsidR="00EB74E2" w:rsidRPr="00EB74E2" w:rsidRDefault="00EB74E2" w:rsidP="00EB74E2">
            <w:pPr>
              <w:pStyle w:val="ListParagraph"/>
              <w:ind w:left="0"/>
              <w:rPr>
                <w:rFonts w:cs="Times New Roman"/>
              </w:rPr>
            </w:pPr>
            <w:r w:rsidRPr="00EB74E2">
              <w:rPr>
                <w:rStyle w:val="Strong"/>
                <w:rFonts w:cs="Times New Roman"/>
                <w:b w:val="0"/>
                <w:bCs w:val="0"/>
                <w:color w:val="333333"/>
                <w:spacing w:val="-2"/>
              </w:rPr>
              <w:t>N</w:t>
            </w:r>
            <w:r w:rsidRPr="00EB74E2">
              <w:rPr>
                <w:rStyle w:val="Strong"/>
                <w:rFonts w:cs="Times New Roman"/>
                <w:b w:val="0"/>
                <w:bCs w:val="0"/>
                <w:color w:val="333333"/>
              </w:rPr>
              <w:t>ặng</w:t>
            </w:r>
          </w:p>
        </w:tc>
        <w:tc>
          <w:tcPr>
            <w:tcW w:w="746" w:type="dxa"/>
          </w:tcPr>
          <w:p w14:paraId="714B48E2" w14:textId="77777777" w:rsidR="00EB74E2" w:rsidRPr="00EB74E2" w:rsidRDefault="00EB74E2" w:rsidP="00EB74E2">
            <w:pPr>
              <w:pStyle w:val="ListParagraph"/>
              <w:ind w:left="0"/>
              <w:rPr>
                <w:rFonts w:cs="Times New Roman"/>
              </w:rPr>
            </w:pPr>
            <w:r w:rsidRPr="00EB74E2">
              <w:rPr>
                <w:rFonts w:cs="Times New Roman"/>
                <w:color w:val="333333"/>
                <w:spacing w:val="-2"/>
              </w:rPr>
              <w:t>R</w:t>
            </w:r>
            <w:r w:rsidRPr="00EB74E2">
              <w:rPr>
                <w:rStyle w:val="Strong"/>
                <w:rFonts w:cs="Times New Roman"/>
                <w:b w:val="0"/>
                <w:bCs w:val="0"/>
                <w:color w:val="333333"/>
                <w:spacing w:val="-2"/>
              </w:rPr>
              <w:t>ất</w:t>
            </w:r>
            <w:r w:rsidRPr="00EB74E2">
              <w:rPr>
                <w:rStyle w:val="Strong"/>
                <w:rFonts w:cs="Times New Roman"/>
                <w:b w:val="0"/>
                <w:bCs w:val="0"/>
                <w:color w:val="333333"/>
                <w:spacing w:val="-1"/>
              </w:rPr>
              <w:t> </w:t>
            </w:r>
            <w:r w:rsidRPr="00EB74E2">
              <w:rPr>
                <w:rStyle w:val="Strong"/>
                <w:rFonts w:cs="Times New Roman"/>
                <w:b w:val="0"/>
                <w:bCs w:val="0"/>
                <w:color w:val="333333"/>
                <w:spacing w:val="-2"/>
              </w:rPr>
              <w:t>nặng</w:t>
            </w:r>
          </w:p>
        </w:tc>
      </w:tr>
      <w:tr w:rsidR="00EB74E2" w:rsidRPr="00304C0C" w14:paraId="189FC537" w14:textId="77777777" w:rsidTr="0062787B">
        <w:tc>
          <w:tcPr>
            <w:tcW w:w="4509" w:type="dxa"/>
            <w:gridSpan w:val="4"/>
          </w:tcPr>
          <w:p w14:paraId="2F317D46" w14:textId="77777777" w:rsidR="00EB74E2" w:rsidRPr="00EB74E2" w:rsidRDefault="00EB74E2" w:rsidP="0062787B">
            <w:pPr>
              <w:pStyle w:val="ListParagraph"/>
              <w:ind w:left="0"/>
              <w:jc w:val="center"/>
              <w:rPr>
                <w:rFonts w:cs="Times New Roman"/>
                <w:b/>
                <w:bCs/>
              </w:rPr>
            </w:pPr>
            <w:r w:rsidRPr="00EB74E2">
              <w:rPr>
                <w:rStyle w:val="Strong"/>
                <w:rFonts w:cs="Times New Roman"/>
                <w:b w:val="0"/>
                <w:bCs w:val="0"/>
                <w:color w:val="333333"/>
                <w:spacing w:val="6"/>
                <w:shd w:val="clear" w:color="auto" w:fill="FFFFFF"/>
              </w:rPr>
              <w:t>M</w:t>
            </w:r>
            <w:r w:rsidRPr="00EB74E2">
              <w:rPr>
                <w:rStyle w:val="Strong"/>
                <w:rFonts w:cs="Times New Roman"/>
                <w:b w:val="0"/>
                <w:bCs w:val="0"/>
                <w:color w:val="333333"/>
                <w:shd w:val="clear" w:color="auto" w:fill="FFFFFF"/>
              </w:rPr>
              <w:t>ột</w:t>
            </w:r>
            <w:r w:rsidRPr="00EB74E2">
              <w:rPr>
                <w:rStyle w:val="Strong"/>
                <w:rFonts w:cs="Times New Roman"/>
                <w:b w:val="0"/>
                <w:bCs w:val="0"/>
                <w:color w:val="333333"/>
                <w:spacing w:val="-2"/>
                <w:shd w:val="clear" w:color="auto" w:fill="FFFFFF"/>
              </w:rPr>
              <w:t> </w:t>
            </w:r>
            <w:r w:rsidRPr="00EB74E2">
              <w:rPr>
                <w:rStyle w:val="Strong"/>
                <w:rFonts w:cs="Times New Roman"/>
                <w:b w:val="0"/>
                <w:bCs w:val="0"/>
                <w:color w:val="333333"/>
                <w:shd w:val="clear" w:color="auto" w:fill="FFFFFF"/>
              </w:rPr>
              <w:t>h</w:t>
            </w:r>
            <w:r w:rsidRPr="00EB74E2">
              <w:rPr>
                <w:rStyle w:val="Strong"/>
                <w:rFonts w:cs="Times New Roman"/>
                <w:b w:val="0"/>
                <w:bCs w:val="0"/>
                <w:color w:val="333333"/>
                <w:spacing w:val="1"/>
                <w:shd w:val="clear" w:color="auto" w:fill="FFFFFF"/>
              </w:rPr>
              <w:t>o</w:t>
            </w:r>
            <w:r w:rsidRPr="00EB74E2">
              <w:rPr>
                <w:rStyle w:val="Strong"/>
                <w:rFonts w:cs="Times New Roman"/>
                <w:b w:val="0"/>
                <w:bCs w:val="0"/>
                <w:color w:val="333333"/>
                <w:shd w:val="clear" w:color="auto" w:fill="FFFFFF"/>
              </w:rPr>
              <w:t>ặc</w:t>
            </w:r>
            <w:r w:rsidRPr="00EB74E2">
              <w:rPr>
                <w:rStyle w:val="Strong"/>
                <w:rFonts w:cs="Times New Roman"/>
                <w:b w:val="0"/>
                <w:bCs w:val="0"/>
                <w:color w:val="333333"/>
                <w:spacing w:val="-1"/>
                <w:shd w:val="clear" w:color="auto" w:fill="FFFFFF"/>
              </w:rPr>
              <w:t> </w:t>
            </w:r>
            <w:r w:rsidRPr="00EB74E2">
              <w:rPr>
                <w:rStyle w:val="Strong"/>
                <w:rFonts w:cs="Times New Roman"/>
                <w:b w:val="0"/>
                <w:bCs w:val="0"/>
                <w:color w:val="333333"/>
                <w:shd w:val="clear" w:color="auto" w:fill="FFFFFF"/>
              </w:rPr>
              <w:t>nh</w:t>
            </w:r>
            <w:r w:rsidRPr="00EB74E2">
              <w:rPr>
                <w:rStyle w:val="Strong"/>
                <w:rFonts w:cs="Times New Roman"/>
                <w:b w:val="0"/>
                <w:bCs w:val="0"/>
                <w:color w:val="333333"/>
                <w:spacing w:val="2"/>
                <w:shd w:val="clear" w:color="auto" w:fill="FFFFFF"/>
              </w:rPr>
              <w:t>i</w:t>
            </w:r>
            <w:r w:rsidRPr="00EB74E2">
              <w:rPr>
                <w:rStyle w:val="Strong"/>
                <w:rFonts w:cs="Times New Roman"/>
                <w:b w:val="0"/>
                <w:bCs w:val="0"/>
                <w:color w:val="333333"/>
                <w:spacing w:val="1"/>
                <w:shd w:val="clear" w:color="auto" w:fill="FFFFFF"/>
              </w:rPr>
              <w:t>ề</w:t>
            </w:r>
            <w:r w:rsidRPr="00EB74E2">
              <w:rPr>
                <w:rStyle w:val="Strong"/>
                <w:rFonts w:cs="Times New Roman"/>
                <w:b w:val="0"/>
                <w:bCs w:val="0"/>
                <w:color w:val="333333"/>
                <w:shd w:val="clear" w:color="auto" w:fill="FFFFFF"/>
              </w:rPr>
              <w:t>u</w:t>
            </w:r>
            <w:r w:rsidRPr="00EB74E2">
              <w:rPr>
                <w:rStyle w:val="Strong"/>
                <w:rFonts w:cs="Times New Roman"/>
                <w:b w:val="0"/>
                <w:bCs w:val="0"/>
                <w:color w:val="333333"/>
                <w:spacing w:val="-3"/>
                <w:shd w:val="clear" w:color="auto" w:fill="FFFFFF"/>
              </w:rPr>
              <w:t> </w:t>
            </w:r>
            <w:r w:rsidRPr="00EB74E2">
              <w:rPr>
                <w:rStyle w:val="Strong"/>
                <w:rFonts w:cs="Times New Roman"/>
                <w:b w:val="0"/>
                <w:bCs w:val="0"/>
                <w:color w:val="333333"/>
                <w:spacing w:val="2"/>
                <w:shd w:val="clear" w:color="auto" w:fill="FFFFFF"/>
              </w:rPr>
              <w:t>t</w:t>
            </w:r>
            <w:r w:rsidRPr="00EB74E2">
              <w:rPr>
                <w:rStyle w:val="Strong"/>
                <w:rFonts w:cs="Times New Roman"/>
                <w:b w:val="0"/>
                <w:bCs w:val="0"/>
                <w:color w:val="333333"/>
                <w:spacing w:val="1"/>
                <w:shd w:val="clear" w:color="auto" w:fill="FFFFFF"/>
              </w:rPr>
              <w:t>r</w:t>
            </w:r>
            <w:r w:rsidRPr="00EB74E2">
              <w:rPr>
                <w:rStyle w:val="Strong"/>
                <w:rFonts w:cs="Times New Roman"/>
                <w:b w:val="0"/>
                <w:bCs w:val="0"/>
                <w:color w:val="333333"/>
                <w:spacing w:val="3"/>
                <w:shd w:val="clear" w:color="auto" w:fill="FFFFFF"/>
              </w:rPr>
              <w:t>i</w:t>
            </w:r>
            <w:r w:rsidRPr="00EB74E2">
              <w:rPr>
                <w:rStyle w:val="Strong"/>
                <w:rFonts w:cs="Times New Roman"/>
                <w:b w:val="0"/>
                <w:bCs w:val="0"/>
                <w:color w:val="333333"/>
                <w:spacing w:val="1"/>
                <w:shd w:val="clear" w:color="auto" w:fill="FFFFFF"/>
              </w:rPr>
              <w:t>ệ</w:t>
            </w:r>
            <w:r w:rsidRPr="00EB74E2">
              <w:rPr>
                <w:rStyle w:val="Strong"/>
                <w:rFonts w:cs="Times New Roman"/>
                <w:b w:val="0"/>
                <w:bCs w:val="0"/>
                <w:color w:val="333333"/>
                <w:shd w:val="clear" w:color="auto" w:fill="FFFFFF"/>
              </w:rPr>
              <w:t>u</w:t>
            </w:r>
            <w:r w:rsidRPr="00EB74E2">
              <w:rPr>
                <w:rStyle w:val="Strong"/>
                <w:rFonts w:cs="Times New Roman"/>
                <w:b w:val="0"/>
                <w:bCs w:val="0"/>
                <w:color w:val="333333"/>
                <w:spacing w:val="-2"/>
                <w:shd w:val="clear" w:color="auto" w:fill="FFFFFF"/>
              </w:rPr>
              <w:t> </w:t>
            </w:r>
            <w:r w:rsidRPr="00EB74E2">
              <w:rPr>
                <w:rStyle w:val="Strong"/>
                <w:rFonts w:cs="Times New Roman"/>
                <w:b w:val="0"/>
                <w:bCs w:val="0"/>
                <w:color w:val="333333"/>
                <w:spacing w:val="1"/>
                <w:shd w:val="clear" w:color="auto" w:fill="FFFFFF"/>
              </w:rPr>
              <w:t>c</w:t>
            </w:r>
            <w:r w:rsidRPr="00EB74E2">
              <w:rPr>
                <w:rStyle w:val="Strong"/>
                <w:rFonts w:cs="Times New Roman"/>
                <w:b w:val="0"/>
                <w:bCs w:val="0"/>
                <w:color w:val="333333"/>
                <w:shd w:val="clear" w:color="auto" w:fill="FFFFFF"/>
              </w:rPr>
              <w:t>h</w:t>
            </w:r>
            <w:r w:rsidRPr="00EB74E2">
              <w:rPr>
                <w:rStyle w:val="Strong"/>
                <w:rFonts w:cs="Times New Roman"/>
                <w:b w:val="0"/>
                <w:bCs w:val="0"/>
                <w:color w:val="333333"/>
                <w:spacing w:val="2"/>
                <w:shd w:val="clear" w:color="auto" w:fill="FFFFFF"/>
              </w:rPr>
              <w:t>ứ</w:t>
            </w:r>
            <w:r w:rsidRPr="00EB74E2">
              <w:rPr>
                <w:rStyle w:val="Strong"/>
                <w:rFonts w:cs="Times New Roman"/>
                <w:b w:val="0"/>
                <w:bCs w:val="0"/>
                <w:color w:val="333333"/>
                <w:shd w:val="clear" w:color="auto" w:fill="FFFFFF"/>
              </w:rPr>
              <w:t>ng</w:t>
            </w:r>
          </w:p>
        </w:tc>
      </w:tr>
      <w:tr w:rsidR="00EB74E2" w:rsidRPr="00304C0C" w14:paraId="58B6E0B5" w14:textId="77777777" w:rsidTr="0062787B">
        <w:tc>
          <w:tcPr>
            <w:tcW w:w="1376" w:type="dxa"/>
          </w:tcPr>
          <w:p w14:paraId="445DA034" w14:textId="7F3D2845" w:rsidR="00EB74E2" w:rsidRPr="00EB74E2" w:rsidRDefault="00EB74E2" w:rsidP="00EB74E2">
            <w:pPr>
              <w:pStyle w:val="ListParagraph"/>
              <w:ind w:left="0"/>
              <w:rPr>
                <w:rFonts w:cs="Times New Roman"/>
              </w:rPr>
            </w:pPr>
            <w:r w:rsidRPr="00EB74E2">
              <w:rPr>
                <w:rFonts w:cs="Times New Roman"/>
                <w:color w:val="333333"/>
                <w:spacing w:val="-5"/>
              </w:rPr>
              <w:t>S</w:t>
            </w:r>
            <w:r w:rsidRPr="00EB74E2">
              <w:rPr>
                <w:rFonts w:cs="Times New Roman"/>
                <w:color w:val="333333"/>
                <w:spacing w:val="5"/>
              </w:rPr>
              <w:t>p</w:t>
            </w:r>
            <w:r w:rsidR="00E95CA8">
              <w:rPr>
                <w:rFonts w:cs="Times New Roman"/>
                <w:szCs w:val="20"/>
              </w:rPr>
              <w:t>O</w:t>
            </w:r>
            <w:r w:rsidR="00E95CA8">
              <w:rPr>
                <w:rFonts w:cs="Times New Roman"/>
                <w:szCs w:val="20"/>
                <w:vertAlign w:val="subscript"/>
              </w:rPr>
              <w:t>2</w:t>
            </w:r>
            <w:r w:rsidRPr="00EB74E2">
              <w:rPr>
                <w:rFonts w:cs="Times New Roman"/>
                <w:color w:val="333333"/>
                <w:spacing w:val="-1"/>
              </w:rPr>
              <w:t> </w:t>
            </w:r>
            <w:r w:rsidRPr="00EB74E2">
              <w:rPr>
                <w:rFonts w:cs="Times New Roman"/>
                <w:color w:val="333333"/>
                <w:spacing w:val="2"/>
              </w:rPr>
              <w:t>&gt;</w:t>
            </w:r>
            <w:r w:rsidRPr="00EB74E2">
              <w:rPr>
                <w:rFonts w:cs="Times New Roman"/>
                <w:color w:val="333333"/>
              </w:rPr>
              <w:t>95</w:t>
            </w:r>
            <w:r w:rsidRPr="00EB74E2">
              <w:rPr>
                <w:rFonts w:cs="Times New Roman"/>
                <w:color w:val="333333"/>
                <w:spacing w:val="7"/>
              </w:rPr>
              <w:t>%</w:t>
            </w:r>
            <w:r w:rsidRPr="00EB74E2">
              <w:rPr>
                <w:rFonts w:cs="Times New Roman"/>
                <w:color w:val="333333"/>
              </w:rPr>
              <w:t>*</w:t>
            </w:r>
          </w:p>
        </w:tc>
        <w:tc>
          <w:tcPr>
            <w:tcW w:w="970" w:type="dxa"/>
          </w:tcPr>
          <w:p w14:paraId="56D7C0D5" w14:textId="4F220A93" w:rsidR="00EB74E2" w:rsidRPr="00EB74E2" w:rsidRDefault="00EB74E2" w:rsidP="00EB74E2">
            <w:pPr>
              <w:pStyle w:val="ListParagraph"/>
              <w:ind w:left="0"/>
              <w:rPr>
                <w:rFonts w:cs="Times New Roman"/>
              </w:rPr>
            </w:pPr>
            <w:r w:rsidRPr="00EB74E2">
              <w:rPr>
                <w:rFonts w:cs="Times New Roman"/>
                <w:color w:val="333333"/>
                <w:spacing w:val="-5"/>
              </w:rPr>
              <w:t>S</w:t>
            </w:r>
            <w:r w:rsidRPr="00EB74E2">
              <w:rPr>
                <w:rFonts w:cs="Times New Roman"/>
                <w:color w:val="333333"/>
                <w:spacing w:val="5"/>
              </w:rPr>
              <w:t>p</w:t>
            </w:r>
            <w:r w:rsidR="00E95CA8">
              <w:rPr>
                <w:rFonts w:cs="Times New Roman"/>
                <w:szCs w:val="20"/>
              </w:rPr>
              <w:t>O</w:t>
            </w:r>
            <w:r w:rsidR="00E95CA8">
              <w:rPr>
                <w:rFonts w:cs="Times New Roman"/>
                <w:szCs w:val="20"/>
                <w:vertAlign w:val="subscript"/>
              </w:rPr>
              <w:t>2</w:t>
            </w:r>
            <w:r w:rsidRPr="00EB74E2">
              <w:rPr>
                <w:rFonts w:cs="Times New Roman"/>
                <w:color w:val="333333"/>
                <w:spacing w:val="-1"/>
              </w:rPr>
              <w:t> </w:t>
            </w:r>
            <w:r w:rsidRPr="00EB74E2">
              <w:rPr>
                <w:rFonts w:cs="Times New Roman"/>
                <w:color w:val="333333"/>
              </w:rPr>
              <w:t>9</w:t>
            </w:r>
            <w:r w:rsidRPr="00EB74E2">
              <w:rPr>
                <w:rFonts w:cs="Times New Roman"/>
                <w:color w:val="333333"/>
                <w:spacing w:val="6"/>
              </w:rPr>
              <w:t>2</w:t>
            </w:r>
            <w:r w:rsidRPr="00EB74E2">
              <w:rPr>
                <w:rFonts w:cs="Times New Roman"/>
                <w:color w:val="333333"/>
              </w:rPr>
              <w:t>+ 95</w:t>
            </w:r>
            <w:r w:rsidRPr="00EB74E2">
              <w:rPr>
                <w:rFonts w:cs="Times New Roman"/>
                <w:color w:val="333333"/>
                <w:spacing w:val="7"/>
              </w:rPr>
              <w:t>%</w:t>
            </w:r>
            <w:r w:rsidRPr="00EB74E2">
              <w:rPr>
                <w:rFonts w:cs="Times New Roman"/>
                <w:color w:val="333333"/>
              </w:rPr>
              <w:t>*</w:t>
            </w:r>
          </w:p>
        </w:tc>
        <w:tc>
          <w:tcPr>
            <w:tcW w:w="1417" w:type="dxa"/>
          </w:tcPr>
          <w:p w14:paraId="2E0D9255" w14:textId="5D6351C5" w:rsidR="00EB74E2" w:rsidRPr="00EB74E2" w:rsidRDefault="00EB74E2" w:rsidP="00EB74E2">
            <w:pPr>
              <w:pStyle w:val="ListParagraph"/>
              <w:ind w:left="0"/>
              <w:rPr>
                <w:rFonts w:cs="Times New Roman"/>
              </w:rPr>
            </w:pPr>
            <w:r w:rsidRPr="00EB74E2">
              <w:rPr>
                <w:rFonts w:cs="Times New Roman"/>
                <w:color w:val="333333"/>
                <w:spacing w:val="-5"/>
              </w:rPr>
              <w:t>S</w:t>
            </w:r>
            <w:r w:rsidRPr="00EB74E2">
              <w:rPr>
                <w:rFonts w:cs="Times New Roman"/>
                <w:color w:val="333333"/>
                <w:spacing w:val="5"/>
              </w:rPr>
              <w:t>p</w:t>
            </w:r>
            <w:r w:rsidR="00E95CA8">
              <w:rPr>
                <w:rFonts w:cs="Times New Roman"/>
                <w:szCs w:val="20"/>
              </w:rPr>
              <w:t>O</w:t>
            </w:r>
            <w:r w:rsidR="00E95CA8">
              <w:rPr>
                <w:rFonts w:cs="Times New Roman"/>
                <w:szCs w:val="20"/>
                <w:vertAlign w:val="subscript"/>
              </w:rPr>
              <w:t>2</w:t>
            </w:r>
            <w:r w:rsidRPr="00EB74E2">
              <w:rPr>
                <w:rFonts w:cs="Times New Roman"/>
                <w:color w:val="333333"/>
                <w:spacing w:val="-1"/>
              </w:rPr>
              <w:t> </w:t>
            </w:r>
            <w:r w:rsidRPr="00EB74E2">
              <w:rPr>
                <w:rFonts w:cs="Times New Roman"/>
                <w:color w:val="333333"/>
                <w:spacing w:val="2"/>
              </w:rPr>
              <w:t>&lt;</w:t>
            </w:r>
            <w:r w:rsidRPr="00EB74E2">
              <w:rPr>
                <w:rFonts w:cs="Times New Roman"/>
                <w:color w:val="333333"/>
              </w:rPr>
              <w:t>9</w:t>
            </w:r>
            <w:r w:rsidRPr="00EB74E2">
              <w:rPr>
                <w:rFonts w:cs="Times New Roman"/>
                <w:color w:val="333333"/>
                <w:spacing w:val="1"/>
              </w:rPr>
              <w:t>2</w:t>
            </w:r>
            <w:r w:rsidRPr="00EB74E2">
              <w:rPr>
                <w:rFonts w:cs="Times New Roman"/>
                <w:color w:val="333333"/>
                <w:spacing w:val="7"/>
              </w:rPr>
              <w:t>%</w:t>
            </w:r>
            <w:r w:rsidRPr="00EB74E2">
              <w:rPr>
                <w:rFonts w:cs="Times New Roman"/>
                <w:color w:val="333333"/>
              </w:rPr>
              <w:t>*</w:t>
            </w:r>
          </w:p>
        </w:tc>
        <w:tc>
          <w:tcPr>
            <w:tcW w:w="746" w:type="dxa"/>
          </w:tcPr>
          <w:p w14:paraId="59B39062" w14:textId="5D05AE0A" w:rsidR="00EB74E2" w:rsidRPr="00EB74E2" w:rsidRDefault="00EB74E2" w:rsidP="00EB74E2">
            <w:pPr>
              <w:pStyle w:val="ListParagraph"/>
              <w:ind w:left="0"/>
              <w:rPr>
                <w:rFonts w:cs="Times New Roman"/>
              </w:rPr>
            </w:pPr>
            <w:r w:rsidRPr="00EB74E2">
              <w:rPr>
                <w:rFonts w:cs="Times New Roman"/>
                <w:color w:val="333333"/>
              </w:rPr>
              <w:t>Sp</w:t>
            </w:r>
            <w:r w:rsidR="00E95CA8">
              <w:rPr>
                <w:rFonts w:cs="Times New Roman"/>
                <w:szCs w:val="20"/>
              </w:rPr>
              <w:t>O</w:t>
            </w:r>
            <w:r w:rsidR="00E95CA8">
              <w:rPr>
                <w:rFonts w:cs="Times New Roman"/>
                <w:szCs w:val="20"/>
                <w:vertAlign w:val="subscript"/>
              </w:rPr>
              <w:t>2</w:t>
            </w:r>
            <w:r w:rsidRPr="00EB74E2">
              <w:rPr>
                <w:rFonts w:cs="Times New Roman"/>
                <w:color w:val="333333"/>
              </w:rPr>
              <w:t xml:space="preserve"> &lt;92% </w:t>
            </w:r>
          </w:p>
        </w:tc>
      </w:tr>
      <w:tr w:rsidR="00EB74E2" w:rsidRPr="00304C0C" w14:paraId="5DBC16F4" w14:textId="77777777" w:rsidTr="0062787B">
        <w:tc>
          <w:tcPr>
            <w:tcW w:w="1376" w:type="dxa"/>
          </w:tcPr>
          <w:p w14:paraId="7AD7692D" w14:textId="77777777" w:rsidR="00EB74E2" w:rsidRPr="00EB74E2" w:rsidRDefault="00EB74E2" w:rsidP="00EB74E2">
            <w:pPr>
              <w:pStyle w:val="ListParagraph"/>
              <w:ind w:left="0"/>
              <w:rPr>
                <w:rFonts w:cs="Times New Roman"/>
              </w:rPr>
            </w:pPr>
            <w:r w:rsidRPr="00EB74E2">
              <w:rPr>
                <w:rFonts w:cs="Times New Roman"/>
                <w:color w:val="333333"/>
                <w:spacing w:val="-2"/>
              </w:rPr>
              <w:t>N</w:t>
            </w:r>
            <w:r w:rsidRPr="00EB74E2">
              <w:rPr>
                <w:rFonts w:cs="Times New Roman"/>
                <w:color w:val="333333"/>
              </w:rPr>
              <w:t>h</w:t>
            </w:r>
            <w:r w:rsidRPr="00EB74E2">
              <w:rPr>
                <w:rFonts w:cs="Times New Roman"/>
                <w:color w:val="333333"/>
                <w:spacing w:val="-3"/>
              </w:rPr>
              <w:t>ị</w:t>
            </w:r>
            <w:r w:rsidRPr="00EB74E2">
              <w:rPr>
                <w:rFonts w:cs="Times New Roman"/>
                <w:color w:val="333333"/>
              </w:rPr>
              <w:t>p</w:t>
            </w:r>
            <w:r w:rsidRPr="00EB74E2">
              <w:rPr>
                <w:rFonts w:cs="Times New Roman"/>
                <w:color w:val="333333"/>
                <w:spacing w:val="2"/>
              </w:rPr>
              <w:t> t</w:t>
            </w:r>
            <w:r w:rsidRPr="00EB74E2">
              <w:rPr>
                <w:rFonts w:cs="Times New Roman"/>
                <w:color w:val="333333"/>
                <w:spacing w:val="1"/>
              </w:rPr>
              <w:t>h</w:t>
            </w:r>
            <w:r w:rsidRPr="00EB74E2">
              <w:rPr>
                <w:rFonts w:cs="Times New Roman"/>
                <w:color w:val="333333"/>
              </w:rPr>
              <w:t>ở</w:t>
            </w:r>
            <w:r w:rsidRPr="00EB74E2">
              <w:rPr>
                <w:rFonts w:cs="Times New Roman"/>
                <w:color w:val="333333"/>
                <w:spacing w:val="1"/>
              </w:rPr>
              <w:t> </w:t>
            </w:r>
            <w:r w:rsidRPr="00EB74E2">
              <w:rPr>
                <w:rFonts w:cs="Times New Roman"/>
                <w:color w:val="333333"/>
              </w:rPr>
              <w:t>b</w:t>
            </w:r>
            <w:r w:rsidRPr="00EB74E2">
              <w:rPr>
                <w:rFonts w:cs="Times New Roman"/>
                <w:color w:val="333333"/>
                <w:spacing w:val="2"/>
              </w:rPr>
              <w:t>ì</w:t>
            </w:r>
            <w:r w:rsidRPr="00EB74E2">
              <w:rPr>
                <w:rFonts w:cs="Times New Roman"/>
                <w:color w:val="333333"/>
              </w:rPr>
              <w:t>nh</w:t>
            </w:r>
            <w:r w:rsidRPr="00EB74E2">
              <w:rPr>
                <w:rFonts w:cs="Times New Roman"/>
                <w:color w:val="333333"/>
                <w:spacing w:val="-1"/>
              </w:rPr>
              <w:t> </w:t>
            </w:r>
            <w:r w:rsidRPr="00EB74E2">
              <w:rPr>
                <w:rFonts w:cs="Times New Roman"/>
                <w:color w:val="333333"/>
                <w:spacing w:val="2"/>
              </w:rPr>
              <w:t>t</w:t>
            </w:r>
            <w:r w:rsidRPr="00EB74E2">
              <w:rPr>
                <w:rFonts w:cs="Times New Roman"/>
                <w:color w:val="333333"/>
                <w:spacing w:val="1"/>
              </w:rPr>
              <w:t>h</w:t>
            </w:r>
            <w:r w:rsidRPr="00EB74E2">
              <w:rPr>
                <w:rFonts w:cs="Times New Roman"/>
                <w:color w:val="333333"/>
                <w:spacing w:val="-1"/>
              </w:rPr>
              <w:t>ư</w:t>
            </w:r>
            <w:r w:rsidRPr="00EB74E2">
              <w:rPr>
                <w:rFonts w:cs="Times New Roman"/>
                <w:color w:val="333333"/>
                <w:spacing w:val="2"/>
              </w:rPr>
              <w:t>ờ</w:t>
            </w:r>
            <w:r w:rsidRPr="00EB74E2">
              <w:rPr>
                <w:rFonts w:cs="Times New Roman"/>
                <w:color w:val="333333"/>
              </w:rPr>
              <w:t>ng</w:t>
            </w:r>
          </w:p>
        </w:tc>
        <w:tc>
          <w:tcPr>
            <w:tcW w:w="970" w:type="dxa"/>
          </w:tcPr>
          <w:p w14:paraId="34EAD2FE" w14:textId="77C51B08" w:rsidR="00EB74E2" w:rsidRPr="00EB74E2" w:rsidRDefault="00EB74E2" w:rsidP="00EB74E2">
            <w:pPr>
              <w:pStyle w:val="ListParagraph"/>
              <w:ind w:left="0"/>
              <w:rPr>
                <w:rFonts w:cs="Times New Roman"/>
              </w:rPr>
            </w:pPr>
            <w:r w:rsidRPr="00EB74E2">
              <w:rPr>
                <w:rFonts w:cs="Times New Roman"/>
                <w:color w:val="333333"/>
                <w:spacing w:val="4"/>
              </w:rPr>
              <w:t>T</w:t>
            </w:r>
            <w:r w:rsidRPr="00EB74E2">
              <w:rPr>
                <w:rFonts w:cs="Times New Roman"/>
                <w:color w:val="333333"/>
                <w:spacing w:val="1"/>
              </w:rPr>
              <w:t>ă</w:t>
            </w:r>
            <w:r w:rsidRPr="00EB74E2">
              <w:rPr>
                <w:rFonts w:cs="Times New Roman"/>
                <w:color w:val="333333"/>
              </w:rPr>
              <w:t>ng</w:t>
            </w:r>
            <w:r w:rsidRPr="00EB74E2">
              <w:rPr>
                <w:rFonts w:cs="Times New Roman"/>
                <w:color w:val="333333"/>
                <w:spacing w:val="-7"/>
              </w:rPr>
              <w:t> </w:t>
            </w:r>
            <w:r w:rsidRPr="00EB74E2">
              <w:rPr>
                <w:rFonts w:cs="Times New Roman"/>
                <w:color w:val="333333"/>
              </w:rPr>
              <w:t>n</w:t>
            </w:r>
            <w:r w:rsidRPr="00EB74E2">
              <w:rPr>
                <w:rFonts w:cs="Times New Roman"/>
                <w:color w:val="333333"/>
                <w:spacing w:val="1"/>
              </w:rPr>
              <w:t>h</w:t>
            </w:r>
            <w:r w:rsidR="0062787B">
              <w:rPr>
                <w:rFonts w:cs="Times New Roman"/>
                <w:color w:val="333333"/>
                <w:spacing w:val="2"/>
              </w:rPr>
              <w:t>ị</w:t>
            </w:r>
            <w:r w:rsidRPr="00EB74E2">
              <w:rPr>
                <w:rFonts w:cs="Times New Roman"/>
                <w:color w:val="333333"/>
              </w:rPr>
              <w:t>p</w:t>
            </w:r>
            <w:r w:rsidRPr="00EB74E2">
              <w:rPr>
                <w:rFonts w:cs="Times New Roman"/>
                <w:color w:val="333333"/>
                <w:spacing w:val="-1"/>
              </w:rPr>
              <w:t> </w:t>
            </w:r>
            <w:r w:rsidRPr="00EB74E2">
              <w:rPr>
                <w:rFonts w:cs="Times New Roman"/>
                <w:color w:val="333333"/>
                <w:spacing w:val="2"/>
              </w:rPr>
              <w:t>t</w:t>
            </w:r>
            <w:r w:rsidRPr="00EB74E2">
              <w:rPr>
                <w:rFonts w:cs="Times New Roman"/>
                <w:color w:val="333333"/>
                <w:spacing w:val="1"/>
              </w:rPr>
              <w:t>h</w:t>
            </w:r>
            <w:r w:rsidRPr="00EB74E2">
              <w:rPr>
                <w:rFonts w:cs="Times New Roman"/>
                <w:color w:val="333333"/>
              </w:rPr>
              <w:t>ở</w:t>
            </w:r>
          </w:p>
        </w:tc>
        <w:tc>
          <w:tcPr>
            <w:tcW w:w="1417" w:type="dxa"/>
          </w:tcPr>
          <w:p w14:paraId="20AFA57D" w14:textId="5264D2AA" w:rsidR="00EB74E2" w:rsidRPr="00EB74E2" w:rsidRDefault="00EB74E2" w:rsidP="0062787B">
            <w:pPr>
              <w:rPr>
                <w:rFonts w:cs="Times New Roman"/>
              </w:rPr>
            </w:pPr>
            <w:r w:rsidRPr="00EB74E2">
              <w:rPr>
                <w:rFonts w:cs="Times New Roman"/>
              </w:rPr>
              <w:t>Nhịp thở tăng nhanh</w:t>
            </w:r>
            <w:r w:rsidR="0062787B">
              <w:rPr>
                <w:rFonts w:cs="Times New Roman"/>
              </w:rPr>
              <w:t xml:space="preserve"> </w:t>
            </w:r>
            <w:r w:rsidRPr="00EB74E2">
              <w:rPr>
                <w:rFonts w:cs="Times New Roman"/>
              </w:rPr>
              <w:t>đáng kể</w:t>
            </w:r>
          </w:p>
        </w:tc>
        <w:tc>
          <w:tcPr>
            <w:tcW w:w="746" w:type="dxa"/>
          </w:tcPr>
          <w:p w14:paraId="651803C7" w14:textId="77777777" w:rsidR="00EB74E2" w:rsidRPr="00EB74E2" w:rsidRDefault="00EB74E2" w:rsidP="00EB74E2">
            <w:pPr>
              <w:rPr>
                <w:rFonts w:cs="Times New Roman"/>
              </w:rPr>
            </w:pPr>
            <w:r w:rsidRPr="00EB74E2">
              <w:rPr>
                <w:rFonts w:cs="Times New Roman"/>
              </w:rPr>
              <w:t>Tím tái</w:t>
            </w:r>
          </w:p>
          <w:p w14:paraId="138483AC" w14:textId="6555D44A" w:rsidR="00EB74E2" w:rsidRPr="00EB74E2" w:rsidRDefault="00EB74E2" w:rsidP="00EB74E2">
            <w:pPr>
              <w:pStyle w:val="ListParagraph"/>
              <w:ind w:left="0"/>
              <w:rPr>
                <w:rFonts w:cs="Times New Roman"/>
              </w:rPr>
            </w:pPr>
            <w:r w:rsidRPr="00EB74E2">
              <w:rPr>
                <w:rFonts w:cs="Times New Roman"/>
              </w:rPr>
              <w:t>Thở yếu</w:t>
            </w:r>
          </w:p>
        </w:tc>
      </w:tr>
      <w:tr w:rsidR="00EB74E2" w:rsidRPr="00304C0C" w14:paraId="190F8E07" w14:textId="77777777" w:rsidTr="0062787B">
        <w:tc>
          <w:tcPr>
            <w:tcW w:w="1376" w:type="dxa"/>
          </w:tcPr>
          <w:p w14:paraId="1E23C2C0" w14:textId="77777777" w:rsidR="00EB74E2" w:rsidRPr="00EB74E2" w:rsidRDefault="00EB74E2" w:rsidP="00EB74E2">
            <w:pPr>
              <w:shd w:val="clear" w:color="auto" w:fill="FFFFFF"/>
              <w:spacing w:line="307" w:lineRule="atLeast"/>
              <w:rPr>
                <w:rFonts w:cs="Times New Roman"/>
              </w:rPr>
            </w:pPr>
            <w:r w:rsidRPr="00EB74E2">
              <w:rPr>
                <w:rFonts w:cs="Times New Roman"/>
              </w:rPr>
              <w:t>Không co kéo cơ hô</w:t>
            </w:r>
          </w:p>
          <w:p w14:paraId="22B4D0A1" w14:textId="5CF30030" w:rsidR="00EB74E2" w:rsidRPr="00EB74E2" w:rsidRDefault="00EB74E2" w:rsidP="00EB74E2">
            <w:pPr>
              <w:shd w:val="clear" w:color="auto" w:fill="FFFFFF"/>
              <w:spacing w:line="307" w:lineRule="atLeast"/>
              <w:rPr>
                <w:rFonts w:cs="Times New Roman"/>
              </w:rPr>
            </w:pPr>
            <w:r w:rsidRPr="00EB74E2">
              <w:rPr>
                <w:rFonts w:cs="Times New Roman"/>
              </w:rPr>
              <w:t>hấp phụ</w:t>
            </w:r>
          </w:p>
        </w:tc>
        <w:tc>
          <w:tcPr>
            <w:tcW w:w="970" w:type="dxa"/>
          </w:tcPr>
          <w:p w14:paraId="01E4F982" w14:textId="77777777" w:rsidR="00EB74E2" w:rsidRPr="00EB74E2" w:rsidRDefault="00EB74E2" w:rsidP="00EB74E2">
            <w:pPr>
              <w:shd w:val="clear" w:color="auto" w:fill="FFFFFF"/>
              <w:spacing w:line="307" w:lineRule="atLeast"/>
              <w:rPr>
                <w:rFonts w:cs="Times New Roman"/>
              </w:rPr>
            </w:pPr>
            <w:r w:rsidRPr="00EB74E2">
              <w:rPr>
                <w:rFonts w:cs="Times New Roman"/>
              </w:rPr>
              <w:t>Co kéo nhẹ cơ hô</w:t>
            </w:r>
          </w:p>
          <w:p w14:paraId="6F429C9F" w14:textId="4844B383" w:rsidR="00EB74E2" w:rsidRPr="00EB74E2" w:rsidRDefault="00EB74E2" w:rsidP="00EB74E2">
            <w:pPr>
              <w:shd w:val="clear" w:color="auto" w:fill="FFFFFF"/>
              <w:spacing w:line="307" w:lineRule="atLeast"/>
              <w:rPr>
                <w:rFonts w:cs="Times New Roman"/>
              </w:rPr>
            </w:pPr>
            <w:r w:rsidRPr="00EB74E2">
              <w:rPr>
                <w:rFonts w:cs="Times New Roman"/>
              </w:rPr>
              <w:t>hấp phụ</w:t>
            </w:r>
          </w:p>
        </w:tc>
        <w:tc>
          <w:tcPr>
            <w:tcW w:w="1417" w:type="dxa"/>
          </w:tcPr>
          <w:p w14:paraId="2BD2A9BF" w14:textId="129C8687" w:rsidR="00EB74E2" w:rsidRPr="00EB74E2" w:rsidRDefault="00EB74E2" w:rsidP="00EB74E2">
            <w:pPr>
              <w:shd w:val="clear" w:color="auto" w:fill="FFFFFF"/>
              <w:spacing w:before="7" w:line="308" w:lineRule="atLeast"/>
              <w:ind w:right="241"/>
              <w:rPr>
                <w:rFonts w:cs="Times New Roman"/>
              </w:rPr>
            </w:pPr>
            <w:r w:rsidRPr="00EB74E2">
              <w:rPr>
                <w:rFonts w:cs="Times New Roman"/>
              </w:rPr>
              <w:t>Co kéo cơ hô</w:t>
            </w:r>
            <w:r w:rsidR="00B05592">
              <w:rPr>
                <w:rFonts w:cs="Times New Roman"/>
              </w:rPr>
              <w:t xml:space="preserve"> </w:t>
            </w:r>
            <w:r w:rsidRPr="00EB74E2">
              <w:rPr>
                <w:rFonts w:cs="Times New Roman"/>
              </w:rPr>
              <w:t>hấp phụ</w:t>
            </w:r>
          </w:p>
          <w:p w14:paraId="4BC6BF48" w14:textId="77777777" w:rsidR="00EB74E2" w:rsidRPr="00EB74E2" w:rsidRDefault="00EB74E2" w:rsidP="00EB74E2">
            <w:pPr>
              <w:shd w:val="clear" w:color="auto" w:fill="FFFFFF"/>
              <w:spacing w:before="7" w:line="308" w:lineRule="atLeast"/>
              <w:ind w:right="241"/>
              <w:rPr>
                <w:rFonts w:cs="Times New Roman"/>
              </w:rPr>
            </w:pPr>
            <w:r w:rsidRPr="00EB74E2">
              <w:rPr>
                <w:rFonts w:cs="Times New Roman"/>
              </w:rPr>
              <w:t>mức độ trung</w:t>
            </w:r>
          </w:p>
          <w:p w14:paraId="22A51529" w14:textId="77777777" w:rsidR="00EB74E2" w:rsidRPr="00EB74E2" w:rsidRDefault="00EB74E2" w:rsidP="00EB74E2">
            <w:pPr>
              <w:shd w:val="clear" w:color="auto" w:fill="FFFFFF"/>
              <w:spacing w:before="7" w:line="308" w:lineRule="atLeast"/>
              <w:ind w:right="241"/>
              <w:rPr>
                <w:rFonts w:cs="Times New Roman"/>
              </w:rPr>
            </w:pPr>
            <w:r w:rsidRPr="00EB74E2">
              <w:rPr>
                <w:rFonts w:cs="Times New Roman"/>
              </w:rPr>
              <w:t>bình/đáng kể</w:t>
            </w:r>
          </w:p>
          <w:p w14:paraId="1425924A" w14:textId="32297DDE" w:rsidR="00EB74E2" w:rsidRPr="00EB74E2" w:rsidRDefault="00EB74E2" w:rsidP="00EB74E2">
            <w:pPr>
              <w:shd w:val="clear" w:color="auto" w:fill="FFFFFF"/>
              <w:spacing w:before="7" w:line="308" w:lineRule="atLeast"/>
              <w:ind w:right="241"/>
              <w:rPr>
                <w:rFonts w:cs="Times New Roman"/>
              </w:rPr>
            </w:pPr>
            <w:r w:rsidRPr="00EB74E2">
              <w:rPr>
                <w:rFonts w:cs="Times New Roman"/>
              </w:rPr>
              <w:t>Cánh mũi phập phồng và/ hoặc thở rên</w:t>
            </w:r>
          </w:p>
        </w:tc>
        <w:tc>
          <w:tcPr>
            <w:tcW w:w="746" w:type="dxa"/>
          </w:tcPr>
          <w:p w14:paraId="38661143" w14:textId="77777777" w:rsidR="00601967" w:rsidRPr="00601967" w:rsidRDefault="00601967" w:rsidP="00601967">
            <w:pPr>
              <w:shd w:val="clear" w:color="auto" w:fill="FFFFFF"/>
              <w:spacing w:line="307" w:lineRule="atLeast"/>
              <w:rPr>
                <w:rFonts w:cs="Times New Roman"/>
              </w:rPr>
            </w:pPr>
            <w:r w:rsidRPr="00601967">
              <w:rPr>
                <w:rFonts w:cs="Times New Roman"/>
              </w:rPr>
              <w:t>Co kéo cơ hô hấp</w:t>
            </w:r>
          </w:p>
          <w:p w14:paraId="338F3C78" w14:textId="39A2A3F8" w:rsidR="00EB74E2" w:rsidRPr="00EB74E2" w:rsidRDefault="00601967" w:rsidP="00601967">
            <w:pPr>
              <w:shd w:val="clear" w:color="auto" w:fill="FFFFFF"/>
              <w:spacing w:line="307" w:lineRule="atLeast"/>
              <w:rPr>
                <w:rFonts w:cs="Times New Roman"/>
              </w:rPr>
            </w:pPr>
            <w:r w:rsidRPr="00601967">
              <w:rPr>
                <w:rFonts w:cs="Times New Roman"/>
              </w:rPr>
              <w:t>phụ mạnh/</w:t>
            </w:r>
            <w:r w:rsidR="009C3C67">
              <w:rPr>
                <w:rFonts w:cs="Times New Roman"/>
              </w:rPr>
              <w:t>kiệt</w:t>
            </w:r>
            <w:r w:rsidRPr="00601967">
              <w:rPr>
                <w:rFonts w:cs="Times New Roman"/>
              </w:rPr>
              <w:t xml:space="preserve"> sức Cơn ngừng thở</w:t>
            </w:r>
          </w:p>
        </w:tc>
      </w:tr>
      <w:tr w:rsidR="00EB74E2" w:rsidRPr="00304C0C" w14:paraId="345E3C00" w14:textId="77777777" w:rsidTr="0062787B">
        <w:tc>
          <w:tcPr>
            <w:tcW w:w="1376" w:type="dxa"/>
          </w:tcPr>
          <w:p w14:paraId="04C8727F" w14:textId="77777777" w:rsidR="00EB74E2" w:rsidRPr="00EB74E2" w:rsidRDefault="00EB74E2" w:rsidP="00EB74E2">
            <w:pPr>
              <w:pStyle w:val="ListParagraph"/>
              <w:ind w:left="0"/>
              <w:rPr>
                <w:rFonts w:cs="Times New Roman"/>
              </w:rPr>
            </w:pPr>
            <w:r w:rsidRPr="00EB74E2">
              <w:rPr>
                <w:rFonts w:cs="Times New Roman"/>
                <w:color w:val="333333"/>
                <w:spacing w:val="-2"/>
              </w:rPr>
              <w:t>N</w:t>
            </w:r>
            <w:r w:rsidRPr="00EB74E2">
              <w:rPr>
                <w:rFonts w:cs="Times New Roman"/>
                <w:color w:val="333333"/>
              </w:rPr>
              <w:t>h</w:t>
            </w:r>
            <w:r w:rsidRPr="00EB74E2">
              <w:rPr>
                <w:rFonts w:cs="Times New Roman"/>
                <w:color w:val="333333"/>
                <w:spacing w:val="-3"/>
              </w:rPr>
              <w:t>ị</w:t>
            </w:r>
            <w:r w:rsidRPr="00EB74E2">
              <w:rPr>
                <w:rFonts w:cs="Times New Roman"/>
                <w:color w:val="333333"/>
              </w:rPr>
              <w:t>p</w:t>
            </w:r>
            <w:r w:rsidRPr="00EB74E2">
              <w:rPr>
                <w:rFonts w:cs="Times New Roman"/>
                <w:color w:val="333333"/>
                <w:spacing w:val="2"/>
              </w:rPr>
              <w:t> ti</w:t>
            </w:r>
            <w:r w:rsidRPr="00EB74E2">
              <w:rPr>
                <w:rFonts w:cs="Times New Roman"/>
                <w:color w:val="333333"/>
              </w:rPr>
              <w:t>m</w:t>
            </w:r>
            <w:r w:rsidRPr="00EB74E2">
              <w:rPr>
                <w:rFonts w:cs="Times New Roman"/>
                <w:color w:val="333333"/>
                <w:spacing w:val="-4"/>
              </w:rPr>
              <w:t> </w:t>
            </w:r>
            <w:r w:rsidRPr="00EB74E2">
              <w:rPr>
                <w:rFonts w:cs="Times New Roman"/>
                <w:color w:val="333333"/>
              </w:rPr>
              <w:t>b</w:t>
            </w:r>
            <w:r w:rsidRPr="00EB74E2">
              <w:rPr>
                <w:rFonts w:cs="Times New Roman"/>
                <w:color w:val="333333"/>
                <w:spacing w:val="2"/>
              </w:rPr>
              <w:t>ì</w:t>
            </w:r>
            <w:r w:rsidRPr="00EB74E2">
              <w:rPr>
                <w:rFonts w:cs="Times New Roman"/>
                <w:color w:val="333333"/>
              </w:rPr>
              <w:t>nh</w:t>
            </w:r>
            <w:r w:rsidRPr="00EB74E2">
              <w:rPr>
                <w:rFonts w:cs="Times New Roman"/>
                <w:color w:val="333333"/>
                <w:spacing w:val="-1"/>
              </w:rPr>
              <w:t> </w:t>
            </w:r>
            <w:r w:rsidRPr="00EB74E2">
              <w:rPr>
                <w:rFonts w:cs="Times New Roman"/>
                <w:color w:val="333333"/>
                <w:spacing w:val="2"/>
              </w:rPr>
              <w:t>th</w:t>
            </w:r>
            <w:r w:rsidRPr="00EB74E2">
              <w:rPr>
                <w:rFonts w:cs="Times New Roman"/>
                <w:color w:val="333333"/>
                <w:spacing w:val="-1"/>
              </w:rPr>
              <w:t>ư</w:t>
            </w:r>
            <w:r w:rsidRPr="00EB74E2">
              <w:rPr>
                <w:rFonts w:cs="Times New Roman"/>
                <w:color w:val="333333"/>
                <w:spacing w:val="2"/>
              </w:rPr>
              <w:t>ờ</w:t>
            </w:r>
            <w:r w:rsidRPr="00EB74E2">
              <w:rPr>
                <w:rFonts w:cs="Times New Roman"/>
                <w:color w:val="333333"/>
                <w:spacing w:val="5"/>
              </w:rPr>
              <w:t>n</w:t>
            </w:r>
            <w:r w:rsidRPr="00EB74E2">
              <w:rPr>
                <w:rFonts w:cs="Times New Roman"/>
                <w:color w:val="333333"/>
              </w:rPr>
              <w:t>g</w:t>
            </w:r>
          </w:p>
        </w:tc>
        <w:tc>
          <w:tcPr>
            <w:tcW w:w="970" w:type="dxa"/>
          </w:tcPr>
          <w:p w14:paraId="18DD1E59" w14:textId="77777777" w:rsidR="00EB74E2" w:rsidRPr="00EB74E2" w:rsidRDefault="00EB74E2" w:rsidP="00EB74E2">
            <w:pPr>
              <w:pStyle w:val="ListParagraph"/>
              <w:ind w:left="0"/>
              <w:rPr>
                <w:rFonts w:cs="Times New Roman"/>
              </w:rPr>
            </w:pPr>
            <w:r w:rsidRPr="00EB74E2">
              <w:rPr>
                <w:rFonts w:cs="Times New Roman"/>
                <w:color w:val="333333"/>
                <w:spacing w:val="4"/>
              </w:rPr>
              <w:t>T</w:t>
            </w:r>
            <w:r w:rsidRPr="00EB74E2">
              <w:rPr>
                <w:rFonts w:cs="Times New Roman"/>
                <w:color w:val="333333"/>
                <w:spacing w:val="1"/>
              </w:rPr>
              <w:t>ă</w:t>
            </w:r>
            <w:r w:rsidRPr="00EB74E2">
              <w:rPr>
                <w:rFonts w:cs="Times New Roman"/>
                <w:color w:val="333333"/>
              </w:rPr>
              <w:t>ng</w:t>
            </w:r>
            <w:r w:rsidRPr="00EB74E2">
              <w:rPr>
                <w:rFonts w:cs="Times New Roman"/>
                <w:color w:val="333333"/>
                <w:spacing w:val="-7"/>
              </w:rPr>
              <w:t> </w:t>
            </w:r>
            <w:r w:rsidRPr="00EB74E2">
              <w:rPr>
                <w:rFonts w:cs="Times New Roman"/>
                <w:color w:val="333333"/>
              </w:rPr>
              <w:t>n</w:t>
            </w:r>
            <w:r w:rsidRPr="00EB74E2">
              <w:rPr>
                <w:rFonts w:cs="Times New Roman"/>
                <w:color w:val="333333"/>
                <w:spacing w:val="1"/>
              </w:rPr>
              <w:t>h</w:t>
            </w:r>
            <w:r w:rsidRPr="00EB74E2">
              <w:rPr>
                <w:rFonts w:cs="Times New Roman"/>
                <w:color w:val="333333"/>
                <w:spacing w:val="2"/>
              </w:rPr>
              <w:t>ị</w:t>
            </w:r>
            <w:r w:rsidRPr="00EB74E2">
              <w:rPr>
                <w:rFonts w:cs="Times New Roman"/>
                <w:color w:val="333333"/>
              </w:rPr>
              <w:t>p</w:t>
            </w:r>
            <w:r w:rsidRPr="00EB74E2">
              <w:rPr>
                <w:rFonts w:cs="Times New Roman"/>
                <w:color w:val="333333"/>
                <w:spacing w:val="-1"/>
              </w:rPr>
              <w:t> </w:t>
            </w:r>
            <w:r w:rsidRPr="00EB74E2">
              <w:rPr>
                <w:rFonts w:cs="Times New Roman"/>
                <w:color w:val="333333"/>
                <w:spacing w:val="2"/>
              </w:rPr>
              <w:t>ti</w:t>
            </w:r>
            <w:r w:rsidRPr="00EB74E2">
              <w:rPr>
                <w:rFonts w:cs="Times New Roman"/>
                <w:color w:val="333333"/>
              </w:rPr>
              <w:t>m</w:t>
            </w:r>
          </w:p>
        </w:tc>
        <w:tc>
          <w:tcPr>
            <w:tcW w:w="1417" w:type="dxa"/>
          </w:tcPr>
          <w:p w14:paraId="75E1F640" w14:textId="77777777" w:rsidR="00EB74E2" w:rsidRPr="00EB74E2" w:rsidRDefault="00EB74E2" w:rsidP="00EB74E2">
            <w:pPr>
              <w:pStyle w:val="ListParagraph"/>
              <w:ind w:left="0"/>
              <w:rPr>
                <w:rFonts w:cs="Times New Roman"/>
              </w:rPr>
            </w:pPr>
            <w:r w:rsidRPr="00EB74E2">
              <w:rPr>
                <w:rFonts w:cs="Times New Roman"/>
                <w:color w:val="333333"/>
                <w:spacing w:val="4"/>
              </w:rPr>
              <w:t>T</w:t>
            </w:r>
            <w:r w:rsidRPr="00EB74E2">
              <w:rPr>
                <w:rFonts w:cs="Times New Roman"/>
                <w:color w:val="333333"/>
                <w:spacing w:val="1"/>
              </w:rPr>
              <w:t>ă</w:t>
            </w:r>
            <w:r w:rsidRPr="00EB74E2">
              <w:rPr>
                <w:rFonts w:cs="Times New Roman"/>
                <w:color w:val="333333"/>
              </w:rPr>
              <w:t>ng</w:t>
            </w:r>
            <w:r w:rsidRPr="00EB74E2">
              <w:rPr>
                <w:rFonts w:cs="Times New Roman"/>
                <w:color w:val="333333"/>
                <w:spacing w:val="-7"/>
              </w:rPr>
              <w:t> </w:t>
            </w:r>
            <w:r w:rsidRPr="00EB74E2">
              <w:rPr>
                <w:rFonts w:cs="Times New Roman"/>
                <w:color w:val="333333"/>
              </w:rPr>
              <w:t>n</w:t>
            </w:r>
            <w:r w:rsidRPr="00EB74E2">
              <w:rPr>
                <w:rFonts w:cs="Times New Roman"/>
                <w:color w:val="333333"/>
                <w:spacing w:val="6"/>
              </w:rPr>
              <w:t>h</w:t>
            </w:r>
            <w:r w:rsidRPr="00EB74E2">
              <w:rPr>
                <w:rFonts w:cs="Times New Roman"/>
                <w:color w:val="333333"/>
                <w:spacing w:val="-3"/>
              </w:rPr>
              <w:t>ị</w:t>
            </w:r>
            <w:r w:rsidRPr="00EB74E2">
              <w:rPr>
                <w:rFonts w:cs="Times New Roman"/>
                <w:color w:val="333333"/>
              </w:rPr>
              <w:t>p</w:t>
            </w:r>
            <w:r w:rsidRPr="00EB74E2">
              <w:rPr>
                <w:rFonts w:cs="Times New Roman"/>
                <w:color w:val="333333"/>
                <w:spacing w:val="-1"/>
              </w:rPr>
              <w:t> </w:t>
            </w:r>
            <w:r w:rsidRPr="00EB74E2">
              <w:rPr>
                <w:rFonts w:cs="Times New Roman"/>
                <w:color w:val="333333"/>
                <w:spacing w:val="2"/>
              </w:rPr>
              <w:t>ti</w:t>
            </w:r>
            <w:r w:rsidRPr="00EB74E2">
              <w:rPr>
                <w:rFonts w:cs="Times New Roman"/>
                <w:color w:val="333333"/>
              </w:rPr>
              <w:t>m</w:t>
            </w:r>
            <w:r w:rsidRPr="00EB74E2">
              <w:rPr>
                <w:rFonts w:cs="Times New Roman"/>
                <w:color w:val="333333"/>
                <w:spacing w:val="-4"/>
              </w:rPr>
              <w:t> </w:t>
            </w:r>
            <w:r w:rsidRPr="00EB74E2">
              <w:rPr>
                <w:rFonts w:cs="Times New Roman"/>
                <w:color w:val="333333"/>
              </w:rPr>
              <w:t>đ</w:t>
            </w:r>
            <w:r w:rsidRPr="00EB74E2">
              <w:rPr>
                <w:rFonts w:cs="Times New Roman"/>
                <w:color w:val="333333"/>
                <w:spacing w:val="2"/>
              </w:rPr>
              <w:t>á</w:t>
            </w:r>
            <w:r w:rsidRPr="00EB74E2">
              <w:rPr>
                <w:rFonts w:cs="Times New Roman"/>
                <w:color w:val="333333"/>
                <w:spacing w:val="5"/>
              </w:rPr>
              <w:t>n</w:t>
            </w:r>
            <w:r w:rsidRPr="00EB74E2">
              <w:rPr>
                <w:rFonts w:cs="Times New Roman"/>
                <w:color w:val="333333"/>
              </w:rPr>
              <w:t>g</w:t>
            </w:r>
            <w:r w:rsidRPr="00EB74E2">
              <w:rPr>
                <w:rFonts w:cs="Times New Roman"/>
                <w:color w:val="333333"/>
                <w:spacing w:val="-1"/>
              </w:rPr>
              <w:t> </w:t>
            </w:r>
            <w:r w:rsidRPr="00EB74E2">
              <w:rPr>
                <w:rFonts w:cs="Times New Roman"/>
                <w:color w:val="333333"/>
                <w:spacing w:val="-4"/>
              </w:rPr>
              <w:t>k</w:t>
            </w:r>
            <w:r w:rsidRPr="00EB74E2">
              <w:rPr>
                <w:rFonts w:cs="Times New Roman"/>
                <w:color w:val="333333"/>
              </w:rPr>
              <w:t>ể</w:t>
            </w:r>
          </w:p>
        </w:tc>
        <w:tc>
          <w:tcPr>
            <w:tcW w:w="746" w:type="dxa"/>
          </w:tcPr>
          <w:p w14:paraId="78B0DEBF" w14:textId="77777777" w:rsidR="00EB74E2" w:rsidRPr="00EB74E2" w:rsidRDefault="00EB74E2" w:rsidP="00EB74E2">
            <w:pPr>
              <w:pStyle w:val="ListParagraph"/>
              <w:ind w:left="0"/>
              <w:rPr>
                <w:rFonts w:cs="Times New Roman"/>
              </w:rPr>
            </w:pPr>
          </w:p>
        </w:tc>
      </w:tr>
      <w:tr w:rsidR="00EB74E2" w:rsidRPr="00304C0C" w14:paraId="2AE3C5CB" w14:textId="77777777" w:rsidTr="0062787B">
        <w:tc>
          <w:tcPr>
            <w:tcW w:w="1376" w:type="dxa"/>
          </w:tcPr>
          <w:p w14:paraId="1E309429" w14:textId="77777777" w:rsidR="00EB74E2" w:rsidRPr="00EB74E2" w:rsidRDefault="00EB74E2" w:rsidP="00EB74E2">
            <w:pPr>
              <w:pStyle w:val="ListParagraph"/>
              <w:ind w:left="0"/>
              <w:rPr>
                <w:rFonts w:cs="Times New Roman"/>
              </w:rPr>
            </w:pPr>
            <w:r w:rsidRPr="00EB74E2">
              <w:rPr>
                <w:rFonts w:cs="Times New Roman"/>
                <w:color w:val="333333"/>
                <w:spacing w:val="-2"/>
              </w:rPr>
              <w:t>Ă</w:t>
            </w:r>
            <w:r w:rsidRPr="00EB74E2">
              <w:rPr>
                <w:rFonts w:cs="Times New Roman"/>
                <w:color w:val="333333"/>
              </w:rPr>
              <w:t>n</w:t>
            </w:r>
            <w:r w:rsidRPr="00EB74E2">
              <w:rPr>
                <w:rFonts w:cs="Times New Roman"/>
                <w:color w:val="333333"/>
                <w:spacing w:val="-2"/>
              </w:rPr>
              <w:t> </w:t>
            </w:r>
            <w:r w:rsidRPr="00EB74E2">
              <w:rPr>
                <w:rFonts w:cs="Times New Roman"/>
                <w:color w:val="333333"/>
                <w:spacing w:val="3"/>
              </w:rPr>
              <w:t>t</w:t>
            </w:r>
            <w:r w:rsidRPr="00EB74E2">
              <w:rPr>
                <w:rFonts w:cs="Times New Roman"/>
                <w:color w:val="333333"/>
              </w:rPr>
              <w:t>ốt</w:t>
            </w:r>
          </w:p>
        </w:tc>
        <w:tc>
          <w:tcPr>
            <w:tcW w:w="970" w:type="dxa"/>
          </w:tcPr>
          <w:p w14:paraId="48B0994C" w14:textId="77777777" w:rsidR="00EB74E2" w:rsidRPr="00EB74E2" w:rsidRDefault="00EB74E2" w:rsidP="00EB74E2">
            <w:pPr>
              <w:spacing w:line="297" w:lineRule="atLeast"/>
              <w:rPr>
                <w:rFonts w:cs="Times New Roman"/>
                <w:color w:val="333333"/>
              </w:rPr>
            </w:pPr>
            <w:r w:rsidRPr="00EB74E2">
              <w:rPr>
                <w:rFonts w:cs="Times New Roman"/>
                <w:color w:val="333333"/>
                <w:spacing w:val="-2"/>
              </w:rPr>
              <w:t>Ă</w:t>
            </w:r>
            <w:r w:rsidRPr="00EB74E2">
              <w:rPr>
                <w:rFonts w:cs="Times New Roman"/>
                <w:color w:val="333333"/>
              </w:rPr>
              <w:t>n</w:t>
            </w:r>
            <w:r w:rsidRPr="00EB74E2">
              <w:rPr>
                <w:rFonts w:cs="Times New Roman"/>
                <w:color w:val="333333"/>
                <w:spacing w:val="2"/>
              </w:rPr>
              <w:t> </w:t>
            </w:r>
            <w:r w:rsidRPr="00EB74E2">
              <w:rPr>
                <w:rFonts w:cs="Times New Roman"/>
                <w:color w:val="333333"/>
                <w:spacing w:val="-4"/>
              </w:rPr>
              <w:t>k</w:t>
            </w:r>
            <w:r w:rsidRPr="00EB74E2">
              <w:rPr>
                <w:rFonts w:cs="Times New Roman"/>
                <w:color w:val="333333"/>
                <w:spacing w:val="6"/>
              </w:rPr>
              <w:t>é</w:t>
            </w:r>
            <w:r w:rsidRPr="00EB74E2">
              <w:rPr>
                <w:rFonts w:cs="Times New Roman"/>
                <w:color w:val="333333"/>
              </w:rPr>
              <w:t>m</w:t>
            </w:r>
          </w:p>
          <w:p w14:paraId="39F5DF7D" w14:textId="77777777" w:rsidR="00EB74E2" w:rsidRPr="00EB74E2" w:rsidRDefault="00EB74E2" w:rsidP="00EB74E2">
            <w:pPr>
              <w:pStyle w:val="ListParagraph"/>
              <w:ind w:left="0"/>
              <w:rPr>
                <w:rFonts w:cs="Times New Roman"/>
              </w:rPr>
            </w:pPr>
            <w:r w:rsidRPr="00EB74E2">
              <w:rPr>
                <w:rFonts w:cs="Times New Roman"/>
                <w:color w:val="333333"/>
                <w:spacing w:val="1"/>
              </w:rPr>
              <w:t>Mấ</w:t>
            </w:r>
            <w:r w:rsidRPr="00EB74E2">
              <w:rPr>
                <w:rFonts w:cs="Times New Roman"/>
                <w:color w:val="333333"/>
              </w:rPr>
              <w:t>t n</w:t>
            </w:r>
            <w:r w:rsidRPr="00EB74E2">
              <w:rPr>
                <w:rFonts w:cs="Times New Roman"/>
                <w:color w:val="333333"/>
                <w:spacing w:val="-1"/>
              </w:rPr>
              <w:t>ư</w:t>
            </w:r>
            <w:r w:rsidRPr="00EB74E2">
              <w:rPr>
                <w:rFonts w:cs="Times New Roman"/>
                <w:color w:val="333333"/>
                <w:spacing w:val="2"/>
              </w:rPr>
              <w:t>ớ</w:t>
            </w:r>
            <w:r w:rsidRPr="00EB74E2">
              <w:rPr>
                <w:rFonts w:cs="Times New Roman"/>
                <w:color w:val="333333"/>
              </w:rPr>
              <w:t>c</w:t>
            </w:r>
            <w:r w:rsidRPr="00EB74E2">
              <w:rPr>
                <w:rFonts w:cs="Times New Roman"/>
                <w:color w:val="333333"/>
                <w:spacing w:val="-1"/>
              </w:rPr>
              <w:t> </w:t>
            </w:r>
            <w:r w:rsidRPr="00EB74E2">
              <w:rPr>
                <w:rFonts w:cs="Times New Roman"/>
                <w:color w:val="333333"/>
              </w:rPr>
              <w:t>n</w:t>
            </w:r>
            <w:r w:rsidRPr="00EB74E2">
              <w:rPr>
                <w:rFonts w:cs="Times New Roman"/>
                <w:color w:val="333333"/>
                <w:spacing w:val="1"/>
              </w:rPr>
              <w:t>h</w:t>
            </w:r>
            <w:r w:rsidRPr="00EB74E2">
              <w:rPr>
                <w:rFonts w:cs="Times New Roman"/>
                <w:color w:val="333333"/>
              </w:rPr>
              <w:t>ẹ</w:t>
            </w:r>
          </w:p>
        </w:tc>
        <w:tc>
          <w:tcPr>
            <w:tcW w:w="1417" w:type="dxa"/>
          </w:tcPr>
          <w:p w14:paraId="288B80F3" w14:textId="77777777" w:rsidR="00EB74E2" w:rsidRPr="00EB74E2" w:rsidRDefault="00EB74E2" w:rsidP="00EB74E2">
            <w:pPr>
              <w:spacing w:line="297" w:lineRule="atLeast"/>
              <w:rPr>
                <w:rFonts w:cs="Times New Roman"/>
                <w:color w:val="333333"/>
              </w:rPr>
            </w:pPr>
            <w:r w:rsidRPr="00EB74E2">
              <w:rPr>
                <w:rFonts w:cs="Times New Roman"/>
                <w:color w:val="333333"/>
                <w:spacing w:val="-1"/>
              </w:rPr>
              <w:t>B</w:t>
            </w:r>
            <w:r w:rsidRPr="00EB74E2">
              <w:rPr>
                <w:rFonts w:cs="Times New Roman"/>
                <w:color w:val="333333"/>
              </w:rPr>
              <w:t>ỏ</w:t>
            </w:r>
            <w:r w:rsidRPr="00EB74E2">
              <w:rPr>
                <w:rFonts w:cs="Times New Roman"/>
                <w:color w:val="333333"/>
                <w:spacing w:val="-2"/>
              </w:rPr>
              <w:t> </w:t>
            </w:r>
            <w:r w:rsidRPr="00EB74E2">
              <w:rPr>
                <w:rFonts w:cs="Times New Roman"/>
                <w:color w:val="333333"/>
                <w:spacing w:val="1"/>
              </w:rPr>
              <w:t>ă</w:t>
            </w:r>
            <w:r w:rsidRPr="00EB74E2">
              <w:rPr>
                <w:rFonts w:cs="Times New Roman"/>
                <w:color w:val="333333"/>
              </w:rPr>
              <w:t>n</w:t>
            </w:r>
          </w:p>
          <w:p w14:paraId="0ADEA925" w14:textId="77777777" w:rsidR="00EB74E2" w:rsidRPr="00EB74E2" w:rsidRDefault="00EB74E2" w:rsidP="00EB74E2">
            <w:pPr>
              <w:pStyle w:val="ListParagraph"/>
              <w:ind w:left="0"/>
              <w:rPr>
                <w:rFonts w:cs="Times New Roman"/>
              </w:rPr>
            </w:pPr>
            <w:r w:rsidRPr="00EB74E2">
              <w:rPr>
                <w:rFonts w:cs="Times New Roman"/>
                <w:color w:val="333333"/>
                <w:spacing w:val="1"/>
              </w:rPr>
              <w:t>Mấ</w:t>
            </w:r>
            <w:r w:rsidRPr="00EB74E2">
              <w:rPr>
                <w:rFonts w:cs="Times New Roman"/>
                <w:color w:val="333333"/>
              </w:rPr>
              <w:t>t n</w:t>
            </w:r>
            <w:r w:rsidRPr="00EB74E2">
              <w:rPr>
                <w:rFonts w:cs="Times New Roman"/>
                <w:color w:val="333333"/>
                <w:spacing w:val="-1"/>
              </w:rPr>
              <w:t>ư</w:t>
            </w:r>
            <w:r w:rsidRPr="00EB74E2">
              <w:rPr>
                <w:rFonts w:cs="Times New Roman"/>
                <w:color w:val="333333"/>
                <w:spacing w:val="2"/>
              </w:rPr>
              <w:t>ớ</w:t>
            </w:r>
            <w:r w:rsidRPr="00EB74E2">
              <w:rPr>
                <w:rFonts w:cs="Times New Roman"/>
                <w:color w:val="333333"/>
              </w:rPr>
              <w:t>c</w:t>
            </w:r>
          </w:p>
        </w:tc>
        <w:tc>
          <w:tcPr>
            <w:tcW w:w="746" w:type="dxa"/>
          </w:tcPr>
          <w:p w14:paraId="1B0BB321" w14:textId="77777777" w:rsidR="00EB74E2" w:rsidRPr="00EB74E2" w:rsidRDefault="00EB74E2" w:rsidP="00EB74E2">
            <w:pPr>
              <w:pStyle w:val="ListParagraph"/>
              <w:ind w:left="0"/>
              <w:rPr>
                <w:rFonts w:cs="Times New Roman"/>
              </w:rPr>
            </w:pPr>
          </w:p>
        </w:tc>
      </w:tr>
      <w:tr w:rsidR="00EB74E2" w:rsidRPr="00304C0C" w14:paraId="0CAC136B" w14:textId="77777777" w:rsidTr="0062787B">
        <w:tc>
          <w:tcPr>
            <w:tcW w:w="1376" w:type="dxa"/>
          </w:tcPr>
          <w:p w14:paraId="7F27B730" w14:textId="77777777" w:rsidR="00EB74E2" w:rsidRPr="00EB74E2" w:rsidRDefault="00EB74E2" w:rsidP="00EB74E2">
            <w:pPr>
              <w:pStyle w:val="ListParagraph"/>
              <w:ind w:left="0"/>
              <w:rPr>
                <w:rFonts w:cs="Times New Roman"/>
              </w:rPr>
            </w:pPr>
          </w:p>
        </w:tc>
        <w:tc>
          <w:tcPr>
            <w:tcW w:w="970" w:type="dxa"/>
          </w:tcPr>
          <w:p w14:paraId="31ABA05A" w14:textId="77777777" w:rsidR="00EB74E2" w:rsidRPr="00EB74E2" w:rsidRDefault="00EB74E2" w:rsidP="00EB74E2">
            <w:pPr>
              <w:pStyle w:val="ListParagraph"/>
              <w:ind w:left="0"/>
              <w:rPr>
                <w:rFonts w:cs="Times New Roman"/>
              </w:rPr>
            </w:pPr>
            <w:r w:rsidRPr="00EB74E2">
              <w:rPr>
                <w:rFonts w:cs="Times New Roman"/>
                <w:color w:val="333333"/>
                <w:spacing w:val="4"/>
              </w:rPr>
              <w:t>P</w:t>
            </w:r>
            <w:r w:rsidRPr="00EB74E2">
              <w:rPr>
                <w:rFonts w:cs="Times New Roman"/>
                <w:color w:val="333333"/>
              </w:rPr>
              <w:t>hổi</w:t>
            </w:r>
            <w:r w:rsidRPr="00EB74E2">
              <w:rPr>
                <w:rFonts w:cs="Times New Roman"/>
                <w:color w:val="333333"/>
                <w:spacing w:val="-4"/>
              </w:rPr>
              <w:t> </w:t>
            </w:r>
            <w:r w:rsidRPr="00EB74E2">
              <w:rPr>
                <w:rFonts w:cs="Times New Roman"/>
                <w:color w:val="333333"/>
                <w:spacing w:val="1"/>
              </w:rPr>
              <w:t>c</w:t>
            </w:r>
            <w:r w:rsidRPr="00EB74E2">
              <w:rPr>
                <w:rFonts w:cs="Times New Roman"/>
                <w:color w:val="333333"/>
              </w:rPr>
              <w:t>ó</w:t>
            </w:r>
            <w:r w:rsidRPr="00EB74E2">
              <w:rPr>
                <w:rFonts w:cs="Times New Roman"/>
                <w:color w:val="333333"/>
                <w:spacing w:val="-1"/>
              </w:rPr>
              <w:t> </w:t>
            </w:r>
            <w:r w:rsidRPr="00EB74E2">
              <w:rPr>
                <w:rFonts w:cs="Times New Roman"/>
                <w:color w:val="333333"/>
                <w:spacing w:val="2"/>
              </w:rPr>
              <w:t>r</w:t>
            </w:r>
            <w:r w:rsidRPr="00EB74E2">
              <w:rPr>
                <w:rFonts w:cs="Times New Roman"/>
                <w:color w:val="333333"/>
                <w:spacing w:val="1"/>
              </w:rPr>
              <w:t>a</w:t>
            </w:r>
            <w:r w:rsidRPr="00EB74E2">
              <w:rPr>
                <w:rFonts w:cs="Times New Roman"/>
                <w:color w:val="333333"/>
              </w:rPr>
              <w:t>n</w:t>
            </w:r>
          </w:p>
        </w:tc>
        <w:tc>
          <w:tcPr>
            <w:tcW w:w="1417" w:type="dxa"/>
          </w:tcPr>
          <w:p w14:paraId="1A82BBF2" w14:textId="77777777" w:rsidR="00EB74E2" w:rsidRPr="00EB74E2" w:rsidRDefault="00EB74E2" w:rsidP="00EB74E2">
            <w:pPr>
              <w:rPr>
                <w:rFonts w:cs="Times New Roman"/>
              </w:rPr>
            </w:pPr>
            <w:r w:rsidRPr="00EB74E2">
              <w:rPr>
                <w:rFonts w:cs="Times New Roman"/>
              </w:rPr>
              <w:t>Vẻ mặt nhiễm độc</w:t>
            </w:r>
          </w:p>
          <w:p w14:paraId="2470FCDF" w14:textId="77777777" w:rsidR="00EB74E2" w:rsidRPr="00EB74E2" w:rsidRDefault="00EB74E2" w:rsidP="00EB74E2">
            <w:pPr>
              <w:rPr>
                <w:rFonts w:cs="Times New Roman"/>
              </w:rPr>
            </w:pPr>
            <w:r w:rsidRPr="00EB74E2">
              <w:rPr>
                <w:rFonts w:cs="Times New Roman"/>
              </w:rPr>
              <w:t>Ra nhiều mồ hôi</w:t>
            </w:r>
          </w:p>
          <w:p w14:paraId="39F6C371" w14:textId="1DA1B534" w:rsidR="00EB74E2" w:rsidRPr="00EB74E2" w:rsidRDefault="00EB74E2" w:rsidP="00EB74E2">
            <w:pPr>
              <w:pStyle w:val="ListParagraph"/>
              <w:ind w:left="0"/>
              <w:rPr>
                <w:rFonts w:cs="Times New Roman"/>
              </w:rPr>
            </w:pPr>
            <w:r w:rsidRPr="00EB74E2">
              <w:rPr>
                <w:rFonts w:cs="Times New Roman"/>
              </w:rPr>
              <w:t>Kích thích</w:t>
            </w:r>
          </w:p>
        </w:tc>
        <w:tc>
          <w:tcPr>
            <w:tcW w:w="746" w:type="dxa"/>
          </w:tcPr>
          <w:p w14:paraId="4AB4945A" w14:textId="77777777" w:rsidR="00EB74E2" w:rsidRPr="00EB74E2" w:rsidRDefault="00EB74E2" w:rsidP="00EB74E2">
            <w:pPr>
              <w:pStyle w:val="ListParagraph"/>
              <w:ind w:left="0"/>
              <w:rPr>
                <w:rFonts w:cs="Times New Roman"/>
              </w:rPr>
            </w:pPr>
          </w:p>
        </w:tc>
      </w:tr>
    </w:tbl>
    <w:p w14:paraId="4FB718D6" w14:textId="77185673" w:rsidR="00EB74E2" w:rsidRPr="00EB74E2" w:rsidRDefault="00EB74E2" w:rsidP="00EB74E2">
      <w:pPr>
        <w:spacing w:after="0"/>
        <w:rPr>
          <w:rFonts w:cs="Times New Roman"/>
          <w:b/>
          <w:bCs/>
          <w:szCs w:val="20"/>
        </w:rPr>
      </w:pPr>
      <w:r w:rsidRPr="00EB74E2">
        <w:rPr>
          <w:rFonts w:cs="Times New Roman"/>
          <w:b/>
          <w:bCs/>
          <w:szCs w:val="20"/>
        </w:rPr>
        <w:t>85. Chẩn đoán phân biệt với viêm tiểu phế quản.</w:t>
      </w:r>
    </w:p>
    <w:p w14:paraId="3E40A12F" w14:textId="77777777" w:rsidR="00EB74E2" w:rsidRPr="00EB74E2" w:rsidRDefault="00EB74E2" w:rsidP="00EB74E2">
      <w:pPr>
        <w:spacing w:after="0"/>
        <w:rPr>
          <w:rFonts w:cs="Times New Roman"/>
          <w:szCs w:val="20"/>
        </w:rPr>
      </w:pPr>
      <w:r w:rsidRPr="00EB74E2">
        <w:rPr>
          <w:rFonts w:cs="Times New Roman"/>
          <w:szCs w:val="20"/>
        </w:rPr>
        <w:t>+  Hen phế quản: rất khó phân biệt với những cơn hen đầu tiên, cần dựa vào tiền sử dị ứng bản thân và gia đình, đáp ứng với thuốc giãn phế quản, xét nghiệm máu tăng bạch cầu ái toan, có thể IgE trong máu tăng. Với trẻ trên 18 tháng cần nghĩ đến hen dù là cơn đầu.</w:t>
      </w:r>
    </w:p>
    <w:p w14:paraId="507460F0" w14:textId="77777777" w:rsidR="00EB74E2" w:rsidRPr="00EB74E2" w:rsidRDefault="00EB74E2" w:rsidP="00EB74E2">
      <w:pPr>
        <w:spacing w:after="0"/>
        <w:rPr>
          <w:rFonts w:cs="Times New Roman"/>
          <w:szCs w:val="20"/>
        </w:rPr>
      </w:pPr>
      <w:r w:rsidRPr="00EB74E2">
        <w:rPr>
          <w:rFonts w:cs="Times New Roman"/>
          <w:szCs w:val="20"/>
        </w:rPr>
        <w:t>+  Viêm phế quản phổi: Bệnh nhân có hội chứng nhiễm khuẩn (Sốt cao, tăng bạch cầu trung tính, CRP tăng), phổi nghe có ran ẩm nhỏ hạt, X quang có hình ảnh tổn thương nhu mô phổi.</w:t>
      </w:r>
    </w:p>
    <w:p w14:paraId="1BB7C15D" w14:textId="57C3A51C" w:rsidR="00EB74E2" w:rsidRPr="00EB74E2" w:rsidRDefault="00EB74E2" w:rsidP="00EB74E2">
      <w:pPr>
        <w:spacing w:after="0"/>
        <w:rPr>
          <w:rFonts w:cs="Times New Roman"/>
          <w:szCs w:val="20"/>
        </w:rPr>
      </w:pPr>
      <w:r w:rsidRPr="00EB74E2">
        <w:rPr>
          <w:rFonts w:cs="Times New Roman"/>
          <w:szCs w:val="20"/>
        </w:rPr>
        <w:t xml:space="preserve">+  Ho gà: </w:t>
      </w:r>
      <w:r w:rsidR="00FF5580">
        <w:rPr>
          <w:rFonts w:cs="Times New Roman"/>
          <w:szCs w:val="20"/>
        </w:rPr>
        <w:t>H</w:t>
      </w:r>
      <w:r w:rsidRPr="00EB74E2">
        <w:rPr>
          <w:rFonts w:cs="Times New Roman"/>
          <w:szCs w:val="20"/>
        </w:rPr>
        <w:t>o cơn kéo dài, sau ho trẻ có thể tím tái, ngoài cơn ho trẻ  bình thường. Bạch cầu tăng, lympho tăng. Nghe phổi không có ran.</w:t>
      </w:r>
    </w:p>
    <w:p w14:paraId="40058B65" w14:textId="77302EA2" w:rsidR="00EB74E2" w:rsidRDefault="00EB74E2" w:rsidP="00EB74E2">
      <w:pPr>
        <w:spacing w:after="0"/>
        <w:rPr>
          <w:rFonts w:cs="Times New Roman"/>
          <w:szCs w:val="20"/>
        </w:rPr>
      </w:pPr>
      <w:r w:rsidRPr="00EB74E2">
        <w:rPr>
          <w:rFonts w:cs="Times New Roman"/>
          <w:szCs w:val="20"/>
        </w:rPr>
        <w:t>+  Mềm sụn thanh quản: thường xuất hiện vào tháng thứ hai sau sinh, khi thở có tiếng thở rít.</w:t>
      </w:r>
    </w:p>
    <w:p w14:paraId="309EAF73" w14:textId="2D9F17F8" w:rsidR="00886E89" w:rsidRPr="00886E89" w:rsidRDefault="00886E89" w:rsidP="00886E89">
      <w:pPr>
        <w:spacing w:after="0"/>
        <w:rPr>
          <w:rFonts w:cs="Times New Roman"/>
          <w:b/>
          <w:bCs/>
          <w:szCs w:val="20"/>
        </w:rPr>
      </w:pPr>
      <w:r w:rsidRPr="00886E89">
        <w:rPr>
          <w:rFonts w:cs="Times New Roman"/>
          <w:b/>
          <w:bCs/>
          <w:szCs w:val="20"/>
        </w:rPr>
        <w:t>86. Khuyến cáo của bộ y tế dùng thuốc cho trẻ viêm phổi (cf3+aminosid). Tại sao dùng thuốc cephalosporin3 mà không dùng thuốc khác?</w:t>
      </w:r>
    </w:p>
    <w:p w14:paraId="52BD9A4E" w14:textId="3FCEB3E3" w:rsidR="00886E89" w:rsidRPr="00886E89" w:rsidRDefault="00886E89" w:rsidP="00886E89">
      <w:pPr>
        <w:spacing w:after="0"/>
        <w:rPr>
          <w:rFonts w:cs="Times New Roman"/>
          <w:szCs w:val="20"/>
        </w:rPr>
      </w:pPr>
      <w:r w:rsidRPr="00886E89">
        <w:rPr>
          <w:rFonts w:cs="Times New Roman"/>
          <w:szCs w:val="20"/>
        </w:rPr>
        <w:t>- Cephalosporin thế hệ 3 bao gồm các thuốc cefotaxim, cefixim, cefoperazon, ceftazidim, ceftizoxim, ceftriaxon</w:t>
      </w:r>
      <w:r w:rsidR="000A30B4">
        <w:rPr>
          <w:rFonts w:cs="Times New Roman"/>
          <w:szCs w:val="20"/>
        </w:rPr>
        <w:t>, v.v.</w:t>
      </w:r>
      <w:r w:rsidRPr="00886E89">
        <w:rPr>
          <w:rFonts w:cs="Times New Roman"/>
          <w:szCs w:val="20"/>
        </w:rPr>
        <w:t xml:space="preserve"> Những loại thuốc này có tác dụng tốt trên vi khuẩn gram âm, bền vững với beta lactamase và đạt được nồng độ diệt khuẩn trong dịch não tủy. Tuy nhiên, trên vi khuẩn gram dương thì tác dụng kém penicilin và cephalosporin thế hệ 1. Thuốc tác dụng cả với P.aeruginosa, trong đó tốt nhất là ceftazidim và cefoperazon. Kháng sinh nhóm Aminosid hay Aminoglycosid là họ kháng sinh có nhiều tính chất tương đồng giữa các thuốc trong nhóm về hiệu quả điều trị nhiễm khuẩn nặng trên các loại vi khuẩn gram dương và âm. Aminosid đều được sử dụng phối hợp với các kháng sinh khác nhằm mục đích:</w:t>
      </w:r>
    </w:p>
    <w:p w14:paraId="6F9395CF" w14:textId="77777777" w:rsidR="00886E89" w:rsidRPr="00886E89" w:rsidRDefault="00886E89" w:rsidP="00886E89">
      <w:pPr>
        <w:spacing w:after="0"/>
        <w:rPr>
          <w:rFonts w:cs="Times New Roman"/>
          <w:szCs w:val="20"/>
        </w:rPr>
      </w:pPr>
      <w:r w:rsidRPr="00886E89">
        <w:rPr>
          <w:rFonts w:cs="Times New Roman"/>
          <w:szCs w:val="20"/>
        </w:rPr>
        <w:t>+ Tăng cường tác dụng hiệp đồng diệt khuẩn</w:t>
      </w:r>
    </w:p>
    <w:p w14:paraId="0BE71FF6" w14:textId="77777777" w:rsidR="00886E89" w:rsidRPr="00886E89" w:rsidRDefault="00886E89" w:rsidP="00886E89">
      <w:pPr>
        <w:spacing w:after="0"/>
        <w:rPr>
          <w:rFonts w:cs="Times New Roman"/>
          <w:szCs w:val="20"/>
        </w:rPr>
      </w:pPr>
      <w:r w:rsidRPr="00886E89">
        <w:rPr>
          <w:rFonts w:cs="Times New Roman"/>
          <w:szCs w:val="20"/>
        </w:rPr>
        <w:t>+ Dự phòng xuất hiện kháng thuốc</w:t>
      </w:r>
    </w:p>
    <w:p w14:paraId="3CC1DA4A" w14:textId="77777777" w:rsidR="00886E89" w:rsidRPr="00886E89" w:rsidRDefault="00886E89" w:rsidP="00886E89">
      <w:pPr>
        <w:spacing w:after="0"/>
        <w:rPr>
          <w:rFonts w:cs="Times New Roman"/>
          <w:szCs w:val="20"/>
        </w:rPr>
      </w:pPr>
      <w:r w:rsidRPr="00886E89">
        <w:rPr>
          <w:rFonts w:cs="Times New Roman"/>
          <w:szCs w:val="20"/>
        </w:rPr>
        <w:t>+ Mở rộng phổ kháng khuẩn</w:t>
      </w:r>
    </w:p>
    <w:p w14:paraId="73E00C04" w14:textId="77777777" w:rsidR="00886E89" w:rsidRPr="00886E89" w:rsidRDefault="00886E89" w:rsidP="00886E89">
      <w:pPr>
        <w:spacing w:after="0"/>
        <w:rPr>
          <w:rFonts w:cs="Times New Roman"/>
          <w:szCs w:val="20"/>
        </w:rPr>
      </w:pPr>
      <w:r w:rsidRPr="00886E89">
        <w:rPr>
          <w:rFonts w:cs="Times New Roman"/>
          <w:szCs w:val="20"/>
        </w:rPr>
        <w:t>- Ở VN, vi khuẩn gây bệnh thường là HI Vi khuẩn haemophilus influenzae là vi khuẩn nhỏ, gram âm nên dùng Cf3.</w:t>
      </w:r>
    </w:p>
    <w:p w14:paraId="7539EC10" w14:textId="49F03608" w:rsidR="00886E89" w:rsidRPr="00886E89" w:rsidRDefault="00886E89" w:rsidP="00886E89">
      <w:pPr>
        <w:spacing w:after="0"/>
        <w:rPr>
          <w:rFonts w:cs="Times New Roman"/>
          <w:b/>
          <w:bCs/>
          <w:szCs w:val="20"/>
        </w:rPr>
      </w:pPr>
      <w:r w:rsidRPr="00886E89">
        <w:rPr>
          <w:rFonts w:cs="Times New Roman"/>
          <w:b/>
          <w:bCs/>
          <w:szCs w:val="20"/>
        </w:rPr>
        <w:t>87. Khó thở thanh quản có mấy độ? Tiêu chuẩn chẩn đoán? Điều trị? Chẩn đoán phân biệt?</w:t>
      </w:r>
    </w:p>
    <w:p w14:paraId="4A221055" w14:textId="77777777" w:rsidR="00886E89" w:rsidRPr="00886E89" w:rsidRDefault="00886E89" w:rsidP="00886E89">
      <w:pPr>
        <w:spacing w:after="0"/>
        <w:rPr>
          <w:rFonts w:cs="Times New Roman"/>
          <w:szCs w:val="20"/>
        </w:rPr>
      </w:pPr>
      <w:r w:rsidRPr="00886E89">
        <w:rPr>
          <w:rFonts w:cs="Times New Roman"/>
          <w:szCs w:val="20"/>
        </w:rPr>
        <w:t>- Khó thở thanh quản được coi như một cấp cứu hô hấp ở trẻ em.</w:t>
      </w:r>
    </w:p>
    <w:p w14:paraId="17D963B9" w14:textId="77777777" w:rsidR="00886E89" w:rsidRPr="00886E89" w:rsidRDefault="00886E89" w:rsidP="00886E89">
      <w:pPr>
        <w:spacing w:after="0"/>
        <w:rPr>
          <w:rFonts w:cs="Times New Roman"/>
          <w:szCs w:val="20"/>
        </w:rPr>
      </w:pPr>
      <w:r w:rsidRPr="00886E89">
        <w:rPr>
          <w:rFonts w:cs="Times New Roman"/>
          <w:szCs w:val="20"/>
        </w:rPr>
        <w:t>a. Chẩn đoán xác định</w:t>
      </w:r>
    </w:p>
    <w:p w14:paraId="09D377B1" w14:textId="77777777" w:rsidR="00886E89" w:rsidRPr="00886E89" w:rsidRDefault="00886E89" w:rsidP="00886E89">
      <w:pPr>
        <w:spacing w:after="0"/>
        <w:rPr>
          <w:rFonts w:cs="Times New Roman"/>
          <w:szCs w:val="20"/>
        </w:rPr>
      </w:pPr>
      <w:r w:rsidRPr="00886E89">
        <w:rPr>
          <w:rFonts w:cs="Times New Roman"/>
          <w:szCs w:val="20"/>
        </w:rPr>
        <w:lastRenderedPageBreak/>
        <w:t>Chủ yếu dựa vào lâm sàng để chẩn đoán khó thở thanh quản.</w:t>
      </w:r>
    </w:p>
    <w:p w14:paraId="10A37FB8" w14:textId="77777777" w:rsidR="00886E89" w:rsidRPr="00886E89" w:rsidRDefault="00886E89" w:rsidP="00886E89">
      <w:pPr>
        <w:spacing w:after="0"/>
        <w:rPr>
          <w:rFonts w:cs="Times New Roman"/>
          <w:szCs w:val="20"/>
        </w:rPr>
      </w:pPr>
      <w:r w:rsidRPr="00886E89">
        <w:rPr>
          <w:rFonts w:cs="Times New Roman"/>
          <w:szCs w:val="20"/>
        </w:rPr>
        <w:t>- Có 3 triệu chứng cơ bản, cổ điển là :</w:t>
      </w:r>
    </w:p>
    <w:p w14:paraId="6B677515" w14:textId="77777777" w:rsidR="00886E89" w:rsidRPr="00886E89" w:rsidRDefault="00886E89" w:rsidP="00886E89">
      <w:pPr>
        <w:spacing w:after="0"/>
        <w:rPr>
          <w:rFonts w:cs="Times New Roman"/>
          <w:szCs w:val="20"/>
        </w:rPr>
      </w:pPr>
      <w:r w:rsidRPr="00886E89">
        <w:rPr>
          <w:rFonts w:cs="Times New Roman"/>
          <w:szCs w:val="20"/>
        </w:rPr>
        <w:t>+ Khó thở thì hít vào, khó thở chậm.</w:t>
      </w:r>
    </w:p>
    <w:p w14:paraId="7B038C27" w14:textId="77777777" w:rsidR="00886E89" w:rsidRPr="00886E89" w:rsidRDefault="00886E89" w:rsidP="00886E89">
      <w:pPr>
        <w:spacing w:after="0"/>
        <w:rPr>
          <w:rFonts w:cs="Times New Roman"/>
          <w:szCs w:val="20"/>
        </w:rPr>
      </w:pPr>
      <w:r w:rsidRPr="00886E89">
        <w:rPr>
          <w:rFonts w:cs="Times New Roman"/>
          <w:szCs w:val="20"/>
        </w:rPr>
        <w:t>+ Có tiếng rít thanh quản (Cornage)</w:t>
      </w:r>
    </w:p>
    <w:p w14:paraId="5224B92A" w14:textId="77777777" w:rsidR="00886E89" w:rsidRPr="00886E89" w:rsidRDefault="00886E89" w:rsidP="00886E89">
      <w:pPr>
        <w:spacing w:after="0"/>
        <w:rPr>
          <w:rFonts w:cs="Times New Roman"/>
          <w:szCs w:val="20"/>
        </w:rPr>
      </w:pPr>
      <w:r w:rsidRPr="00886E89">
        <w:rPr>
          <w:rFonts w:cs="Times New Roman"/>
          <w:szCs w:val="20"/>
        </w:rPr>
        <w:t>+ Co kéo cơ hô hấp nhất là lõm ức và rút lõm lồng ngực.</w:t>
      </w:r>
    </w:p>
    <w:p w14:paraId="65E069FB" w14:textId="77777777" w:rsidR="00886E89" w:rsidRPr="00886E89" w:rsidRDefault="00886E89" w:rsidP="00886E89">
      <w:pPr>
        <w:spacing w:after="0"/>
        <w:rPr>
          <w:rFonts w:cs="Times New Roman"/>
          <w:szCs w:val="20"/>
        </w:rPr>
      </w:pPr>
      <w:r w:rsidRPr="00886E89">
        <w:rPr>
          <w:rFonts w:cs="Times New Roman"/>
          <w:szCs w:val="20"/>
        </w:rPr>
        <w:t>- Có 4 triệu chứng phụ hay gặp :</w:t>
      </w:r>
    </w:p>
    <w:p w14:paraId="6D4EA756" w14:textId="77777777" w:rsidR="00886E89" w:rsidRPr="00886E89" w:rsidRDefault="00886E89" w:rsidP="00886E89">
      <w:pPr>
        <w:spacing w:after="0"/>
        <w:rPr>
          <w:rFonts w:cs="Times New Roman"/>
          <w:szCs w:val="20"/>
        </w:rPr>
      </w:pPr>
      <w:r w:rsidRPr="00886E89">
        <w:rPr>
          <w:rFonts w:cs="Times New Roman"/>
          <w:szCs w:val="20"/>
        </w:rPr>
        <w:t>+ Khàn tiếng hay mất tiếng (khi nói, ho, khóc).</w:t>
      </w:r>
    </w:p>
    <w:p w14:paraId="7D767052" w14:textId="77777777" w:rsidR="00886E89" w:rsidRPr="00886E89" w:rsidRDefault="00886E89" w:rsidP="00886E89">
      <w:pPr>
        <w:spacing w:after="0"/>
        <w:rPr>
          <w:rFonts w:cs="Times New Roman"/>
          <w:szCs w:val="20"/>
        </w:rPr>
      </w:pPr>
      <w:r w:rsidRPr="00886E89">
        <w:rPr>
          <w:rFonts w:cs="Times New Roman"/>
          <w:szCs w:val="20"/>
        </w:rPr>
        <w:t>+ Đầu gật gù khi thở, thường ngửa đầu ra sau trong thì hít vào.</w:t>
      </w:r>
    </w:p>
    <w:p w14:paraId="43BFF126" w14:textId="77777777" w:rsidR="00886E89" w:rsidRPr="00886E89" w:rsidRDefault="00886E89" w:rsidP="00886E89">
      <w:pPr>
        <w:spacing w:after="0"/>
        <w:rPr>
          <w:rFonts w:cs="Times New Roman"/>
          <w:szCs w:val="20"/>
        </w:rPr>
      </w:pPr>
      <w:r w:rsidRPr="00886E89">
        <w:rPr>
          <w:rFonts w:cs="Times New Roman"/>
          <w:szCs w:val="20"/>
        </w:rPr>
        <w:t>+ Quan sát thấy sụn thanh quản nhô lên khi hít vào.</w:t>
      </w:r>
    </w:p>
    <w:p w14:paraId="35932648" w14:textId="77777777" w:rsidR="00886E89" w:rsidRPr="00886E89" w:rsidRDefault="00886E89" w:rsidP="00886E89">
      <w:pPr>
        <w:spacing w:after="0"/>
        <w:rPr>
          <w:rFonts w:cs="Times New Roman"/>
          <w:szCs w:val="20"/>
        </w:rPr>
      </w:pPr>
      <w:r w:rsidRPr="00886E89">
        <w:rPr>
          <w:rFonts w:cs="Times New Roman"/>
          <w:szCs w:val="20"/>
        </w:rPr>
        <w:t>+ Nhăn mặt và nở cánh mũi.</w:t>
      </w:r>
    </w:p>
    <w:p w14:paraId="69306C13" w14:textId="77777777" w:rsidR="00886E89" w:rsidRPr="00886E89" w:rsidRDefault="00886E89" w:rsidP="00886E89">
      <w:pPr>
        <w:spacing w:after="0"/>
        <w:rPr>
          <w:rFonts w:cs="Times New Roman"/>
          <w:szCs w:val="20"/>
        </w:rPr>
      </w:pPr>
      <w:r w:rsidRPr="00886E89">
        <w:rPr>
          <w:rFonts w:cs="Times New Roman"/>
          <w:szCs w:val="20"/>
        </w:rPr>
        <w:t>b. Chẩn đoán mức độ</w:t>
      </w:r>
    </w:p>
    <w:p w14:paraId="01AEFF88" w14:textId="77777777" w:rsidR="00886E89" w:rsidRPr="00886E89" w:rsidRDefault="00886E89" w:rsidP="00886E89">
      <w:pPr>
        <w:spacing w:after="0"/>
        <w:rPr>
          <w:rFonts w:cs="Times New Roman"/>
          <w:szCs w:val="20"/>
        </w:rPr>
      </w:pPr>
      <w:r w:rsidRPr="00886E89">
        <w:rPr>
          <w:rFonts w:cs="Times New Roman"/>
          <w:szCs w:val="20"/>
        </w:rPr>
        <w:t>- Đánh giá mức độ khó thở thanh quản rất quan trọng. Điều này giúp cho tiên lượng và có thái độ xử trí kịp thời. Có 3 mức độ khó thở thanh quản theo 3 mức nặng nhẹ:</w:t>
      </w:r>
    </w:p>
    <w:p w14:paraId="318DA3BA" w14:textId="77777777" w:rsidR="00886E89" w:rsidRPr="00886E89" w:rsidRDefault="00886E89" w:rsidP="00886E89">
      <w:pPr>
        <w:spacing w:after="0"/>
        <w:rPr>
          <w:rFonts w:cs="Times New Roman"/>
          <w:szCs w:val="20"/>
        </w:rPr>
      </w:pPr>
      <w:r w:rsidRPr="00886E89">
        <w:rPr>
          <w:rFonts w:cs="Times New Roman"/>
          <w:szCs w:val="20"/>
        </w:rPr>
        <w:t>- Độ 1:</w:t>
      </w:r>
    </w:p>
    <w:p w14:paraId="21CEED91" w14:textId="77777777" w:rsidR="00886E89" w:rsidRPr="00886E89" w:rsidRDefault="00886E89" w:rsidP="00886E89">
      <w:pPr>
        <w:spacing w:after="0"/>
        <w:rPr>
          <w:rFonts w:cs="Times New Roman"/>
          <w:szCs w:val="20"/>
        </w:rPr>
      </w:pPr>
      <w:r w:rsidRPr="00886E89">
        <w:rPr>
          <w:rFonts w:cs="Times New Roman"/>
          <w:szCs w:val="20"/>
        </w:rPr>
        <w:t>+ Khàn và rè tiếng khi khóc, nói.</w:t>
      </w:r>
    </w:p>
    <w:p w14:paraId="1A7C99BD" w14:textId="77777777" w:rsidR="00886E89" w:rsidRPr="00886E89" w:rsidRDefault="00886E89" w:rsidP="00886E89">
      <w:pPr>
        <w:spacing w:after="0"/>
        <w:rPr>
          <w:rFonts w:cs="Times New Roman"/>
          <w:szCs w:val="20"/>
        </w:rPr>
      </w:pPr>
      <w:r w:rsidRPr="00886E89">
        <w:rPr>
          <w:rFonts w:cs="Times New Roman"/>
          <w:szCs w:val="20"/>
        </w:rPr>
        <w:t>+ Tiếng ho còn trong hay hơi rè.</w:t>
      </w:r>
    </w:p>
    <w:p w14:paraId="392294C5" w14:textId="77777777" w:rsidR="00886E89" w:rsidRPr="00886E89" w:rsidRDefault="00886E89" w:rsidP="00886E89">
      <w:pPr>
        <w:spacing w:after="0"/>
        <w:rPr>
          <w:rFonts w:cs="Times New Roman"/>
          <w:szCs w:val="20"/>
        </w:rPr>
      </w:pPr>
      <w:r w:rsidRPr="00886E89">
        <w:rPr>
          <w:rFonts w:cs="Times New Roman"/>
          <w:szCs w:val="20"/>
        </w:rPr>
        <w:t>+ Biểu hiện khó thở vào chưa điển hình, tiếng rít thanh quản nhẹ hoặc chưa rõ co kéo cơ hô hấp phụ ít.</w:t>
      </w:r>
    </w:p>
    <w:p w14:paraId="7EB20A60" w14:textId="77777777" w:rsidR="00886E89" w:rsidRPr="00886E89" w:rsidRDefault="00886E89" w:rsidP="00886E89">
      <w:pPr>
        <w:spacing w:after="0"/>
        <w:rPr>
          <w:rFonts w:cs="Times New Roman"/>
          <w:szCs w:val="20"/>
        </w:rPr>
      </w:pPr>
      <w:r w:rsidRPr="00886E89">
        <w:rPr>
          <w:rFonts w:cs="Times New Roman"/>
          <w:szCs w:val="20"/>
        </w:rPr>
        <w:t>+ Tình trạng toàn thân chưa ảnh hưởng.</w:t>
      </w:r>
    </w:p>
    <w:p w14:paraId="0F4509A7" w14:textId="77777777" w:rsidR="00886E89" w:rsidRPr="00886E89" w:rsidRDefault="00886E89" w:rsidP="00886E89">
      <w:pPr>
        <w:spacing w:after="0"/>
        <w:rPr>
          <w:rFonts w:cs="Times New Roman"/>
          <w:szCs w:val="20"/>
        </w:rPr>
      </w:pPr>
      <w:r w:rsidRPr="00886E89">
        <w:rPr>
          <w:rFonts w:cs="Times New Roman"/>
          <w:szCs w:val="20"/>
        </w:rPr>
        <w:t>- Độ 2:</w:t>
      </w:r>
    </w:p>
    <w:p w14:paraId="668FFA0C" w14:textId="77777777" w:rsidR="00886E89" w:rsidRPr="00886E89" w:rsidRDefault="00886E89" w:rsidP="00886E89">
      <w:pPr>
        <w:spacing w:after="0"/>
        <w:rPr>
          <w:rFonts w:cs="Times New Roman"/>
          <w:szCs w:val="20"/>
        </w:rPr>
      </w:pPr>
      <w:r w:rsidRPr="00886E89">
        <w:rPr>
          <w:rFonts w:cs="Times New Roman"/>
          <w:szCs w:val="20"/>
        </w:rPr>
        <w:t>+ Mất tiếng, nói không rõ từ.</w:t>
      </w:r>
    </w:p>
    <w:p w14:paraId="3C7888E8" w14:textId="77777777" w:rsidR="00886E89" w:rsidRPr="00886E89" w:rsidRDefault="00886E89" w:rsidP="00886E89">
      <w:pPr>
        <w:spacing w:after="0"/>
        <w:rPr>
          <w:rFonts w:cs="Times New Roman"/>
          <w:szCs w:val="20"/>
        </w:rPr>
      </w:pPr>
      <w:r w:rsidRPr="00886E89">
        <w:rPr>
          <w:rFonts w:cs="Times New Roman"/>
          <w:szCs w:val="20"/>
        </w:rPr>
        <w:t>+ Tiếng ho ông ổng như chó sủa.</w:t>
      </w:r>
    </w:p>
    <w:p w14:paraId="7729115B" w14:textId="77777777" w:rsidR="00886E89" w:rsidRPr="00886E89" w:rsidRDefault="00886E89" w:rsidP="00886E89">
      <w:pPr>
        <w:spacing w:after="0"/>
        <w:rPr>
          <w:rFonts w:cs="Times New Roman"/>
          <w:szCs w:val="20"/>
        </w:rPr>
      </w:pPr>
      <w:r w:rsidRPr="00886E89">
        <w:rPr>
          <w:rFonts w:cs="Times New Roman"/>
          <w:szCs w:val="20"/>
        </w:rPr>
        <w:t>+ Triệu chứng khó thở thanh quản điển hình tiếng rít thanh quản rõ, co kéo cơ hô hấp mạnh.</w:t>
      </w:r>
    </w:p>
    <w:p w14:paraId="7D8BD188" w14:textId="77777777" w:rsidR="00886E89" w:rsidRPr="00886E89" w:rsidRDefault="00886E89" w:rsidP="00886E89">
      <w:pPr>
        <w:spacing w:after="0"/>
        <w:rPr>
          <w:rFonts w:cs="Times New Roman"/>
          <w:szCs w:val="20"/>
        </w:rPr>
      </w:pPr>
      <w:r w:rsidRPr="00886E89">
        <w:rPr>
          <w:rFonts w:cs="Times New Roman"/>
          <w:szCs w:val="20"/>
        </w:rPr>
        <w:t>+ Trẻ kích thích, vật vã, hốt hoảng, lo sợ.</w:t>
      </w:r>
    </w:p>
    <w:p w14:paraId="77F249CF" w14:textId="77777777" w:rsidR="00886E89" w:rsidRPr="00886E89" w:rsidRDefault="00886E89" w:rsidP="00886E89">
      <w:pPr>
        <w:spacing w:after="0"/>
        <w:rPr>
          <w:rFonts w:cs="Times New Roman"/>
          <w:szCs w:val="20"/>
        </w:rPr>
      </w:pPr>
      <w:r w:rsidRPr="00886E89">
        <w:rPr>
          <w:rFonts w:cs="Times New Roman"/>
          <w:szCs w:val="20"/>
        </w:rPr>
        <w:t>- Độ 3:</w:t>
      </w:r>
    </w:p>
    <w:p w14:paraId="250690B3" w14:textId="77777777" w:rsidR="00886E89" w:rsidRPr="00886E89" w:rsidRDefault="00886E89" w:rsidP="00886E89">
      <w:pPr>
        <w:spacing w:after="0"/>
        <w:rPr>
          <w:rFonts w:cs="Times New Roman"/>
          <w:szCs w:val="20"/>
        </w:rPr>
      </w:pPr>
      <w:r w:rsidRPr="00886E89">
        <w:rPr>
          <w:rFonts w:cs="Times New Roman"/>
          <w:szCs w:val="20"/>
        </w:rPr>
        <w:t>+ Mất tiếng hoàn toàn, khóc hoặc nói không thành tiếng, phào phào.</w:t>
      </w:r>
    </w:p>
    <w:p w14:paraId="07E9D84E" w14:textId="77777777" w:rsidR="00886E89" w:rsidRPr="00886E89" w:rsidRDefault="00886E89" w:rsidP="00886E89">
      <w:pPr>
        <w:spacing w:after="0"/>
        <w:rPr>
          <w:rFonts w:cs="Times New Roman"/>
          <w:szCs w:val="20"/>
        </w:rPr>
      </w:pPr>
      <w:r w:rsidRPr="00886E89">
        <w:rPr>
          <w:rFonts w:cs="Times New Roman"/>
          <w:szCs w:val="20"/>
        </w:rPr>
        <w:t>+ Không ho thành tiếng hoặc không ho được.</w:t>
      </w:r>
    </w:p>
    <w:p w14:paraId="311BE16F" w14:textId="3E7DD1AE" w:rsidR="00886E89" w:rsidRPr="00886E89" w:rsidRDefault="00886E89" w:rsidP="00886E89">
      <w:pPr>
        <w:spacing w:after="0"/>
        <w:rPr>
          <w:rFonts w:cs="Times New Roman"/>
          <w:szCs w:val="20"/>
        </w:rPr>
      </w:pPr>
      <w:r w:rsidRPr="00886E89">
        <w:rPr>
          <w:rFonts w:cs="Times New Roman"/>
          <w:szCs w:val="20"/>
        </w:rPr>
        <w:t xml:space="preserve">+ Triệu chứng khó thở dữ dội, có biểu hiện của tình trạng thiếu </w:t>
      </w:r>
      <w:r w:rsidR="00816068">
        <w:rPr>
          <w:rFonts w:cs="Times New Roman"/>
          <w:szCs w:val="20"/>
        </w:rPr>
        <w:t>o</w:t>
      </w:r>
      <w:r w:rsidRPr="00886E89">
        <w:rPr>
          <w:rFonts w:cs="Times New Roman"/>
          <w:szCs w:val="20"/>
        </w:rPr>
        <w:t>xy nặng. Trẻ có thể tím tái, rối loạn nhịp thở.</w:t>
      </w:r>
    </w:p>
    <w:p w14:paraId="15A4228A" w14:textId="77777777" w:rsidR="00886E89" w:rsidRPr="00886E89" w:rsidRDefault="00886E89" w:rsidP="00886E89">
      <w:pPr>
        <w:spacing w:after="0"/>
        <w:rPr>
          <w:rFonts w:cs="Times New Roman"/>
          <w:szCs w:val="20"/>
        </w:rPr>
      </w:pPr>
      <w:r w:rsidRPr="00886E89">
        <w:rPr>
          <w:rFonts w:cs="Times New Roman"/>
          <w:szCs w:val="20"/>
        </w:rPr>
        <w:t>+ Tình trạng toàn thân bị ảnh hưởng rõ thần kinh (hôn mê, lờ đờ hay vật vã), tim mạch, da tái vã mồ hôi v.v</w:t>
      </w:r>
    </w:p>
    <w:p w14:paraId="54CDB8FC" w14:textId="77777777" w:rsidR="00886E89" w:rsidRPr="00886E89" w:rsidRDefault="00886E89" w:rsidP="00886E89">
      <w:pPr>
        <w:spacing w:after="0"/>
        <w:rPr>
          <w:rFonts w:cs="Times New Roman"/>
          <w:szCs w:val="20"/>
        </w:rPr>
      </w:pPr>
      <w:r w:rsidRPr="00886E89">
        <w:rPr>
          <w:rFonts w:cs="Times New Roman"/>
          <w:szCs w:val="20"/>
        </w:rPr>
        <w:t>c. Chẩn đoán phân biệt</w:t>
      </w:r>
    </w:p>
    <w:p w14:paraId="733E85DE" w14:textId="77777777" w:rsidR="00886E89" w:rsidRPr="00886E89" w:rsidRDefault="00886E89" w:rsidP="00886E89">
      <w:pPr>
        <w:spacing w:after="0"/>
        <w:rPr>
          <w:rFonts w:cs="Times New Roman"/>
          <w:szCs w:val="20"/>
        </w:rPr>
      </w:pPr>
      <w:r w:rsidRPr="00886E89">
        <w:rPr>
          <w:rFonts w:cs="Times New Roman"/>
          <w:szCs w:val="20"/>
        </w:rPr>
        <w:t>- Khó thở do khí quản: BN cúi đầu ra trước để thở.</w:t>
      </w:r>
    </w:p>
    <w:p w14:paraId="40A28C2F" w14:textId="77777777" w:rsidR="00886E89" w:rsidRPr="00886E89" w:rsidRDefault="00886E89" w:rsidP="00886E89">
      <w:pPr>
        <w:spacing w:after="0"/>
        <w:rPr>
          <w:rFonts w:cs="Times New Roman"/>
          <w:szCs w:val="20"/>
        </w:rPr>
      </w:pPr>
      <w:r w:rsidRPr="00886E89">
        <w:rPr>
          <w:rFonts w:cs="Times New Roman"/>
          <w:szCs w:val="20"/>
        </w:rPr>
        <w:t>- Khó thở do hen, COPD: Khó thở ở thì thở ra, thở khò khè, ho, nghe phổi có tiếng rít, tiếng ngáy.</w:t>
      </w:r>
    </w:p>
    <w:p w14:paraId="36E8CEB3" w14:textId="77777777" w:rsidR="00886E89" w:rsidRPr="00886E89" w:rsidRDefault="00886E89" w:rsidP="00886E89">
      <w:pPr>
        <w:spacing w:after="0"/>
        <w:rPr>
          <w:rFonts w:cs="Times New Roman"/>
          <w:szCs w:val="20"/>
        </w:rPr>
      </w:pPr>
      <w:r w:rsidRPr="00886E89">
        <w:rPr>
          <w:rFonts w:cs="Times New Roman"/>
          <w:szCs w:val="20"/>
        </w:rPr>
        <w:t>- Khó thở do phế quản phế viêm: Khó thở 2 thì, thở nhanh nông, phổi có rale ẩm, rale nổ.</w:t>
      </w:r>
    </w:p>
    <w:p w14:paraId="1C4E8AE3" w14:textId="77777777" w:rsidR="00886E89" w:rsidRPr="00886E89" w:rsidRDefault="00886E89" w:rsidP="00886E89">
      <w:pPr>
        <w:spacing w:after="0"/>
        <w:rPr>
          <w:rFonts w:cs="Times New Roman"/>
          <w:szCs w:val="20"/>
        </w:rPr>
      </w:pPr>
      <w:r w:rsidRPr="00886E89">
        <w:rPr>
          <w:rFonts w:cs="Times New Roman"/>
          <w:szCs w:val="20"/>
        </w:rPr>
        <w:t>- Khó thở do tim: Thở nhanh nông, nghe tim có tiếng tim bệnh lý, gan to, tĩnh mạch cổ nổi.</w:t>
      </w:r>
    </w:p>
    <w:p w14:paraId="0C32E27C" w14:textId="506ACE37" w:rsidR="00886E89" w:rsidRPr="00886E89" w:rsidRDefault="00886E89" w:rsidP="00886E89">
      <w:pPr>
        <w:spacing w:after="0"/>
        <w:rPr>
          <w:rFonts w:cs="Times New Roman"/>
          <w:b/>
          <w:bCs/>
          <w:szCs w:val="20"/>
        </w:rPr>
      </w:pPr>
      <w:r w:rsidRPr="00886E89">
        <w:rPr>
          <w:rFonts w:cs="Times New Roman"/>
          <w:b/>
          <w:bCs/>
          <w:szCs w:val="20"/>
        </w:rPr>
        <w:t>88. Tại sao dùng kháng sinh cho BN viêm phổi, dùng kháng sinh gì (cụ thể), tác dụng phụ, v.v theo IMCI và bộ Y tế.</w:t>
      </w:r>
    </w:p>
    <w:p w14:paraId="1727757B" w14:textId="77777777" w:rsidR="00886E89" w:rsidRPr="00886E89" w:rsidRDefault="00886E89" w:rsidP="00886E89">
      <w:pPr>
        <w:spacing w:after="0"/>
        <w:rPr>
          <w:rFonts w:cs="Times New Roman"/>
          <w:szCs w:val="20"/>
        </w:rPr>
      </w:pPr>
      <w:r w:rsidRPr="00886E89">
        <w:rPr>
          <w:rFonts w:cs="Times New Roman"/>
          <w:szCs w:val="20"/>
        </w:rPr>
        <w:t>- Dùng kháng sinh do không loại trừ được do vi khuẩn và ngăn ngừa bội nhiễm.</w:t>
      </w:r>
    </w:p>
    <w:p w14:paraId="5FD2BFA1" w14:textId="77777777" w:rsidR="00886E89" w:rsidRPr="00886E89" w:rsidRDefault="00886E89" w:rsidP="00886E89">
      <w:pPr>
        <w:spacing w:after="0"/>
        <w:rPr>
          <w:rFonts w:cs="Times New Roman"/>
          <w:szCs w:val="20"/>
        </w:rPr>
      </w:pPr>
      <w:r w:rsidRPr="00886E89">
        <w:rPr>
          <w:rFonts w:cs="Times New Roman"/>
          <w:szCs w:val="20"/>
        </w:rPr>
        <w:t>- Kháng sinh (WIP phác đồ bộ Y tế)</w:t>
      </w:r>
    </w:p>
    <w:p w14:paraId="330E7C6C" w14:textId="3B5FC586" w:rsidR="00886E89" w:rsidRPr="00886E89" w:rsidRDefault="00886E89" w:rsidP="00886E89">
      <w:pPr>
        <w:spacing w:after="0"/>
        <w:rPr>
          <w:rFonts w:cs="Times New Roman"/>
          <w:b/>
          <w:bCs/>
          <w:szCs w:val="20"/>
        </w:rPr>
      </w:pPr>
      <w:r w:rsidRPr="00886E89">
        <w:rPr>
          <w:rFonts w:cs="Times New Roman"/>
          <w:b/>
          <w:bCs/>
          <w:szCs w:val="20"/>
        </w:rPr>
        <w:t>89. Phân biệt khò khè và khụt khịt mũi.</w:t>
      </w:r>
    </w:p>
    <w:p w14:paraId="4DC81B84" w14:textId="77777777" w:rsidR="00886E89" w:rsidRPr="00886E89" w:rsidRDefault="00886E89" w:rsidP="00886E89">
      <w:pPr>
        <w:spacing w:after="0"/>
        <w:rPr>
          <w:rFonts w:cs="Times New Roman"/>
          <w:szCs w:val="20"/>
        </w:rPr>
      </w:pPr>
      <w:r w:rsidRPr="00886E89">
        <w:rPr>
          <w:rFonts w:cs="Times New Roman"/>
          <w:szCs w:val="20"/>
        </w:rPr>
        <w:t>- Khò khè là tiếng thở bất thường xảy ra khi trẻ bị tắc nghẽn đường hô hấp dưới. Nghe rõ khi trẻ thở ra, là dấu hiệu nặng ở trẻ sơ sinh hay gặp trong viêm tiểu phế quản, hen phế quản, viêm phế quản, viêm phổi). Khụt khịt là tình trạng phổ biến hơn, thường do tắc nghẽn mũi.</w:t>
      </w:r>
    </w:p>
    <w:p w14:paraId="0E79EBE6" w14:textId="31FD4663" w:rsidR="00886E89" w:rsidRDefault="00886E89" w:rsidP="00886E89">
      <w:pPr>
        <w:spacing w:after="0"/>
        <w:rPr>
          <w:rFonts w:cs="Times New Roman"/>
          <w:szCs w:val="20"/>
        </w:rPr>
      </w:pPr>
      <w:r w:rsidRPr="00886E89">
        <w:rPr>
          <w:rFonts w:cs="Times New Roman"/>
          <w:szCs w:val="20"/>
        </w:rPr>
        <w:t xml:space="preserve">- </w:t>
      </w:r>
      <w:r w:rsidR="004F32A3">
        <w:rPr>
          <w:rFonts w:cs="Times New Roman"/>
          <w:szCs w:val="20"/>
        </w:rPr>
        <w:t>Lý thuyết t</w:t>
      </w:r>
      <w:r w:rsidRPr="00886E89">
        <w:rPr>
          <w:rFonts w:cs="Times New Roman"/>
          <w:szCs w:val="20"/>
        </w:rPr>
        <w:t>rẻ sơ sinh thở chủ yếu bằng mũi, trong khi kích thước lỗ mũi trẻ còn nhỏ và rất dễ bị tắc khi bị cảm ho (làm trẻ thở nghe khụt khịt). Khi này, có thể làm thông thoáng mũi trẻ với 2-3 giọt nước muối nhỏ mũi, sau đó nghe lại. Trẻ bị nghẹt mũi sẽ thở êm hơn sau khi được làm thông thoáng mũi.</w:t>
      </w:r>
      <w:r w:rsidR="004F32A3">
        <w:rPr>
          <w:rFonts w:cs="Times New Roman"/>
          <w:szCs w:val="20"/>
        </w:rPr>
        <w:t xml:space="preserve"> Thực tế người ta nghe khò khè từ dưới ngực lên mũi để nhận định về cường độ tiếng. Khụt khịt mũi cũng thay đổi khi thay đổi tư thế còn khò khè ổn định.</w:t>
      </w:r>
    </w:p>
    <w:p w14:paraId="731B61FB" w14:textId="1ACEDD7A" w:rsidR="0086084A" w:rsidRDefault="0086084A" w:rsidP="00886E89">
      <w:pPr>
        <w:spacing w:after="0"/>
        <w:rPr>
          <w:rFonts w:cs="Times New Roman"/>
          <w:b/>
          <w:bCs/>
          <w:szCs w:val="20"/>
        </w:rPr>
      </w:pPr>
      <w:r w:rsidRPr="0086084A">
        <w:rPr>
          <w:rFonts w:cs="Times New Roman"/>
          <w:b/>
          <w:bCs/>
          <w:szCs w:val="20"/>
        </w:rPr>
        <w:t xml:space="preserve">90. Ho như thế nào là ho nhiều? </w:t>
      </w:r>
      <w:r>
        <w:rPr>
          <w:rFonts w:cs="Times New Roman"/>
          <w:b/>
          <w:bCs/>
          <w:szCs w:val="20"/>
        </w:rPr>
        <w:t xml:space="preserve">Thế nào là ho khan, ho nặng tiếng, ho ông ổng. </w:t>
      </w:r>
      <w:r w:rsidRPr="0086084A">
        <w:rPr>
          <w:rFonts w:cs="Times New Roman"/>
          <w:b/>
          <w:bCs/>
          <w:szCs w:val="20"/>
        </w:rPr>
        <w:t xml:space="preserve">Phòng </w:t>
      </w:r>
      <w:r>
        <w:rPr>
          <w:rFonts w:cs="Times New Roman"/>
          <w:b/>
          <w:bCs/>
          <w:szCs w:val="20"/>
        </w:rPr>
        <w:t>ho</w:t>
      </w:r>
      <w:r w:rsidRPr="0086084A">
        <w:rPr>
          <w:rFonts w:cs="Times New Roman"/>
          <w:b/>
          <w:bCs/>
          <w:szCs w:val="20"/>
        </w:rPr>
        <w:t>?</w:t>
      </w:r>
    </w:p>
    <w:p w14:paraId="0D135AC1" w14:textId="13044A80" w:rsidR="0068295E" w:rsidRDefault="0068295E" w:rsidP="00886E89">
      <w:pPr>
        <w:spacing w:after="0"/>
        <w:rPr>
          <w:rFonts w:cs="Times New Roman"/>
          <w:b/>
          <w:bCs/>
          <w:szCs w:val="20"/>
        </w:rPr>
      </w:pPr>
      <w:r>
        <w:rPr>
          <w:rFonts w:cs="Times New Roman"/>
          <w:b/>
          <w:bCs/>
          <w:szCs w:val="20"/>
        </w:rPr>
        <w:t xml:space="preserve">91. </w:t>
      </w:r>
      <w:r w:rsidRPr="0068295E">
        <w:rPr>
          <w:rFonts w:cs="Times New Roman"/>
          <w:b/>
          <w:bCs/>
          <w:szCs w:val="20"/>
        </w:rPr>
        <w:t>Tại sao trẻ dưới 2 tuổi viêm phổi thường do vi khuẩn?</w:t>
      </w:r>
    </w:p>
    <w:p w14:paraId="26AAC58D" w14:textId="14CF1E32" w:rsidR="002B0DF6" w:rsidRDefault="002B0DF6" w:rsidP="00886E89">
      <w:pPr>
        <w:spacing w:after="0"/>
        <w:rPr>
          <w:rFonts w:cs="Times New Roman"/>
          <w:b/>
          <w:bCs/>
          <w:szCs w:val="20"/>
        </w:rPr>
      </w:pPr>
      <w:r>
        <w:rPr>
          <w:rFonts w:cs="Times New Roman"/>
          <w:b/>
          <w:bCs/>
          <w:szCs w:val="20"/>
        </w:rPr>
        <w:t xml:space="preserve">92. </w:t>
      </w:r>
      <w:r w:rsidRPr="002B0DF6">
        <w:rPr>
          <w:rFonts w:cs="Times New Roman"/>
          <w:b/>
          <w:bCs/>
          <w:szCs w:val="20"/>
        </w:rPr>
        <w:t>Lịch tiêm chủng mở rộng</w:t>
      </w:r>
      <w:r w:rsidR="000D60AE">
        <w:rPr>
          <w:rFonts w:cs="Times New Roman"/>
          <w:b/>
          <w:bCs/>
          <w:szCs w:val="20"/>
        </w:rPr>
        <w:t>.</w:t>
      </w:r>
    </w:p>
    <w:tbl>
      <w:tblPr>
        <w:tblW w:w="5000" w:type="pct"/>
        <w:tblBorders>
          <w:top w:val="single" w:sz="6" w:space="0" w:color="92B0CD"/>
          <w:left w:val="single" w:sz="6" w:space="0" w:color="92B0CD"/>
          <w:bottom w:val="single" w:sz="6" w:space="0" w:color="92B0CD"/>
          <w:right w:val="single" w:sz="6" w:space="0" w:color="92B0CD"/>
        </w:tblBorders>
        <w:shd w:val="clear" w:color="auto" w:fill="FFFFFF"/>
        <w:tblCellMar>
          <w:top w:w="15" w:type="dxa"/>
          <w:left w:w="15" w:type="dxa"/>
          <w:bottom w:w="15" w:type="dxa"/>
          <w:right w:w="15" w:type="dxa"/>
        </w:tblCellMar>
        <w:tblLook w:val="04A0" w:firstRow="1" w:lastRow="0" w:firstColumn="1" w:lastColumn="0" w:noHBand="0" w:noVBand="1"/>
      </w:tblPr>
      <w:tblGrid>
        <w:gridCol w:w="416"/>
        <w:gridCol w:w="603"/>
        <w:gridCol w:w="3484"/>
      </w:tblGrid>
      <w:tr w:rsidR="00277A10" w:rsidRPr="00277A10" w14:paraId="79E83228" w14:textId="77777777" w:rsidTr="00277A10">
        <w:trPr>
          <w:trHeight w:val="990"/>
        </w:trPr>
        <w:tc>
          <w:tcPr>
            <w:tcW w:w="234"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39964F2A" w14:textId="77777777" w:rsidR="00277A10" w:rsidRPr="00CE17F1" w:rsidRDefault="00277A10" w:rsidP="00277A10">
            <w:pPr>
              <w:spacing w:before="150" w:after="150" w:line="240" w:lineRule="auto"/>
              <w:outlineLvl w:val="3"/>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STT</w:t>
            </w:r>
          </w:p>
        </w:tc>
        <w:tc>
          <w:tcPr>
            <w:tcW w:w="784"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5667D7A5" w14:textId="77777777" w:rsidR="00277A10" w:rsidRPr="00CE17F1" w:rsidRDefault="00277A10" w:rsidP="00277A10">
            <w:pPr>
              <w:spacing w:before="150" w:after="150" w:line="240" w:lineRule="auto"/>
              <w:outlineLvl w:val="3"/>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Tuổi của trẻ</w:t>
            </w: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68C8C987" w14:textId="77777777" w:rsidR="00277A10" w:rsidRPr="00CE17F1" w:rsidRDefault="00277A10" w:rsidP="00277A10">
            <w:pPr>
              <w:spacing w:before="150" w:after="150" w:line="240" w:lineRule="auto"/>
              <w:outlineLvl w:val="3"/>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Vắc xin sử dụng</w:t>
            </w:r>
          </w:p>
        </w:tc>
      </w:tr>
      <w:tr w:rsidR="00277A10" w:rsidRPr="00277A10" w14:paraId="2698C58B" w14:textId="77777777" w:rsidTr="00277A10">
        <w:trPr>
          <w:trHeight w:val="360"/>
        </w:trPr>
        <w:tc>
          <w:tcPr>
            <w:tcW w:w="23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5BD91ADF"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1</w:t>
            </w:r>
          </w:p>
        </w:tc>
        <w:tc>
          <w:tcPr>
            <w:tcW w:w="78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32E8BE0C"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Sơ sinh</w:t>
            </w: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25CF8E74"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Viêm gan B (VGB) mũi 0 trong 24 giờ đầu sau sinh</w:t>
            </w:r>
          </w:p>
        </w:tc>
      </w:tr>
      <w:tr w:rsidR="00277A10" w:rsidRPr="00277A10" w14:paraId="1828125E" w14:textId="77777777" w:rsidTr="00277A10">
        <w:trPr>
          <w:trHeight w:val="360"/>
        </w:trPr>
        <w:tc>
          <w:tcPr>
            <w:tcW w:w="23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4DDF3153"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78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0674101A"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2D9A6BD8"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BCG Phòng bệnh lao</w:t>
            </w:r>
          </w:p>
        </w:tc>
      </w:tr>
      <w:tr w:rsidR="00277A10" w:rsidRPr="00277A10" w14:paraId="3E5898D7" w14:textId="77777777" w:rsidTr="00277A10">
        <w:trPr>
          <w:trHeight w:val="360"/>
        </w:trPr>
        <w:tc>
          <w:tcPr>
            <w:tcW w:w="23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54554BE8"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2</w:t>
            </w:r>
          </w:p>
        </w:tc>
        <w:tc>
          <w:tcPr>
            <w:tcW w:w="78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674DE01E"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02 tháng</w:t>
            </w: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319BBAC3"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bạch hầu – ho gà – uốn ván – viêm gan B – Hib  mũi 1 (vắc xin 5 trong 1)</w:t>
            </w:r>
          </w:p>
        </w:tc>
      </w:tr>
      <w:tr w:rsidR="00277A10" w:rsidRPr="00277A10" w14:paraId="566FD69A" w14:textId="77777777" w:rsidTr="00277A10">
        <w:trPr>
          <w:trHeight w:val="360"/>
        </w:trPr>
        <w:tc>
          <w:tcPr>
            <w:tcW w:w="23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67EC4D50"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78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6F5EF4C4"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28E0E2F7"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Uống vắc xin bại liệt lần 1</w:t>
            </w:r>
          </w:p>
        </w:tc>
      </w:tr>
      <w:tr w:rsidR="00277A10" w:rsidRPr="00277A10" w14:paraId="45270089" w14:textId="77777777" w:rsidTr="00277A10">
        <w:trPr>
          <w:trHeight w:val="360"/>
        </w:trPr>
        <w:tc>
          <w:tcPr>
            <w:tcW w:w="23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1B88A69E"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3</w:t>
            </w:r>
          </w:p>
        </w:tc>
        <w:tc>
          <w:tcPr>
            <w:tcW w:w="78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646CB89D"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03 tháng</w:t>
            </w: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39F3483C"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bạch hầu – ho gà – uốn ván – viêm gan B – Hib  mũi 2</w:t>
            </w:r>
          </w:p>
        </w:tc>
      </w:tr>
      <w:tr w:rsidR="00277A10" w:rsidRPr="00277A10" w14:paraId="236FB034" w14:textId="77777777" w:rsidTr="00277A10">
        <w:trPr>
          <w:trHeight w:val="360"/>
        </w:trPr>
        <w:tc>
          <w:tcPr>
            <w:tcW w:w="23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044C6057"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78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0118918C"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26945438"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Uống vắc xin bại liệt lần 2</w:t>
            </w:r>
          </w:p>
        </w:tc>
      </w:tr>
      <w:tr w:rsidR="00277A10" w:rsidRPr="00277A10" w14:paraId="4E8AEEA2" w14:textId="77777777" w:rsidTr="00277A10">
        <w:trPr>
          <w:trHeight w:val="360"/>
        </w:trPr>
        <w:tc>
          <w:tcPr>
            <w:tcW w:w="23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0EC7814A"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4</w:t>
            </w:r>
          </w:p>
        </w:tc>
        <w:tc>
          <w:tcPr>
            <w:tcW w:w="78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16B7AD2B"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04 tháng</w:t>
            </w: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1F7B0C13"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bạch hầu – ho gà – uốn ván – viêm gan B – Hib mũi 3</w:t>
            </w:r>
          </w:p>
        </w:tc>
      </w:tr>
      <w:tr w:rsidR="00277A10" w:rsidRPr="00277A10" w14:paraId="6A2E1741" w14:textId="77777777" w:rsidTr="00277A10">
        <w:trPr>
          <w:trHeight w:val="360"/>
        </w:trPr>
        <w:tc>
          <w:tcPr>
            <w:tcW w:w="23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42F1A81D"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78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4BCB27DE"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4BC5467D"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Uống vắc xin bại liệt lần 3</w:t>
            </w:r>
          </w:p>
        </w:tc>
      </w:tr>
      <w:tr w:rsidR="00277A10" w:rsidRPr="00277A10" w14:paraId="44F45578" w14:textId="77777777" w:rsidTr="00277A10">
        <w:trPr>
          <w:trHeight w:val="360"/>
        </w:trPr>
        <w:tc>
          <w:tcPr>
            <w:tcW w:w="234"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053EFD65"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5</w:t>
            </w:r>
          </w:p>
        </w:tc>
        <w:tc>
          <w:tcPr>
            <w:tcW w:w="784"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5C8BCAEE"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09 tháng</w:t>
            </w: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79F4F1FC"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sởi mũi 1</w:t>
            </w:r>
          </w:p>
        </w:tc>
      </w:tr>
      <w:tr w:rsidR="00277A10" w:rsidRPr="00277A10" w14:paraId="587ADBEA" w14:textId="77777777" w:rsidTr="00277A10">
        <w:trPr>
          <w:trHeight w:val="360"/>
        </w:trPr>
        <w:tc>
          <w:tcPr>
            <w:tcW w:w="234" w:type="pct"/>
            <w:vMerge w:val="restar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6C7FBF6C"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6</w:t>
            </w:r>
          </w:p>
        </w:tc>
        <w:tc>
          <w:tcPr>
            <w:tcW w:w="784" w:type="pct"/>
            <w:vMerge w:val="restar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7BDF8279"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18 tháng</w:t>
            </w: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489D600E"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bạch hầu – ho gà – uốn ván mũi 4</w:t>
            </w:r>
          </w:p>
        </w:tc>
      </w:tr>
      <w:tr w:rsidR="00277A10" w:rsidRPr="00277A10" w14:paraId="6EFFB155" w14:textId="77777777" w:rsidTr="00277A10">
        <w:trPr>
          <w:trHeight w:val="360"/>
        </w:trPr>
        <w:tc>
          <w:tcPr>
            <w:tcW w:w="234" w:type="pct"/>
            <w:vMerge/>
            <w:tcBorders>
              <w:top w:val="single" w:sz="6" w:space="0" w:color="92B0CD"/>
              <w:left w:val="single" w:sz="6" w:space="0" w:color="92B0CD"/>
              <w:bottom w:val="single" w:sz="6" w:space="0" w:color="92B0CD"/>
              <w:right w:val="single" w:sz="6" w:space="0" w:color="92B0CD"/>
            </w:tcBorders>
            <w:shd w:val="clear" w:color="auto" w:fill="FFFFFF"/>
            <w:vAlign w:val="center"/>
            <w:hideMark/>
          </w:tcPr>
          <w:p w14:paraId="7C53903F"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784" w:type="pct"/>
            <w:vMerge/>
            <w:tcBorders>
              <w:top w:val="single" w:sz="6" w:space="0" w:color="92B0CD"/>
              <w:left w:val="single" w:sz="6" w:space="0" w:color="92B0CD"/>
              <w:bottom w:val="single" w:sz="6" w:space="0" w:color="92B0CD"/>
              <w:right w:val="single" w:sz="6" w:space="0" w:color="92B0CD"/>
            </w:tcBorders>
            <w:shd w:val="clear" w:color="auto" w:fill="FFFFFF"/>
            <w:vAlign w:val="center"/>
            <w:hideMark/>
          </w:tcPr>
          <w:p w14:paraId="2CD1C4D6"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06791AA4"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sởi – rubella (MR)</w:t>
            </w:r>
          </w:p>
        </w:tc>
      </w:tr>
      <w:tr w:rsidR="00277A10" w:rsidRPr="00277A10" w14:paraId="5EDEC803" w14:textId="77777777" w:rsidTr="00277A10">
        <w:trPr>
          <w:trHeight w:val="585"/>
        </w:trPr>
        <w:tc>
          <w:tcPr>
            <w:tcW w:w="234" w:type="pct"/>
            <w:vMerge w:val="restar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62430D14"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7</w:t>
            </w:r>
          </w:p>
        </w:tc>
        <w:tc>
          <w:tcPr>
            <w:tcW w:w="784" w:type="pct"/>
            <w:vMerge w:val="restar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41599434"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Từ 12 tháng tuổi</w:t>
            </w: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249763DC"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Viêm não Nhật Bản mũi 1</w:t>
            </w:r>
          </w:p>
        </w:tc>
      </w:tr>
      <w:tr w:rsidR="00277A10" w:rsidRPr="00277A10" w14:paraId="36944135" w14:textId="77777777" w:rsidTr="00277A10">
        <w:trPr>
          <w:trHeight w:val="240"/>
        </w:trPr>
        <w:tc>
          <w:tcPr>
            <w:tcW w:w="234" w:type="pct"/>
            <w:vMerge/>
            <w:tcBorders>
              <w:top w:val="single" w:sz="6" w:space="0" w:color="92B0CD"/>
              <w:left w:val="single" w:sz="6" w:space="0" w:color="92B0CD"/>
              <w:bottom w:val="single" w:sz="6" w:space="0" w:color="92B0CD"/>
              <w:right w:val="single" w:sz="6" w:space="0" w:color="92B0CD"/>
            </w:tcBorders>
            <w:shd w:val="clear" w:color="auto" w:fill="FFFFFF"/>
            <w:vAlign w:val="center"/>
            <w:hideMark/>
          </w:tcPr>
          <w:p w14:paraId="23ABF3CF"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784" w:type="pct"/>
            <w:vMerge/>
            <w:tcBorders>
              <w:top w:val="single" w:sz="6" w:space="0" w:color="92B0CD"/>
              <w:left w:val="single" w:sz="6" w:space="0" w:color="92B0CD"/>
              <w:bottom w:val="single" w:sz="6" w:space="0" w:color="92B0CD"/>
              <w:right w:val="single" w:sz="6" w:space="0" w:color="92B0CD"/>
            </w:tcBorders>
            <w:shd w:val="clear" w:color="auto" w:fill="FFFFFF"/>
            <w:vAlign w:val="center"/>
            <w:hideMark/>
          </w:tcPr>
          <w:p w14:paraId="16B50213"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391D5D62"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Viêm não Nhật Bản mũi 2 (hai tuần sau mũi 1)</w:t>
            </w:r>
          </w:p>
        </w:tc>
      </w:tr>
      <w:tr w:rsidR="00277A10" w:rsidRPr="00277A10" w14:paraId="06B874F5" w14:textId="77777777" w:rsidTr="00277A10">
        <w:trPr>
          <w:trHeight w:val="540"/>
        </w:trPr>
        <w:tc>
          <w:tcPr>
            <w:tcW w:w="23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70966877"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78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553291BE"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100E1140"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Viêm não Nhật Bản mũi 3 (một năm sau mũi 2)</w:t>
            </w:r>
          </w:p>
        </w:tc>
      </w:tr>
      <w:tr w:rsidR="00277A10" w:rsidRPr="00277A10" w14:paraId="241AC2E6" w14:textId="77777777" w:rsidTr="00277A10">
        <w:trPr>
          <w:trHeight w:val="360"/>
        </w:trPr>
        <w:tc>
          <w:tcPr>
            <w:tcW w:w="23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6D6B9106"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8</w:t>
            </w:r>
          </w:p>
        </w:tc>
        <w:tc>
          <w:tcPr>
            <w:tcW w:w="784" w:type="pct"/>
            <w:vMerge w:val="restar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52A791F5"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Từ 2 đến 5 tuổi</w:t>
            </w: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01974ABC"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Uống vắc xin Tả 2 lần (vùng nguy cơ cao)</w:t>
            </w:r>
          </w:p>
        </w:tc>
      </w:tr>
      <w:tr w:rsidR="00277A10" w:rsidRPr="00277A10" w14:paraId="0C884824" w14:textId="77777777" w:rsidTr="00277A10">
        <w:trPr>
          <w:trHeight w:val="514"/>
        </w:trPr>
        <w:tc>
          <w:tcPr>
            <w:tcW w:w="23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31B3B8AA"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784" w:type="pct"/>
            <w:vMerge/>
            <w:tcBorders>
              <w:top w:val="single" w:sz="6" w:space="0" w:color="92B0CD"/>
              <w:left w:val="single" w:sz="6" w:space="0" w:color="92B0CD"/>
              <w:bottom w:val="single" w:sz="6" w:space="0" w:color="92B0CD"/>
              <w:right w:val="single" w:sz="6" w:space="0" w:color="92B0CD"/>
            </w:tcBorders>
            <w:shd w:val="clear" w:color="auto" w:fill="F9F9F9"/>
            <w:vAlign w:val="center"/>
            <w:hideMark/>
          </w:tcPr>
          <w:p w14:paraId="56C01F32" w14:textId="77777777" w:rsidR="00277A10" w:rsidRPr="00CE17F1" w:rsidRDefault="00277A10" w:rsidP="00277A10">
            <w:pPr>
              <w:spacing w:after="0" w:line="240" w:lineRule="auto"/>
              <w:rPr>
                <w:rFonts w:eastAsia="Times New Roman" w:cs="Times New Roman"/>
                <w:noProof w:val="0"/>
                <w:szCs w:val="20"/>
                <w:lang w:val="vi-VN" w:eastAsia="vi-VN" w:bidi="ar-SA"/>
              </w:rPr>
            </w:pPr>
          </w:p>
        </w:tc>
        <w:tc>
          <w:tcPr>
            <w:tcW w:w="3982" w:type="pct"/>
            <w:tcBorders>
              <w:top w:val="single" w:sz="6" w:space="0" w:color="92B0CD"/>
              <w:left w:val="single" w:sz="6" w:space="0" w:color="92B0CD"/>
              <w:bottom w:val="single" w:sz="6" w:space="0" w:color="92B0CD"/>
              <w:right w:val="single" w:sz="6" w:space="0" w:color="92B0CD"/>
            </w:tcBorders>
            <w:shd w:val="clear" w:color="auto" w:fill="F9F9F9"/>
            <w:tcMar>
              <w:top w:w="30" w:type="dxa"/>
              <w:left w:w="30" w:type="dxa"/>
              <w:bottom w:w="30" w:type="dxa"/>
              <w:right w:w="30" w:type="dxa"/>
            </w:tcMar>
            <w:vAlign w:val="center"/>
            <w:hideMark/>
          </w:tcPr>
          <w:p w14:paraId="2379A3A9"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Uống vắc xin Tả lần 2 sau lần một 2 tuần</w:t>
            </w:r>
          </w:p>
        </w:tc>
      </w:tr>
      <w:tr w:rsidR="00277A10" w:rsidRPr="00277A10" w14:paraId="4BE6CC4F" w14:textId="77777777" w:rsidTr="00277A10">
        <w:trPr>
          <w:trHeight w:val="477"/>
        </w:trPr>
        <w:tc>
          <w:tcPr>
            <w:tcW w:w="234"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634433F7"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9</w:t>
            </w:r>
          </w:p>
        </w:tc>
        <w:tc>
          <w:tcPr>
            <w:tcW w:w="784"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4A8A6EFC"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Từ 3 đến 10 tuổi</w:t>
            </w:r>
          </w:p>
        </w:tc>
        <w:tc>
          <w:tcPr>
            <w:tcW w:w="3982" w:type="pct"/>
            <w:tcBorders>
              <w:top w:val="single" w:sz="6" w:space="0" w:color="92B0CD"/>
              <w:left w:val="single" w:sz="6" w:space="0" w:color="92B0CD"/>
              <w:bottom w:val="single" w:sz="6" w:space="0" w:color="92B0CD"/>
              <w:right w:val="single" w:sz="6" w:space="0" w:color="92B0CD"/>
            </w:tcBorders>
            <w:shd w:val="clear" w:color="auto" w:fill="FFFFFF"/>
            <w:tcMar>
              <w:top w:w="30" w:type="dxa"/>
              <w:left w:w="30" w:type="dxa"/>
              <w:bottom w:w="30" w:type="dxa"/>
              <w:right w:w="30" w:type="dxa"/>
            </w:tcMar>
            <w:vAlign w:val="center"/>
            <w:hideMark/>
          </w:tcPr>
          <w:p w14:paraId="3BD094BC" w14:textId="77777777" w:rsidR="00277A10" w:rsidRPr="00CE17F1" w:rsidRDefault="00277A10" w:rsidP="00277A10">
            <w:pPr>
              <w:spacing w:after="0" w:line="240" w:lineRule="auto"/>
              <w:rPr>
                <w:rFonts w:eastAsia="Times New Roman" w:cs="Times New Roman"/>
                <w:noProof w:val="0"/>
                <w:szCs w:val="20"/>
                <w:lang w:val="vi-VN" w:eastAsia="vi-VN" w:bidi="ar-SA"/>
              </w:rPr>
            </w:pPr>
            <w:r w:rsidRPr="00CE17F1">
              <w:rPr>
                <w:rFonts w:eastAsia="Times New Roman" w:cs="Times New Roman"/>
                <w:noProof w:val="0"/>
                <w:szCs w:val="20"/>
                <w:lang w:val="vi-VN" w:eastAsia="vi-VN" w:bidi="ar-SA"/>
              </w:rPr>
              <w:t>Tiêm vắc xin Thương hàn: 1 mũi duy nhất (vùng nguy cơ cao)</w:t>
            </w:r>
          </w:p>
        </w:tc>
      </w:tr>
    </w:tbl>
    <w:p w14:paraId="68C61C5C" w14:textId="77777777" w:rsidR="00277A10" w:rsidRDefault="00277A10" w:rsidP="00886E89">
      <w:pPr>
        <w:spacing w:after="0"/>
        <w:rPr>
          <w:rFonts w:cs="Times New Roman"/>
          <w:b/>
          <w:bCs/>
          <w:szCs w:val="20"/>
        </w:rPr>
      </w:pPr>
    </w:p>
    <w:p w14:paraId="6B864906" w14:textId="252D3355" w:rsidR="00230DD3" w:rsidRDefault="00230DD3" w:rsidP="00886E89">
      <w:pPr>
        <w:spacing w:after="0"/>
        <w:rPr>
          <w:rFonts w:cs="Times New Roman"/>
          <w:b/>
          <w:bCs/>
          <w:szCs w:val="20"/>
        </w:rPr>
      </w:pPr>
      <w:r>
        <w:rPr>
          <w:rFonts w:cs="Times New Roman"/>
          <w:b/>
          <w:bCs/>
          <w:szCs w:val="20"/>
        </w:rPr>
        <w:t>93. Thiếu máu ảnh hưởng như thế nào tới viêm phổi?</w:t>
      </w:r>
    </w:p>
    <w:p w14:paraId="0B0331DE" w14:textId="17373558" w:rsidR="00230DD3" w:rsidRDefault="00230DD3" w:rsidP="00886E89">
      <w:pPr>
        <w:spacing w:after="0"/>
        <w:rPr>
          <w:rFonts w:cs="Times New Roman"/>
          <w:b/>
          <w:bCs/>
          <w:szCs w:val="20"/>
        </w:rPr>
      </w:pPr>
      <w:r>
        <w:rPr>
          <w:rFonts w:cs="Times New Roman"/>
          <w:b/>
          <w:bCs/>
          <w:szCs w:val="20"/>
        </w:rPr>
        <w:t>94. Tiêu chảy cấp ảnh hưởng như nào với viêm phổi?</w:t>
      </w:r>
    </w:p>
    <w:p w14:paraId="3C06403E" w14:textId="2699B0C3" w:rsidR="00913FAA" w:rsidRDefault="00913FAA" w:rsidP="00886E89">
      <w:pPr>
        <w:spacing w:after="0"/>
        <w:rPr>
          <w:rFonts w:cs="Times New Roman"/>
          <w:b/>
          <w:bCs/>
          <w:szCs w:val="20"/>
        </w:rPr>
      </w:pPr>
      <w:r>
        <w:rPr>
          <w:rFonts w:cs="Times New Roman"/>
          <w:b/>
          <w:bCs/>
          <w:szCs w:val="20"/>
        </w:rPr>
        <w:t>95. Quy trình khí dung cho trẻ</w:t>
      </w:r>
    </w:p>
    <w:p w14:paraId="78EAF939" w14:textId="77777777" w:rsidR="00913FAA" w:rsidRPr="00913FAA" w:rsidRDefault="00913FAA" w:rsidP="00913FAA">
      <w:pPr>
        <w:spacing w:after="0"/>
        <w:rPr>
          <w:rFonts w:cs="Times New Roman"/>
          <w:szCs w:val="20"/>
        </w:rPr>
      </w:pPr>
      <w:r w:rsidRPr="00913FAA">
        <w:rPr>
          <w:rFonts w:cs="Times New Roman"/>
          <w:szCs w:val="20"/>
        </w:rPr>
        <w:t>Bước 1: Đặt máy thở khí dung lên bề mặt vững và phẳng. Lắp ráp các bộ phận và nối máy với nguồn điện theo hướng dẫn của nhà sản xuất.</w:t>
      </w:r>
    </w:p>
    <w:p w14:paraId="54B4CC1E" w14:textId="77777777" w:rsidR="00913FAA" w:rsidRPr="00913FAA" w:rsidRDefault="00913FAA" w:rsidP="00913FAA">
      <w:pPr>
        <w:spacing w:after="0"/>
        <w:rPr>
          <w:rFonts w:cs="Times New Roman"/>
          <w:szCs w:val="20"/>
        </w:rPr>
      </w:pPr>
      <w:r w:rsidRPr="00913FAA">
        <w:rPr>
          <w:rFonts w:cs="Times New Roman"/>
          <w:szCs w:val="20"/>
        </w:rPr>
        <w:t>Bước 2: Vệ sinh tay sạch sẽ rồi dùng ống sạch lấy thuốc cho vào cốc đựng thuốc. Lưu ý: lượng dịch trong buồng đựng thuốc không được ít hơn 2,5 ml; trường hợp không đạt ngưỡng này thì cần bổ sung nước muối sinh lý 0,9% cho đến khi đạt được ngưỡng này.</w:t>
      </w:r>
    </w:p>
    <w:p w14:paraId="37AB3F14" w14:textId="77777777" w:rsidR="00913FAA" w:rsidRPr="00913FAA" w:rsidRDefault="00913FAA" w:rsidP="00913FAA">
      <w:pPr>
        <w:spacing w:after="0"/>
        <w:rPr>
          <w:rFonts w:cs="Times New Roman"/>
          <w:szCs w:val="20"/>
        </w:rPr>
      </w:pPr>
      <w:r w:rsidRPr="00913FAA">
        <w:rPr>
          <w:rFonts w:cs="Times New Roman"/>
          <w:szCs w:val="20"/>
        </w:rPr>
        <w:t>Bước 3: Đậy nắp cốc thuốc. Sau đó, phần trên của cốc thuốc gắn với mặt nạ hoặc ống thở miệng. Phần dưới của cốc cùng ống dẫn khí gắn với máy nén khí. Sau khi gắn đúng quy trình các bước trên, hãy bật máy thở khí dung để kiểm tra xem sương có phun ra không.</w:t>
      </w:r>
    </w:p>
    <w:p w14:paraId="6C651BF9" w14:textId="77777777" w:rsidR="00913FAA" w:rsidRPr="00913FAA" w:rsidRDefault="00913FAA" w:rsidP="00913FAA">
      <w:pPr>
        <w:spacing w:after="0"/>
        <w:rPr>
          <w:rFonts w:cs="Times New Roman"/>
          <w:szCs w:val="20"/>
        </w:rPr>
      </w:pPr>
      <w:r w:rsidRPr="00913FAA">
        <w:rPr>
          <w:rFonts w:cs="Times New Roman"/>
          <w:szCs w:val="20"/>
        </w:rPr>
        <w:t>Bước 4: Người bệnh ngồi thẳng để phổi được giãn để cho kết quả điều trị tốt. Trường hợp người bệnh dùng mặt nạ thì chỉnh dây thắt và tư thế đeo cho vừa mặt. Trẻ đủ lớn khuyến khích trẻ ngồi thẳng người, hít thở bình thường.Trẻ nhỏ bế ở tư thế ngồi thẳng rồi yêu cầu người bệnh thở sâu và chậm qua miệng để thuốc có thể lắng đọng trong đường hô hấp.</w:t>
      </w:r>
    </w:p>
    <w:p w14:paraId="711EE4C8" w14:textId="60C489D2" w:rsidR="00913FAA" w:rsidRDefault="00913FAA" w:rsidP="00913FAA">
      <w:pPr>
        <w:spacing w:after="0"/>
        <w:rPr>
          <w:rFonts w:cs="Times New Roman"/>
          <w:szCs w:val="20"/>
        </w:rPr>
      </w:pPr>
      <w:r w:rsidRPr="00913FAA">
        <w:rPr>
          <w:rFonts w:cs="Times New Roman"/>
          <w:szCs w:val="20"/>
        </w:rPr>
        <w:t>Bước 5: Dùng máy thở khí dung tối đa từ 5 - 15 phút. Trong khi khí dung, thuốc có thể bám vào thành cốc đựng thuốc, gõ hoặc lắc nhẹ cốc cho các giọt này rơi xuống. Khi không còn thấy sương phun ra nữa và máy phát ra âm thanh phù phù thì tắt máy.</w:t>
      </w:r>
    </w:p>
    <w:p w14:paraId="6EE82703" w14:textId="210BDD60" w:rsidR="00E96FE8" w:rsidRPr="00E96FE8" w:rsidRDefault="00E96FE8" w:rsidP="00913FAA">
      <w:pPr>
        <w:spacing w:after="0"/>
        <w:rPr>
          <w:rFonts w:cs="Times New Roman"/>
          <w:b/>
          <w:bCs/>
          <w:szCs w:val="20"/>
        </w:rPr>
      </w:pPr>
      <w:r w:rsidRPr="00E96FE8">
        <w:rPr>
          <w:rFonts w:cs="Times New Roman"/>
          <w:b/>
          <w:bCs/>
          <w:szCs w:val="20"/>
        </w:rPr>
        <w:t>96. Chỉ định</w:t>
      </w:r>
      <w:r>
        <w:rPr>
          <w:rFonts w:cs="Times New Roman"/>
          <w:b/>
          <w:bCs/>
          <w:szCs w:val="20"/>
        </w:rPr>
        <w:t xml:space="preserve"> và phương pháp cung cấp</w:t>
      </w:r>
      <w:r w:rsidRPr="00E96FE8">
        <w:rPr>
          <w:rFonts w:cs="Times New Roman"/>
          <w:b/>
          <w:bCs/>
          <w:szCs w:val="20"/>
        </w:rPr>
        <w:t xml:space="preserve"> </w:t>
      </w:r>
      <w:r w:rsidR="00E95CA8" w:rsidRPr="0020369B">
        <w:rPr>
          <w:rFonts w:cs="Times New Roman"/>
          <w:b/>
          <w:bCs/>
          <w:szCs w:val="20"/>
        </w:rPr>
        <w:t>O</w:t>
      </w:r>
      <w:r w:rsidR="00E95CA8" w:rsidRPr="0020369B">
        <w:rPr>
          <w:rFonts w:cs="Times New Roman"/>
          <w:b/>
          <w:bCs/>
          <w:szCs w:val="20"/>
          <w:vertAlign w:val="subscript"/>
        </w:rPr>
        <w:t>2</w:t>
      </w:r>
      <w:r w:rsidRPr="0020369B">
        <w:rPr>
          <w:rFonts w:cs="Times New Roman"/>
          <w:b/>
          <w:bCs/>
          <w:szCs w:val="20"/>
        </w:rPr>
        <w:t xml:space="preserve"> </w:t>
      </w:r>
      <w:r w:rsidRPr="00E96FE8">
        <w:rPr>
          <w:rFonts w:cs="Times New Roman"/>
          <w:b/>
          <w:bCs/>
          <w:szCs w:val="20"/>
        </w:rPr>
        <w:t>ở trẻ.</w:t>
      </w:r>
    </w:p>
    <w:p w14:paraId="7E46E934" w14:textId="43A92A54" w:rsidR="00E96FE8" w:rsidRPr="00E96FE8" w:rsidRDefault="00E96FE8" w:rsidP="00E96FE8">
      <w:pPr>
        <w:spacing w:after="0"/>
        <w:rPr>
          <w:rFonts w:cs="Times New Roman"/>
          <w:szCs w:val="20"/>
        </w:rPr>
      </w:pPr>
      <w:r w:rsidRPr="00E96FE8">
        <w:rPr>
          <w:rFonts w:cs="Times New Roman"/>
          <w:szCs w:val="20"/>
        </w:rPr>
        <w:t>- Chỉ định</w:t>
      </w:r>
      <w:r>
        <w:rPr>
          <w:rFonts w:cs="Times New Roman"/>
          <w:szCs w:val="20"/>
        </w:rPr>
        <w:t>:</w:t>
      </w:r>
    </w:p>
    <w:p w14:paraId="016D7D36" w14:textId="4CF3032E" w:rsidR="00E96FE8" w:rsidRPr="00E96FE8" w:rsidRDefault="00E96FE8" w:rsidP="00E96FE8">
      <w:pPr>
        <w:spacing w:after="0"/>
        <w:rPr>
          <w:rFonts w:cs="Times New Roman"/>
          <w:szCs w:val="20"/>
        </w:rPr>
      </w:pPr>
      <w:r w:rsidRPr="00E96FE8">
        <w:rPr>
          <w:rFonts w:cs="Times New Roman"/>
          <w:szCs w:val="20"/>
        </w:rPr>
        <w:t>+ Tím tái và/hoặc Sa</w:t>
      </w:r>
      <w:r w:rsidR="00E95CA8">
        <w:rPr>
          <w:rFonts w:cs="Times New Roman"/>
          <w:szCs w:val="20"/>
        </w:rPr>
        <w:t>O</w:t>
      </w:r>
      <w:r w:rsidR="00E95CA8">
        <w:rPr>
          <w:rFonts w:cs="Times New Roman"/>
          <w:szCs w:val="20"/>
          <w:vertAlign w:val="subscript"/>
        </w:rPr>
        <w:t>2</w:t>
      </w:r>
      <w:r w:rsidRPr="00E96FE8">
        <w:rPr>
          <w:rFonts w:cs="Times New Roman"/>
          <w:szCs w:val="20"/>
        </w:rPr>
        <w:t xml:space="preserve"> &lt; 90% và/hoặc Pa</w:t>
      </w:r>
      <w:r w:rsidR="00E95CA8">
        <w:rPr>
          <w:rFonts w:cs="Times New Roman"/>
          <w:szCs w:val="20"/>
        </w:rPr>
        <w:t>O</w:t>
      </w:r>
      <w:r w:rsidR="00E95CA8">
        <w:rPr>
          <w:rFonts w:cs="Times New Roman"/>
          <w:szCs w:val="20"/>
          <w:vertAlign w:val="subscript"/>
        </w:rPr>
        <w:t>2</w:t>
      </w:r>
      <w:r w:rsidRPr="00E96FE8">
        <w:rPr>
          <w:rFonts w:cs="Times New Roman"/>
          <w:szCs w:val="20"/>
        </w:rPr>
        <w:t xml:space="preserve"> &lt; 60 mmHg.</w:t>
      </w:r>
    </w:p>
    <w:p w14:paraId="606923E8" w14:textId="77777777" w:rsidR="00E96FE8" w:rsidRPr="00E96FE8" w:rsidRDefault="00E96FE8" w:rsidP="00E96FE8">
      <w:pPr>
        <w:spacing w:after="0"/>
        <w:rPr>
          <w:rFonts w:cs="Times New Roman"/>
          <w:szCs w:val="20"/>
        </w:rPr>
      </w:pPr>
      <w:r w:rsidRPr="00E96FE8">
        <w:rPr>
          <w:rFonts w:cs="Times New Roman"/>
          <w:szCs w:val="20"/>
        </w:rPr>
        <w:t>+ Thở co lõm ngực nặng, thở nhanh &gt; 70 lần/phút.</w:t>
      </w:r>
    </w:p>
    <w:p w14:paraId="3C936A54" w14:textId="77777777" w:rsidR="00E96FE8" w:rsidRPr="00E96FE8" w:rsidRDefault="00E96FE8" w:rsidP="00E96FE8">
      <w:pPr>
        <w:spacing w:after="0"/>
        <w:rPr>
          <w:rFonts w:cs="Times New Roman"/>
          <w:szCs w:val="20"/>
        </w:rPr>
      </w:pPr>
      <w:r w:rsidRPr="00E96FE8">
        <w:rPr>
          <w:rFonts w:cs="Times New Roman"/>
          <w:szCs w:val="20"/>
        </w:rPr>
        <w:t>- Phương pháp cung cấp:</w:t>
      </w:r>
    </w:p>
    <w:p w14:paraId="7E62DECB" w14:textId="6F24C3CD" w:rsidR="00E96FE8" w:rsidRPr="00E96FE8" w:rsidRDefault="00E96FE8" w:rsidP="00E96FE8">
      <w:pPr>
        <w:spacing w:after="0"/>
        <w:rPr>
          <w:rFonts w:cs="Times New Roman"/>
          <w:szCs w:val="20"/>
        </w:rPr>
      </w:pPr>
      <w:r w:rsidRPr="00E96FE8">
        <w:rPr>
          <w:rFonts w:cs="Times New Roman"/>
          <w:szCs w:val="20"/>
        </w:rPr>
        <w:t>+ Oxygen canuyn (Fi</w:t>
      </w:r>
      <w:r w:rsidR="00E95CA8">
        <w:rPr>
          <w:rFonts w:cs="Times New Roman"/>
          <w:szCs w:val="20"/>
        </w:rPr>
        <w:t>O</w:t>
      </w:r>
      <w:r w:rsidR="00E95CA8">
        <w:rPr>
          <w:rFonts w:cs="Times New Roman"/>
          <w:szCs w:val="20"/>
          <w:vertAlign w:val="subscript"/>
        </w:rPr>
        <w:t>2</w:t>
      </w:r>
      <w:r w:rsidRPr="00E96FE8">
        <w:rPr>
          <w:rFonts w:cs="Times New Roman"/>
          <w:szCs w:val="20"/>
        </w:rPr>
        <w:t xml:space="preserve"> 30-40%), trẻ nhỏ: 0,5 - 3 lít/phút, trẻ lớn: 1 - 6 lít/ph.</w:t>
      </w:r>
    </w:p>
    <w:p w14:paraId="0061F114" w14:textId="525934D3" w:rsidR="00E96FE8" w:rsidRDefault="00E96FE8" w:rsidP="00E96FE8">
      <w:pPr>
        <w:spacing w:after="0"/>
        <w:rPr>
          <w:rFonts w:cs="Times New Roman"/>
          <w:szCs w:val="20"/>
        </w:rPr>
      </w:pPr>
      <w:r w:rsidRPr="00E96FE8">
        <w:rPr>
          <w:rFonts w:cs="Times New Roman"/>
          <w:szCs w:val="20"/>
        </w:rPr>
        <w:t>+ Mask có hay không có túi dự trữ (Fi</w:t>
      </w:r>
      <w:r w:rsidR="00E95CA8">
        <w:rPr>
          <w:rFonts w:cs="Times New Roman"/>
          <w:szCs w:val="20"/>
        </w:rPr>
        <w:t>O</w:t>
      </w:r>
      <w:r w:rsidR="00E95CA8">
        <w:rPr>
          <w:rFonts w:cs="Times New Roman"/>
          <w:szCs w:val="20"/>
          <w:vertAlign w:val="subscript"/>
        </w:rPr>
        <w:t>2</w:t>
      </w:r>
      <w:r w:rsidRPr="00E96FE8">
        <w:rPr>
          <w:rFonts w:cs="Times New Roman"/>
          <w:szCs w:val="20"/>
        </w:rPr>
        <w:t xml:space="preserve"> 40 - 100%) 6 - 8 lít/ph.</w:t>
      </w:r>
    </w:p>
    <w:p w14:paraId="434C725F" w14:textId="13D42FCC" w:rsidR="007B73A2" w:rsidRPr="007B73A2" w:rsidRDefault="007B73A2" w:rsidP="00E96FE8">
      <w:pPr>
        <w:spacing w:after="0"/>
        <w:rPr>
          <w:rFonts w:cs="Times New Roman"/>
          <w:b/>
          <w:bCs/>
          <w:szCs w:val="20"/>
        </w:rPr>
      </w:pPr>
      <w:r w:rsidRPr="007B73A2">
        <w:rPr>
          <w:rFonts w:cs="Times New Roman"/>
          <w:b/>
          <w:bCs/>
          <w:szCs w:val="20"/>
        </w:rPr>
        <w:t>97. Nguyên tắc điều trị viêm phổi</w:t>
      </w:r>
    </w:p>
    <w:p w14:paraId="4E3A500B" w14:textId="3820E094" w:rsidR="007B73A2" w:rsidRDefault="007B73A2" w:rsidP="00E96FE8">
      <w:pPr>
        <w:spacing w:after="0"/>
        <w:rPr>
          <w:rFonts w:cs="Times New Roman"/>
          <w:szCs w:val="20"/>
        </w:rPr>
      </w:pPr>
      <w:r>
        <w:rPr>
          <w:rFonts w:cs="Times New Roman"/>
          <w:szCs w:val="20"/>
        </w:rPr>
        <w:t>- Chống bội nhiễm</w:t>
      </w:r>
    </w:p>
    <w:p w14:paraId="60545CD1" w14:textId="4EC91D02" w:rsidR="007B73A2" w:rsidRDefault="007B73A2" w:rsidP="00E96FE8">
      <w:pPr>
        <w:spacing w:after="0"/>
        <w:rPr>
          <w:rFonts w:cs="Times New Roman"/>
          <w:szCs w:val="20"/>
        </w:rPr>
      </w:pPr>
      <w:r>
        <w:rPr>
          <w:rFonts w:cs="Times New Roman"/>
          <w:szCs w:val="20"/>
        </w:rPr>
        <w:t>- Giải phóng bít tắc</w:t>
      </w:r>
    </w:p>
    <w:p w14:paraId="146AA47B" w14:textId="79354EEA" w:rsidR="007B73A2" w:rsidRDefault="007B73A2" w:rsidP="00E96FE8">
      <w:pPr>
        <w:spacing w:after="0"/>
        <w:rPr>
          <w:rFonts w:cs="Times New Roman"/>
          <w:szCs w:val="20"/>
        </w:rPr>
      </w:pPr>
      <w:r>
        <w:rPr>
          <w:rFonts w:cs="Times New Roman"/>
          <w:szCs w:val="20"/>
        </w:rPr>
        <w:t>- Liệu pháp corticoid</w:t>
      </w:r>
    </w:p>
    <w:p w14:paraId="0D216EC8" w14:textId="4A6FC73C" w:rsidR="007B73A2" w:rsidRDefault="007B73A2" w:rsidP="00E96FE8">
      <w:pPr>
        <w:spacing w:after="0"/>
        <w:rPr>
          <w:rFonts w:cs="Times New Roman"/>
          <w:szCs w:val="20"/>
        </w:rPr>
      </w:pPr>
      <w:r>
        <w:rPr>
          <w:rFonts w:cs="Times New Roman"/>
          <w:szCs w:val="20"/>
        </w:rPr>
        <w:t>- Nước muối 3%</w:t>
      </w:r>
    </w:p>
    <w:p w14:paraId="3D3B263C" w14:textId="342DEDAE" w:rsidR="007B73A2" w:rsidRDefault="007B73A2" w:rsidP="00E96FE8">
      <w:pPr>
        <w:spacing w:after="0"/>
        <w:rPr>
          <w:rFonts w:cs="Times New Roman"/>
          <w:szCs w:val="20"/>
        </w:rPr>
      </w:pPr>
      <w:r>
        <w:rPr>
          <w:rFonts w:cs="Times New Roman"/>
          <w:szCs w:val="20"/>
        </w:rPr>
        <w:t>- Lý liệu pháp hô hấp</w:t>
      </w:r>
    </w:p>
    <w:p w14:paraId="6103F304" w14:textId="066A89B4" w:rsidR="00EE5EE0" w:rsidRDefault="00EE5EE0" w:rsidP="00E96FE8">
      <w:pPr>
        <w:spacing w:after="0"/>
        <w:rPr>
          <w:rFonts w:cs="Times New Roman"/>
          <w:b/>
          <w:bCs/>
          <w:szCs w:val="20"/>
        </w:rPr>
      </w:pPr>
      <w:r w:rsidRPr="00EE5EE0">
        <w:rPr>
          <w:rFonts w:cs="Times New Roman"/>
          <w:b/>
          <w:bCs/>
          <w:szCs w:val="20"/>
        </w:rPr>
        <w:t>98. Thông thường có sử dụng giãn phế quản ở trẻ dưới 2 tháng không? Nếu muốn sử dụng thì làm như thế nào?</w:t>
      </w:r>
    </w:p>
    <w:p w14:paraId="40316ECB" w14:textId="7E6A8BE6" w:rsidR="00F84AB9" w:rsidRDefault="00F84AB9" w:rsidP="00E96FE8">
      <w:pPr>
        <w:spacing w:after="0"/>
        <w:rPr>
          <w:rFonts w:cs="Times New Roman"/>
          <w:b/>
          <w:bCs/>
          <w:szCs w:val="20"/>
        </w:rPr>
      </w:pPr>
      <w:r>
        <w:rPr>
          <w:rFonts w:cs="Times New Roman"/>
          <w:b/>
          <w:bCs/>
          <w:szCs w:val="20"/>
        </w:rPr>
        <w:t>99. Dùng corticoid trong viêm phổi như thế nào?</w:t>
      </w:r>
    </w:p>
    <w:p w14:paraId="588600B9" w14:textId="45025A32" w:rsidR="00B46918" w:rsidRDefault="00B46918" w:rsidP="00E96FE8">
      <w:pPr>
        <w:spacing w:after="0"/>
        <w:rPr>
          <w:rFonts w:cs="Times New Roman"/>
          <w:b/>
          <w:bCs/>
          <w:szCs w:val="20"/>
        </w:rPr>
      </w:pPr>
      <w:r>
        <w:rPr>
          <w:rFonts w:cs="Times New Roman"/>
          <w:b/>
          <w:bCs/>
          <w:szCs w:val="20"/>
        </w:rPr>
        <w:t>100. Phân độ suy hô hấp.</w:t>
      </w:r>
    </w:p>
    <w:p w14:paraId="064B0FA0" w14:textId="66FAAF1D" w:rsidR="00B46918" w:rsidRDefault="003D484E" w:rsidP="00E96FE8">
      <w:pPr>
        <w:spacing w:after="0"/>
        <w:rPr>
          <w:rFonts w:cs="Times New Roman"/>
          <w:szCs w:val="20"/>
        </w:rPr>
      </w:pPr>
      <w:r>
        <w:rPr>
          <w:rFonts w:cs="Times New Roman"/>
          <w:szCs w:val="20"/>
        </w:rPr>
        <w:t>Độ 1: Khó thở khi gắng sức.</w:t>
      </w:r>
    </w:p>
    <w:p w14:paraId="3A1CD3E9" w14:textId="03879605" w:rsidR="003D484E" w:rsidRDefault="003D484E" w:rsidP="00E96FE8">
      <w:pPr>
        <w:spacing w:after="0"/>
        <w:rPr>
          <w:rFonts w:cs="Times New Roman"/>
          <w:szCs w:val="20"/>
        </w:rPr>
      </w:pPr>
      <w:r>
        <w:rPr>
          <w:rFonts w:cs="Times New Roman"/>
          <w:szCs w:val="20"/>
        </w:rPr>
        <w:t>Độ 2: Khó thở khi nghỉ ngơi và tím.</w:t>
      </w:r>
    </w:p>
    <w:p w14:paraId="0392E190" w14:textId="49022696" w:rsidR="003D484E" w:rsidRDefault="003D484E" w:rsidP="00E96FE8">
      <w:pPr>
        <w:spacing w:after="0"/>
        <w:rPr>
          <w:rFonts w:cs="Times New Roman"/>
          <w:szCs w:val="20"/>
        </w:rPr>
      </w:pPr>
      <w:r>
        <w:rPr>
          <w:rFonts w:cs="Times New Roman"/>
          <w:szCs w:val="20"/>
        </w:rPr>
        <w:t>Độ 3: Khó thở, tím khi thở oxy.</w:t>
      </w:r>
    </w:p>
    <w:p w14:paraId="728F2D0B" w14:textId="38C8B835" w:rsidR="00764C80" w:rsidRDefault="00764C80" w:rsidP="00E96FE8">
      <w:pPr>
        <w:spacing w:after="0"/>
        <w:rPr>
          <w:rFonts w:cs="Times New Roman"/>
          <w:b/>
          <w:bCs/>
          <w:szCs w:val="20"/>
        </w:rPr>
      </w:pPr>
      <w:r w:rsidRPr="00764C80">
        <w:rPr>
          <w:rFonts w:cs="Times New Roman"/>
          <w:b/>
          <w:bCs/>
          <w:szCs w:val="20"/>
        </w:rPr>
        <w:t>101.</w:t>
      </w:r>
      <w:r>
        <w:rPr>
          <w:rFonts w:cs="Times New Roman"/>
          <w:szCs w:val="20"/>
        </w:rPr>
        <w:t xml:space="preserve"> </w:t>
      </w:r>
      <w:r w:rsidRPr="002B0DF6">
        <w:rPr>
          <w:rFonts w:cs="Times New Roman"/>
          <w:b/>
          <w:bCs/>
          <w:szCs w:val="20"/>
        </w:rPr>
        <w:t>Phân biệt viêm phổi và viêm tắc mũi? Phân biệt viêm phổi, viêm phổi rất nặng với tim bẩm sinh nếu có tím.</w:t>
      </w:r>
    </w:p>
    <w:p w14:paraId="074FA0B3" w14:textId="202DEE07" w:rsidR="00CE17F1" w:rsidRDefault="00CE17F1" w:rsidP="00E96FE8">
      <w:pPr>
        <w:spacing w:after="0"/>
        <w:rPr>
          <w:rFonts w:cs="Times New Roman"/>
          <w:b/>
          <w:bCs/>
          <w:szCs w:val="20"/>
        </w:rPr>
      </w:pPr>
      <w:r>
        <w:rPr>
          <w:rFonts w:cs="Times New Roman"/>
          <w:b/>
          <w:bCs/>
          <w:szCs w:val="20"/>
        </w:rPr>
        <w:t>102. Kháng sinh đầu tay trong</w:t>
      </w:r>
      <w:r w:rsidR="00313B84">
        <w:rPr>
          <w:rFonts w:cs="Times New Roman"/>
          <w:b/>
          <w:bCs/>
          <w:szCs w:val="20"/>
        </w:rPr>
        <w:t xml:space="preserve"> điều trị viêm phổi ở trẻ?</w:t>
      </w:r>
    </w:p>
    <w:p w14:paraId="1D114156" w14:textId="57C6B655" w:rsidR="00313B84" w:rsidRDefault="00313B84" w:rsidP="00E96FE8">
      <w:pPr>
        <w:spacing w:after="0"/>
        <w:rPr>
          <w:rFonts w:cs="Times New Roman"/>
          <w:szCs w:val="20"/>
        </w:rPr>
      </w:pPr>
      <w:r>
        <w:rPr>
          <w:rFonts w:cs="Times New Roman"/>
          <w:szCs w:val="20"/>
        </w:rPr>
        <w:t>Amoxicilin là kháng sinh đầu tay mặc dù thuốc bị 15% phế cầu kháng nhưng rất nhỏ và vẫn còn một lượng lớn (85%) còn lại chịu tác dụng của thuốc.</w:t>
      </w:r>
    </w:p>
    <w:p w14:paraId="7D4DBAA2" w14:textId="6390F366" w:rsidR="00313B84" w:rsidRPr="00313B84" w:rsidRDefault="00313B84" w:rsidP="00E96FE8">
      <w:pPr>
        <w:spacing w:after="0"/>
        <w:rPr>
          <w:rFonts w:cs="Times New Roman"/>
          <w:b/>
          <w:bCs/>
          <w:szCs w:val="20"/>
        </w:rPr>
      </w:pPr>
      <w:r w:rsidRPr="00313B84">
        <w:rPr>
          <w:rFonts w:cs="Times New Roman"/>
          <w:b/>
          <w:bCs/>
          <w:szCs w:val="20"/>
        </w:rPr>
        <w:t>103. Trẻ dưới 2 tháng có dùng khí dung không? Nếu dùng thì khi nào dùng?</w:t>
      </w:r>
    </w:p>
    <w:p w14:paraId="4AD6744F" w14:textId="07E26990" w:rsidR="00313B84" w:rsidRDefault="00B039EE" w:rsidP="00E96FE8">
      <w:pPr>
        <w:spacing w:after="0"/>
        <w:rPr>
          <w:rFonts w:cs="Times New Roman"/>
          <w:szCs w:val="20"/>
        </w:rPr>
      </w:pPr>
      <w:r>
        <w:rPr>
          <w:rFonts w:cs="Times New Roman"/>
          <w:szCs w:val="20"/>
        </w:rPr>
        <w:t xml:space="preserve">- </w:t>
      </w:r>
      <w:r w:rsidRPr="00B039EE">
        <w:rPr>
          <w:rFonts w:cs="Times New Roman"/>
          <w:szCs w:val="20"/>
        </w:rPr>
        <w:t>Trẻ du</w:t>
      </w:r>
      <w:r>
        <w:rPr>
          <w:rFonts w:cs="Times New Roman"/>
          <w:szCs w:val="20"/>
        </w:rPr>
        <w:t>ới 2 tháng tuổi theo lý thuyết sẽ không dùng</w:t>
      </w:r>
      <w:r w:rsidR="00BD305C">
        <w:rPr>
          <w:rFonts w:cs="Times New Roman"/>
          <w:szCs w:val="20"/>
        </w:rPr>
        <w:t xml:space="preserve"> giãn phế quản</w:t>
      </w:r>
      <w:r>
        <w:rPr>
          <w:rFonts w:cs="Times New Roman"/>
          <w:szCs w:val="20"/>
        </w:rPr>
        <w:t xml:space="preserve"> do số phế nang trong phổi có thể chưa có. Thông thường khi trẻ sinh ra số phế nang giao động từ 0-3 triệu phế nang.</w:t>
      </w:r>
    </w:p>
    <w:p w14:paraId="3B601014" w14:textId="44CC5C67" w:rsidR="00BD305C" w:rsidRDefault="00B039EE" w:rsidP="00E96FE8">
      <w:pPr>
        <w:spacing w:after="0"/>
        <w:rPr>
          <w:rFonts w:cs="Times New Roman"/>
          <w:szCs w:val="20"/>
        </w:rPr>
      </w:pPr>
      <w:r>
        <w:rPr>
          <w:rFonts w:cs="Times New Roman"/>
          <w:szCs w:val="20"/>
        </w:rPr>
        <w:t xml:space="preserve">- </w:t>
      </w:r>
      <w:r w:rsidR="00BD305C">
        <w:rPr>
          <w:rFonts w:cs="Times New Roman"/>
          <w:szCs w:val="20"/>
        </w:rPr>
        <w:t>Tuy nhiên trên lâm sàng vẫn có thể sử dụng bằng cách test giãn phế quản trước khi dùng. Người ta dùng ½ ống salbutamol với trẻ dưới 6 tháng và 1 ống salbutamol với trẻ trên 6 tháng. Sau khi khí dung sẽ đánh giá tác dụng:</w:t>
      </w:r>
    </w:p>
    <w:p w14:paraId="0B196DA2" w14:textId="46DB19F1" w:rsidR="00BD305C" w:rsidRDefault="00BD305C" w:rsidP="00E96FE8">
      <w:pPr>
        <w:spacing w:after="0"/>
        <w:rPr>
          <w:rFonts w:cs="Times New Roman"/>
          <w:szCs w:val="20"/>
        </w:rPr>
      </w:pPr>
      <w:r>
        <w:rPr>
          <w:rFonts w:cs="Times New Roman"/>
          <w:szCs w:val="20"/>
        </w:rPr>
        <w:t>+ Lần 1 thành công, trẻ tiến triển tốt sẽ cho trẻ dùng giãn phế quản. Lần 1 sau 15’ trẻ không đáp ứng coi như thất bại.</w:t>
      </w:r>
    </w:p>
    <w:p w14:paraId="5E7F19A7" w14:textId="5DF5C566" w:rsidR="00BD305C" w:rsidRDefault="00BD305C" w:rsidP="00E96FE8">
      <w:pPr>
        <w:spacing w:after="0"/>
        <w:rPr>
          <w:rFonts w:cs="Times New Roman"/>
          <w:szCs w:val="20"/>
        </w:rPr>
      </w:pPr>
      <w:r>
        <w:rPr>
          <w:rFonts w:cs="Times New Roman"/>
          <w:szCs w:val="20"/>
        </w:rPr>
        <w:t>+ Lần 2 làm tương tự như lần 1. Nếu lần 2 vẫn thất bại thì khuyến cáo không dùng kháng sinh cho trẻ do có cơn khò khè tăng tiết.</w:t>
      </w:r>
    </w:p>
    <w:p w14:paraId="38A2B279" w14:textId="22267D8A" w:rsidR="004D5EB0" w:rsidRPr="004D5EB0" w:rsidRDefault="004D5EB0" w:rsidP="00E96FE8">
      <w:pPr>
        <w:spacing w:after="0"/>
        <w:rPr>
          <w:rFonts w:cs="Times New Roman"/>
          <w:b/>
          <w:bCs/>
          <w:szCs w:val="20"/>
        </w:rPr>
      </w:pPr>
      <w:r w:rsidRPr="004D5EB0">
        <w:rPr>
          <w:rFonts w:cs="Times New Roman"/>
          <w:b/>
          <w:bCs/>
          <w:szCs w:val="20"/>
        </w:rPr>
        <w:t>103. Trẻ bị nhiễm khuẩn và khó thở có dùng corticoid không?</w:t>
      </w:r>
    </w:p>
    <w:p w14:paraId="39AAE7FB" w14:textId="203399E6" w:rsidR="004D5EB0" w:rsidRDefault="004D5EB0" w:rsidP="00E96FE8">
      <w:pPr>
        <w:spacing w:after="0"/>
        <w:rPr>
          <w:rFonts w:cs="Times New Roman"/>
          <w:szCs w:val="20"/>
        </w:rPr>
      </w:pPr>
      <w:r>
        <w:rPr>
          <w:rFonts w:cs="Times New Roman"/>
          <w:szCs w:val="20"/>
        </w:rPr>
        <w:t>- Dùng corticoid cần chỉ định chặt chẽ, thường chỉ định với viêm tiểu phế quản thể nặng.</w:t>
      </w:r>
    </w:p>
    <w:p w14:paraId="2F91A340" w14:textId="3620AA8A" w:rsidR="004D5EB0" w:rsidRDefault="004D5EB0" w:rsidP="00E96FE8">
      <w:pPr>
        <w:spacing w:after="0"/>
        <w:rPr>
          <w:rFonts w:cs="Times New Roman"/>
          <w:szCs w:val="20"/>
        </w:rPr>
      </w:pPr>
      <w:r>
        <w:rPr>
          <w:rFonts w:cs="Times New Roman"/>
          <w:szCs w:val="20"/>
        </w:rPr>
        <w:t>- Đối với viêm tiểu phế phế quản thể nặng có tiến triển đến suy hô hấp. Đầu tiên tiêm corticoid liều 1mg/kg/tiêm tĩnh mạch sau đó đánh giá hiệu quả. Liều dùng tối đa là 5 ngày. Thông thường 1-2 ngày là trẻ đã đáp ứng. Khi ngừng dùng cần giảm liều từ từ chứ không ngắt đột ngột.</w:t>
      </w:r>
    </w:p>
    <w:p w14:paraId="1E3B39B7" w14:textId="5F24AE2D" w:rsidR="007925C2" w:rsidRPr="007925C2" w:rsidRDefault="007925C2" w:rsidP="00E96FE8">
      <w:pPr>
        <w:spacing w:after="0"/>
        <w:rPr>
          <w:rFonts w:cs="Times New Roman"/>
          <w:b/>
          <w:bCs/>
          <w:szCs w:val="20"/>
        </w:rPr>
      </w:pPr>
      <w:r w:rsidRPr="007925C2">
        <w:rPr>
          <w:rFonts w:cs="Times New Roman"/>
          <w:b/>
          <w:bCs/>
          <w:szCs w:val="20"/>
        </w:rPr>
        <w:t>104. Tác dụng của NaCl 3%.</w:t>
      </w:r>
    </w:p>
    <w:p w14:paraId="1D3AEBF0" w14:textId="18857B78" w:rsidR="007925C2" w:rsidRDefault="007925C2" w:rsidP="00E96FE8">
      <w:pPr>
        <w:spacing w:after="0"/>
        <w:rPr>
          <w:rFonts w:cs="Times New Roman"/>
          <w:szCs w:val="20"/>
        </w:rPr>
      </w:pPr>
      <w:r>
        <w:rPr>
          <w:rFonts w:cs="Times New Roman"/>
          <w:szCs w:val="20"/>
        </w:rPr>
        <w:t>- Muối 3% (NaCl 3%) là dung dịch ưu trương, tác dụng hút nước từ gian bào vào phế quản làm loãng đờm và dịch tiết để tống ra ngoài.</w:t>
      </w:r>
    </w:p>
    <w:p w14:paraId="53DE5EAB" w14:textId="2B48DA54" w:rsidR="007925C2" w:rsidRDefault="007925C2" w:rsidP="00E96FE8">
      <w:pPr>
        <w:spacing w:after="0"/>
        <w:rPr>
          <w:rFonts w:cs="Times New Roman"/>
          <w:szCs w:val="20"/>
        </w:rPr>
      </w:pPr>
      <w:r>
        <w:rPr>
          <w:rFonts w:cs="Times New Roman"/>
          <w:szCs w:val="20"/>
        </w:rPr>
        <w:lastRenderedPageBreak/>
        <w:t>- Tuy nhiên khi dùng có nguy cơ kích thích đường thở gây co thắt làm trầm trọng hơn tình trạng bệnh. Do đó khi dùng cần dùng giãn phế quản trước.</w:t>
      </w:r>
    </w:p>
    <w:p w14:paraId="24EC8044" w14:textId="4BB3AF0F" w:rsidR="007925C2" w:rsidRPr="007925C2" w:rsidRDefault="007925C2" w:rsidP="00E96FE8">
      <w:pPr>
        <w:spacing w:after="0"/>
        <w:rPr>
          <w:rFonts w:cs="Times New Roman"/>
          <w:b/>
          <w:bCs/>
          <w:szCs w:val="20"/>
        </w:rPr>
      </w:pPr>
      <w:r w:rsidRPr="007925C2">
        <w:rPr>
          <w:rFonts w:cs="Times New Roman"/>
          <w:b/>
          <w:bCs/>
          <w:szCs w:val="20"/>
        </w:rPr>
        <w:t>105. Làm thế nào đánh giá một phương pháp điều trị có tác dụng hay không?</w:t>
      </w:r>
    </w:p>
    <w:p w14:paraId="45072850" w14:textId="17FF0032" w:rsidR="007925C2" w:rsidRDefault="007925C2" w:rsidP="00E96FE8">
      <w:pPr>
        <w:spacing w:after="0"/>
        <w:rPr>
          <w:rFonts w:cs="Times New Roman"/>
          <w:szCs w:val="20"/>
        </w:rPr>
      </w:pPr>
      <w:r>
        <w:rPr>
          <w:rFonts w:cs="Times New Roman"/>
          <w:szCs w:val="20"/>
        </w:rPr>
        <w:t>- Đối với mỗi bệnh nên có một bảng điểm đánh giá các triệu chứng với số điểm tương ứng. Ví dụ viêm phổi có ho (ho nặng tiếng 1 điểm, ho khan 0.5 điểm), rút lõm lồng ngực 1 điểm, v.v. So sánh điểm số trước và sau để đánh giá đáp ứng điều trị giúp tiên lượng và định hướng điều trị tiếp theo.</w:t>
      </w:r>
    </w:p>
    <w:p w14:paraId="2CB72BF2" w14:textId="6F248BB6" w:rsidR="00AC396F" w:rsidRDefault="00AC396F" w:rsidP="00E96FE8">
      <w:pPr>
        <w:spacing w:after="0"/>
        <w:rPr>
          <w:rFonts w:cs="Times New Roman"/>
          <w:b/>
          <w:bCs/>
          <w:szCs w:val="20"/>
        </w:rPr>
      </w:pPr>
      <w:r w:rsidRPr="00AC396F">
        <w:rPr>
          <w:rFonts w:cs="Times New Roman"/>
          <w:b/>
          <w:bCs/>
          <w:szCs w:val="20"/>
        </w:rPr>
        <w:t xml:space="preserve">106. </w:t>
      </w:r>
      <w:r w:rsidRPr="00AC396F">
        <w:rPr>
          <w:rFonts w:cs="Times New Roman"/>
          <w:b/>
          <w:bCs/>
          <w:szCs w:val="20"/>
        </w:rPr>
        <w:t>Vi khuẩn là gì? Đặc điểm của vi khuẩn gram âm. BN suy hô hấp ăn uống như nào?</w:t>
      </w:r>
    </w:p>
    <w:p w14:paraId="6CEB1F9A" w14:textId="1445FACC" w:rsidR="00CB4B2B" w:rsidRPr="00AC396F" w:rsidRDefault="00CB4B2B" w:rsidP="00E96FE8">
      <w:pPr>
        <w:spacing w:after="0"/>
        <w:rPr>
          <w:rFonts w:cs="Times New Roman"/>
          <w:b/>
          <w:bCs/>
          <w:szCs w:val="20"/>
        </w:rPr>
      </w:pPr>
      <w:r w:rsidRPr="00CB4B2B">
        <w:rPr>
          <w:rFonts w:cs="Times New Roman"/>
          <w:b/>
          <w:bCs/>
          <w:szCs w:val="20"/>
        </w:rPr>
        <w:t>1</w:t>
      </w:r>
      <w:r>
        <w:rPr>
          <w:rFonts w:cs="Times New Roman"/>
          <w:b/>
          <w:bCs/>
          <w:szCs w:val="20"/>
        </w:rPr>
        <w:t xml:space="preserve">07. </w:t>
      </w:r>
      <w:r w:rsidRPr="00CB4B2B">
        <w:rPr>
          <w:rFonts w:cs="Times New Roman"/>
          <w:b/>
          <w:bCs/>
          <w:szCs w:val="20"/>
        </w:rPr>
        <w:t>Khám khò khè như nào? Tại sao khám phải nhìn bụng? Khò khè ở thì nào? Chống suy hô hấp như thế nào? Các cách thở oxy? Tư thế khi vỗ dung và chống suy hô hấp? Thở qua ống thì chiều dài ống là bao nhiêu? Tại sao chống nhiễm khuẩn, chống rối loạn điện giải, toan chuyển hóa ở BN suy hô hấp? Chống như thế nào?</w:t>
      </w:r>
    </w:p>
    <w:p w14:paraId="46A323AC" w14:textId="5CDEB937" w:rsidR="00912AC3" w:rsidRDefault="00C0399B" w:rsidP="008F1943">
      <w:pPr>
        <w:pStyle w:val="Heading1"/>
      </w:pPr>
      <w:bookmarkStart w:id="1" w:name="_Toc37115315"/>
      <w:r>
        <w:t>B</w:t>
      </w:r>
      <w:r w:rsidR="008F1943">
        <w:t>.</w:t>
      </w:r>
      <w:r w:rsidR="00912AC3" w:rsidRPr="00912AC3">
        <w:t xml:space="preserve"> </w:t>
      </w:r>
      <w:bookmarkEnd w:id="1"/>
      <w:r w:rsidR="00883C9F">
        <w:t>Tác giả</w:t>
      </w:r>
    </w:p>
    <w:p w14:paraId="51ED3C4C" w14:textId="6B4BFF9D" w:rsidR="00883C9F" w:rsidRPr="00883C9F" w:rsidRDefault="00883C9F" w:rsidP="00883C9F">
      <w:pPr>
        <w:spacing w:after="0"/>
        <w:rPr>
          <w:rFonts w:cs="Times New Roman"/>
          <w:szCs w:val="20"/>
        </w:rPr>
      </w:pPr>
      <w:r w:rsidRPr="00883C9F">
        <w:rPr>
          <w:rFonts w:cs="Times New Roman"/>
          <w:szCs w:val="20"/>
        </w:rPr>
        <w:t>Nguyễn Đình Thắng (2014-2020).</w:t>
      </w:r>
    </w:p>
    <w:p w14:paraId="0E5ED3F1" w14:textId="72BB8D6F" w:rsidR="00D72F56" w:rsidRPr="00C61B6F" w:rsidRDefault="00883C9F" w:rsidP="00883C9F">
      <w:pPr>
        <w:spacing w:after="0"/>
        <w:rPr>
          <w:rFonts w:cs="Times New Roman"/>
          <w:szCs w:val="20"/>
        </w:rPr>
      </w:pPr>
      <w:r w:rsidRPr="00883C9F">
        <w:rPr>
          <w:rFonts w:cs="Times New Roman"/>
          <w:szCs w:val="20"/>
        </w:rPr>
        <w:t xml:space="preserve">Louis Nguyễn </w:t>
      </w:r>
      <w:r>
        <w:rPr>
          <w:rFonts w:cs="Times New Roman"/>
          <w:szCs w:val="20"/>
        </w:rPr>
        <w:t>(</w:t>
      </w:r>
      <w:r w:rsidRPr="00883C9F">
        <w:rPr>
          <w:rFonts w:cs="Times New Roman"/>
          <w:szCs w:val="20"/>
        </w:rPr>
        <w:t>2018-2024</w:t>
      </w:r>
      <w:r>
        <w:rPr>
          <w:rFonts w:cs="Times New Roman"/>
          <w:szCs w:val="20"/>
        </w:rPr>
        <w:t>)</w:t>
      </w:r>
    </w:p>
    <w:sectPr w:rsidR="00D72F56"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057F9" w14:textId="77777777" w:rsidR="003D00D7" w:rsidRDefault="003D00D7" w:rsidP="002D526E">
      <w:pPr>
        <w:spacing w:after="0" w:line="240" w:lineRule="auto"/>
      </w:pPr>
      <w:r>
        <w:separator/>
      </w:r>
    </w:p>
  </w:endnote>
  <w:endnote w:type="continuationSeparator" w:id="0">
    <w:p w14:paraId="5B23E034" w14:textId="77777777" w:rsidR="003D00D7" w:rsidRDefault="003D00D7" w:rsidP="002D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56F4" w14:textId="77777777" w:rsidR="00230DD3" w:rsidRPr="00F47C8A" w:rsidRDefault="00230DD3"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36E5C" w14:textId="77777777" w:rsidR="003D00D7" w:rsidRDefault="003D00D7" w:rsidP="002D526E">
      <w:pPr>
        <w:spacing w:after="0" w:line="240" w:lineRule="auto"/>
      </w:pPr>
      <w:r>
        <w:separator/>
      </w:r>
    </w:p>
  </w:footnote>
  <w:footnote w:type="continuationSeparator" w:id="0">
    <w:p w14:paraId="6995AA1C" w14:textId="77777777" w:rsidR="003D00D7" w:rsidRDefault="003D00D7" w:rsidP="002D5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469E" w14:textId="3EE01DA6" w:rsidR="00230DD3" w:rsidRDefault="00230DD3"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7186884E" wp14:editId="39279732">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18"/>
        <w:szCs w:val="18"/>
      </w:rPr>
      <w:t>NHI LÂM SÀNG</w:t>
    </w:r>
  </w:p>
  <w:p w14:paraId="24D2C36A" w14:textId="657DB404" w:rsidR="00230DD3" w:rsidRDefault="00230DD3"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449F6CD5" w14:textId="77777777" w:rsidR="00230DD3" w:rsidRPr="004578CD" w:rsidRDefault="00230DD3" w:rsidP="004578CD">
    <w:pPr>
      <w:pStyle w:val="Header"/>
      <w:jc w:val="center"/>
      <w:rPr>
        <w:rFonts w:cs="Times New Roman"/>
        <w:sz w:val="18"/>
        <w:szCs w:val="18"/>
      </w:rPr>
    </w:pPr>
    <w:r>
      <w:rPr>
        <w:rFonts w:cs="Times New Roman"/>
      </w:rPr>
      <w:t>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FDB1" w14:textId="0D0067B5" w:rsidR="00230DD3" w:rsidRPr="00B572CC" w:rsidRDefault="00230DD3"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070EFCD1" wp14:editId="10A25A8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92"/>
    <w:rsid w:val="00001EA0"/>
    <w:rsid w:val="0000497C"/>
    <w:rsid w:val="00007F08"/>
    <w:rsid w:val="00012A91"/>
    <w:rsid w:val="00013F60"/>
    <w:rsid w:val="00023E9E"/>
    <w:rsid w:val="000249E8"/>
    <w:rsid w:val="000378C3"/>
    <w:rsid w:val="00044D10"/>
    <w:rsid w:val="000461CE"/>
    <w:rsid w:val="000477F1"/>
    <w:rsid w:val="0005399F"/>
    <w:rsid w:val="0006410A"/>
    <w:rsid w:val="000648BB"/>
    <w:rsid w:val="00065027"/>
    <w:rsid w:val="00067B18"/>
    <w:rsid w:val="00067D03"/>
    <w:rsid w:val="00070C32"/>
    <w:rsid w:val="000972D7"/>
    <w:rsid w:val="000A30B4"/>
    <w:rsid w:val="000B48A2"/>
    <w:rsid w:val="000B493F"/>
    <w:rsid w:val="000C3A9F"/>
    <w:rsid w:val="000C60B7"/>
    <w:rsid w:val="000C6A7C"/>
    <w:rsid w:val="000D3246"/>
    <w:rsid w:val="000D3997"/>
    <w:rsid w:val="000D3D48"/>
    <w:rsid w:val="000D60AE"/>
    <w:rsid w:val="000D64CB"/>
    <w:rsid w:val="000E0186"/>
    <w:rsid w:val="000E5294"/>
    <w:rsid w:val="000E6A9E"/>
    <w:rsid w:val="000F2587"/>
    <w:rsid w:val="0010352A"/>
    <w:rsid w:val="00103B55"/>
    <w:rsid w:val="001075D5"/>
    <w:rsid w:val="00111BDB"/>
    <w:rsid w:val="001200D3"/>
    <w:rsid w:val="0013501C"/>
    <w:rsid w:val="00141396"/>
    <w:rsid w:val="001431E4"/>
    <w:rsid w:val="00145B3A"/>
    <w:rsid w:val="00152B54"/>
    <w:rsid w:val="00154244"/>
    <w:rsid w:val="001757F3"/>
    <w:rsid w:val="0017789B"/>
    <w:rsid w:val="0018549B"/>
    <w:rsid w:val="00193614"/>
    <w:rsid w:val="0019384C"/>
    <w:rsid w:val="001A5182"/>
    <w:rsid w:val="001B69BE"/>
    <w:rsid w:val="001D51CA"/>
    <w:rsid w:val="001D5DB6"/>
    <w:rsid w:val="001E5B54"/>
    <w:rsid w:val="001F5AC6"/>
    <w:rsid w:val="00202ECF"/>
    <w:rsid w:val="00203382"/>
    <w:rsid w:val="0020369B"/>
    <w:rsid w:val="00207AB0"/>
    <w:rsid w:val="00211783"/>
    <w:rsid w:val="0021303F"/>
    <w:rsid w:val="002153D3"/>
    <w:rsid w:val="00230DD3"/>
    <w:rsid w:val="00235326"/>
    <w:rsid w:val="00241A89"/>
    <w:rsid w:val="002570BF"/>
    <w:rsid w:val="00277A10"/>
    <w:rsid w:val="00281C52"/>
    <w:rsid w:val="0028499B"/>
    <w:rsid w:val="0028596F"/>
    <w:rsid w:val="00285F6B"/>
    <w:rsid w:val="002871A6"/>
    <w:rsid w:val="00293537"/>
    <w:rsid w:val="002A307C"/>
    <w:rsid w:val="002B0DF6"/>
    <w:rsid w:val="002B1B9A"/>
    <w:rsid w:val="002C1F49"/>
    <w:rsid w:val="002C667D"/>
    <w:rsid w:val="002C6D4E"/>
    <w:rsid w:val="002D079B"/>
    <w:rsid w:val="002D526E"/>
    <w:rsid w:val="002F5A6A"/>
    <w:rsid w:val="0030176E"/>
    <w:rsid w:val="003051F9"/>
    <w:rsid w:val="003100C4"/>
    <w:rsid w:val="003138BA"/>
    <w:rsid w:val="00313B84"/>
    <w:rsid w:val="00315645"/>
    <w:rsid w:val="0032080A"/>
    <w:rsid w:val="00335FF5"/>
    <w:rsid w:val="0035323B"/>
    <w:rsid w:val="003623AC"/>
    <w:rsid w:val="003809A1"/>
    <w:rsid w:val="00390F0A"/>
    <w:rsid w:val="00391AB4"/>
    <w:rsid w:val="0039213E"/>
    <w:rsid w:val="003A1A5A"/>
    <w:rsid w:val="003A3376"/>
    <w:rsid w:val="003B4854"/>
    <w:rsid w:val="003B4F0E"/>
    <w:rsid w:val="003B6C7D"/>
    <w:rsid w:val="003C2D55"/>
    <w:rsid w:val="003C2DF2"/>
    <w:rsid w:val="003C709D"/>
    <w:rsid w:val="003D00D7"/>
    <w:rsid w:val="003D1220"/>
    <w:rsid w:val="003D3C2A"/>
    <w:rsid w:val="003D484E"/>
    <w:rsid w:val="003E09DD"/>
    <w:rsid w:val="003E3D92"/>
    <w:rsid w:val="003E5700"/>
    <w:rsid w:val="003F6CF1"/>
    <w:rsid w:val="004079AA"/>
    <w:rsid w:val="00411570"/>
    <w:rsid w:val="004126D6"/>
    <w:rsid w:val="00422453"/>
    <w:rsid w:val="004262EC"/>
    <w:rsid w:val="004371F1"/>
    <w:rsid w:val="0044579D"/>
    <w:rsid w:val="004549ED"/>
    <w:rsid w:val="00456FF4"/>
    <w:rsid w:val="004578CD"/>
    <w:rsid w:val="004645E8"/>
    <w:rsid w:val="00467C0D"/>
    <w:rsid w:val="00473C3A"/>
    <w:rsid w:val="004861E2"/>
    <w:rsid w:val="0048655B"/>
    <w:rsid w:val="004A4CB0"/>
    <w:rsid w:val="004B1CFA"/>
    <w:rsid w:val="004C7D32"/>
    <w:rsid w:val="004D5EB0"/>
    <w:rsid w:val="004D6EDF"/>
    <w:rsid w:val="004E02F2"/>
    <w:rsid w:val="004E3C2F"/>
    <w:rsid w:val="004F0FD0"/>
    <w:rsid w:val="004F32A3"/>
    <w:rsid w:val="0050541B"/>
    <w:rsid w:val="00510281"/>
    <w:rsid w:val="00510570"/>
    <w:rsid w:val="005109D4"/>
    <w:rsid w:val="00514EC1"/>
    <w:rsid w:val="00516C5D"/>
    <w:rsid w:val="00517F84"/>
    <w:rsid w:val="005223F8"/>
    <w:rsid w:val="00524378"/>
    <w:rsid w:val="00543698"/>
    <w:rsid w:val="00544F4D"/>
    <w:rsid w:val="005464CA"/>
    <w:rsid w:val="00550736"/>
    <w:rsid w:val="00553CEB"/>
    <w:rsid w:val="00556D9B"/>
    <w:rsid w:val="00557AA8"/>
    <w:rsid w:val="00564E98"/>
    <w:rsid w:val="00573752"/>
    <w:rsid w:val="0058052C"/>
    <w:rsid w:val="0059720C"/>
    <w:rsid w:val="005A3FA6"/>
    <w:rsid w:val="005B3B4C"/>
    <w:rsid w:val="005D0257"/>
    <w:rsid w:val="005D10C0"/>
    <w:rsid w:val="005D749D"/>
    <w:rsid w:val="005E7FCC"/>
    <w:rsid w:val="005F127A"/>
    <w:rsid w:val="005F3898"/>
    <w:rsid w:val="00601967"/>
    <w:rsid w:val="00602941"/>
    <w:rsid w:val="0061679E"/>
    <w:rsid w:val="0062787B"/>
    <w:rsid w:val="00633A84"/>
    <w:rsid w:val="00654C7A"/>
    <w:rsid w:val="006561DA"/>
    <w:rsid w:val="00666503"/>
    <w:rsid w:val="0068295E"/>
    <w:rsid w:val="0068570E"/>
    <w:rsid w:val="00691712"/>
    <w:rsid w:val="00692A1E"/>
    <w:rsid w:val="0069329A"/>
    <w:rsid w:val="00693748"/>
    <w:rsid w:val="006A39B0"/>
    <w:rsid w:val="006A6749"/>
    <w:rsid w:val="006B45A7"/>
    <w:rsid w:val="006C40F4"/>
    <w:rsid w:val="006C600A"/>
    <w:rsid w:val="006C6AB1"/>
    <w:rsid w:val="006C7E55"/>
    <w:rsid w:val="006D1FFD"/>
    <w:rsid w:val="006E3E65"/>
    <w:rsid w:val="006F56A2"/>
    <w:rsid w:val="006F6EA9"/>
    <w:rsid w:val="00700611"/>
    <w:rsid w:val="0070304A"/>
    <w:rsid w:val="00703F00"/>
    <w:rsid w:val="007052C1"/>
    <w:rsid w:val="007055F4"/>
    <w:rsid w:val="007545A3"/>
    <w:rsid w:val="00763C91"/>
    <w:rsid w:val="00764C80"/>
    <w:rsid w:val="007659C8"/>
    <w:rsid w:val="007706B6"/>
    <w:rsid w:val="007720A0"/>
    <w:rsid w:val="007925C2"/>
    <w:rsid w:val="00795FFB"/>
    <w:rsid w:val="007A7D19"/>
    <w:rsid w:val="007B19C2"/>
    <w:rsid w:val="007B73A2"/>
    <w:rsid w:val="007C4A86"/>
    <w:rsid w:val="007D113E"/>
    <w:rsid w:val="007D20F4"/>
    <w:rsid w:val="007D5AF6"/>
    <w:rsid w:val="007D69A2"/>
    <w:rsid w:val="007D7235"/>
    <w:rsid w:val="007D7483"/>
    <w:rsid w:val="007E5A9A"/>
    <w:rsid w:val="007F51C5"/>
    <w:rsid w:val="007F5BCD"/>
    <w:rsid w:val="00803012"/>
    <w:rsid w:val="008039B7"/>
    <w:rsid w:val="008121D4"/>
    <w:rsid w:val="00813192"/>
    <w:rsid w:val="00815CD7"/>
    <w:rsid w:val="00816068"/>
    <w:rsid w:val="00826A4C"/>
    <w:rsid w:val="00830828"/>
    <w:rsid w:val="00837C27"/>
    <w:rsid w:val="00847501"/>
    <w:rsid w:val="00851E69"/>
    <w:rsid w:val="0086084A"/>
    <w:rsid w:val="00860F5B"/>
    <w:rsid w:val="008728FF"/>
    <w:rsid w:val="00877300"/>
    <w:rsid w:val="00883C9F"/>
    <w:rsid w:val="00886E89"/>
    <w:rsid w:val="008A0672"/>
    <w:rsid w:val="008A09BA"/>
    <w:rsid w:val="008A6A92"/>
    <w:rsid w:val="008A6B21"/>
    <w:rsid w:val="008B7AC7"/>
    <w:rsid w:val="008C211D"/>
    <w:rsid w:val="008D23EF"/>
    <w:rsid w:val="008D42C1"/>
    <w:rsid w:val="008F1943"/>
    <w:rsid w:val="008F7763"/>
    <w:rsid w:val="00910CB2"/>
    <w:rsid w:val="00912AC3"/>
    <w:rsid w:val="00913FAA"/>
    <w:rsid w:val="00951451"/>
    <w:rsid w:val="00953831"/>
    <w:rsid w:val="00972879"/>
    <w:rsid w:val="009745B0"/>
    <w:rsid w:val="0098222A"/>
    <w:rsid w:val="009826A2"/>
    <w:rsid w:val="0098601B"/>
    <w:rsid w:val="00987628"/>
    <w:rsid w:val="009908CA"/>
    <w:rsid w:val="009A0B15"/>
    <w:rsid w:val="009A538F"/>
    <w:rsid w:val="009B5298"/>
    <w:rsid w:val="009B546A"/>
    <w:rsid w:val="009B6856"/>
    <w:rsid w:val="009C3C67"/>
    <w:rsid w:val="009C78AF"/>
    <w:rsid w:val="009D30BE"/>
    <w:rsid w:val="009D5550"/>
    <w:rsid w:val="009D560D"/>
    <w:rsid w:val="009D79F3"/>
    <w:rsid w:val="009E5BF0"/>
    <w:rsid w:val="009F2D77"/>
    <w:rsid w:val="00A15ADD"/>
    <w:rsid w:val="00A2390F"/>
    <w:rsid w:val="00A25AAF"/>
    <w:rsid w:val="00A332CC"/>
    <w:rsid w:val="00A35A86"/>
    <w:rsid w:val="00A3689B"/>
    <w:rsid w:val="00A36F81"/>
    <w:rsid w:val="00A51016"/>
    <w:rsid w:val="00A548F0"/>
    <w:rsid w:val="00A70867"/>
    <w:rsid w:val="00A77DA3"/>
    <w:rsid w:val="00A86019"/>
    <w:rsid w:val="00A93E17"/>
    <w:rsid w:val="00A9666B"/>
    <w:rsid w:val="00AA2B90"/>
    <w:rsid w:val="00AA2F1B"/>
    <w:rsid w:val="00AA439F"/>
    <w:rsid w:val="00AC396F"/>
    <w:rsid w:val="00AD44FA"/>
    <w:rsid w:val="00AE0D3D"/>
    <w:rsid w:val="00B02111"/>
    <w:rsid w:val="00B039EE"/>
    <w:rsid w:val="00B05592"/>
    <w:rsid w:val="00B1170B"/>
    <w:rsid w:val="00B14043"/>
    <w:rsid w:val="00B1498D"/>
    <w:rsid w:val="00B303E6"/>
    <w:rsid w:val="00B306D5"/>
    <w:rsid w:val="00B34BB5"/>
    <w:rsid w:val="00B35A43"/>
    <w:rsid w:val="00B36D05"/>
    <w:rsid w:val="00B41A5C"/>
    <w:rsid w:val="00B468D7"/>
    <w:rsid w:val="00B46918"/>
    <w:rsid w:val="00B572CC"/>
    <w:rsid w:val="00B577F0"/>
    <w:rsid w:val="00B72BE5"/>
    <w:rsid w:val="00B8637C"/>
    <w:rsid w:val="00B86508"/>
    <w:rsid w:val="00B90D01"/>
    <w:rsid w:val="00B92069"/>
    <w:rsid w:val="00B935AF"/>
    <w:rsid w:val="00B94A5C"/>
    <w:rsid w:val="00B97004"/>
    <w:rsid w:val="00BA58B9"/>
    <w:rsid w:val="00BB51ED"/>
    <w:rsid w:val="00BC0F15"/>
    <w:rsid w:val="00BD305C"/>
    <w:rsid w:val="00BE302D"/>
    <w:rsid w:val="00BE54BF"/>
    <w:rsid w:val="00BF30C8"/>
    <w:rsid w:val="00BF31F1"/>
    <w:rsid w:val="00C0399B"/>
    <w:rsid w:val="00C258E1"/>
    <w:rsid w:val="00C33D6B"/>
    <w:rsid w:val="00C406AC"/>
    <w:rsid w:val="00C4444C"/>
    <w:rsid w:val="00C45851"/>
    <w:rsid w:val="00C45B83"/>
    <w:rsid w:val="00C61A43"/>
    <w:rsid w:val="00C61B6F"/>
    <w:rsid w:val="00C63F31"/>
    <w:rsid w:val="00C7522C"/>
    <w:rsid w:val="00C77EB6"/>
    <w:rsid w:val="00C82E91"/>
    <w:rsid w:val="00CA6ADD"/>
    <w:rsid w:val="00CB15D1"/>
    <w:rsid w:val="00CB4B2B"/>
    <w:rsid w:val="00CC0EE0"/>
    <w:rsid w:val="00CC1524"/>
    <w:rsid w:val="00CC78A0"/>
    <w:rsid w:val="00CE17F1"/>
    <w:rsid w:val="00CE2101"/>
    <w:rsid w:val="00CE3A0E"/>
    <w:rsid w:val="00D00D76"/>
    <w:rsid w:val="00D126BF"/>
    <w:rsid w:val="00D16EDB"/>
    <w:rsid w:val="00D273D3"/>
    <w:rsid w:val="00D41918"/>
    <w:rsid w:val="00D45300"/>
    <w:rsid w:val="00D5550D"/>
    <w:rsid w:val="00D62415"/>
    <w:rsid w:val="00D64648"/>
    <w:rsid w:val="00D64818"/>
    <w:rsid w:val="00D7154E"/>
    <w:rsid w:val="00D72F56"/>
    <w:rsid w:val="00D73347"/>
    <w:rsid w:val="00D73F02"/>
    <w:rsid w:val="00D84013"/>
    <w:rsid w:val="00D90B71"/>
    <w:rsid w:val="00DB7BBA"/>
    <w:rsid w:val="00DC0998"/>
    <w:rsid w:val="00DD2C24"/>
    <w:rsid w:val="00DD726E"/>
    <w:rsid w:val="00DF73CD"/>
    <w:rsid w:val="00E00668"/>
    <w:rsid w:val="00E04BF8"/>
    <w:rsid w:val="00E062B4"/>
    <w:rsid w:val="00E17A48"/>
    <w:rsid w:val="00E31334"/>
    <w:rsid w:val="00E31937"/>
    <w:rsid w:val="00E32A40"/>
    <w:rsid w:val="00E429C6"/>
    <w:rsid w:val="00E51E81"/>
    <w:rsid w:val="00E70CC8"/>
    <w:rsid w:val="00E715FE"/>
    <w:rsid w:val="00E72055"/>
    <w:rsid w:val="00E72102"/>
    <w:rsid w:val="00E83C65"/>
    <w:rsid w:val="00E95CA8"/>
    <w:rsid w:val="00E96FE8"/>
    <w:rsid w:val="00EA1D18"/>
    <w:rsid w:val="00EB335A"/>
    <w:rsid w:val="00EB4E76"/>
    <w:rsid w:val="00EB7207"/>
    <w:rsid w:val="00EB74E2"/>
    <w:rsid w:val="00EC0AFE"/>
    <w:rsid w:val="00EC12B9"/>
    <w:rsid w:val="00EC22C4"/>
    <w:rsid w:val="00ED2E5B"/>
    <w:rsid w:val="00ED3D6F"/>
    <w:rsid w:val="00EE2914"/>
    <w:rsid w:val="00EE2A35"/>
    <w:rsid w:val="00EE5EE0"/>
    <w:rsid w:val="00EF4520"/>
    <w:rsid w:val="00EF6B67"/>
    <w:rsid w:val="00F159D1"/>
    <w:rsid w:val="00F1636C"/>
    <w:rsid w:val="00F26232"/>
    <w:rsid w:val="00F3045F"/>
    <w:rsid w:val="00F47C8A"/>
    <w:rsid w:val="00F57EB7"/>
    <w:rsid w:val="00F60D88"/>
    <w:rsid w:val="00F80899"/>
    <w:rsid w:val="00F84AB9"/>
    <w:rsid w:val="00F87D18"/>
    <w:rsid w:val="00F9521B"/>
    <w:rsid w:val="00FA6AE7"/>
    <w:rsid w:val="00FC3260"/>
    <w:rsid w:val="00FC7225"/>
    <w:rsid w:val="00FD65EE"/>
    <w:rsid w:val="00FE7168"/>
    <w:rsid w:val="00FF2F3E"/>
    <w:rsid w:val="00FF5580"/>
    <w:rsid w:val="00FF5A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B99A"/>
  <w15:docId w15:val="{B751D66D-3438-4F60-BA8C-1918A75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43"/>
    <w:rPr>
      <w:rFonts w:ascii="Times New Roman" w:hAnsi="Times New Roman"/>
      <w:noProof/>
      <w:sz w:val="20"/>
    </w:rPr>
  </w:style>
  <w:style w:type="paragraph" w:styleId="Heading1">
    <w:name w:val="heading 1"/>
    <w:basedOn w:val="Normal"/>
    <w:next w:val="Normal"/>
    <w:link w:val="Heading1Char"/>
    <w:uiPriority w:val="9"/>
    <w:qFormat/>
    <w:rsid w:val="00602941"/>
    <w:pPr>
      <w:spacing w:after="0"/>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4">
    <w:name w:val="heading 4"/>
    <w:basedOn w:val="Normal"/>
    <w:next w:val="Normal"/>
    <w:link w:val="Heading4Char"/>
    <w:uiPriority w:val="9"/>
    <w:unhideWhenUsed/>
    <w:qFormat/>
    <w:rsid w:val="00277A1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after="0"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spacing w:after="0"/>
      <w:jc w:val="both"/>
    </w:pPr>
    <w:rPr>
      <w:rFonts w:cs="Times New Roman"/>
      <w:szCs w:val="20"/>
    </w:rPr>
  </w:style>
  <w:style w:type="paragraph" w:styleId="Title">
    <w:name w:val="Title"/>
    <w:basedOn w:val="Normal"/>
    <w:next w:val="Normal"/>
    <w:link w:val="TitleChar"/>
    <w:uiPriority w:val="10"/>
    <w:qFormat/>
    <w:rsid w:val="00795FFB"/>
    <w:pPr>
      <w:spacing w:after="0"/>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textexposedshow">
    <w:name w:val="text_exposed_show"/>
    <w:basedOn w:val="DefaultParagraphFont"/>
    <w:rsid w:val="00E715FE"/>
  </w:style>
  <w:style w:type="character" w:styleId="Strong">
    <w:name w:val="Strong"/>
    <w:basedOn w:val="DefaultParagraphFont"/>
    <w:uiPriority w:val="22"/>
    <w:qFormat/>
    <w:rsid w:val="00EB74E2"/>
    <w:rPr>
      <w:b/>
      <w:bCs/>
    </w:rPr>
  </w:style>
  <w:style w:type="character" w:customStyle="1" w:styleId="Heading4Char">
    <w:name w:val="Heading 4 Char"/>
    <w:basedOn w:val="DefaultParagraphFont"/>
    <w:link w:val="Heading4"/>
    <w:uiPriority w:val="9"/>
    <w:rsid w:val="00277A10"/>
    <w:rPr>
      <w:rFonts w:asciiTheme="majorHAnsi" w:eastAsiaTheme="majorEastAsia" w:hAnsiTheme="majorHAnsi" w:cstheme="majorBidi"/>
      <w:i/>
      <w:iCs/>
      <w:noProof/>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09594">
      <w:bodyDiv w:val="1"/>
      <w:marLeft w:val="0"/>
      <w:marRight w:val="0"/>
      <w:marTop w:val="0"/>
      <w:marBottom w:val="0"/>
      <w:divBdr>
        <w:top w:val="none" w:sz="0" w:space="0" w:color="auto"/>
        <w:left w:val="none" w:sz="0" w:space="0" w:color="auto"/>
        <w:bottom w:val="none" w:sz="0" w:space="0" w:color="auto"/>
        <w:right w:val="none" w:sz="0" w:space="0" w:color="auto"/>
      </w:divBdr>
    </w:div>
    <w:div w:id="202428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tmplib\word\dr_romantic\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407</TotalTime>
  <Pages>14</Pages>
  <Words>7772</Words>
  <Characters>44306</Characters>
  <Application>Microsoft Office Word</Application>
  <DocSecurity>0</DocSecurity>
  <Lines>369</Lines>
  <Paragraphs>103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187</cp:revision>
  <cp:lastPrinted>2021-01-16T18:20:00Z</cp:lastPrinted>
  <dcterms:created xsi:type="dcterms:W3CDTF">2021-01-16T15:05:00Z</dcterms:created>
  <dcterms:modified xsi:type="dcterms:W3CDTF">2021-04-04T08:44:00Z</dcterms:modified>
</cp:coreProperties>
</file>