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63742" w14:textId="504BC697" w:rsidR="00B90D01" w:rsidRDefault="008A6A92" w:rsidP="00DC0998">
      <w:pPr>
        <w:jc w:val="center"/>
        <w:rPr>
          <w:rFonts w:cs="Times New Roman"/>
          <w:b/>
          <w:bCs/>
          <w:sz w:val="26"/>
          <w:szCs w:val="26"/>
        </w:rPr>
      </w:pPr>
      <w:r>
        <w:rPr>
          <w:rFonts w:cs="Times New Roman"/>
          <w:b/>
          <w:bCs/>
          <w:sz w:val="26"/>
          <w:szCs w:val="26"/>
        </w:rPr>
        <w:t>BỘ CÂU HỎI ÔN THI NHI LÂM SÀNG</w:t>
      </w:r>
    </w:p>
    <w:p w14:paraId="060E7D9A" w14:textId="345DD553" w:rsidR="00883C9F" w:rsidRPr="00DC0998" w:rsidRDefault="00A50472" w:rsidP="00DC0998">
      <w:pPr>
        <w:jc w:val="center"/>
        <w:rPr>
          <w:rFonts w:cs="Times New Roman"/>
          <w:b/>
          <w:bCs/>
          <w:sz w:val="26"/>
          <w:szCs w:val="26"/>
        </w:rPr>
      </w:pPr>
      <w:r>
        <w:rPr>
          <w:rFonts w:cs="Times New Roman"/>
          <w:b/>
          <w:bCs/>
          <w:sz w:val="26"/>
          <w:szCs w:val="26"/>
        </w:rPr>
        <w:t>THẦN KINH</w:t>
      </w:r>
    </w:p>
    <w:p w14:paraId="6372B5F7"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C61B6F" w14:paraId="1819504F" w14:textId="77777777" w:rsidTr="008A6A92">
        <w:trPr>
          <w:jc w:val="center"/>
        </w:trPr>
        <w:tc>
          <w:tcPr>
            <w:tcW w:w="3510" w:type="dxa"/>
          </w:tcPr>
          <w:p w14:paraId="563935E6" w14:textId="77777777" w:rsidR="008A6A92" w:rsidRDefault="00C61B6F" w:rsidP="008A6A92">
            <w:pPr>
              <w:rPr>
                <w:rFonts w:cs="Times New Roman"/>
                <w:i/>
                <w:iCs/>
                <w:szCs w:val="20"/>
              </w:rPr>
            </w:pPr>
            <w:r w:rsidRPr="00C61B6F">
              <w:rPr>
                <w:rFonts w:cs="Times New Roman"/>
                <w:i/>
                <w:iCs/>
                <w:szCs w:val="20"/>
              </w:rPr>
              <w:t>“</w:t>
            </w:r>
            <w:r w:rsidR="008A6A92">
              <w:rPr>
                <w:rFonts w:cs="Times New Roman"/>
                <w:i/>
                <w:iCs/>
                <w:szCs w:val="20"/>
              </w:rPr>
              <w:t>One day you’ll leave this world behind</w:t>
            </w:r>
          </w:p>
          <w:p w14:paraId="37D53E21" w14:textId="3B90B59D" w:rsidR="00C61B6F" w:rsidRPr="00C61B6F" w:rsidRDefault="008A6A92" w:rsidP="008A6A92">
            <w:pPr>
              <w:rPr>
                <w:rFonts w:cs="Times New Roman"/>
                <w:i/>
                <w:iCs/>
                <w:szCs w:val="20"/>
              </w:rPr>
            </w:pPr>
            <w:r>
              <w:rPr>
                <w:rFonts w:cs="Times New Roman"/>
                <w:i/>
                <w:iCs/>
                <w:szCs w:val="20"/>
              </w:rPr>
              <w:t>So live a life you</w:t>
            </w:r>
            <w:r w:rsidR="00C0399B">
              <w:rPr>
                <w:rFonts w:cs="Times New Roman"/>
                <w:i/>
                <w:iCs/>
                <w:szCs w:val="20"/>
              </w:rPr>
              <w:t xml:space="preserve"> wi</w:t>
            </w:r>
            <w:r>
              <w:rPr>
                <w:rFonts w:cs="Times New Roman"/>
                <w:i/>
                <w:iCs/>
                <w:szCs w:val="20"/>
              </w:rPr>
              <w:t>ll remember</w:t>
            </w:r>
            <w:r w:rsidR="00C61B6F" w:rsidRPr="00C61B6F">
              <w:rPr>
                <w:rFonts w:cs="Times New Roman"/>
                <w:i/>
                <w:iCs/>
                <w:szCs w:val="20"/>
              </w:rPr>
              <w:t>”</w:t>
            </w:r>
          </w:p>
          <w:p w14:paraId="0ABD37FB" w14:textId="66930F5B" w:rsidR="00C61B6F" w:rsidRDefault="008A6A92" w:rsidP="00C61B6F">
            <w:pPr>
              <w:jc w:val="right"/>
              <w:rPr>
                <w:rFonts w:cs="Times New Roman"/>
                <w:szCs w:val="20"/>
              </w:rPr>
            </w:pPr>
            <w:r>
              <w:rPr>
                <w:rFonts w:cs="Times New Roman"/>
                <w:szCs w:val="20"/>
              </w:rPr>
              <w:t>Avicii</w:t>
            </w:r>
          </w:p>
        </w:tc>
      </w:tr>
    </w:tbl>
    <w:p w14:paraId="1E2A9C0D"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1EF950AA" w14:textId="1624929C" w:rsidR="00A93E17" w:rsidRDefault="00A93E17"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p>
    <w:p w14:paraId="35A86A81" w14:textId="023DA78D" w:rsidR="00E00668" w:rsidRPr="00B97004" w:rsidRDefault="00C0399B" w:rsidP="00B97004">
      <w:pPr>
        <w:pStyle w:val="Heading1"/>
      </w:pPr>
      <w:bookmarkStart w:id="0" w:name="_Toc37115314"/>
      <w:r>
        <w:t>A</w:t>
      </w:r>
      <w:r w:rsidR="006A39B0" w:rsidRPr="00B97004">
        <w:t xml:space="preserve">. </w:t>
      </w:r>
      <w:bookmarkEnd w:id="0"/>
      <w:r w:rsidR="00883C9F">
        <w:t>Nội dung</w:t>
      </w:r>
    </w:p>
    <w:p w14:paraId="6FCDF814" w14:textId="3B817ABE" w:rsidR="00467C0D" w:rsidRPr="00467C0D" w:rsidRDefault="00467C0D" w:rsidP="00C0399B">
      <w:pPr>
        <w:rPr>
          <w:rFonts w:cs="Times New Roman"/>
          <w:i/>
          <w:iCs/>
          <w:szCs w:val="20"/>
        </w:rPr>
      </w:pPr>
      <w:r w:rsidRPr="00467C0D">
        <w:rPr>
          <w:rFonts w:cs="Times New Roman"/>
          <w:i/>
          <w:iCs/>
          <w:szCs w:val="20"/>
        </w:rPr>
        <w:t>Dưới đây chỉ là những kinh nghiệm lâm sàng nên mang nhiều tính chất tham khảo.</w:t>
      </w:r>
    </w:p>
    <w:p w14:paraId="6CFA0297" w14:textId="6B906D55" w:rsidR="00A50472" w:rsidRPr="00A50472" w:rsidRDefault="00A50472" w:rsidP="00A50472">
      <w:pPr>
        <w:rPr>
          <w:b/>
          <w:bCs/>
        </w:rPr>
      </w:pPr>
      <w:bookmarkStart w:id="1" w:name="_Toc37115315"/>
      <w:r w:rsidRPr="00A50472">
        <w:rPr>
          <w:b/>
          <w:bCs/>
        </w:rPr>
        <w:t>1. Một trẻ 12 tuổi có còn co giật do sốt không?</w:t>
      </w:r>
    </w:p>
    <w:p w14:paraId="4E4240E8" w14:textId="511E3140" w:rsidR="00A50472" w:rsidRPr="00A50472" w:rsidRDefault="00A50472" w:rsidP="00A50472">
      <w:r w:rsidRPr="00A50472">
        <w:t>- Bình thường, co giật do sốt thường từ 6 tháng – 5 tuổi (hiện nay một số nguồn là 12-18 tháng).</w:t>
      </w:r>
    </w:p>
    <w:p w14:paraId="5EC0ED67" w14:textId="77777777" w:rsidR="00A50472" w:rsidRPr="00A50472" w:rsidRDefault="00A50472" w:rsidP="00A50472">
      <w:r w:rsidRPr="00A50472">
        <w:t>- Tuy nhiên, một trẻ 12 tuổi vẫn có thể có co giật do sốt.</w:t>
      </w:r>
    </w:p>
    <w:p w14:paraId="2A60828D" w14:textId="77777777" w:rsidR="00A50472" w:rsidRPr="00A50472" w:rsidRDefault="00A50472" w:rsidP="00A50472">
      <w:r w:rsidRPr="00A50472">
        <w:t>- Nhưng nếu trẻ 12 tuổi, vào viện vì co giật ưu tiên tìm cho ra các nguyên nhân khác.</w:t>
      </w:r>
    </w:p>
    <w:p w14:paraId="537D37E8" w14:textId="77777777" w:rsidR="00A50472" w:rsidRPr="00A41F1A" w:rsidRDefault="00A50472" w:rsidP="00A50472">
      <w:pPr>
        <w:rPr>
          <w:b/>
          <w:bCs/>
        </w:rPr>
      </w:pPr>
      <w:r w:rsidRPr="00A41F1A">
        <w:rPr>
          <w:b/>
          <w:bCs/>
        </w:rPr>
        <w:t>2. Các tác nhân gây viêm màng não mủ hay gặp ở trẻ em.</w:t>
      </w:r>
    </w:p>
    <w:p w14:paraId="18B3BE49" w14:textId="5A0069E9" w:rsidR="00A50472" w:rsidRPr="00A50472" w:rsidRDefault="00A41F1A" w:rsidP="00A50472">
      <w:r>
        <w:t>- S</w:t>
      </w:r>
      <w:r w:rsidR="00A50472" w:rsidRPr="00A50472">
        <w:t>ơ sinh thường hay gặp nhất là liên cầu B</w:t>
      </w:r>
      <w:r w:rsidR="00540D75">
        <w:t xml:space="preserve"> và E.coli (Vi khuẩn gram (-))</w:t>
      </w:r>
    </w:p>
    <w:p w14:paraId="4297AC9E" w14:textId="19492C5F" w:rsidR="00A50472" w:rsidRPr="00A50472" w:rsidRDefault="00924246" w:rsidP="00A50472">
      <w:r>
        <w:t>-</w:t>
      </w:r>
      <w:r w:rsidR="00A50472" w:rsidRPr="00A50472">
        <w:t xml:space="preserve"> </w:t>
      </w:r>
      <w:r>
        <w:t>T</w:t>
      </w:r>
      <w:r w:rsidR="00A50472" w:rsidRPr="00A50472">
        <w:t>ừ 6-12 tháng tuổi hay gặp nhất là HI</w:t>
      </w:r>
    </w:p>
    <w:p w14:paraId="4FC608C8" w14:textId="68E7DD55" w:rsidR="00A50472" w:rsidRPr="00A50472" w:rsidRDefault="00924246" w:rsidP="00A50472">
      <w:r>
        <w:t>-</w:t>
      </w:r>
      <w:r w:rsidR="00A50472" w:rsidRPr="00A50472">
        <w:t xml:space="preserve"> &gt; 12 tháng tuổi hay gặp nhất là phế cầu</w:t>
      </w:r>
      <w:r w:rsidR="00540D75">
        <w:t>, não mô cầu, HI.</w:t>
      </w:r>
    </w:p>
    <w:p w14:paraId="61FB9B31" w14:textId="69AD9CCD" w:rsidR="00540D75" w:rsidRDefault="00540D75" w:rsidP="00A50472">
      <w:r>
        <w:t>- &gt; 6 tuổi chủ yếu là phế cầu</w:t>
      </w:r>
    </w:p>
    <w:p w14:paraId="3AC7C4D6" w14:textId="651B438E" w:rsidR="00A50472" w:rsidRPr="008176E4" w:rsidRDefault="00A50472" w:rsidP="00A50472">
      <w:pPr>
        <w:rPr>
          <w:b/>
          <w:bCs/>
        </w:rPr>
      </w:pPr>
      <w:r w:rsidRPr="008176E4">
        <w:rPr>
          <w:b/>
          <w:bCs/>
        </w:rPr>
        <w:t>3. Một bệnh nhân vào viện vì co giật, em nghĩ đến những nguyên nhân gì</w:t>
      </w:r>
      <w:r w:rsidR="00A41F1A" w:rsidRPr="008176E4">
        <w:rPr>
          <w:b/>
          <w:bCs/>
        </w:rPr>
        <w:t>?</w:t>
      </w:r>
    </w:p>
    <w:p w14:paraId="02C3F5BD" w14:textId="06DD87DA" w:rsidR="00A50472" w:rsidRPr="00A50472" w:rsidRDefault="00A50472" w:rsidP="00A50472">
      <w:r w:rsidRPr="00A50472">
        <w:t xml:space="preserve">- </w:t>
      </w:r>
      <w:r w:rsidR="008176E4">
        <w:t>C</w:t>
      </w:r>
      <w:r w:rsidRPr="00A50472">
        <w:t>hia thành 2 nhóm</w:t>
      </w:r>
      <w:r w:rsidR="008176E4">
        <w:t xml:space="preserve"> </w:t>
      </w:r>
      <w:r w:rsidRPr="00A50472">
        <w:t>co giật do sốt và co giật không do sốt</w:t>
      </w:r>
      <w:r w:rsidR="008176E4">
        <w:t>:</w:t>
      </w:r>
    </w:p>
    <w:p w14:paraId="32B6FCCC" w14:textId="0AB617F8" w:rsidR="00A50472" w:rsidRPr="00A50472" w:rsidRDefault="00A50472" w:rsidP="00A50472">
      <w:r w:rsidRPr="00A50472">
        <w:t xml:space="preserve">+ </w:t>
      </w:r>
      <w:r w:rsidR="008176E4">
        <w:t>C</w:t>
      </w:r>
      <w:r w:rsidRPr="00A50472">
        <w:t>o giật do sốt</w:t>
      </w:r>
      <w:r w:rsidR="00A41F1A">
        <w:t>:</w:t>
      </w:r>
      <w:r w:rsidRPr="00A50472">
        <w:t xml:space="preserve"> </w:t>
      </w:r>
      <w:r w:rsidR="008176E4">
        <w:t>N</w:t>
      </w:r>
      <w:r w:rsidRPr="00A50472">
        <w:t>hiễm trùng nhiễm độc hệ thần kinh TW</w:t>
      </w:r>
      <w:r w:rsidR="008176E4">
        <w:t xml:space="preserve"> như</w:t>
      </w:r>
      <w:r w:rsidRPr="00A50472">
        <w:t xml:space="preserve"> viêm não, viêm màng não mủ, viêm màng não lao</w:t>
      </w:r>
      <w:r w:rsidR="008176E4">
        <w:t>, v.v.</w:t>
      </w:r>
    </w:p>
    <w:p w14:paraId="310CED3D" w14:textId="1A2BB352" w:rsidR="00A50472" w:rsidRPr="00A50472" w:rsidRDefault="00A50472" w:rsidP="00A50472">
      <w:r w:rsidRPr="00A50472">
        <w:t xml:space="preserve">+ </w:t>
      </w:r>
      <w:r w:rsidR="008176E4">
        <w:t>C</w:t>
      </w:r>
      <w:r w:rsidRPr="00A50472">
        <w:t>o giật không do sốt</w:t>
      </w:r>
      <w:r w:rsidR="00A41F1A">
        <w:t>:</w:t>
      </w:r>
      <w:r w:rsidRPr="00A50472">
        <w:t xml:space="preserve"> </w:t>
      </w:r>
      <w:r w:rsidR="008176E4">
        <w:t>H</w:t>
      </w:r>
      <w:r w:rsidRPr="00A50472">
        <w:t>ạ đường máu, rối loạn điện giải, hạ canxi máu, chấn thương, xuất huyết não, sang chấn tâm lý, dùng thuốc gây nghiện</w:t>
      </w:r>
      <w:r w:rsidR="008176E4">
        <w:t>, v.v.</w:t>
      </w:r>
    </w:p>
    <w:p w14:paraId="57F60072" w14:textId="685ACB5B" w:rsidR="00A50472" w:rsidRPr="00AE03EC" w:rsidRDefault="00A50472" w:rsidP="00A50472">
      <w:pPr>
        <w:rPr>
          <w:b/>
          <w:bCs/>
        </w:rPr>
      </w:pPr>
      <w:r w:rsidRPr="00AE03EC">
        <w:rPr>
          <w:b/>
          <w:bCs/>
        </w:rPr>
        <w:t>4. Tại sao co giật do sốt lại nằm trong khoảng từ 6 tháng – 60 tháng tuổi</w:t>
      </w:r>
      <w:r w:rsidR="00A41F1A" w:rsidRPr="00AE03EC">
        <w:rPr>
          <w:b/>
          <w:bCs/>
        </w:rPr>
        <w:t>?</w:t>
      </w:r>
      <w:r w:rsidRPr="00AE03EC">
        <w:rPr>
          <w:b/>
          <w:bCs/>
        </w:rPr>
        <w:t xml:space="preserve"> </w:t>
      </w:r>
      <w:r w:rsidR="00AE03EC">
        <w:rPr>
          <w:b/>
          <w:bCs/>
        </w:rPr>
        <w:t>M</w:t>
      </w:r>
      <w:r w:rsidRPr="00AE03EC">
        <w:rPr>
          <w:b/>
          <w:bCs/>
        </w:rPr>
        <w:t>ột trẻ dưới 5 tuổi co giật lần đầu, thì có khả năng co giật lại hay không</w:t>
      </w:r>
      <w:r w:rsidR="00A41F1A" w:rsidRPr="00AE03EC">
        <w:rPr>
          <w:b/>
          <w:bCs/>
        </w:rPr>
        <w:t>?</w:t>
      </w:r>
    </w:p>
    <w:p w14:paraId="64E6DBCA" w14:textId="6366DD7D" w:rsidR="00AE03EC" w:rsidRDefault="00A50472" w:rsidP="00A50472">
      <w:r w:rsidRPr="00A50472">
        <w:t>- Vì trẻ độ tuổi từ 6 tháng – 60 tháng</w:t>
      </w:r>
      <w:r w:rsidR="00AE03EC">
        <w:t>,</w:t>
      </w:r>
      <w:r w:rsidRPr="00A50472">
        <w:t xml:space="preserve"> chức năng não chưa hoàn chỉnh.</w:t>
      </w:r>
      <w:r w:rsidR="00AE03EC">
        <w:t xml:space="preserve"> </w:t>
      </w:r>
      <w:r w:rsidRPr="00A50472">
        <w:t>Người ta nhận thấy khi sốt, dễ co giật do kích thích quá mức TB não, gây ra phóng thích điện xung quanh. Vì chức năng chưa hoàn chỉnh, nên sóng xung điện này dễ lan tỏa một cách nhanh chóng gây co giật.</w:t>
      </w:r>
      <w:r w:rsidR="00AE03EC">
        <w:t xml:space="preserve"> </w:t>
      </w:r>
      <w:r w:rsidRPr="00A50472">
        <w:t>6 tháng – 6</w:t>
      </w:r>
      <w:r w:rsidR="00AE03EC">
        <w:t>0</w:t>
      </w:r>
      <w:r w:rsidRPr="00A50472">
        <w:t xml:space="preserve"> tháng tuổi thay đổi cấu trúc đồi thị.</w:t>
      </w:r>
      <w:r w:rsidR="00AE03EC">
        <w:t xml:space="preserve"> </w:t>
      </w:r>
    </w:p>
    <w:p w14:paraId="06D6952B" w14:textId="1F845B12" w:rsidR="00A50472" w:rsidRPr="00A50472" w:rsidRDefault="00AE03EC" w:rsidP="00A50472">
      <w:r>
        <w:t>- T</w:t>
      </w:r>
      <w:r w:rsidR="00A50472" w:rsidRPr="00A50472">
        <w:t>rẻ &lt;</w:t>
      </w:r>
      <w:r>
        <w:t xml:space="preserve"> </w:t>
      </w:r>
      <w:r w:rsidR="00A50472" w:rsidRPr="00A50472">
        <w:t>6 tháng, ít co giật, do người ta nghiên cứu, thấy giai đoạn này GABA trong cơ thể tăng lên</w:t>
      </w:r>
      <w:r>
        <w:t xml:space="preserve"> nên</w:t>
      </w:r>
      <w:r w:rsidR="00A50472" w:rsidRPr="00A50472">
        <w:t xml:space="preserve"> khả năng ức chế tăng </w:t>
      </w:r>
      <w:r w:rsidR="00A41F1A">
        <w:t>(</w:t>
      </w:r>
      <w:r w:rsidR="00A50472" w:rsidRPr="00A50472">
        <w:t>trẻ ngủ nhiều) ít co giật.</w:t>
      </w:r>
    </w:p>
    <w:p w14:paraId="712558C0" w14:textId="7AF6B14F" w:rsidR="00A50472" w:rsidRPr="00A50472" w:rsidRDefault="00A50472" w:rsidP="00A50472">
      <w:r w:rsidRPr="00A50472">
        <w:t xml:space="preserve">- </w:t>
      </w:r>
      <w:r w:rsidR="00AE03EC">
        <w:t>T</w:t>
      </w:r>
      <w:r w:rsidRPr="00A50472">
        <w:t>rẻ &gt;</w:t>
      </w:r>
      <w:r w:rsidR="00AE03EC">
        <w:t xml:space="preserve"> </w:t>
      </w:r>
      <w:r w:rsidRPr="00A50472">
        <w:t>6 tuổi, vẫn có khả năng co giật do sốt nhưng thường lành tính</w:t>
      </w:r>
      <w:r w:rsidR="00AE03EC">
        <w:t>,</w:t>
      </w:r>
      <w:r w:rsidRPr="00A50472">
        <w:t xml:space="preserve"> nên người ta ít chẩn đoán, mà thay </w:t>
      </w:r>
      <w:r w:rsidRPr="00A50472">
        <w:t>vào đó người ta sẽ cố gắng tìm nguyên nhân gây co giật khác.</w:t>
      </w:r>
    </w:p>
    <w:p w14:paraId="074E7CE2" w14:textId="4A2BDDED" w:rsidR="00A50472" w:rsidRPr="00A50472" w:rsidRDefault="00A50472" w:rsidP="00A50472">
      <w:r w:rsidRPr="00A50472">
        <w:t>- Trẻ em dễ bị động kinh, do các tế bào thần kinh chưa biệt hóa, nên phản ứng võ não xu hướng lan tỏa, nên bất kỳ kích thích nào cũng có thể gây phản ứng toàn thân.</w:t>
      </w:r>
      <w:r w:rsidR="00AE03EC">
        <w:t xml:space="preserve"> Thêm vào đó </w:t>
      </w:r>
      <w:r w:rsidRPr="00A50472">
        <w:t>não trẻ có nhiều nước nên dễ bị kích thích</w:t>
      </w:r>
      <w:r w:rsidR="00AE03EC">
        <w:t>.</w:t>
      </w:r>
    </w:p>
    <w:p w14:paraId="69199A0E" w14:textId="5C012B77" w:rsidR="00A50472" w:rsidRPr="003744AD" w:rsidRDefault="00A50472" w:rsidP="00A50472">
      <w:pPr>
        <w:rPr>
          <w:b/>
          <w:bCs/>
        </w:rPr>
      </w:pPr>
      <w:r w:rsidRPr="003744AD">
        <w:rPr>
          <w:b/>
          <w:bCs/>
        </w:rPr>
        <w:t>5. Đột biến gen nào dễ gây co giật do sốt</w:t>
      </w:r>
      <w:r w:rsidR="00A41F1A" w:rsidRPr="003744AD">
        <w:rPr>
          <w:b/>
          <w:bCs/>
        </w:rPr>
        <w:t>?</w:t>
      </w:r>
    </w:p>
    <w:p w14:paraId="1CC235F7" w14:textId="2B26AFDC" w:rsidR="00A50472" w:rsidRPr="00A50472" w:rsidRDefault="003744AD" w:rsidP="00A50472">
      <w:r>
        <w:t>-</w:t>
      </w:r>
      <w:r w:rsidR="00A50472" w:rsidRPr="00A50472">
        <w:t xml:space="preserve"> </w:t>
      </w:r>
      <w:r>
        <w:t>C</w:t>
      </w:r>
      <w:r w:rsidR="00A50472" w:rsidRPr="00A50472">
        <w:t>ó 5 gen gây co giật do sốt thường gặp: SCN1A, SCN1B, SCN2A, SCN2B, GABRG2.</w:t>
      </w:r>
    </w:p>
    <w:p w14:paraId="619CF642" w14:textId="4861CA48" w:rsidR="00A50472" w:rsidRPr="00A50472" w:rsidRDefault="003744AD" w:rsidP="00A50472">
      <w:r>
        <w:t>-</w:t>
      </w:r>
      <w:r w:rsidR="00A50472" w:rsidRPr="00A50472">
        <w:t xml:space="preserve"> Trong đó chú ý SCN1A vì đây là gen gây co giật do sốt nhiều nhất (cơ chế liên quan đến GABA).</w:t>
      </w:r>
    </w:p>
    <w:p w14:paraId="5DA01E49" w14:textId="5E68FB75" w:rsidR="00A50472" w:rsidRPr="003744AD" w:rsidRDefault="00A50472" w:rsidP="00A50472">
      <w:pPr>
        <w:rPr>
          <w:b/>
          <w:bCs/>
        </w:rPr>
      </w:pPr>
      <w:r w:rsidRPr="003744AD">
        <w:rPr>
          <w:b/>
          <w:bCs/>
        </w:rPr>
        <w:t xml:space="preserve">6. </w:t>
      </w:r>
      <w:r w:rsidR="003744AD" w:rsidRPr="003744AD">
        <w:rPr>
          <w:b/>
          <w:bCs/>
        </w:rPr>
        <w:t>T</w:t>
      </w:r>
      <w:r w:rsidRPr="003744AD">
        <w:rPr>
          <w:b/>
          <w:bCs/>
        </w:rPr>
        <w:t>hường chọc dịch não tủy khi nào? Biến chứng chọc dịch não tủy nguy hiểm nhất</w:t>
      </w:r>
      <w:r w:rsidR="00A41F1A" w:rsidRPr="003744AD">
        <w:rPr>
          <w:b/>
          <w:bCs/>
        </w:rPr>
        <w:t>?</w:t>
      </w:r>
      <w:r w:rsidRPr="003744AD">
        <w:rPr>
          <w:b/>
          <w:bCs/>
        </w:rPr>
        <w:t xml:space="preserve"> Trước khi chọc dịch não tủy em phải làm động tác gì</w:t>
      </w:r>
      <w:r w:rsidR="00A41F1A" w:rsidRPr="003744AD">
        <w:rPr>
          <w:b/>
          <w:bCs/>
        </w:rPr>
        <w:t>?</w:t>
      </w:r>
    </w:p>
    <w:p w14:paraId="1A16575E" w14:textId="39012CEE" w:rsidR="00A50472" w:rsidRPr="00A50472" w:rsidRDefault="003744AD" w:rsidP="00A50472">
      <w:r>
        <w:t>-</w:t>
      </w:r>
      <w:r w:rsidR="00A50472" w:rsidRPr="00A50472">
        <w:t xml:space="preserve"> Thường chọc dịch não tủy khi nghi ngờ nhiễm trùng hệ TKTW</w:t>
      </w:r>
      <w:r w:rsidR="00CE6C44">
        <w:t>.</w:t>
      </w:r>
    </w:p>
    <w:p w14:paraId="6622655F" w14:textId="1BCC14CC" w:rsidR="00A50472" w:rsidRPr="00A50472" w:rsidRDefault="003744AD" w:rsidP="00A50472">
      <w:r>
        <w:t>-</w:t>
      </w:r>
      <w:r w:rsidR="00A50472" w:rsidRPr="00A50472">
        <w:t xml:space="preserve"> </w:t>
      </w:r>
      <w:r>
        <w:t>B</w:t>
      </w:r>
      <w:r w:rsidR="00A50472" w:rsidRPr="00A50472">
        <w:t>iến chứng chọc dịch não tủy nguy hiểm nhất là tụt kẹt, bệnh nhân có thể tử vong ngay tức khắc.</w:t>
      </w:r>
    </w:p>
    <w:p w14:paraId="5097DE81" w14:textId="1ABC9738" w:rsidR="00A50472" w:rsidRPr="00A50472" w:rsidRDefault="003744AD" w:rsidP="00A50472">
      <w:r>
        <w:t>-</w:t>
      </w:r>
      <w:r w:rsidR="00A50472" w:rsidRPr="00A50472">
        <w:t xml:space="preserve"> </w:t>
      </w:r>
      <w:r>
        <w:t>D</w:t>
      </w:r>
      <w:r w:rsidR="00A50472" w:rsidRPr="00A50472">
        <w:t>o vậy trước khi chọc dịch</w:t>
      </w:r>
      <w:r w:rsidR="00AE03EC">
        <w:t>,</w:t>
      </w:r>
      <w:r w:rsidR="00A50472" w:rsidRPr="00A50472">
        <w:t xml:space="preserve"> phải làm động tác là soi đáy mắt.</w:t>
      </w:r>
    </w:p>
    <w:p w14:paraId="6D3FD167" w14:textId="5D7CA1E5" w:rsidR="00A50472" w:rsidRPr="00E10D61" w:rsidRDefault="00A50472" w:rsidP="00A50472">
      <w:pPr>
        <w:rPr>
          <w:b/>
          <w:bCs/>
        </w:rPr>
      </w:pPr>
      <w:r w:rsidRPr="00E10D61">
        <w:rPr>
          <w:b/>
          <w:bCs/>
        </w:rPr>
        <w:t>7. Một bệnh nhân 5 tuổi vào viện vì co giật, tiền sử vàng da kéo dài lúc sinh ra.</w:t>
      </w:r>
      <w:r w:rsidR="00E10D61">
        <w:rPr>
          <w:b/>
          <w:bCs/>
        </w:rPr>
        <w:t xml:space="preserve"> </w:t>
      </w:r>
      <w:r w:rsidRPr="00E10D61">
        <w:rPr>
          <w:b/>
          <w:bCs/>
        </w:rPr>
        <w:t>Hỏi vàng da kéo dài có ảnh hưởng gì đến sự co giật này không</w:t>
      </w:r>
      <w:r w:rsidR="00A41F1A" w:rsidRPr="00E10D61">
        <w:rPr>
          <w:b/>
          <w:bCs/>
        </w:rPr>
        <w:t>?</w:t>
      </w:r>
    </w:p>
    <w:p w14:paraId="096D315A" w14:textId="302DCA90" w:rsidR="00A50472" w:rsidRPr="00A50472" w:rsidRDefault="00DF2926" w:rsidP="00A50472">
      <w:r>
        <w:t>-</w:t>
      </w:r>
      <w:r w:rsidR="00A50472" w:rsidRPr="00A50472">
        <w:t xml:space="preserve"> Vàng da kéo dài nặng nhất là tình trạng vàng da nhân</w:t>
      </w:r>
      <w:r>
        <w:t>. N</w:t>
      </w:r>
      <w:r w:rsidR="00A50472" w:rsidRPr="00A50472">
        <w:t>ếu thật sự vàng da nhân thật thì nó có thể gây động kinh hay bại não sau này</w:t>
      </w:r>
      <w:r>
        <w:t>. D</w:t>
      </w:r>
      <w:r w:rsidR="00A50472" w:rsidRPr="00A50472">
        <w:t>o vậy vàng da kéo dài cũng có thể là nguyên nhân gây co giật.</w:t>
      </w:r>
    </w:p>
    <w:p w14:paraId="3D0AEFE9" w14:textId="28C593B5" w:rsidR="00A50472" w:rsidRPr="00572996" w:rsidRDefault="00A50472" w:rsidP="00A50472">
      <w:pPr>
        <w:rPr>
          <w:b/>
          <w:bCs/>
        </w:rPr>
      </w:pPr>
      <w:r w:rsidRPr="00572996">
        <w:rPr>
          <w:b/>
          <w:bCs/>
        </w:rPr>
        <w:t>8. Co giật do sốt có điều trị dự phòng động kinh không</w:t>
      </w:r>
      <w:r w:rsidR="00A41F1A" w:rsidRPr="00572996">
        <w:rPr>
          <w:b/>
          <w:bCs/>
        </w:rPr>
        <w:t>?</w:t>
      </w:r>
      <w:r w:rsidRPr="00572996">
        <w:rPr>
          <w:b/>
          <w:bCs/>
        </w:rPr>
        <w:t xml:space="preserve"> Một bệnh nhân co giật do sốt, nếu nghi ngờ động kinh đề nghị làm gì</w:t>
      </w:r>
      <w:r w:rsidR="00A41F1A" w:rsidRPr="00572996">
        <w:rPr>
          <w:b/>
          <w:bCs/>
        </w:rPr>
        <w:t>?</w:t>
      </w:r>
      <w:r w:rsidRPr="00572996">
        <w:rPr>
          <w:b/>
          <w:bCs/>
        </w:rPr>
        <w:t xml:space="preserve"> </w:t>
      </w:r>
      <w:r w:rsidR="00572996">
        <w:rPr>
          <w:b/>
          <w:bCs/>
        </w:rPr>
        <w:t>V</w:t>
      </w:r>
      <w:r w:rsidRPr="00572996">
        <w:rPr>
          <w:b/>
          <w:bCs/>
        </w:rPr>
        <w:t>à nếu có thì bước tiếp theo em phải làm gì</w:t>
      </w:r>
      <w:r w:rsidR="00A41F1A" w:rsidRPr="00572996">
        <w:rPr>
          <w:b/>
          <w:bCs/>
        </w:rPr>
        <w:t>?</w:t>
      </w:r>
      <w:r w:rsidRPr="00572996">
        <w:rPr>
          <w:b/>
          <w:bCs/>
        </w:rPr>
        <w:t xml:space="preserve"> </w:t>
      </w:r>
    </w:p>
    <w:p w14:paraId="618399C6" w14:textId="6373DC14" w:rsidR="00A50472" w:rsidRPr="00A50472" w:rsidRDefault="00572996" w:rsidP="00A50472">
      <w:r>
        <w:t>-</w:t>
      </w:r>
      <w:r w:rsidR="00A50472" w:rsidRPr="00A50472">
        <w:t xml:space="preserve"> </w:t>
      </w:r>
      <w:r>
        <w:t>M</w:t>
      </w:r>
      <w:r w:rsidR="00A50472" w:rsidRPr="00A50472">
        <w:t>ột bệnh nhân co giật do sốt thì không điều trị dự phòng động kinh.</w:t>
      </w:r>
    </w:p>
    <w:p w14:paraId="23A8644D" w14:textId="6622D1F4" w:rsidR="00A50472" w:rsidRPr="00A50472" w:rsidRDefault="00572996" w:rsidP="00A50472">
      <w:r>
        <w:t>-</w:t>
      </w:r>
      <w:r w:rsidR="00A50472" w:rsidRPr="00A50472">
        <w:t xml:space="preserve"> </w:t>
      </w:r>
      <w:r>
        <w:t>G</w:t>
      </w:r>
      <w:r w:rsidR="00A50472" w:rsidRPr="00A50472">
        <w:t>iả sử</w:t>
      </w:r>
      <w:r w:rsidR="00AE03EC">
        <w:t>,</w:t>
      </w:r>
      <w:r w:rsidR="00A50472" w:rsidRPr="00A50472">
        <w:t xml:space="preserve"> nếu nghi ngờ động kinh trên trẻ này thì cho đi làm điện não đồ.</w:t>
      </w:r>
      <w:r>
        <w:t xml:space="preserve"> N</w:t>
      </w:r>
      <w:r w:rsidR="00A50472" w:rsidRPr="00A50472">
        <w:t>ếu trên điện não đồ, xuất hiện sóng động kinh</w:t>
      </w:r>
      <w:r>
        <w:t xml:space="preserve"> t</w:t>
      </w:r>
      <w:r w:rsidR="00A50472" w:rsidRPr="00A50472">
        <w:t>hì lúc đó mình mới điều trị dự phòng động kinh cho trẻ.</w:t>
      </w:r>
    </w:p>
    <w:p w14:paraId="0E1CA635" w14:textId="03126F5A" w:rsidR="00A50472" w:rsidRPr="00FF6060" w:rsidRDefault="00FF6060" w:rsidP="00A50472">
      <w:pPr>
        <w:rPr>
          <w:b/>
          <w:bCs/>
        </w:rPr>
      </w:pPr>
      <w:r w:rsidRPr="00FF6060">
        <w:rPr>
          <w:b/>
          <w:bCs/>
        </w:rPr>
        <w:t>9</w:t>
      </w:r>
      <w:r w:rsidR="00A50472" w:rsidRPr="00FF6060">
        <w:rPr>
          <w:b/>
          <w:bCs/>
        </w:rPr>
        <w:t>. Làm sao phân biệt một cơn co giật cục bộ tiến triển toàn thể hóa với một cơn co giật toàn thể thực sự</w:t>
      </w:r>
      <w:r w:rsidR="00A41F1A" w:rsidRPr="00FF6060">
        <w:rPr>
          <w:b/>
          <w:bCs/>
        </w:rPr>
        <w:t>?</w:t>
      </w:r>
    </w:p>
    <w:p w14:paraId="17A23AE2" w14:textId="218C8218" w:rsidR="00A50472" w:rsidRPr="00A50472" w:rsidRDefault="00FF6060" w:rsidP="00A50472">
      <w:r>
        <w:t>- R</w:t>
      </w:r>
      <w:r w:rsidR="00A50472" w:rsidRPr="00A50472">
        <w:t>ất khó để chẩn đoán trong trường hợp này</w:t>
      </w:r>
      <w:r>
        <w:t>.</w:t>
      </w:r>
    </w:p>
    <w:p w14:paraId="001B1B8B" w14:textId="2502F3A2" w:rsidR="00A50472" w:rsidRPr="00A50472" w:rsidRDefault="00FF6060" w:rsidP="00A50472">
      <w:r>
        <w:lastRenderedPageBreak/>
        <w:t>- C</w:t>
      </w:r>
      <w:r w:rsidR="00A50472" w:rsidRPr="00A50472">
        <w:t xml:space="preserve">o giật cục bộ tức là co giật tại một bộ phận, còn co giật toàn thể co giật toàn bộ cơ thể. </w:t>
      </w:r>
      <w:r>
        <w:t xml:space="preserve"> L</w:t>
      </w:r>
      <w:r w:rsidR="00A50472" w:rsidRPr="00A50472">
        <w:t>úc này mình phải hỏi người nhà của trẻ, xem ban đầu trẻ co giật như thế nào hoặc nếu mình là người chứng kiến co giật từ đầu thì sẽ phân biệt được</w:t>
      </w:r>
      <w:r>
        <w:t>.</w:t>
      </w:r>
    </w:p>
    <w:p w14:paraId="2AFC4956" w14:textId="76FE9F45" w:rsidR="00A50472" w:rsidRPr="00FF6060" w:rsidRDefault="00FF6060" w:rsidP="00A50472">
      <w:pPr>
        <w:rPr>
          <w:b/>
          <w:bCs/>
        </w:rPr>
      </w:pPr>
      <w:r w:rsidRPr="00FF6060">
        <w:rPr>
          <w:b/>
          <w:bCs/>
        </w:rPr>
        <w:t>10</w:t>
      </w:r>
      <w:r w:rsidR="00A50472" w:rsidRPr="00FF6060">
        <w:rPr>
          <w:b/>
          <w:bCs/>
        </w:rPr>
        <w:t xml:space="preserve">. </w:t>
      </w:r>
      <w:r w:rsidRPr="00FF6060">
        <w:rPr>
          <w:b/>
          <w:bCs/>
        </w:rPr>
        <w:t>L</w:t>
      </w:r>
      <w:r w:rsidR="00A50472" w:rsidRPr="00FF6060">
        <w:rPr>
          <w:b/>
          <w:bCs/>
        </w:rPr>
        <w:t xml:space="preserve">àm sao phân biệt co giật do lỵ trực trùng </w:t>
      </w:r>
      <w:r w:rsidR="00A41F1A" w:rsidRPr="00FF6060">
        <w:rPr>
          <w:b/>
          <w:bCs/>
        </w:rPr>
        <w:t>(</w:t>
      </w:r>
      <w:r w:rsidR="00A50472" w:rsidRPr="00FF6060">
        <w:rPr>
          <w:b/>
          <w:bCs/>
        </w:rPr>
        <w:t>lỵ trực trùng thể co giật sớm</w:t>
      </w:r>
      <w:r w:rsidR="00A41F1A" w:rsidRPr="00FF6060">
        <w:rPr>
          <w:b/>
          <w:bCs/>
        </w:rPr>
        <w:t>)</w:t>
      </w:r>
      <w:r w:rsidR="00A50472" w:rsidRPr="00FF6060">
        <w:rPr>
          <w:b/>
          <w:bCs/>
        </w:rPr>
        <w:t xml:space="preserve"> với một trường hợp co giật khác ví dụ như do sốt</w:t>
      </w:r>
      <w:r w:rsidR="00A41F1A" w:rsidRPr="00FF6060">
        <w:rPr>
          <w:b/>
          <w:bCs/>
        </w:rPr>
        <w:t>?</w:t>
      </w:r>
    </w:p>
    <w:p w14:paraId="3CE271AA" w14:textId="3669E71B" w:rsidR="00A50472" w:rsidRPr="00A50472" w:rsidRDefault="00E12C21" w:rsidP="00A50472">
      <w:r>
        <w:t>-</w:t>
      </w:r>
      <w:r w:rsidR="00A50472" w:rsidRPr="00A50472">
        <w:t xml:space="preserve"> </w:t>
      </w:r>
      <w:r>
        <w:t>N</w:t>
      </w:r>
      <w:r w:rsidR="00A50472" w:rsidRPr="00A50472">
        <w:t>ếu co giật do lỵ trực trùng thì thường sau một thời gian sẽ có các biểu hiện toàn thân như nôn, đi chảy</w:t>
      </w:r>
      <w:r>
        <w:t>, v.v.</w:t>
      </w:r>
    </w:p>
    <w:p w14:paraId="716BCCD5" w14:textId="2FF9B7A4" w:rsidR="00A50472" w:rsidRPr="00A50472" w:rsidRDefault="00E12C21" w:rsidP="00A50472">
      <w:r>
        <w:t>- C</w:t>
      </w:r>
      <w:r w:rsidR="00A50472" w:rsidRPr="00A50472">
        <w:t xml:space="preserve">òn nếu mình mới tiếp nhận bé ban đầu, thì thăm trực tràng là biện pháp để khẳng định chẩn đoán </w:t>
      </w:r>
      <w:r w:rsidR="00A41F1A">
        <w:t>(</w:t>
      </w:r>
      <w:r w:rsidR="00A50472" w:rsidRPr="00A50472">
        <w:t>có thể thăm trực tràng lúc khám, hoặc trước lúc bơm seduxen vào hậu môn</w:t>
      </w:r>
      <w:r w:rsidR="00A41F1A">
        <w:t>)</w:t>
      </w:r>
      <w:r w:rsidR="00A50472" w:rsidRPr="00A50472">
        <w:t>.</w:t>
      </w:r>
      <w:r>
        <w:t xml:space="preserve"> N</w:t>
      </w:r>
      <w:r w:rsidR="00A50472" w:rsidRPr="00A50472">
        <w:t>ếu thấy có máu chứng tỏ co giật do lỵ trực trùng chứ k</w:t>
      </w:r>
      <w:r>
        <w:t>hông</w:t>
      </w:r>
      <w:r w:rsidR="00A50472" w:rsidRPr="00A50472">
        <w:t xml:space="preserve"> phải co giật do nguyên nhân khác</w:t>
      </w:r>
      <w:r>
        <w:t xml:space="preserve"> v</w:t>
      </w:r>
      <w:r w:rsidR="00A50472" w:rsidRPr="00A50472">
        <w:t>í dụ như sốt.</w:t>
      </w:r>
    </w:p>
    <w:p w14:paraId="4F9DEB7C" w14:textId="13701449" w:rsidR="00A50472" w:rsidRPr="0037333D" w:rsidRDefault="00A50472" w:rsidP="00A50472">
      <w:pPr>
        <w:rPr>
          <w:b/>
          <w:bCs/>
        </w:rPr>
      </w:pPr>
      <w:r w:rsidRPr="0037333D">
        <w:rPr>
          <w:b/>
          <w:bCs/>
        </w:rPr>
        <w:t>1</w:t>
      </w:r>
      <w:r w:rsidR="0037333D" w:rsidRPr="0037333D">
        <w:rPr>
          <w:b/>
          <w:bCs/>
        </w:rPr>
        <w:t>1</w:t>
      </w:r>
      <w:r w:rsidRPr="0037333D">
        <w:rPr>
          <w:b/>
          <w:bCs/>
        </w:rPr>
        <w:t>. Trẻ nhỏ với trẻ lớn khám dấu cứng cổ khác nhau như thế nào</w:t>
      </w:r>
      <w:r w:rsidR="00A41F1A" w:rsidRPr="0037333D">
        <w:rPr>
          <w:b/>
          <w:bCs/>
        </w:rPr>
        <w:t>?</w:t>
      </w:r>
    </w:p>
    <w:p w14:paraId="41354D9F" w14:textId="3FBE340A" w:rsidR="00A50472" w:rsidRPr="00A50472" w:rsidRDefault="0037333D" w:rsidP="00A50472">
      <w:r>
        <w:t>-</w:t>
      </w:r>
      <w:r w:rsidR="00A50472" w:rsidRPr="00A50472">
        <w:t xml:space="preserve"> </w:t>
      </w:r>
      <w:r>
        <w:t>T</w:t>
      </w:r>
      <w:r w:rsidR="00A50472" w:rsidRPr="00A50472">
        <w:t xml:space="preserve">rẻ nhỏ thường không cứng cổ do giảm trương lực. </w:t>
      </w:r>
      <w:r>
        <w:t>D</w:t>
      </w:r>
      <w:r w:rsidR="00A50472" w:rsidRPr="00A50472">
        <w:t>o vậy khám cứng cổ như trẻ lớn không chính xác.</w:t>
      </w:r>
      <w:r>
        <w:t xml:space="preserve"> </w:t>
      </w:r>
      <w:r w:rsidR="00A50472" w:rsidRPr="00A50472">
        <w:t>Thay vào đó, mình có thể thay thế bằng dấu tương đương là “dấu cổ rũ”.</w:t>
      </w:r>
    </w:p>
    <w:p w14:paraId="4006FC48" w14:textId="7F724BA4" w:rsidR="00A50472" w:rsidRPr="00A50472" w:rsidRDefault="0037333D" w:rsidP="00A50472">
      <w:r>
        <w:t xml:space="preserve">- </w:t>
      </w:r>
      <w:r w:rsidR="00A50472" w:rsidRPr="00A50472">
        <w:t>Còn dấu cứng cổ khám ở trẻ lớn</w:t>
      </w:r>
      <w:r>
        <w:t xml:space="preserve">. </w:t>
      </w:r>
      <w:r w:rsidR="00A50472" w:rsidRPr="00A50472">
        <w:t>Cách khám</w:t>
      </w:r>
      <w:r w:rsidR="00A41F1A">
        <w:t>:</w:t>
      </w:r>
    </w:p>
    <w:p w14:paraId="67092833" w14:textId="3AF55F0A" w:rsidR="00A50472" w:rsidRPr="00A50472" w:rsidRDefault="0037333D" w:rsidP="00A50472">
      <w:r>
        <w:t xml:space="preserve">+ </w:t>
      </w:r>
      <w:r w:rsidR="00A50472" w:rsidRPr="00A50472">
        <w:t>B</w:t>
      </w:r>
      <w:r>
        <w:t xml:space="preserve">ước </w:t>
      </w:r>
      <w:r w:rsidR="00A50472" w:rsidRPr="00A50472">
        <w:t xml:space="preserve">1: </w:t>
      </w:r>
      <w:r>
        <w:t>B</w:t>
      </w:r>
      <w:r w:rsidR="00A50472" w:rsidRPr="00A50472">
        <w:t>ệnh nhân nằm ngửa, đầu không gối.</w:t>
      </w:r>
    </w:p>
    <w:p w14:paraId="655828C2" w14:textId="3ECBAFC8" w:rsidR="00A50472" w:rsidRPr="00A50472" w:rsidRDefault="0037333D" w:rsidP="00A50472">
      <w:r>
        <w:t xml:space="preserve">+ </w:t>
      </w:r>
      <w:r w:rsidR="00A50472" w:rsidRPr="00A50472">
        <w:t>B</w:t>
      </w:r>
      <w:r>
        <w:t xml:space="preserve">ước </w:t>
      </w:r>
      <w:r w:rsidR="00A50472" w:rsidRPr="00A50472">
        <w:t xml:space="preserve">2: </w:t>
      </w:r>
      <w:r>
        <w:t>T</w:t>
      </w:r>
      <w:r w:rsidR="00A50472" w:rsidRPr="00A50472">
        <w:t>hầy thuốc để tay dưới đầu nâng nhẹ lên</w:t>
      </w:r>
      <w:r>
        <w:t>.</w:t>
      </w:r>
    </w:p>
    <w:p w14:paraId="3306CE7E" w14:textId="210E36CF" w:rsidR="00A50472" w:rsidRPr="00A50472" w:rsidRDefault="0037333D" w:rsidP="00A50472">
      <w:r>
        <w:t xml:space="preserve">+ Nhận xét: </w:t>
      </w:r>
      <w:r w:rsidR="00A50472" w:rsidRPr="00A50472">
        <w:t>Bình thường, cằm chạm đầu ngực.</w:t>
      </w:r>
      <w:r>
        <w:t xml:space="preserve"> </w:t>
      </w:r>
      <w:r w:rsidR="00A50472" w:rsidRPr="00A50472">
        <w:t>Nếu có dấu cứng, làm cặm không gập được vào ngực, có khi nâng cả ngực lên theo.</w:t>
      </w:r>
    </w:p>
    <w:p w14:paraId="272C9883" w14:textId="67CDCEDA" w:rsidR="00A50472" w:rsidRPr="00A50472" w:rsidRDefault="0037333D" w:rsidP="00A50472">
      <w:r>
        <w:t xml:space="preserve">+ </w:t>
      </w:r>
      <w:r w:rsidR="00A50472" w:rsidRPr="00A50472">
        <w:t xml:space="preserve">Lưu ý: </w:t>
      </w:r>
      <w:r>
        <w:t>N</w:t>
      </w:r>
      <w:r w:rsidR="00A50472" w:rsidRPr="00A50472">
        <w:t>hững trường hợp, viêm amidan, amidan sưng to, có thể làm nhiễu dấu cứng cổ. Lúc đó mình có thể thay thế bằng các dấu tương đương khác như dấu Kernig, dấu Brudzinski,</w:t>
      </w:r>
      <w:r>
        <w:t xml:space="preserve"> v.v.</w:t>
      </w:r>
    </w:p>
    <w:p w14:paraId="74E390CF" w14:textId="76F9255A" w:rsidR="00A50472" w:rsidRPr="00833D3E" w:rsidRDefault="00A50472" w:rsidP="00A50472">
      <w:pPr>
        <w:rPr>
          <w:b/>
          <w:bCs/>
        </w:rPr>
      </w:pPr>
      <w:r w:rsidRPr="00833D3E">
        <w:rPr>
          <w:b/>
          <w:bCs/>
        </w:rPr>
        <w:t>1</w:t>
      </w:r>
      <w:r w:rsidR="0037333D" w:rsidRPr="00833D3E">
        <w:rPr>
          <w:b/>
          <w:bCs/>
        </w:rPr>
        <w:t>2</w:t>
      </w:r>
      <w:r w:rsidRPr="00833D3E">
        <w:rPr>
          <w:b/>
          <w:bCs/>
        </w:rPr>
        <w:t xml:space="preserve">. </w:t>
      </w:r>
      <w:r w:rsidR="0037333D" w:rsidRPr="00833D3E">
        <w:rPr>
          <w:b/>
          <w:bCs/>
        </w:rPr>
        <w:t>Tiêu chuẩn</w:t>
      </w:r>
      <w:r w:rsidRPr="00833D3E">
        <w:rPr>
          <w:b/>
          <w:bCs/>
        </w:rPr>
        <w:t xml:space="preserve"> chẩn đoán co giật do sốt</w:t>
      </w:r>
    </w:p>
    <w:p w14:paraId="3A138AC1" w14:textId="3D5E8719" w:rsidR="00A50472" w:rsidRPr="00A50472" w:rsidRDefault="009649CC" w:rsidP="00A50472">
      <w:r>
        <w:t>-</w:t>
      </w:r>
      <w:r w:rsidR="00A50472" w:rsidRPr="00A50472">
        <w:t xml:space="preserve"> </w:t>
      </w:r>
      <w:r>
        <w:t>K</w:t>
      </w:r>
      <w:r w:rsidR="00A50472" w:rsidRPr="00A50472">
        <w:t>hi trẻ nằm trong khoảng 6 tháng -60 tháng</w:t>
      </w:r>
      <w:r w:rsidR="00C907ED">
        <w:t>.</w:t>
      </w:r>
    </w:p>
    <w:p w14:paraId="1ABEEF13" w14:textId="323D8414" w:rsidR="00A50472" w:rsidRPr="00A50472" w:rsidRDefault="009649CC" w:rsidP="00A50472">
      <w:r>
        <w:t>-</w:t>
      </w:r>
      <w:r w:rsidR="00A50472" w:rsidRPr="00A50472">
        <w:t xml:space="preserve"> </w:t>
      </w:r>
      <w:r>
        <w:t>C</w:t>
      </w:r>
      <w:r w:rsidR="00A50472" w:rsidRPr="00A50472">
        <w:t>o co giật kèm sốt</w:t>
      </w:r>
      <w:r w:rsidR="00C907ED">
        <w:t>.</w:t>
      </w:r>
    </w:p>
    <w:p w14:paraId="29E66107" w14:textId="0ACCF2E5" w:rsidR="00A50472" w:rsidRPr="00A50472" w:rsidRDefault="009649CC" w:rsidP="00A50472">
      <w:r>
        <w:t>-</w:t>
      </w:r>
      <w:r w:rsidR="00A50472" w:rsidRPr="00A50472">
        <w:t xml:space="preserve"> Không có các nguyên nhân gây co giật khác như</w:t>
      </w:r>
      <w:r w:rsidR="00A41F1A">
        <w:t>:</w:t>
      </w:r>
      <w:r w:rsidR="00A50472" w:rsidRPr="00A50472">
        <w:t xml:space="preserve"> nhiễm trùng TKTW, rối loạn chuyển hóa, rối loạn điện giải</w:t>
      </w:r>
      <w:r>
        <w:t>, v.v.</w:t>
      </w:r>
    </w:p>
    <w:p w14:paraId="06251B12" w14:textId="4FFC0A0C" w:rsidR="00A50472" w:rsidRPr="00A50472" w:rsidRDefault="009649CC" w:rsidP="00A50472">
      <w:r>
        <w:t>-</w:t>
      </w:r>
      <w:r w:rsidR="00A50472" w:rsidRPr="00A50472">
        <w:t xml:space="preserve"> Không có tiền sử co giật không do sốt trước đây. </w:t>
      </w:r>
    </w:p>
    <w:p w14:paraId="588C26A1" w14:textId="48C5F64B" w:rsidR="00A50472" w:rsidRPr="003E3A8F" w:rsidRDefault="00A50472" w:rsidP="00A50472">
      <w:pPr>
        <w:rPr>
          <w:b/>
          <w:bCs/>
        </w:rPr>
      </w:pPr>
      <w:r w:rsidRPr="003E3A8F">
        <w:rPr>
          <w:b/>
          <w:bCs/>
        </w:rPr>
        <w:t>1</w:t>
      </w:r>
      <w:r w:rsidR="003E3A8F" w:rsidRPr="003E3A8F">
        <w:rPr>
          <w:b/>
          <w:bCs/>
        </w:rPr>
        <w:t>3</w:t>
      </w:r>
      <w:r w:rsidRPr="003E3A8F">
        <w:rPr>
          <w:b/>
          <w:bCs/>
        </w:rPr>
        <w:t>. Tại sao phải phân</w:t>
      </w:r>
      <w:r w:rsidR="00E10D61" w:rsidRPr="003E3A8F">
        <w:rPr>
          <w:b/>
          <w:bCs/>
        </w:rPr>
        <w:t xml:space="preserve"> </w:t>
      </w:r>
      <w:r w:rsidRPr="003E3A8F">
        <w:rPr>
          <w:b/>
          <w:bCs/>
        </w:rPr>
        <w:t>co giật do sốt thành 2 thể đơn thuần và phức tạp làm gì</w:t>
      </w:r>
      <w:r w:rsidR="00A41F1A" w:rsidRPr="003E3A8F">
        <w:rPr>
          <w:b/>
          <w:bCs/>
        </w:rPr>
        <w:t>?</w:t>
      </w:r>
      <w:r w:rsidRPr="003E3A8F">
        <w:rPr>
          <w:b/>
          <w:bCs/>
        </w:rPr>
        <w:t xml:space="preserve"> </w:t>
      </w:r>
    </w:p>
    <w:p w14:paraId="4C3AB602" w14:textId="00E1E8DF" w:rsidR="00A50472" w:rsidRPr="00A50472" w:rsidRDefault="003E3A8F" w:rsidP="00A50472">
      <w:r>
        <w:t>-</w:t>
      </w:r>
      <w:r w:rsidR="00A50472" w:rsidRPr="00A50472">
        <w:t xml:space="preserve"> </w:t>
      </w:r>
      <w:r>
        <w:t>P</w:t>
      </w:r>
      <w:r w:rsidR="00A50472" w:rsidRPr="00A50472">
        <w:t>hân thành 2 thể để mục đích tiên lượng cho bệnh nhân</w:t>
      </w:r>
      <w:r>
        <w:t>.</w:t>
      </w:r>
    </w:p>
    <w:p w14:paraId="03653DC0" w14:textId="20D8DBF2" w:rsidR="00A50472" w:rsidRPr="00A50472" w:rsidRDefault="003E3A8F" w:rsidP="00A50472">
      <w:r>
        <w:t>-</w:t>
      </w:r>
      <w:r w:rsidR="00A50472" w:rsidRPr="00A50472">
        <w:t xml:space="preserve"> </w:t>
      </w:r>
      <w:r>
        <w:t>Đ</w:t>
      </w:r>
      <w:r w:rsidR="00A50472" w:rsidRPr="00A50472">
        <w:t xml:space="preserve">ối với một bệnh nhân co giật do sốt đơn thuần, tỷ lệ động kinh sau này rất thấp. </w:t>
      </w:r>
      <w:r>
        <w:t>T</w:t>
      </w:r>
      <w:r w:rsidR="00A50472" w:rsidRPr="00A50472">
        <w:t xml:space="preserve">rong khi nếu co giật thể phức tạp tỷ lệ động kinh sau này rất cao. </w:t>
      </w:r>
    </w:p>
    <w:p w14:paraId="5DFEAC1D" w14:textId="09547E13" w:rsidR="00A50472" w:rsidRPr="003E3A8F" w:rsidRDefault="00A50472" w:rsidP="00A50472">
      <w:pPr>
        <w:rPr>
          <w:b/>
          <w:bCs/>
        </w:rPr>
      </w:pPr>
      <w:r w:rsidRPr="003E3A8F">
        <w:rPr>
          <w:b/>
          <w:bCs/>
        </w:rPr>
        <w:t>1</w:t>
      </w:r>
      <w:r w:rsidR="003E3A8F" w:rsidRPr="003E3A8F">
        <w:rPr>
          <w:b/>
          <w:bCs/>
        </w:rPr>
        <w:t>4</w:t>
      </w:r>
      <w:r w:rsidRPr="003E3A8F">
        <w:rPr>
          <w:b/>
          <w:bCs/>
        </w:rPr>
        <w:t>. Làm sao phân biệt co giật với run</w:t>
      </w:r>
      <w:r w:rsidR="00A41F1A" w:rsidRPr="003E3A8F">
        <w:rPr>
          <w:b/>
          <w:bCs/>
        </w:rPr>
        <w:t>?</w:t>
      </w:r>
    </w:p>
    <w:p w14:paraId="0E1DCBAD" w14:textId="77777777" w:rsidR="00A50472" w:rsidRPr="00A50472" w:rsidRDefault="00A50472" w:rsidP="00A50472">
      <w:r w:rsidRPr="00A50472">
        <w:t>- Run thường biên độ nhỏ, tần số lớn và không có rối loạn mất ý thức.</w:t>
      </w:r>
    </w:p>
    <w:p w14:paraId="281B57FB" w14:textId="7336F84E" w:rsidR="00A50472" w:rsidRPr="003E3A8F" w:rsidRDefault="00A50472" w:rsidP="00A50472">
      <w:pPr>
        <w:rPr>
          <w:b/>
          <w:bCs/>
        </w:rPr>
      </w:pPr>
      <w:r w:rsidRPr="003E3A8F">
        <w:rPr>
          <w:b/>
          <w:bCs/>
        </w:rPr>
        <w:t>1</w:t>
      </w:r>
      <w:r w:rsidR="003E3A8F" w:rsidRPr="003E3A8F">
        <w:rPr>
          <w:b/>
          <w:bCs/>
        </w:rPr>
        <w:t>5</w:t>
      </w:r>
      <w:r w:rsidRPr="003E3A8F">
        <w:rPr>
          <w:b/>
          <w:bCs/>
        </w:rPr>
        <w:t>. Cách xử trí cơn co giật tại nhà</w:t>
      </w:r>
      <w:r w:rsidR="00A41F1A" w:rsidRPr="003E3A8F">
        <w:rPr>
          <w:b/>
          <w:bCs/>
        </w:rPr>
        <w:t>?</w:t>
      </w:r>
    </w:p>
    <w:p w14:paraId="3C0B1180" w14:textId="77777777" w:rsidR="00A50472" w:rsidRPr="00A50472" w:rsidRDefault="00A50472" w:rsidP="00A50472">
      <w:r w:rsidRPr="00A50472">
        <w:t>- Người nhà cần bình tĩnh</w:t>
      </w:r>
    </w:p>
    <w:p w14:paraId="0FAB22C3" w14:textId="4C2AD2EC" w:rsidR="00A50472" w:rsidRPr="00A50472" w:rsidRDefault="003E3A8F" w:rsidP="00A50472">
      <w:r>
        <w:t xml:space="preserve">- </w:t>
      </w:r>
      <w:r w:rsidR="00A50472" w:rsidRPr="00A50472">
        <w:t>B</w:t>
      </w:r>
      <w:r>
        <w:t xml:space="preserve">ước </w:t>
      </w:r>
      <w:r w:rsidR="00A50472" w:rsidRPr="00A50472">
        <w:t xml:space="preserve">1: Đặt trẻ nghiêng phải </w:t>
      </w:r>
      <w:r>
        <w:t>để</w:t>
      </w:r>
      <w:r w:rsidR="00A50472" w:rsidRPr="00A50472">
        <w:t xml:space="preserve"> đờm nhớt dễ chảy ra, không gây tắc đường thở</w:t>
      </w:r>
      <w:r>
        <w:t>.</w:t>
      </w:r>
    </w:p>
    <w:p w14:paraId="33613C5A" w14:textId="0D9950EF" w:rsidR="00A50472" w:rsidRPr="00A50472" w:rsidRDefault="003E3A8F" w:rsidP="00A50472">
      <w:r>
        <w:t xml:space="preserve">- </w:t>
      </w:r>
      <w:r w:rsidR="00A50472" w:rsidRPr="00A50472">
        <w:t>B</w:t>
      </w:r>
      <w:r>
        <w:t xml:space="preserve">ước </w:t>
      </w:r>
      <w:r w:rsidR="00A50472" w:rsidRPr="00A50472">
        <w:t xml:space="preserve">2: Nếu đang sốt cao cởi bỏ quần áo, cho paracetamol 10-15mg/kg trong mỗi 6h đặt hậu môn. </w:t>
      </w:r>
      <w:r w:rsidR="00A41F1A">
        <w:t>(</w:t>
      </w:r>
      <w:r w:rsidR="00A50472" w:rsidRPr="00A50472">
        <w:t>tuyệt đối k</w:t>
      </w:r>
      <w:r>
        <w:t>hông</w:t>
      </w:r>
      <w:r w:rsidR="00A50472" w:rsidRPr="00A50472">
        <w:t xml:space="preserve"> sử dụng aspirin vì gây hội chứng Reye</w:t>
      </w:r>
      <w:r>
        <w:t>).</w:t>
      </w:r>
    </w:p>
    <w:p w14:paraId="3455144D" w14:textId="23E9610E" w:rsidR="00A50472" w:rsidRPr="00A50472" w:rsidRDefault="003E3A8F" w:rsidP="00A50472">
      <w:r>
        <w:t xml:space="preserve">- </w:t>
      </w:r>
      <w:r w:rsidR="00A50472" w:rsidRPr="00A50472">
        <w:t>B</w:t>
      </w:r>
      <w:r>
        <w:t xml:space="preserve">ước </w:t>
      </w:r>
      <w:r w:rsidR="00A50472" w:rsidRPr="00A50472">
        <w:t>3: Hạ nhiệt bằng phương pháp vật lí</w:t>
      </w:r>
      <w:r>
        <w:t>.</w:t>
      </w:r>
    </w:p>
    <w:p w14:paraId="3EF88C04" w14:textId="5C6E5575" w:rsidR="00A50472" w:rsidRPr="00A50472" w:rsidRDefault="003E3A8F" w:rsidP="00A50472">
      <w:r>
        <w:t xml:space="preserve">- </w:t>
      </w:r>
      <w:r w:rsidR="00A50472" w:rsidRPr="00A50472">
        <w:t>B</w:t>
      </w:r>
      <w:r>
        <w:t xml:space="preserve">ước </w:t>
      </w:r>
      <w:r w:rsidR="00A50472" w:rsidRPr="00A50472">
        <w:t>4: Đưa trẻ đến cơ sở y tế gần nhất càng sớm càng tốt.</w:t>
      </w:r>
    </w:p>
    <w:p w14:paraId="7296920C" w14:textId="77777777" w:rsidR="003E3A8F" w:rsidRDefault="003E3A8F" w:rsidP="00A50472">
      <w:r>
        <w:t xml:space="preserve">- </w:t>
      </w:r>
      <w:r w:rsidR="00A50472" w:rsidRPr="00A50472">
        <w:t>Lưu ý</w:t>
      </w:r>
      <w:r w:rsidR="00A41F1A">
        <w:t>:</w:t>
      </w:r>
      <w:r w:rsidR="00A50472" w:rsidRPr="00A50472">
        <w:t xml:space="preserve"> Ở một số trẻ nếu ấn nhân trung sẽ cắt được cơn giật. </w:t>
      </w:r>
    </w:p>
    <w:p w14:paraId="4F1969C0" w14:textId="2F044422" w:rsidR="00A50472" w:rsidRPr="00A50472" w:rsidRDefault="003E3A8F" w:rsidP="00A50472">
      <w:r>
        <w:t xml:space="preserve">- </w:t>
      </w:r>
      <w:r w:rsidR="00A50472" w:rsidRPr="00A50472">
        <w:t>Những điều không được làm</w:t>
      </w:r>
      <w:r w:rsidR="00A41F1A">
        <w:t>:</w:t>
      </w:r>
    </w:p>
    <w:p w14:paraId="1CFAC770" w14:textId="20654E01" w:rsidR="00A50472" w:rsidRPr="00A50472" w:rsidRDefault="00F02689" w:rsidP="00A50472">
      <w:r>
        <w:t>+</w:t>
      </w:r>
      <w:r w:rsidR="00A50472" w:rsidRPr="00A50472">
        <w:t xml:space="preserve"> Không được cắt cơn bằng cách hạn chế cử động của trẻ.</w:t>
      </w:r>
    </w:p>
    <w:p w14:paraId="5BC1E19D" w14:textId="452E2220" w:rsidR="00A50472" w:rsidRPr="00A50472" w:rsidRDefault="00F02689" w:rsidP="00A50472">
      <w:r>
        <w:t>+</w:t>
      </w:r>
      <w:r w:rsidR="00A50472" w:rsidRPr="00A50472">
        <w:t xml:space="preserve"> Không được dùng vật cứng để ngang mồm trẻ. </w:t>
      </w:r>
    </w:p>
    <w:p w14:paraId="37F91A47" w14:textId="102A8B73" w:rsidR="00A50472" w:rsidRPr="00A50472" w:rsidRDefault="00F02689" w:rsidP="00A50472">
      <w:r>
        <w:t>+</w:t>
      </w:r>
      <w:r w:rsidR="00A50472" w:rsidRPr="00A50472">
        <w:t xml:space="preserve"> Không vắt chanh hay cho bất cứ thứ gì vào miệng trẻ khi đang co giật</w:t>
      </w:r>
    </w:p>
    <w:p w14:paraId="6A71F241" w14:textId="2C729192" w:rsidR="00A50472" w:rsidRPr="00A50472" w:rsidRDefault="00F02689" w:rsidP="00A50472">
      <w:r>
        <w:t>+</w:t>
      </w:r>
      <w:r w:rsidR="00A50472" w:rsidRPr="00A50472">
        <w:t xml:space="preserve"> Không quấn kín trẻ, không ủ ấm hay mặc thêm quần áo cho dù trẻ đang sốt cao bị rét run.</w:t>
      </w:r>
    </w:p>
    <w:p w14:paraId="30678700" w14:textId="6FC7A5C3" w:rsidR="00A50472" w:rsidRPr="00A50472" w:rsidRDefault="00F02689" w:rsidP="00A50472">
      <w:r>
        <w:t>+</w:t>
      </w:r>
      <w:r w:rsidR="00A50472" w:rsidRPr="00A50472">
        <w:t xml:space="preserve"> Không lau mắt bằng nước đá hoặc rượu.</w:t>
      </w:r>
    </w:p>
    <w:p w14:paraId="0EB2C73F" w14:textId="73D2244C" w:rsidR="00A50472" w:rsidRPr="0043426B" w:rsidRDefault="00A50472" w:rsidP="00A50472">
      <w:pPr>
        <w:rPr>
          <w:b/>
          <w:bCs/>
        </w:rPr>
      </w:pPr>
      <w:r w:rsidRPr="0043426B">
        <w:rPr>
          <w:b/>
          <w:bCs/>
        </w:rPr>
        <w:t>1</w:t>
      </w:r>
      <w:r w:rsidR="0043426B" w:rsidRPr="0043426B">
        <w:rPr>
          <w:b/>
          <w:bCs/>
        </w:rPr>
        <w:t>6</w:t>
      </w:r>
      <w:r w:rsidRPr="0043426B">
        <w:rPr>
          <w:b/>
          <w:bCs/>
        </w:rPr>
        <w:t xml:space="preserve">. </w:t>
      </w:r>
      <w:r w:rsidR="0043426B" w:rsidRPr="0043426B">
        <w:rPr>
          <w:b/>
          <w:bCs/>
        </w:rPr>
        <w:t>C</w:t>
      </w:r>
      <w:r w:rsidRPr="0043426B">
        <w:rPr>
          <w:b/>
          <w:bCs/>
        </w:rPr>
        <w:t>ách xử trí cơn co giật tại cơ sở y tế</w:t>
      </w:r>
      <w:r w:rsidR="00A41F1A" w:rsidRPr="0043426B">
        <w:rPr>
          <w:b/>
          <w:bCs/>
        </w:rPr>
        <w:t>?</w:t>
      </w:r>
    </w:p>
    <w:p w14:paraId="0EAD1437" w14:textId="599B7062" w:rsidR="00A50472" w:rsidRPr="00A50472" w:rsidRDefault="0043426B" w:rsidP="00A50472">
      <w:r>
        <w:t xml:space="preserve">- </w:t>
      </w:r>
      <w:r w:rsidR="00A50472" w:rsidRPr="00A50472">
        <w:t>B</w:t>
      </w:r>
      <w:r>
        <w:t xml:space="preserve">ước </w:t>
      </w:r>
      <w:r w:rsidR="00A50472" w:rsidRPr="00A50472">
        <w:t>1: Cắt cơn co giật</w:t>
      </w:r>
      <w:r>
        <w:t xml:space="preserve"> bằng </w:t>
      </w:r>
      <w:r w:rsidR="00A50472" w:rsidRPr="00A50472">
        <w:t xml:space="preserve">Diazepam 0,25mg/kg tiêm TM chậm (IV) </w:t>
      </w:r>
      <w:r>
        <w:t>h</w:t>
      </w:r>
      <w:r w:rsidR="00A50472" w:rsidRPr="00A50472">
        <w:t>oặc</w:t>
      </w:r>
      <w:r>
        <w:t xml:space="preserve"> </w:t>
      </w:r>
      <w:r w:rsidR="00A50472" w:rsidRPr="00A50472">
        <w:t>Diazepam 0,5mg/kg đường hậu môn</w:t>
      </w:r>
      <w:r>
        <w:t xml:space="preserve"> h</w:t>
      </w:r>
      <w:r w:rsidR="00A50472" w:rsidRPr="00A50472">
        <w:t>oặc Gacdenal 10mg/kg /24h</w:t>
      </w:r>
      <w:r>
        <w:t>.</w:t>
      </w:r>
    </w:p>
    <w:p w14:paraId="3659FDF0" w14:textId="1DF3455F" w:rsidR="00A50472" w:rsidRPr="00A50472" w:rsidRDefault="0043426B" w:rsidP="00A50472">
      <w:r>
        <w:t xml:space="preserve">- </w:t>
      </w:r>
      <w:r w:rsidR="00A50472" w:rsidRPr="00A50472">
        <w:t>B</w:t>
      </w:r>
      <w:r>
        <w:t xml:space="preserve">ước </w:t>
      </w:r>
      <w:r w:rsidR="00A50472" w:rsidRPr="00A50472">
        <w:t>2: Hạ sốt</w:t>
      </w:r>
      <w:r>
        <w:t xml:space="preserve"> bằng </w:t>
      </w:r>
      <w:r w:rsidR="00A50472" w:rsidRPr="00A50472">
        <w:t>Paracetamol 10-15mg/kg/lần uống hoặc TMC nhắc lại sau 5-6h</w:t>
      </w:r>
      <w:r>
        <w:t>.</w:t>
      </w:r>
      <w:r w:rsidR="00A50472" w:rsidRPr="00A50472">
        <w:t xml:space="preserve"> Không được dùng quá 60mg/kg/24h.</w:t>
      </w:r>
    </w:p>
    <w:p w14:paraId="356FABB7" w14:textId="4F695701" w:rsidR="00A50472" w:rsidRPr="00A50472" w:rsidRDefault="0043426B" w:rsidP="00A50472">
      <w:r>
        <w:t xml:space="preserve">- </w:t>
      </w:r>
      <w:r w:rsidR="00A50472" w:rsidRPr="00A50472">
        <w:t>B</w:t>
      </w:r>
      <w:r>
        <w:t xml:space="preserve">ước </w:t>
      </w:r>
      <w:r w:rsidR="00A50472" w:rsidRPr="00A50472">
        <w:t xml:space="preserve">3: </w:t>
      </w:r>
      <w:r>
        <w:t>Đ</w:t>
      </w:r>
      <w:r w:rsidR="00A50472" w:rsidRPr="00A50472">
        <w:t>iều trị bệnh nhiễm khuẩn nếu có.</w:t>
      </w:r>
    </w:p>
    <w:p w14:paraId="181B68EB" w14:textId="353CCA91" w:rsidR="00A50472" w:rsidRPr="0043426B" w:rsidRDefault="00A50472" w:rsidP="00A50472">
      <w:pPr>
        <w:rPr>
          <w:b/>
          <w:bCs/>
        </w:rPr>
      </w:pPr>
      <w:r w:rsidRPr="0043426B">
        <w:rPr>
          <w:b/>
          <w:bCs/>
        </w:rPr>
        <w:t>1</w:t>
      </w:r>
      <w:r w:rsidR="0043426B" w:rsidRPr="0043426B">
        <w:rPr>
          <w:b/>
          <w:bCs/>
        </w:rPr>
        <w:t>7</w:t>
      </w:r>
      <w:r w:rsidRPr="0043426B">
        <w:rPr>
          <w:b/>
          <w:bCs/>
        </w:rPr>
        <w:t>. Khám một trẻ co giật do sốt</w:t>
      </w:r>
      <w:r w:rsidR="0043426B" w:rsidRPr="0043426B">
        <w:rPr>
          <w:b/>
          <w:bCs/>
        </w:rPr>
        <w:t>.</w:t>
      </w:r>
    </w:p>
    <w:p w14:paraId="6E94C640" w14:textId="3E7B398C" w:rsidR="00A50472" w:rsidRPr="00A50472" w:rsidRDefault="00A50472" w:rsidP="00A50472">
      <w:r w:rsidRPr="00A50472">
        <w:t xml:space="preserve">- </w:t>
      </w:r>
      <w:r w:rsidR="0043426B">
        <w:t>L</w:t>
      </w:r>
      <w:r w:rsidRPr="00A50472">
        <w:t>âm sàng</w:t>
      </w:r>
      <w:r w:rsidR="00A41F1A">
        <w:t>:</w:t>
      </w:r>
      <w:r w:rsidRPr="00A50472">
        <w:t xml:space="preserve"> </w:t>
      </w:r>
      <w:r w:rsidR="0043426B">
        <w:t>T</w:t>
      </w:r>
      <w:r w:rsidRPr="00A50472">
        <w:t xml:space="preserve">rẻ sốt/bình thường hay sau chấn thương </w:t>
      </w:r>
      <w:r w:rsidR="00A41F1A">
        <w:t>(</w:t>
      </w:r>
      <w:r w:rsidRPr="00A50472">
        <w:t>đối với trẻ &lt;</w:t>
      </w:r>
      <w:r w:rsidR="0043426B">
        <w:t xml:space="preserve"> </w:t>
      </w:r>
      <w:r w:rsidRPr="00A50472">
        <w:t>6 tháng cần lưu ý tình trạng xuất huyết giảm tỷ</w:t>
      </w:r>
      <w:r w:rsidR="0043426B">
        <w:t xml:space="preserve"> trọng</w:t>
      </w:r>
      <w:r w:rsidRPr="00A50472">
        <w:t>).</w:t>
      </w:r>
    </w:p>
    <w:p w14:paraId="5C867F02" w14:textId="77777777" w:rsidR="00A50472" w:rsidRPr="00A50472" w:rsidRDefault="00A50472" w:rsidP="00A50472">
      <w:r w:rsidRPr="00A50472">
        <w:t xml:space="preserve">- Mô tả cơn giật theo thứ tự </w:t>
      </w:r>
    </w:p>
    <w:p w14:paraId="2EC35003" w14:textId="48093B7F" w:rsidR="00A50472" w:rsidRPr="00A50472" w:rsidRDefault="0043426B" w:rsidP="00A50472">
      <w:r>
        <w:t xml:space="preserve">+ </w:t>
      </w:r>
      <w:r w:rsidR="00A50472" w:rsidRPr="00A50472">
        <w:t>B</w:t>
      </w:r>
      <w:r>
        <w:t xml:space="preserve">ước </w:t>
      </w:r>
      <w:r w:rsidR="00A50472" w:rsidRPr="00A50472">
        <w:t>1: Co giật toàn thể hay cục bộ</w:t>
      </w:r>
      <w:r>
        <w:t>.</w:t>
      </w:r>
    </w:p>
    <w:p w14:paraId="15E1463A" w14:textId="42EB5C51" w:rsidR="00A50472" w:rsidRPr="00A50472" w:rsidRDefault="0043426B" w:rsidP="00A50472">
      <w:r>
        <w:t xml:space="preserve">+ </w:t>
      </w:r>
      <w:r w:rsidR="00A50472" w:rsidRPr="00A50472">
        <w:t>B</w:t>
      </w:r>
      <w:r>
        <w:t xml:space="preserve">ước </w:t>
      </w:r>
      <w:r w:rsidR="00A50472" w:rsidRPr="00A50472">
        <w:t>2: Mắt có trợn không</w:t>
      </w:r>
    </w:p>
    <w:p w14:paraId="62A390DD" w14:textId="10EFF3F8" w:rsidR="00A50472" w:rsidRPr="00A50472" w:rsidRDefault="0043426B" w:rsidP="00A50472">
      <w:r>
        <w:t xml:space="preserve">+ </w:t>
      </w:r>
      <w:r w:rsidR="00A50472" w:rsidRPr="00A50472">
        <w:t>B</w:t>
      </w:r>
      <w:r>
        <w:t xml:space="preserve">ước </w:t>
      </w:r>
      <w:r w:rsidR="00A50472" w:rsidRPr="00A50472">
        <w:t xml:space="preserve">3: Miệng </w:t>
      </w:r>
      <w:r>
        <w:t>t</w:t>
      </w:r>
      <w:r w:rsidR="00A50472" w:rsidRPr="00A50472">
        <w:t>ím không</w:t>
      </w:r>
      <w:r w:rsidR="00A41F1A">
        <w:t>?</w:t>
      </w:r>
      <w:r w:rsidR="00A50472" w:rsidRPr="00A50472">
        <w:t xml:space="preserve"> </w:t>
      </w:r>
      <w:r>
        <w:t>S</w:t>
      </w:r>
      <w:r w:rsidR="00A50472" w:rsidRPr="00A50472">
        <w:t>ùi bọt mép không?</w:t>
      </w:r>
    </w:p>
    <w:p w14:paraId="37F96B6B" w14:textId="18570BE4" w:rsidR="00A50472" w:rsidRDefault="00AB1C70" w:rsidP="00A50472">
      <w:r>
        <w:t xml:space="preserve">+ </w:t>
      </w:r>
      <w:r w:rsidR="00A50472" w:rsidRPr="00A50472">
        <w:t>B</w:t>
      </w:r>
      <w:r>
        <w:t xml:space="preserve">ước </w:t>
      </w:r>
      <w:r w:rsidR="00A50472" w:rsidRPr="00A50472">
        <w:t>4: Tay</w:t>
      </w:r>
      <w:r w:rsidR="007F58D3">
        <w:t xml:space="preserve"> c</w:t>
      </w:r>
      <w:r w:rsidR="00A50472" w:rsidRPr="00A50472">
        <w:t>o cứng, duỗi cứng, có tính chất định hình, biên độ, tần số như thế nào</w:t>
      </w:r>
      <w:r w:rsidR="00A41F1A">
        <w:t>?</w:t>
      </w:r>
      <w:r w:rsidR="00023CFB">
        <w:t xml:space="preserve"> (Xem câu 31).</w:t>
      </w:r>
    </w:p>
    <w:p w14:paraId="769AA862" w14:textId="6AF7963B" w:rsidR="00A50472" w:rsidRPr="00A50472" w:rsidRDefault="00AB1C70" w:rsidP="00A50472">
      <w:r>
        <w:t xml:space="preserve">+ </w:t>
      </w:r>
      <w:r w:rsidR="00A50472" w:rsidRPr="00A50472">
        <w:t>B</w:t>
      </w:r>
      <w:r>
        <w:t xml:space="preserve">ước </w:t>
      </w:r>
      <w:r w:rsidR="00A50472" w:rsidRPr="00A50472">
        <w:t>5: Đại tiểu tiện</w:t>
      </w:r>
      <w:r w:rsidR="00A41F1A">
        <w:t>:</w:t>
      </w:r>
      <w:r w:rsidR="00A50472" w:rsidRPr="00A50472">
        <w:t xml:space="preserve"> có tự chủ không</w:t>
      </w:r>
      <w:r w:rsidR="00A41F1A">
        <w:t>?</w:t>
      </w:r>
    </w:p>
    <w:p w14:paraId="263AA081" w14:textId="25F587B8" w:rsidR="00A50472" w:rsidRPr="00A50472" w:rsidRDefault="00AB1C70" w:rsidP="00A50472">
      <w:r>
        <w:t xml:space="preserve">+ </w:t>
      </w:r>
      <w:r w:rsidR="00A50472" w:rsidRPr="00A50472">
        <w:t>B</w:t>
      </w:r>
      <w:r>
        <w:t xml:space="preserve">ước </w:t>
      </w:r>
      <w:r w:rsidR="00A50472" w:rsidRPr="00A50472">
        <w:t>6: Chân co cứng, duỗi cứng hay co giật.</w:t>
      </w:r>
    </w:p>
    <w:p w14:paraId="64C94F9E" w14:textId="7304B1E8" w:rsidR="00A50472" w:rsidRPr="00A50472" w:rsidRDefault="00AB1C70" w:rsidP="00A50472">
      <w:r>
        <w:t xml:space="preserve">+ </w:t>
      </w:r>
      <w:r w:rsidR="00A50472" w:rsidRPr="00A50472">
        <w:t>B</w:t>
      </w:r>
      <w:r>
        <w:t xml:space="preserve">ước </w:t>
      </w:r>
      <w:r w:rsidR="00A50472" w:rsidRPr="00A50472">
        <w:t>7: Gọi có nhận biết được không</w:t>
      </w:r>
      <w:r w:rsidR="00A41F1A">
        <w:t>?</w:t>
      </w:r>
      <w:r w:rsidR="00A50472" w:rsidRPr="00A50472">
        <w:t xml:space="preserve"> </w:t>
      </w:r>
      <w:r w:rsidR="00A41F1A">
        <w:t>(</w:t>
      </w:r>
      <w:r w:rsidR="00A50472" w:rsidRPr="00A50472">
        <w:t>phân biệt với nguyên nhân tâm lý)</w:t>
      </w:r>
      <w:r>
        <w:t xml:space="preserve">. </w:t>
      </w:r>
      <w:r w:rsidR="00A50472" w:rsidRPr="00A50472">
        <w:t>Trẻ nhỏ đánh giá nhanh qua thang điểm AVPU.</w:t>
      </w:r>
    </w:p>
    <w:p w14:paraId="1A005391" w14:textId="739604D4" w:rsidR="00A50472" w:rsidRPr="00A50472" w:rsidRDefault="00AB1C70" w:rsidP="00A50472">
      <w:r>
        <w:t xml:space="preserve">+ </w:t>
      </w:r>
      <w:r w:rsidR="00A50472" w:rsidRPr="00A50472">
        <w:t>B</w:t>
      </w:r>
      <w:r>
        <w:t xml:space="preserve">ước </w:t>
      </w:r>
      <w:r w:rsidR="00A50472" w:rsidRPr="00A50472">
        <w:t>8: Đã xử trí gì chưa?</w:t>
      </w:r>
    </w:p>
    <w:p w14:paraId="19929C1F" w14:textId="453F4D9A" w:rsidR="00A50472" w:rsidRPr="00A50472" w:rsidRDefault="00AB1C70" w:rsidP="00A50472">
      <w:r>
        <w:t xml:space="preserve">+ </w:t>
      </w:r>
      <w:r w:rsidR="00A50472" w:rsidRPr="00A50472">
        <w:t>B</w:t>
      </w:r>
      <w:r>
        <w:t xml:space="preserve">ước </w:t>
      </w:r>
      <w:r w:rsidR="00A50472" w:rsidRPr="00A50472">
        <w:t>9: Thời gian cơn co giật</w:t>
      </w:r>
      <w:r w:rsidR="00A41F1A">
        <w:t>?</w:t>
      </w:r>
    </w:p>
    <w:p w14:paraId="287C1ED0" w14:textId="0D089818" w:rsidR="00A50472" w:rsidRPr="00A50472" w:rsidRDefault="00AB1C70" w:rsidP="00A50472">
      <w:r>
        <w:t xml:space="preserve">+ </w:t>
      </w:r>
      <w:r w:rsidR="00A50472" w:rsidRPr="00A50472">
        <w:t>B</w:t>
      </w:r>
      <w:r>
        <w:t xml:space="preserve">ước </w:t>
      </w:r>
      <w:r w:rsidR="00A50472" w:rsidRPr="00A50472">
        <w:t>10: Sau bao lâu, trẻ nhận biết được mẹ</w:t>
      </w:r>
      <w:r w:rsidR="00A41F1A">
        <w:t>?</w:t>
      </w:r>
    </w:p>
    <w:p w14:paraId="3CB6EB54" w14:textId="0414D09D" w:rsidR="00A50472" w:rsidRPr="00A50472" w:rsidRDefault="00A50472" w:rsidP="00A50472">
      <w:r w:rsidRPr="00A50472">
        <w:t>- Cần chẩn đoán phân biệt</w:t>
      </w:r>
      <w:r w:rsidR="00A41F1A">
        <w:t>:</w:t>
      </w:r>
    </w:p>
    <w:p w14:paraId="506EC038" w14:textId="570E7D07" w:rsidR="00A50472" w:rsidRPr="00A50472" w:rsidRDefault="00A50472" w:rsidP="00A50472">
      <w:r w:rsidRPr="00A50472">
        <w:t xml:space="preserve">+ </w:t>
      </w:r>
      <w:r w:rsidR="00AB1C70">
        <w:t>R</w:t>
      </w:r>
      <w:r w:rsidRPr="00A50472">
        <w:t>un lạnh do sốt.</w:t>
      </w:r>
    </w:p>
    <w:p w14:paraId="43D101DB" w14:textId="75441E52" w:rsidR="00A50472" w:rsidRPr="00A50472" w:rsidRDefault="00A50472" w:rsidP="00A50472">
      <w:r w:rsidRPr="00A50472">
        <w:t xml:space="preserve">+ </w:t>
      </w:r>
      <w:r w:rsidR="00AB1C70">
        <w:t>Đ</w:t>
      </w:r>
      <w:r w:rsidRPr="00A50472">
        <w:t>ộng kinh</w:t>
      </w:r>
    </w:p>
    <w:p w14:paraId="4440FC69" w14:textId="48DDE319" w:rsidR="00A50472" w:rsidRPr="00A50472" w:rsidRDefault="00A50472" w:rsidP="00A50472">
      <w:r w:rsidRPr="00A50472">
        <w:t xml:space="preserve">+ </w:t>
      </w:r>
      <w:r w:rsidR="00AB1C70">
        <w:t>M</w:t>
      </w:r>
      <w:r w:rsidRPr="00A50472">
        <w:t xml:space="preserve">úa vờn trong thấp tim </w:t>
      </w:r>
      <w:r w:rsidR="00AB1C70">
        <w:t>(</w:t>
      </w:r>
      <w:r w:rsidRPr="00A50472">
        <w:t>biên độ lớn, tần số thấp, không định hình</w:t>
      </w:r>
      <w:r w:rsidR="00AB1C70">
        <w:t>)</w:t>
      </w:r>
      <w:r w:rsidRPr="00A50472">
        <w:t>.</w:t>
      </w:r>
    </w:p>
    <w:p w14:paraId="0C20176C" w14:textId="487AF994" w:rsidR="00A50472" w:rsidRPr="00A50472" w:rsidRDefault="00A50472" w:rsidP="00A50472">
      <w:r w:rsidRPr="00A50472">
        <w:t xml:space="preserve">+ </w:t>
      </w:r>
      <w:r w:rsidR="00AB1C70">
        <w:t>N</w:t>
      </w:r>
      <w:r w:rsidRPr="00A50472">
        <w:t>guyên nhân tâm lý: Histeria</w:t>
      </w:r>
      <w:r w:rsidR="00AB1C70">
        <w:t>,</w:t>
      </w:r>
      <w:r w:rsidRPr="00A50472">
        <w:t xml:space="preserve"> rối loạn phân ly</w:t>
      </w:r>
      <w:r w:rsidR="00AB1C70">
        <w:t>, v.v.</w:t>
      </w:r>
    </w:p>
    <w:p w14:paraId="462F4474" w14:textId="5426A655" w:rsidR="00A50472" w:rsidRPr="00AB1C70" w:rsidRDefault="00A50472" w:rsidP="00A50472">
      <w:pPr>
        <w:rPr>
          <w:b/>
          <w:bCs/>
        </w:rPr>
      </w:pPr>
      <w:r w:rsidRPr="00AB1C70">
        <w:rPr>
          <w:b/>
          <w:bCs/>
        </w:rPr>
        <w:lastRenderedPageBreak/>
        <w:t>1</w:t>
      </w:r>
      <w:r w:rsidR="00AB1C70" w:rsidRPr="00AB1C70">
        <w:rPr>
          <w:b/>
          <w:bCs/>
        </w:rPr>
        <w:t>8</w:t>
      </w:r>
      <w:r w:rsidRPr="00AB1C70">
        <w:rPr>
          <w:b/>
          <w:bCs/>
        </w:rPr>
        <w:t xml:space="preserve">. </w:t>
      </w:r>
      <w:r w:rsidR="00AB1C70" w:rsidRPr="00AB1C70">
        <w:rPr>
          <w:b/>
          <w:bCs/>
        </w:rPr>
        <w:t>T</w:t>
      </w:r>
      <w:r w:rsidRPr="00AB1C70">
        <w:rPr>
          <w:b/>
          <w:bCs/>
        </w:rPr>
        <w:t>hang điểm AVPU ở trẻ nhỏ</w:t>
      </w:r>
      <w:r w:rsidR="00A41F1A" w:rsidRPr="00AB1C70">
        <w:rPr>
          <w:b/>
          <w:bCs/>
        </w:rPr>
        <w:t>?</w:t>
      </w:r>
      <w:r w:rsidRPr="00AB1C70">
        <w:rPr>
          <w:b/>
          <w:bCs/>
        </w:rPr>
        <w:t xml:space="preserve"> </w:t>
      </w:r>
    </w:p>
    <w:p w14:paraId="1E61F527" w14:textId="1C7336BE" w:rsidR="00A50472" w:rsidRPr="00A50472" w:rsidRDefault="00A50472" w:rsidP="00A50472">
      <w:r w:rsidRPr="00A50472">
        <w:t>- Alert</w:t>
      </w:r>
      <w:r w:rsidR="00A41F1A">
        <w:t>:</w:t>
      </w:r>
      <w:r w:rsidRPr="00A50472">
        <w:t xml:space="preserve"> Tỉnh táo</w:t>
      </w:r>
    </w:p>
    <w:p w14:paraId="2F0698EF" w14:textId="6A37A16A" w:rsidR="00A50472" w:rsidRPr="00A50472" w:rsidRDefault="00A50472" w:rsidP="00A50472">
      <w:r w:rsidRPr="00A50472">
        <w:t>- Voice</w:t>
      </w:r>
      <w:r w:rsidR="00A41F1A">
        <w:t>:</w:t>
      </w:r>
      <w:r w:rsidRPr="00A50472">
        <w:t xml:space="preserve"> Đáp ứng với lời nói</w:t>
      </w:r>
    </w:p>
    <w:p w14:paraId="2B25D268" w14:textId="06603206" w:rsidR="00A50472" w:rsidRPr="00A50472" w:rsidRDefault="00A50472" w:rsidP="00A50472">
      <w:r w:rsidRPr="00A50472">
        <w:t>- Pain</w:t>
      </w:r>
      <w:r w:rsidR="00A41F1A">
        <w:t>:</w:t>
      </w:r>
      <w:r w:rsidRPr="00A50472">
        <w:t xml:space="preserve"> Đáp ứng với kích thích đau</w:t>
      </w:r>
    </w:p>
    <w:p w14:paraId="6505A17E" w14:textId="2181A102" w:rsidR="00A50472" w:rsidRPr="00A50472" w:rsidRDefault="00A50472" w:rsidP="00A50472">
      <w:r w:rsidRPr="00A50472">
        <w:t>- Unresponsive</w:t>
      </w:r>
      <w:r w:rsidR="00A41F1A">
        <w:t>:</w:t>
      </w:r>
      <w:r w:rsidRPr="00A50472">
        <w:t xml:space="preserve"> Không đáp ứng</w:t>
      </w:r>
    </w:p>
    <w:p w14:paraId="24114414" w14:textId="35E8C9A5" w:rsidR="00A50472" w:rsidRPr="00A50472" w:rsidRDefault="00A50472" w:rsidP="00A50472">
      <w:r w:rsidRPr="00A50472">
        <w:t>Đây là thang điểm thường dùng trong đánh giá ban đầu để nhanh chóng đánh giá tình trạng của bệnh nhân. Khi bệnh nhân không đáp ứng với lời nói và kích thích đau tức là bệnh nhân đã hôn mê.</w:t>
      </w:r>
    </w:p>
    <w:p w14:paraId="456D7CEC" w14:textId="4A61E197" w:rsidR="00A50472" w:rsidRPr="00A50472" w:rsidRDefault="00A50472" w:rsidP="00A50472">
      <w:r w:rsidRPr="00A50472">
        <w:t>Chúng ta có thể hỏi thêm bà mẹ hoặc người chăm sóc là trẻ có ngủ bất thường, khó đánh thức hay không để xác định trẻ bị hôn mê</w:t>
      </w:r>
      <w:r w:rsidR="00AB1C70">
        <w:t>.</w:t>
      </w:r>
    </w:p>
    <w:p w14:paraId="106B6955" w14:textId="4C29E638" w:rsidR="00A50472" w:rsidRPr="00AB1C70" w:rsidRDefault="00A50472" w:rsidP="00A50472">
      <w:pPr>
        <w:rPr>
          <w:b/>
          <w:bCs/>
        </w:rPr>
      </w:pPr>
      <w:r w:rsidRPr="00AB1C70">
        <w:rPr>
          <w:b/>
          <w:bCs/>
        </w:rPr>
        <w:t>19. Kể tên 6 phản xạ nguyên thủy</w:t>
      </w:r>
      <w:r w:rsidR="00A41F1A" w:rsidRPr="00AB1C70">
        <w:rPr>
          <w:b/>
          <w:bCs/>
        </w:rPr>
        <w:t>?</w:t>
      </w:r>
    </w:p>
    <w:p w14:paraId="03B4A70B" w14:textId="77777777" w:rsidR="00A50472" w:rsidRPr="00A50472" w:rsidRDefault="00A50472" w:rsidP="00A50472">
      <w:r w:rsidRPr="00A50472">
        <w:t>- Phản xạ cầm nắm</w:t>
      </w:r>
    </w:p>
    <w:p w14:paraId="4478F736" w14:textId="77777777" w:rsidR="00A50472" w:rsidRPr="00A50472" w:rsidRDefault="00A50472" w:rsidP="00A50472">
      <w:r w:rsidRPr="00A50472">
        <w:t>- Phản xạ bú nuốt</w:t>
      </w:r>
    </w:p>
    <w:p w14:paraId="6FB09E84" w14:textId="77777777" w:rsidR="00A50472" w:rsidRPr="00A50472" w:rsidRDefault="00A50472" w:rsidP="00A50472">
      <w:r w:rsidRPr="00A50472">
        <w:t>- Phản xạ tìm bắt vú</w:t>
      </w:r>
    </w:p>
    <w:p w14:paraId="65BE2E3A" w14:textId="77777777" w:rsidR="00A50472" w:rsidRPr="00A50472" w:rsidRDefault="00A50472" w:rsidP="00A50472">
      <w:r w:rsidRPr="00A50472">
        <w:t>- Phản xạ Moro</w:t>
      </w:r>
    </w:p>
    <w:p w14:paraId="4C006613" w14:textId="77777777" w:rsidR="00A50472" w:rsidRPr="00A50472" w:rsidRDefault="00A50472" w:rsidP="00A50472">
      <w:r w:rsidRPr="00A50472">
        <w:t>- Phản xạ bước đi tự động</w:t>
      </w:r>
    </w:p>
    <w:p w14:paraId="5537B295" w14:textId="5B7016E4" w:rsidR="00A50472" w:rsidRPr="00A50472" w:rsidRDefault="00A50472" w:rsidP="00A50472">
      <w:r w:rsidRPr="00A50472">
        <w:t>- Phản xạ duỗi chéo</w:t>
      </w:r>
    </w:p>
    <w:p w14:paraId="54CAECB9" w14:textId="6F0BBE02" w:rsidR="00A50472" w:rsidRPr="00AB1C70" w:rsidRDefault="00A50472" w:rsidP="00A50472">
      <w:pPr>
        <w:rPr>
          <w:b/>
          <w:bCs/>
        </w:rPr>
      </w:pPr>
      <w:r w:rsidRPr="00AB1C70">
        <w:rPr>
          <w:b/>
          <w:bCs/>
        </w:rPr>
        <w:t xml:space="preserve">20. </w:t>
      </w:r>
      <w:r w:rsidR="00AB1C70" w:rsidRPr="00AB1C70">
        <w:rPr>
          <w:b/>
          <w:bCs/>
        </w:rPr>
        <w:t>T</w:t>
      </w:r>
      <w:r w:rsidRPr="00AB1C70">
        <w:rPr>
          <w:b/>
          <w:bCs/>
        </w:rPr>
        <w:t>ại sao trẻ bị động kinh nên cho ăn chế độ ăn nhiều lipid?</w:t>
      </w:r>
    </w:p>
    <w:p w14:paraId="29D7FB9D" w14:textId="2C52AAA0" w:rsidR="00A50472" w:rsidRPr="00A50472" w:rsidRDefault="00AB1C70" w:rsidP="00A50472">
      <w:r>
        <w:t>-</w:t>
      </w:r>
      <w:r w:rsidR="00A50472" w:rsidRPr="00A50472">
        <w:t xml:space="preserve"> Lipid sau khi vào cơ thể sẽ phân hủy cho ra ceton.</w:t>
      </w:r>
      <w:r>
        <w:t xml:space="preserve"> C</w:t>
      </w:r>
      <w:r w:rsidR="00A50472" w:rsidRPr="00A50472">
        <w:t>eton là một chất ức chế võ não nên sẽ làm giảm co giật.</w:t>
      </w:r>
    </w:p>
    <w:p w14:paraId="5DDC7174" w14:textId="761B7847" w:rsidR="00A50472" w:rsidRPr="00A50472" w:rsidRDefault="00AB1C70" w:rsidP="00A50472">
      <w:r>
        <w:t>-</w:t>
      </w:r>
      <w:r w:rsidR="00A50472" w:rsidRPr="00A50472">
        <w:t xml:space="preserve"> Đối với trẻ bị động kinh mà kháng trị người ta cũng cho ăn chế độ ăn nhiều ceton theo công thức</w:t>
      </w:r>
      <w:r w:rsidR="00A41F1A">
        <w:t>:</w:t>
      </w:r>
      <w:r w:rsidR="00A50472" w:rsidRPr="00A50472">
        <w:t xml:space="preserve"> 4 lipid:1 đường</w:t>
      </w:r>
      <w:r w:rsidR="00A41F1A">
        <w:t>:</w:t>
      </w:r>
      <w:r w:rsidR="00A50472" w:rsidRPr="00A50472">
        <w:t>1 đạm.</w:t>
      </w:r>
    </w:p>
    <w:p w14:paraId="6CF94A8D" w14:textId="6B4B7BDF" w:rsidR="00A50472" w:rsidRPr="00A50472" w:rsidRDefault="00AB1C70" w:rsidP="00A50472">
      <w:r>
        <w:t>-</w:t>
      </w:r>
      <w:r w:rsidR="00A50472" w:rsidRPr="00A50472">
        <w:t xml:space="preserve"> </w:t>
      </w:r>
      <w:r>
        <w:t>T</w:t>
      </w:r>
      <w:r w:rsidR="00A50472" w:rsidRPr="00A50472">
        <w:t>hực phẩm chứa nhiều lipid như trứng, sữa, phô mai.</w:t>
      </w:r>
    </w:p>
    <w:p w14:paraId="32ADF424" w14:textId="6F53F180" w:rsidR="00A50472" w:rsidRPr="00AB1C70" w:rsidRDefault="00A50472" w:rsidP="00A50472">
      <w:pPr>
        <w:rPr>
          <w:b/>
          <w:bCs/>
        </w:rPr>
      </w:pPr>
      <w:r w:rsidRPr="00AB1C70">
        <w:rPr>
          <w:b/>
          <w:bCs/>
        </w:rPr>
        <w:t>21. Trong 12 đôi dây TK sọ não, ở trẻ em cần chú ý khám dây thần kinh nào</w:t>
      </w:r>
      <w:r w:rsidR="00A41F1A" w:rsidRPr="00AB1C70">
        <w:rPr>
          <w:b/>
          <w:bCs/>
        </w:rPr>
        <w:t>?</w:t>
      </w:r>
    </w:p>
    <w:p w14:paraId="567BD8BA" w14:textId="49DC15DE" w:rsidR="00A50472" w:rsidRPr="00A50472" w:rsidRDefault="00A50472" w:rsidP="00A50472">
      <w:r w:rsidRPr="00A50472">
        <w:t>- Ở trẻ em cần khám dây TK III, V, VII.</w:t>
      </w:r>
    </w:p>
    <w:p w14:paraId="683634A1" w14:textId="77777777" w:rsidR="00A50472" w:rsidRPr="00A50472" w:rsidRDefault="00A50472" w:rsidP="00A50472">
      <w:r w:rsidRPr="00A50472">
        <w:t>- Tổn thương dây III gây lác sụp mi, giãn đồng tử, nhìn đôi.</w:t>
      </w:r>
    </w:p>
    <w:p w14:paraId="028DF542" w14:textId="79179F44" w:rsidR="00A50472" w:rsidRPr="00A50472" w:rsidRDefault="00A50472" w:rsidP="00A50472">
      <w:r w:rsidRPr="00A50472">
        <w:t>- Tổn thương dây V, VII hay gặp biểu hiện lâm sàng ù tai, mất cân đối 2 bên khi vận động cơ mặt như méo miệng, mất nếp nhăn trán, mũi, má, mắt nhắm không kín</w:t>
      </w:r>
      <w:r w:rsidR="00AB1C70">
        <w:t>.</w:t>
      </w:r>
    </w:p>
    <w:p w14:paraId="1B06A69E" w14:textId="62BAA875" w:rsidR="00A50472" w:rsidRPr="00AB1C70" w:rsidRDefault="00A50472" w:rsidP="00A50472">
      <w:pPr>
        <w:rPr>
          <w:b/>
          <w:bCs/>
        </w:rPr>
      </w:pPr>
      <w:r w:rsidRPr="00AB1C70">
        <w:rPr>
          <w:b/>
          <w:bCs/>
        </w:rPr>
        <w:t xml:space="preserve">22. </w:t>
      </w:r>
      <w:r w:rsidR="00AB1C70" w:rsidRPr="00AB1C70">
        <w:rPr>
          <w:b/>
          <w:bCs/>
        </w:rPr>
        <w:t>D</w:t>
      </w:r>
      <w:r w:rsidRPr="00AB1C70">
        <w:rPr>
          <w:b/>
          <w:bCs/>
        </w:rPr>
        <w:t>ịch não tủy như thế nào thì gợi ý viêm màng não mủ</w:t>
      </w:r>
      <w:r w:rsidR="00A41F1A" w:rsidRPr="00AB1C70">
        <w:rPr>
          <w:b/>
          <w:bCs/>
        </w:rPr>
        <w:t>?</w:t>
      </w:r>
    </w:p>
    <w:p w14:paraId="6932B35F" w14:textId="20F91C43" w:rsidR="00A50472" w:rsidRPr="00A50472" w:rsidRDefault="00A50472" w:rsidP="00A50472">
      <w:r w:rsidRPr="00A50472">
        <w:t xml:space="preserve">- </w:t>
      </w:r>
      <w:r w:rsidR="005C5EC0">
        <w:t>Q</w:t>
      </w:r>
      <w:r w:rsidRPr="00A50472">
        <w:t xml:space="preserve">uan trọng nhất có sự hiện diện vi trùng </w:t>
      </w:r>
      <w:r w:rsidR="00A41F1A">
        <w:t>(</w:t>
      </w:r>
      <w:r w:rsidRPr="00A50472">
        <w:t>soi tươi, cấy</w:t>
      </w:r>
      <w:r w:rsidR="00A41F1A">
        <w:t>)</w:t>
      </w:r>
      <w:r w:rsidRPr="00A50472">
        <w:t>.</w:t>
      </w:r>
    </w:p>
    <w:p w14:paraId="5918284A" w14:textId="7C2DE54B" w:rsidR="00A50472" w:rsidRPr="00A50472" w:rsidRDefault="00A50472" w:rsidP="00A50472">
      <w:r w:rsidRPr="00A50472">
        <w:t>- Sau đó yếu tố tế bào</w:t>
      </w:r>
      <w:r w:rsidR="00A41F1A">
        <w:t>:</w:t>
      </w:r>
    </w:p>
    <w:p w14:paraId="0ECE847D" w14:textId="07EFF85D" w:rsidR="00A50472" w:rsidRPr="00A50472" w:rsidRDefault="00A50472" w:rsidP="00A50472">
      <w:r w:rsidRPr="00A50472">
        <w:t xml:space="preserve">+ </w:t>
      </w:r>
      <w:r w:rsidR="005C5EC0">
        <w:t>S</w:t>
      </w:r>
      <w:r w:rsidRPr="00A50472">
        <w:t>ớm</w:t>
      </w:r>
      <w:r w:rsidR="00A41F1A">
        <w:t>:</w:t>
      </w:r>
      <w:r w:rsidRPr="00A50472">
        <w:t xml:space="preserve"> 100-200</w:t>
      </w:r>
    </w:p>
    <w:p w14:paraId="23BD6E94" w14:textId="5C9D44BF" w:rsidR="00A50472" w:rsidRPr="00A50472" w:rsidRDefault="00A50472" w:rsidP="00A50472">
      <w:r w:rsidRPr="00A50472">
        <w:t>+ Muộn</w:t>
      </w:r>
      <w:r w:rsidR="00A41F1A">
        <w:t>:</w:t>
      </w:r>
      <w:r w:rsidRPr="00A50472">
        <w:t xml:space="preserve"> 1000 – 10.000</w:t>
      </w:r>
    </w:p>
    <w:p w14:paraId="3547DBF6" w14:textId="77777777" w:rsidR="00A50472" w:rsidRPr="00A50472" w:rsidRDefault="00A50472" w:rsidP="00A50472">
      <w:r w:rsidRPr="00A50472">
        <w:t>+ Neutrophile 80%</w:t>
      </w:r>
    </w:p>
    <w:p w14:paraId="20CE4F0D" w14:textId="61F06398" w:rsidR="00A50472" w:rsidRPr="00A50472" w:rsidRDefault="00A50472" w:rsidP="00A50472">
      <w:r w:rsidRPr="00A50472">
        <w:t xml:space="preserve">- </w:t>
      </w:r>
      <w:r w:rsidR="005C5EC0">
        <w:t>C</w:t>
      </w:r>
      <w:r w:rsidRPr="00A50472">
        <w:t>uối cùng là protein &gt;</w:t>
      </w:r>
      <w:r w:rsidR="005C5EC0">
        <w:t xml:space="preserve"> </w:t>
      </w:r>
      <w:r w:rsidRPr="00A50472">
        <w:t>0,45.</w:t>
      </w:r>
    </w:p>
    <w:p w14:paraId="25BB61AB" w14:textId="29C6FB75" w:rsidR="00A50472" w:rsidRPr="005C5EC0" w:rsidRDefault="00A50472" w:rsidP="00A50472">
      <w:pPr>
        <w:rPr>
          <w:b/>
          <w:bCs/>
        </w:rPr>
      </w:pPr>
      <w:r w:rsidRPr="005C5EC0">
        <w:rPr>
          <w:b/>
          <w:bCs/>
        </w:rPr>
        <w:t>23. Làm sao chẩn đoán co giật do sốt?</w:t>
      </w:r>
    </w:p>
    <w:p w14:paraId="209E9C96" w14:textId="34A783BF" w:rsidR="00A50472" w:rsidRPr="00A50472" w:rsidRDefault="00A50472" w:rsidP="00A50472">
      <w:r w:rsidRPr="00A50472">
        <w:t>- Gồm 6 tiêu chuẩn</w:t>
      </w:r>
      <w:r w:rsidR="00A41F1A">
        <w:t>:</w:t>
      </w:r>
    </w:p>
    <w:p w14:paraId="7FE9FA8F" w14:textId="6F6243D9" w:rsidR="00A50472" w:rsidRPr="00A50472" w:rsidRDefault="00A50472" w:rsidP="00A50472">
      <w:r w:rsidRPr="00A50472">
        <w:t xml:space="preserve">+ </w:t>
      </w:r>
      <w:r w:rsidR="005C5EC0">
        <w:t>C</w:t>
      </w:r>
      <w:r w:rsidRPr="00A50472">
        <w:t>ó sốt.</w:t>
      </w:r>
    </w:p>
    <w:p w14:paraId="4E3E3882" w14:textId="36AE7124" w:rsidR="00A50472" w:rsidRPr="00A50472" w:rsidRDefault="00A50472" w:rsidP="00A50472">
      <w:r w:rsidRPr="00A50472">
        <w:t xml:space="preserve">+ </w:t>
      </w:r>
      <w:r w:rsidR="005C5EC0">
        <w:t>C</w:t>
      </w:r>
      <w:r w:rsidRPr="00A50472">
        <w:t>ó co giật</w:t>
      </w:r>
    </w:p>
    <w:p w14:paraId="440AB71B" w14:textId="2CA7B0B6" w:rsidR="00A50472" w:rsidRPr="00A50472" w:rsidRDefault="00A50472" w:rsidP="00A50472">
      <w:r w:rsidRPr="00A50472">
        <w:t xml:space="preserve">+ </w:t>
      </w:r>
      <w:r w:rsidR="005C5EC0">
        <w:t>T</w:t>
      </w:r>
      <w:r w:rsidRPr="00A50472">
        <w:t>uổi từ</w:t>
      </w:r>
      <w:r w:rsidR="00A41F1A">
        <w:t>:</w:t>
      </w:r>
      <w:r w:rsidRPr="00A50472">
        <w:t xml:space="preserve"> 6 tháng- 60 tháng</w:t>
      </w:r>
    </w:p>
    <w:p w14:paraId="6A1F6584" w14:textId="1E3CFF1E" w:rsidR="00A50472" w:rsidRPr="00A50472" w:rsidRDefault="00A50472" w:rsidP="00A50472">
      <w:r w:rsidRPr="00A50472">
        <w:t xml:space="preserve">+ </w:t>
      </w:r>
      <w:r w:rsidR="005C5EC0">
        <w:t>K</w:t>
      </w:r>
      <w:r w:rsidRPr="00A50472">
        <w:t>hông có rối loạn chuyển hóa</w:t>
      </w:r>
      <w:r w:rsidR="00A41F1A">
        <w:t>:</w:t>
      </w:r>
      <w:r w:rsidRPr="00A50472">
        <w:t xml:space="preserve"> </w:t>
      </w:r>
      <w:r w:rsidR="005C5EC0">
        <w:t>N</w:t>
      </w:r>
      <w:r w:rsidRPr="00A50472">
        <w:t>ôn, tiêu chảy</w:t>
      </w:r>
      <w:r w:rsidR="005C5EC0">
        <w:t>, v.v</w:t>
      </w:r>
    </w:p>
    <w:p w14:paraId="51866992" w14:textId="134A0407" w:rsidR="00A50472" w:rsidRPr="00A50472" w:rsidRDefault="00A50472" w:rsidP="00A50472">
      <w:r w:rsidRPr="00A50472">
        <w:t xml:space="preserve">+ </w:t>
      </w:r>
      <w:r w:rsidR="005C5EC0">
        <w:t>K</w:t>
      </w:r>
      <w:r w:rsidRPr="00A50472">
        <w:t>hông có nhiễm trùng hệ TKTW</w:t>
      </w:r>
    </w:p>
    <w:p w14:paraId="2C8CE01B" w14:textId="07D8F3ED" w:rsidR="00A50472" w:rsidRPr="00A50472" w:rsidRDefault="00A50472" w:rsidP="00A50472">
      <w:r w:rsidRPr="00A50472">
        <w:t xml:space="preserve">+ </w:t>
      </w:r>
      <w:r w:rsidR="005C5EC0">
        <w:t>K</w:t>
      </w:r>
      <w:r w:rsidRPr="00A50472">
        <w:t xml:space="preserve">hông có tiền sử co giật không do sốt trước đó. </w:t>
      </w:r>
    </w:p>
    <w:p w14:paraId="7D8185D2" w14:textId="77B9DE02" w:rsidR="00A50472" w:rsidRPr="005C5EC0" w:rsidRDefault="00A50472" w:rsidP="00A50472">
      <w:pPr>
        <w:rPr>
          <w:b/>
          <w:bCs/>
        </w:rPr>
      </w:pPr>
      <w:r w:rsidRPr="005C5EC0">
        <w:rPr>
          <w:b/>
          <w:bCs/>
        </w:rPr>
        <w:t>2</w:t>
      </w:r>
      <w:r w:rsidR="005C5EC0" w:rsidRPr="005C5EC0">
        <w:rPr>
          <w:b/>
          <w:bCs/>
        </w:rPr>
        <w:t>4</w:t>
      </w:r>
      <w:r w:rsidRPr="005C5EC0">
        <w:rPr>
          <w:b/>
          <w:bCs/>
        </w:rPr>
        <w:t>. Các yếu tố nguy cơ làm tăng nguy cơ co giật do sốt tái phát trong tương lai?</w:t>
      </w:r>
    </w:p>
    <w:p w14:paraId="75BAFDF8" w14:textId="77777777" w:rsidR="00A50472" w:rsidRPr="00A50472" w:rsidRDefault="00A50472" w:rsidP="00A50472">
      <w:r w:rsidRPr="00A50472">
        <w:t>- Có khoảng 1/3 trẻ em bị co giật do sốt tái phát.</w:t>
      </w:r>
    </w:p>
    <w:p w14:paraId="21ADFC38" w14:textId="77777777" w:rsidR="00A50472" w:rsidRPr="00A50472" w:rsidRDefault="00A50472" w:rsidP="00A50472">
      <w:r w:rsidRPr="00A50472">
        <w:t>- Các yếu tố nguy cơ co giật do sốt tái phát trong tương lai:</w:t>
      </w:r>
    </w:p>
    <w:p w14:paraId="2AB1C431" w14:textId="4F5AAE07" w:rsidR="00A50472" w:rsidRPr="00A50472" w:rsidRDefault="00A50472" w:rsidP="00A50472">
      <w:r w:rsidRPr="00A50472">
        <w:t xml:space="preserve">+ Tuổi khi khởi phát: </w:t>
      </w:r>
      <w:r w:rsidR="005C5EC0">
        <w:t>T</w:t>
      </w:r>
      <w:r w:rsidRPr="00A50472">
        <w:t>uổi càng nhỏ càng nhiều nguy cơ tái phát</w:t>
      </w:r>
      <w:r w:rsidR="005C5EC0">
        <w:t>.</w:t>
      </w:r>
    </w:p>
    <w:p w14:paraId="00C04919" w14:textId="1472D091" w:rsidR="00A50472" w:rsidRPr="00A50472" w:rsidRDefault="00A50472" w:rsidP="00A50472">
      <w:r w:rsidRPr="00A50472">
        <w:t xml:space="preserve">+ </w:t>
      </w:r>
      <w:r w:rsidR="005C5EC0">
        <w:t>T</w:t>
      </w:r>
      <w:r w:rsidRPr="00A50472">
        <w:t>iền sử gia đình có người bị co giật do sốt</w:t>
      </w:r>
    </w:p>
    <w:p w14:paraId="6BC0E785" w14:textId="0DD4ACA0" w:rsidR="00A50472" w:rsidRPr="00A50472" w:rsidRDefault="00A50472" w:rsidP="00A50472">
      <w:r w:rsidRPr="00A50472">
        <w:t xml:space="preserve">+ </w:t>
      </w:r>
      <w:r w:rsidR="005C5EC0">
        <w:t>N</w:t>
      </w:r>
      <w:r w:rsidRPr="00A50472">
        <w:t>hiệt độ sốt thấp khi lên cơn co giật</w:t>
      </w:r>
    </w:p>
    <w:p w14:paraId="627ED64C" w14:textId="32EF38F6" w:rsidR="00A50472" w:rsidRPr="00A50472" w:rsidRDefault="00A50472" w:rsidP="00A50472">
      <w:r w:rsidRPr="00A50472">
        <w:t>+ Thời gian xảy ra ngắn khi bắt đầu sốt cho đến khi xuất hiện cơn co giật</w:t>
      </w:r>
    </w:p>
    <w:p w14:paraId="36F00617" w14:textId="6666A30E" w:rsidR="00A50472" w:rsidRPr="00F126EA" w:rsidRDefault="00A50472" w:rsidP="00A50472">
      <w:pPr>
        <w:rPr>
          <w:b/>
          <w:bCs/>
        </w:rPr>
      </w:pPr>
      <w:r w:rsidRPr="00F126EA">
        <w:rPr>
          <w:b/>
          <w:bCs/>
        </w:rPr>
        <w:t>2</w:t>
      </w:r>
      <w:r w:rsidR="00F126EA" w:rsidRPr="00F126EA">
        <w:rPr>
          <w:b/>
          <w:bCs/>
        </w:rPr>
        <w:t>5</w:t>
      </w:r>
      <w:r w:rsidRPr="00F126EA">
        <w:rPr>
          <w:b/>
          <w:bCs/>
        </w:rPr>
        <w:t>. Xét nghiệm tầm soát rối loạn chuyển hóa bẩm sinh</w:t>
      </w:r>
    </w:p>
    <w:p w14:paraId="29C09DA5" w14:textId="77777777" w:rsidR="00A50472" w:rsidRPr="00A50472" w:rsidRDefault="00A50472" w:rsidP="00A50472">
      <w:r w:rsidRPr="00A50472">
        <w:t>- Lactate</w:t>
      </w:r>
    </w:p>
    <w:p w14:paraId="5D6C79A3" w14:textId="541BE538" w:rsidR="00A50472" w:rsidRPr="00F126EA" w:rsidRDefault="00A50472" w:rsidP="00A50472">
      <w:r w:rsidRPr="00A50472">
        <w:t>-</w:t>
      </w:r>
      <w:r w:rsidR="00F126EA">
        <w:t xml:space="preserve"> </w:t>
      </w:r>
      <w:r w:rsidRPr="00A50472">
        <w:t>NH</w:t>
      </w:r>
      <w:r w:rsidR="00F126EA">
        <w:rPr>
          <w:vertAlign w:val="subscript"/>
        </w:rPr>
        <w:t>3</w:t>
      </w:r>
    </w:p>
    <w:p w14:paraId="258352FC" w14:textId="4D358669" w:rsidR="00A50472" w:rsidRPr="00A50472" w:rsidRDefault="00A50472" w:rsidP="00A50472">
      <w:r w:rsidRPr="00A50472">
        <w:t>-</w:t>
      </w:r>
      <w:r w:rsidR="00F126EA">
        <w:t xml:space="preserve"> </w:t>
      </w:r>
      <w:r w:rsidRPr="00A50472">
        <w:t>Ceton niệu</w:t>
      </w:r>
    </w:p>
    <w:p w14:paraId="3A134F2F" w14:textId="5033C5E2" w:rsidR="00A50472" w:rsidRPr="00A50472" w:rsidRDefault="00A50472" w:rsidP="00A50472">
      <w:r w:rsidRPr="00A50472">
        <w:t>-</w:t>
      </w:r>
      <w:r w:rsidR="00F126EA">
        <w:t xml:space="preserve"> </w:t>
      </w:r>
      <w:r w:rsidRPr="00A50472">
        <w:t>Khí máu động mạch</w:t>
      </w:r>
    </w:p>
    <w:p w14:paraId="11D19C69" w14:textId="3C0E8257" w:rsidR="00A50472" w:rsidRPr="00AE5927" w:rsidRDefault="00A50472" w:rsidP="00A50472">
      <w:pPr>
        <w:rPr>
          <w:b/>
          <w:bCs/>
        </w:rPr>
      </w:pPr>
      <w:r w:rsidRPr="00AE5927">
        <w:rPr>
          <w:b/>
          <w:bCs/>
        </w:rPr>
        <w:t>2</w:t>
      </w:r>
      <w:r w:rsidR="00AE5927" w:rsidRPr="00AE5927">
        <w:rPr>
          <w:b/>
          <w:bCs/>
        </w:rPr>
        <w:t>6</w:t>
      </w:r>
      <w:r w:rsidRPr="00AE5927">
        <w:rPr>
          <w:b/>
          <w:bCs/>
        </w:rPr>
        <w:t>. Các nguyên nhân gây co giật mà không có sốt?</w:t>
      </w:r>
    </w:p>
    <w:p w14:paraId="52A3670A" w14:textId="77777777" w:rsidR="00A50472" w:rsidRPr="00A50472" w:rsidRDefault="00A50472" w:rsidP="00A50472">
      <w:r w:rsidRPr="00A50472">
        <w:t xml:space="preserve">- Chấn thương: </w:t>
      </w:r>
    </w:p>
    <w:p w14:paraId="61B4CF56" w14:textId="24790867" w:rsidR="00A50472" w:rsidRPr="00A50472" w:rsidRDefault="00A50472" w:rsidP="00A50472">
      <w:r w:rsidRPr="00A50472">
        <w:t xml:space="preserve">+ </w:t>
      </w:r>
      <w:r w:rsidR="00AE5927">
        <w:t>T</w:t>
      </w:r>
      <w:r w:rsidRPr="00A50472">
        <w:t>rong vòng 3 tuần gần đây, bệnh nhân có bị chấn thương hay không?</w:t>
      </w:r>
    </w:p>
    <w:p w14:paraId="7082F4E0" w14:textId="4E793BE5" w:rsidR="00A50472" w:rsidRPr="00A50472" w:rsidRDefault="00A50472" w:rsidP="00A50472">
      <w:r w:rsidRPr="00A50472">
        <w:t>+ H</w:t>
      </w:r>
      <w:r w:rsidR="00AE5927">
        <w:t>ội chứng</w:t>
      </w:r>
      <w:r w:rsidRPr="00A50472">
        <w:t xml:space="preserve"> rung lắc ở trẻ nhỏ mặc dù chưa có bằng chứng khoa học nhiều.</w:t>
      </w:r>
    </w:p>
    <w:p w14:paraId="6AF91F06" w14:textId="1ABA2643" w:rsidR="00A50472" w:rsidRPr="00A50472" w:rsidRDefault="00A50472" w:rsidP="00A50472">
      <w:r w:rsidRPr="00A50472">
        <w:t>+ Lạm dụng ở trẻ em bị đánh đập, bạo hành, khám da xem có vết đánh đập</w:t>
      </w:r>
      <w:r w:rsidR="00AE5927">
        <w:t>.</w:t>
      </w:r>
    </w:p>
    <w:p w14:paraId="33B84E30" w14:textId="74EEB673" w:rsidR="00A50472" w:rsidRPr="00A50472" w:rsidRDefault="00A50472" w:rsidP="00A50472">
      <w:r w:rsidRPr="00A50472">
        <w:t>- Xuất huyết não:</w:t>
      </w:r>
      <w:r w:rsidR="00AE5927">
        <w:t xml:space="preserve"> </w:t>
      </w:r>
      <w:r w:rsidRPr="00A50472">
        <w:t>Nghi do giảm tỷ thường xuất huyết gây thóp phồng nên khám thóp, siêu âm thóp, làm tỷ prothrombin</w:t>
      </w:r>
      <w:r w:rsidR="00AE5927">
        <w:t>.</w:t>
      </w:r>
      <w:r w:rsidRPr="00A50472">
        <w:t>Chú ý</w:t>
      </w:r>
      <w:r w:rsidR="00AE5927">
        <w:t xml:space="preserve"> t</w:t>
      </w:r>
      <w:r w:rsidRPr="00A50472">
        <w:t>hời gian tiêm vit</w:t>
      </w:r>
      <w:r w:rsidR="00AE5927">
        <w:t>amin</w:t>
      </w:r>
      <w:r w:rsidRPr="00A50472">
        <w:t xml:space="preserve"> K bán hủy 90 ngày.</w:t>
      </w:r>
    </w:p>
    <w:p w14:paraId="409C48A0" w14:textId="1F49C0D9" w:rsidR="00A50472" w:rsidRPr="00A50472" w:rsidRDefault="00A50472" w:rsidP="00A50472">
      <w:r w:rsidRPr="00A50472">
        <w:t>-</w:t>
      </w:r>
      <w:r w:rsidR="00AE5927">
        <w:t xml:space="preserve"> </w:t>
      </w:r>
      <w:r w:rsidRPr="00A50472">
        <w:t xml:space="preserve">Ngộ độc cấp: </w:t>
      </w:r>
      <w:r w:rsidR="00AE5927">
        <w:t>M</w:t>
      </w:r>
      <w:r w:rsidRPr="00A50472">
        <w:t xml:space="preserve">ột số loại ví dụ như </w:t>
      </w:r>
      <w:r w:rsidR="00AE5927">
        <w:t>v</w:t>
      </w:r>
      <w:r w:rsidRPr="00A50472">
        <w:t>itamin A, D, acid nalidixic có thể gây tăng áp lực nội sọ</w:t>
      </w:r>
      <w:r w:rsidR="00AE5927">
        <w:t>.</w:t>
      </w:r>
    </w:p>
    <w:p w14:paraId="469AFD03" w14:textId="731EA962" w:rsidR="00A50472" w:rsidRPr="00A50472" w:rsidRDefault="00A50472" w:rsidP="00A50472">
      <w:r w:rsidRPr="00A50472">
        <w:t>-</w:t>
      </w:r>
      <w:r w:rsidR="00AE5927">
        <w:t xml:space="preserve"> </w:t>
      </w:r>
      <w:r w:rsidRPr="00A50472">
        <w:t xml:space="preserve">Rối loạn chuyển hóa: </w:t>
      </w:r>
      <w:r w:rsidR="00AE5927">
        <w:t>T</w:t>
      </w:r>
      <w:r w:rsidRPr="00A50472">
        <w:t>ăng sản thượng thận bẩm sinh, rối loạn chuyển hóa glucose, lipid, acidamin</w:t>
      </w:r>
      <w:r w:rsidR="00AE5927">
        <w:t>, v.v.</w:t>
      </w:r>
    </w:p>
    <w:p w14:paraId="42E94298" w14:textId="56EA57E3" w:rsidR="00A50472" w:rsidRPr="00A50472" w:rsidRDefault="00A50472" w:rsidP="00A50472">
      <w:r w:rsidRPr="00A50472">
        <w:t xml:space="preserve">- Động Kinh: </w:t>
      </w:r>
      <w:r w:rsidR="00C213EE">
        <w:t>Đ</w:t>
      </w:r>
      <w:r w:rsidRPr="00A50472">
        <w:t>ây là chẩn đoán loại trừ.</w:t>
      </w:r>
    </w:p>
    <w:p w14:paraId="09AC8748" w14:textId="101329AA" w:rsidR="00A50472" w:rsidRPr="00A50472" w:rsidRDefault="00A50472" w:rsidP="00A50472">
      <w:r w:rsidRPr="00A50472">
        <w:t>- U não</w:t>
      </w:r>
      <w:r w:rsidR="00090662">
        <w:t>.</w:t>
      </w:r>
    </w:p>
    <w:p w14:paraId="3ACE8244" w14:textId="48A67953" w:rsidR="00A50472" w:rsidRPr="00AE5927" w:rsidRDefault="00A50472" w:rsidP="00A50472">
      <w:pPr>
        <w:rPr>
          <w:b/>
          <w:bCs/>
        </w:rPr>
      </w:pPr>
      <w:r w:rsidRPr="00AE5927">
        <w:rPr>
          <w:b/>
          <w:bCs/>
        </w:rPr>
        <w:t>2</w:t>
      </w:r>
      <w:r w:rsidR="00AE5927" w:rsidRPr="00AE5927">
        <w:rPr>
          <w:b/>
          <w:bCs/>
        </w:rPr>
        <w:t>7</w:t>
      </w:r>
      <w:r w:rsidRPr="00AE5927">
        <w:rPr>
          <w:b/>
          <w:bCs/>
        </w:rPr>
        <w:t>. Tiêu chuẩn chẩn đoán động kinh theo ILAE 2017?</w:t>
      </w:r>
    </w:p>
    <w:p w14:paraId="7A5A455C" w14:textId="35894CDB" w:rsidR="00A50472" w:rsidRPr="00A50472" w:rsidRDefault="00AE5927" w:rsidP="00A50472">
      <w:r>
        <w:t>-</w:t>
      </w:r>
      <w:r w:rsidR="00A50472" w:rsidRPr="00A50472">
        <w:t>.&gt;= 2 cơn co giật không ảnh hưởng bởi các yếu tố khác cách nhau &gt;24h.</w:t>
      </w:r>
    </w:p>
    <w:p w14:paraId="7423D587" w14:textId="3F3554DF" w:rsidR="00A50472" w:rsidRPr="00A50472" w:rsidRDefault="00AE5927" w:rsidP="00A50472">
      <w:r>
        <w:t xml:space="preserve">- </w:t>
      </w:r>
      <w:r w:rsidR="00A50472" w:rsidRPr="00A50472">
        <w:t>1 cơn co giật không ảnh hưởng bởi các yếu tố khác kèm nguy cơ tái diễn cao theo dịch tễ (&gt;</w:t>
      </w:r>
      <w:r w:rsidR="00A02F7E">
        <w:t xml:space="preserve"> </w:t>
      </w:r>
      <w:r w:rsidR="00A50472" w:rsidRPr="00A50472">
        <w:t>60%) trong 10 năm tới.</w:t>
      </w:r>
    </w:p>
    <w:p w14:paraId="3B42313A" w14:textId="0C3763F8" w:rsidR="00A50472" w:rsidRPr="00A50472" w:rsidRDefault="00AE5927" w:rsidP="00A50472">
      <w:r>
        <w:t>-</w:t>
      </w:r>
      <w:r w:rsidR="00A50472" w:rsidRPr="00A50472">
        <w:t xml:space="preserve"> Phù hợp về mặt dịch tễ, LS/CLS của hội chứng động kinh</w:t>
      </w:r>
    </w:p>
    <w:p w14:paraId="25EC5411" w14:textId="18D3B0EE" w:rsidR="00AE5927" w:rsidRPr="00AE5927" w:rsidRDefault="00A50472" w:rsidP="00AE5927">
      <w:pPr>
        <w:rPr>
          <w:b/>
          <w:bCs/>
        </w:rPr>
      </w:pPr>
      <w:r w:rsidRPr="00AE5927">
        <w:rPr>
          <w:b/>
          <w:bCs/>
        </w:rPr>
        <w:t>2</w:t>
      </w:r>
      <w:r w:rsidR="00AE5927" w:rsidRPr="00AE5927">
        <w:rPr>
          <w:b/>
          <w:bCs/>
        </w:rPr>
        <w:t>8</w:t>
      </w:r>
      <w:r w:rsidRPr="00AE5927">
        <w:rPr>
          <w:b/>
          <w:bCs/>
        </w:rPr>
        <w:t>. Phân độ động kinh theo ILAE2017.</w:t>
      </w:r>
    </w:p>
    <w:tbl>
      <w:tblPr>
        <w:tblStyle w:val="TableGrid"/>
        <w:tblW w:w="0" w:type="auto"/>
        <w:tblLook w:val="04A0" w:firstRow="1" w:lastRow="0" w:firstColumn="1" w:lastColumn="0" w:noHBand="0" w:noVBand="1"/>
      </w:tblPr>
      <w:tblGrid>
        <w:gridCol w:w="2147"/>
        <w:gridCol w:w="2155"/>
      </w:tblGrid>
      <w:tr w:rsidR="00AE5927" w14:paraId="55D76826" w14:textId="77777777" w:rsidTr="00420D59">
        <w:tc>
          <w:tcPr>
            <w:tcW w:w="2147" w:type="dxa"/>
          </w:tcPr>
          <w:p w14:paraId="7661CD3D" w14:textId="77777777" w:rsidR="00AE5927" w:rsidRDefault="00AE5927" w:rsidP="00AE5927">
            <w:r>
              <w:t>Độ</w:t>
            </w:r>
          </w:p>
        </w:tc>
        <w:tc>
          <w:tcPr>
            <w:tcW w:w="2155" w:type="dxa"/>
          </w:tcPr>
          <w:p w14:paraId="210B9ECA" w14:textId="77777777" w:rsidR="00AE5927" w:rsidRDefault="00AE5927" w:rsidP="00AE5927">
            <w:r>
              <w:t>Tiêu chuẩn</w:t>
            </w:r>
          </w:p>
        </w:tc>
      </w:tr>
      <w:tr w:rsidR="00AE5927" w14:paraId="5DC8CF0A" w14:textId="77777777" w:rsidTr="00420D59">
        <w:tc>
          <w:tcPr>
            <w:tcW w:w="2147" w:type="dxa"/>
          </w:tcPr>
          <w:p w14:paraId="43C35F8F" w14:textId="77777777" w:rsidR="00AE5927" w:rsidRDefault="00AE5927" w:rsidP="00AE5927">
            <w:r>
              <w:t>Độ I</w:t>
            </w:r>
          </w:p>
        </w:tc>
        <w:tc>
          <w:tcPr>
            <w:tcW w:w="2155" w:type="dxa"/>
          </w:tcPr>
          <w:p w14:paraId="3935BE0D" w14:textId="3CB88A2B" w:rsidR="00AE5927" w:rsidRDefault="00AE5927" w:rsidP="00AE5927">
            <w:r>
              <w:t>Chưa đủ chẩn đoán động kinh</w:t>
            </w:r>
          </w:p>
        </w:tc>
      </w:tr>
      <w:tr w:rsidR="00AE5927" w14:paraId="41471F08" w14:textId="77777777" w:rsidTr="00420D59">
        <w:tc>
          <w:tcPr>
            <w:tcW w:w="2147" w:type="dxa"/>
          </w:tcPr>
          <w:p w14:paraId="7BBB960F" w14:textId="77777777" w:rsidR="00AE5927" w:rsidRDefault="00AE5927" w:rsidP="00AE5927">
            <w:r>
              <w:t>Độ II</w:t>
            </w:r>
          </w:p>
        </w:tc>
        <w:tc>
          <w:tcPr>
            <w:tcW w:w="2155" w:type="dxa"/>
          </w:tcPr>
          <w:p w14:paraId="6678BF13" w14:textId="2C8DD61F" w:rsidR="00AE5927" w:rsidRDefault="00AE5927" w:rsidP="00AE5927">
            <w:r>
              <w:t>Đủ tiêu chuẩn chẩn đoán động kinh.</w:t>
            </w:r>
          </w:p>
        </w:tc>
      </w:tr>
      <w:tr w:rsidR="00AE5927" w14:paraId="121DF175" w14:textId="77777777" w:rsidTr="00420D59">
        <w:tc>
          <w:tcPr>
            <w:tcW w:w="2147" w:type="dxa"/>
          </w:tcPr>
          <w:p w14:paraId="607E5BA8" w14:textId="77777777" w:rsidR="00AE5927" w:rsidRDefault="00AE5927" w:rsidP="00AE5927">
            <w:r>
              <w:lastRenderedPageBreak/>
              <w:t>Độ III</w:t>
            </w:r>
          </w:p>
        </w:tc>
        <w:tc>
          <w:tcPr>
            <w:tcW w:w="2155" w:type="dxa"/>
          </w:tcPr>
          <w:p w14:paraId="6A8F2F7E" w14:textId="77777777" w:rsidR="00AE5927" w:rsidRDefault="00AE5927" w:rsidP="00AE5927">
            <w:r>
              <w:t>Đủ tiêu chuẩn chẩn đoán hội chứng động kinh.</w:t>
            </w:r>
          </w:p>
        </w:tc>
      </w:tr>
    </w:tbl>
    <w:p w14:paraId="10AD35C7" w14:textId="303A59F6" w:rsidR="00A50472" w:rsidRPr="00C70F9C" w:rsidRDefault="00A50472" w:rsidP="00A50472">
      <w:pPr>
        <w:rPr>
          <w:b/>
          <w:bCs/>
        </w:rPr>
      </w:pPr>
      <w:r w:rsidRPr="00C70F9C">
        <w:rPr>
          <w:b/>
          <w:bCs/>
        </w:rPr>
        <w:t>2</w:t>
      </w:r>
      <w:r w:rsidR="00AE5927" w:rsidRPr="00C70F9C">
        <w:rPr>
          <w:b/>
          <w:bCs/>
        </w:rPr>
        <w:t>9</w:t>
      </w:r>
      <w:r w:rsidRPr="00C70F9C">
        <w:rPr>
          <w:b/>
          <w:bCs/>
        </w:rPr>
        <w:t xml:space="preserve">. Bệnh nhân lên cơn co giật ở </w:t>
      </w:r>
      <w:r w:rsidR="00C70F9C" w:rsidRPr="00C70F9C">
        <w:rPr>
          <w:b/>
          <w:bCs/>
        </w:rPr>
        <w:t>đ</w:t>
      </w:r>
      <w:r w:rsidRPr="00C70F9C">
        <w:rPr>
          <w:b/>
          <w:bCs/>
        </w:rPr>
        <w:t xml:space="preserve">ộng </w:t>
      </w:r>
      <w:r w:rsidR="00C70F9C" w:rsidRPr="00C70F9C">
        <w:rPr>
          <w:b/>
          <w:bCs/>
        </w:rPr>
        <w:t>k</w:t>
      </w:r>
      <w:r w:rsidRPr="00C70F9C">
        <w:rPr>
          <w:b/>
          <w:bCs/>
        </w:rPr>
        <w:t>inh, thường có yếu tố khởi phát hay không</w:t>
      </w:r>
      <w:r w:rsidR="00A41F1A" w:rsidRPr="00C70F9C">
        <w:rPr>
          <w:b/>
          <w:bCs/>
        </w:rPr>
        <w:t>?</w:t>
      </w:r>
    </w:p>
    <w:p w14:paraId="5FF4BE13" w14:textId="364339E2" w:rsidR="00A50472" w:rsidRPr="00A50472" w:rsidRDefault="00C70F9C" w:rsidP="00A50472">
      <w:r>
        <w:t>-</w:t>
      </w:r>
      <w:r w:rsidR="00A50472" w:rsidRPr="00A50472">
        <w:t xml:space="preserve"> Đa số các trường hợp động kinh không có yếu tố khởi phát.</w:t>
      </w:r>
    </w:p>
    <w:p w14:paraId="4B2CD43D" w14:textId="10B3C6C1" w:rsidR="00A50472" w:rsidRPr="00A50472" w:rsidRDefault="00C70F9C" w:rsidP="00A50472">
      <w:r>
        <w:t>-</w:t>
      </w:r>
      <w:r w:rsidR="00A50472" w:rsidRPr="00A50472">
        <w:t xml:space="preserve"> Chỉ duy nhất một trường hợp, tổn thương thùy thái dương, tức động kinh thùy thái dương</w:t>
      </w:r>
      <w:r>
        <w:t xml:space="preserve"> </w:t>
      </w:r>
      <w:r w:rsidR="00A50472" w:rsidRPr="00A50472">
        <w:t>bệnh nhân thường có yếu tố khởi phát ví dụ như bồn chồn, lo âu, có cảm giác trào ngược dạ dày</w:t>
      </w:r>
      <w:r>
        <w:t>, v.v.</w:t>
      </w:r>
    </w:p>
    <w:p w14:paraId="11D7133C" w14:textId="0F6F8098" w:rsidR="00A50472" w:rsidRPr="00C70F9C" w:rsidRDefault="00C70F9C" w:rsidP="00A50472">
      <w:pPr>
        <w:rPr>
          <w:b/>
          <w:bCs/>
        </w:rPr>
      </w:pPr>
      <w:r>
        <w:rPr>
          <w:b/>
          <w:bCs/>
        </w:rPr>
        <w:t>30</w:t>
      </w:r>
      <w:r w:rsidR="00A50472" w:rsidRPr="00C70F9C">
        <w:rPr>
          <w:b/>
          <w:bCs/>
        </w:rPr>
        <w:t>. Chế độ ăn của bệnh nhân Celliac?</w:t>
      </w:r>
    </w:p>
    <w:p w14:paraId="0309ADEE" w14:textId="0C01B5B2" w:rsidR="00A50472" w:rsidRPr="00A50472" w:rsidRDefault="00A50472" w:rsidP="00A50472">
      <w:r w:rsidRPr="00A50472">
        <w:t xml:space="preserve">- </w:t>
      </w:r>
      <w:r w:rsidR="00C70F9C">
        <w:t>C</w:t>
      </w:r>
      <w:r w:rsidRPr="00A50472">
        <w:t>elliac không có khái niệm động kinh thể bụng.</w:t>
      </w:r>
    </w:p>
    <w:p w14:paraId="2D69202B" w14:textId="04B10B62" w:rsidR="00A50472" w:rsidRDefault="00A50472" w:rsidP="00A50472">
      <w:r w:rsidRPr="00A50472">
        <w:t xml:space="preserve">- </w:t>
      </w:r>
      <w:r w:rsidR="00C70F9C">
        <w:t>C</w:t>
      </w:r>
      <w:r w:rsidRPr="00A50472">
        <w:t>hế độ ăn vẫn 4 lipid:1 đường</w:t>
      </w:r>
      <w:r w:rsidR="00A41F1A">
        <w:t>:</w:t>
      </w:r>
      <w:r w:rsidRPr="00A50472">
        <w:t>1 đạm.</w:t>
      </w:r>
    </w:p>
    <w:p w14:paraId="170E5318" w14:textId="791FE22D" w:rsidR="00023CFB" w:rsidRPr="00023CFB" w:rsidRDefault="00023CFB" w:rsidP="00A50472">
      <w:pPr>
        <w:rPr>
          <w:b/>
          <w:bCs/>
        </w:rPr>
      </w:pPr>
      <w:r w:rsidRPr="00023CFB">
        <w:rPr>
          <w:b/>
          <w:bCs/>
        </w:rPr>
        <w:t>31. Chẩn đoán phân biệt co giật do sốt cao đơn thuần, do sốt phức tạp.</w:t>
      </w:r>
    </w:p>
    <w:tbl>
      <w:tblPr>
        <w:tblStyle w:val="TableGrid"/>
        <w:tblW w:w="0" w:type="auto"/>
        <w:tblLook w:val="04A0" w:firstRow="1" w:lastRow="0" w:firstColumn="1" w:lastColumn="0" w:noHBand="0" w:noVBand="1"/>
      </w:tblPr>
      <w:tblGrid>
        <w:gridCol w:w="1598"/>
        <w:gridCol w:w="1392"/>
        <w:gridCol w:w="1519"/>
      </w:tblGrid>
      <w:tr w:rsidR="00C4463D" w14:paraId="55B1F916" w14:textId="67D96751" w:rsidTr="00C4463D">
        <w:tc>
          <w:tcPr>
            <w:tcW w:w="0" w:type="auto"/>
          </w:tcPr>
          <w:p w14:paraId="683A62F2" w14:textId="77777777" w:rsidR="00C4463D" w:rsidRDefault="00C4463D" w:rsidP="007A6F96"/>
        </w:tc>
        <w:tc>
          <w:tcPr>
            <w:tcW w:w="0" w:type="auto"/>
          </w:tcPr>
          <w:p w14:paraId="22F2C65E" w14:textId="77777777" w:rsidR="00C4463D" w:rsidRDefault="00C4463D" w:rsidP="007A6F96">
            <w:r w:rsidRPr="00037559">
              <w:t>Co giật  do sốt đơn thuần</w:t>
            </w:r>
          </w:p>
        </w:tc>
        <w:tc>
          <w:tcPr>
            <w:tcW w:w="0" w:type="auto"/>
          </w:tcPr>
          <w:p w14:paraId="56B0BF91" w14:textId="77777777" w:rsidR="00C4463D" w:rsidRDefault="00C4463D" w:rsidP="007A6F96">
            <w:r w:rsidRPr="00037559">
              <w:t>Co giật do sốt phức tạp</w:t>
            </w:r>
          </w:p>
        </w:tc>
      </w:tr>
      <w:tr w:rsidR="00C4463D" w14:paraId="43876904" w14:textId="77777777" w:rsidTr="00C4463D">
        <w:tc>
          <w:tcPr>
            <w:tcW w:w="0" w:type="auto"/>
          </w:tcPr>
          <w:p w14:paraId="2965EB66" w14:textId="30E1EB79" w:rsidR="00C4463D" w:rsidRDefault="00C4463D" w:rsidP="007A6F96">
            <w:r>
              <w:t>Tuổi</w:t>
            </w:r>
          </w:p>
        </w:tc>
        <w:tc>
          <w:tcPr>
            <w:tcW w:w="0" w:type="auto"/>
          </w:tcPr>
          <w:p w14:paraId="46048065" w14:textId="20397378" w:rsidR="00C4463D" w:rsidRPr="00037559" w:rsidRDefault="00C4463D" w:rsidP="007A6F96">
            <w:r>
              <w:t>&lt; 5 tuổi</w:t>
            </w:r>
          </w:p>
        </w:tc>
        <w:tc>
          <w:tcPr>
            <w:tcW w:w="0" w:type="auto"/>
          </w:tcPr>
          <w:p w14:paraId="35BE8273" w14:textId="51638A81" w:rsidR="00C4463D" w:rsidRPr="00037559" w:rsidRDefault="00C4463D" w:rsidP="007A6F96">
            <w:r>
              <w:t>Bất kỳ</w:t>
            </w:r>
          </w:p>
        </w:tc>
      </w:tr>
      <w:tr w:rsidR="00C4463D" w14:paraId="4EE72836" w14:textId="10A03A66" w:rsidTr="00C4463D">
        <w:tc>
          <w:tcPr>
            <w:tcW w:w="0" w:type="auto"/>
          </w:tcPr>
          <w:p w14:paraId="27ADB1E9" w14:textId="77777777" w:rsidR="00C4463D" w:rsidRDefault="00C4463D" w:rsidP="007A6F96">
            <w:r>
              <w:t>Nhiệt độ</w:t>
            </w:r>
          </w:p>
        </w:tc>
        <w:tc>
          <w:tcPr>
            <w:tcW w:w="0" w:type="auto"/>
          </w:tcPr>
          <w:p w14:paraId="4D8F0738" w14:textId="2A67BAF3" w:rsidR="00C4463D" w:rsidRPr="007F58D3" w:rsidRDefault="00C4463D" w:rsidP="007A6F96">
            <w:r>
              <w:t>&gt;</w:t>
            </w:r>
            <w:r w:rsidR="003E6829">
              <w:t>=</w:t>
            </w:r>
            <w:r>
              <w:t xml:space="preserve"> 39</w:t>
            </w:r>
            <w:r>
              <w:rPr>
                <w:vertAlign w:val="superscript"/>
              </w:rPr>
              <w:t>o</w:t>
            </w:r>
            <w:r>
              <w:t>C</w:t>
            </w:r>
          </w:p>
        </w:tc>
        <w:tc>
          <w:tcPr>
            <w:tcW w:w="0" w:type="auto"/>
          </w:tcPr>
          <w:p w14:paraId="0314C571" w14:textId="77777777" w:rsidR="00C4463D" w:rsidRPr="007F58D3" w:rsidRDefault="00C4463D" w:rsidP="007A6F96">
            <w:r>
              <w:t>38</w:t>
            </w:r>
            <w:r>
              <w:rPr>
                <w:vertAlign w:val="superscript"/>
              </w:rPr>
              <w:t>o</w:t>
            </w:r>
            <w:r>
              <w:t>C</w:t>
            </w:r>
          </w:p>
        </w:tc>
      </w:tr>
      <w:tr w:rsidR="00C4463D" w14:paraId="42C2A4A1" w14:textId="3B19A028" w:rsidTr="00C4463D">
        <w:tc>
          <w:tcPr>
            <w:tcW w:w="0" w:type="auto"/>
          </w:tcPr>
          <w:p w14:paraId="14FE8740" w14:textId="77777777" w:rsidR="00C4463D" w:rsidRDefault="00C4463D" w:rsidP="007A6F96">
            <w:r>
              <w:t>Kiểu co giật</w:t>
            </w:r>
          </w:p>
        </w:tc>
        <w:tc>
          <w:tcPr>
            <w:tcW w:w="0" w:type="auto"/>
          </w:tcPr>
          <w:p w14:paraId="03974E63" w14:textId="77777777" w:rsidR="00C4463D" w:rsidRDefault="00C4463D" w:rsidP="007A6F96">
            <w:r>
              <w:t>Toàn thể</w:t>
            </w:r>
          </w:p>
        </w:tc>
        <w:tc>
          <w:tcPr>
            <w:tcW w:w="0" w:type="auto"/>
          </w:tcPr>
          <w:p w14:paraId="5EA6DEEA" w14:textId="77777777" w:rsidR="00C4463D" w:rsidRDefault="00C4463D" w:rsidP="007A6F96">
            <w:r>
              <w:t>Cục bộ hoặc toàn thể</w:t>
            </w:r>
          </w:p>
        </w:tc>
      </w:tr>
      <w:tr w:rsidR="00C4463D" w14:paraId="1EF1F846" w14:textId="6CD5421E" w:rsidTr="00C4463D">
        <w:tc>
          <w:tcPr>
            <w:tcW w:w="0" w:type="auto"/>
          </w:tcPr>
          <w:p w14:paraId="4032845D" w14:textId="77777777" w:rsidR="00C4463D" w:rsidRDefault="00C4463D" w:rsidP="007A6F96">
            <w:r>
              <w:t>Thời gian co giật</w:t>
            </w:r>
          </w:p>
        </w:tc>
        <w:tc>
          <w:tcPr>
            <w:tcW w:w="0" w:type="auto"/>
          </w:tcPr>
          <w:p w14:paraId="6D0CAF63" w14:textId="2331455D" w:rsidR="00C4463D" w:rsidRDefault="00C4463D" w:rsidP="007A6F96">
            <w:r>
              <w:t>&lt; 1</w:t>
            </w:r>
            <w:r w:rsidR="000E70BB">
              <w:t>5</w:t>
            </w:r>
            <w:r>
              <w:t>’</w:t>
            </w:r>
          </w:p>
        </w:tc>
        <w:tc>
          <w:tcPr>
            <w:tcW w:w="0" w:type="auto"/>
          </w:tcPr>
          <w:p w14:paraId="1AB14D5F" w14:textId="1A430802" w:rsidR="00C4463D" w:rsidRDefault="00C4463D" w:rsidP="007A6F96">
            <w:r>
              <w:t xml:space="preserve">&gt; </w:t>
            </w:r>
            <w:r w:rsidR="000E70BB">
              <w:t>15</w:t>
            </w:r>
            <w:r>
              <w:t>’</w:t>
            </w:r>
          </w:p>
        </w:tc>
      </w:tr>
      <w:tr w:rsidR="00C4463D" w14:paraId="56DCEF86" w14:textId="27CAA1BC" w:rsidTr="00C4463D">
        <w:tc>
          <w:tcPr>
            <w:tcW w:w="0" w:type="auto"/>
          </w:tcPr>
          <w:p w14:paraId="43CE6933" w14:textId="77777777" w:rsidR="00C4463D" w:rsidRDefault="00C4463D" w:rsidP="007A6F96">
            <w:r>
              <w:t>Số cơn co giật</w:t>
            </w:r>
          </w:p>
        </w:tc>
        <w:tc>
          <w:tcPr>
            <w:tcW w:w="0" w:type="auto"/>
          </w:tcPr>
          <w:p w14:paraId="60A6A636" w14:textId="653F1BC2" w:rsidR="00C4463D" w:rsidRDefault="00C4463D" w:rsidP="007A6F96">
            <w:r>
              <w:t>&lt; 5 cơn/24h</w:t>
            </w:r>
          </w:p>
        </w:tc>
        <w:tc>
          <w:tcPr>
            <w:tcW w:w="0" w:type="auto"/>
          </w:tcPr>
          <w:p w14:paraId="744359E7" w14:textId="727FB898" w:rsidR="00C4463D" w:rsidRDefault="00C4463D" w:rsidP="007A6F96">
            <w:r>
              <w:t>&gt; 5 cơn/24h</w:t>
            </w:r>
          </w:p>
        </w:tc>
      </w:tr>
      <w:tr w:rsidR="00C4463D" w14:paraId="5A56F8A5" w14:textId="77777777" w:rsidTr="00C4463D">
        <w:tc>
          <w:tcPr>
            <w:tcW w:w="0" w:type="auto"/>
          </w:tcPr>
          <w:p w14:paraId="001E2DEE" w14:textId="495AC443" w:rsidR="00C4463D" w:rsidRDefault="00C4463D" w:rsidP="007A6F96">
            <w:r>
              <w:t>Ngoài cơn co</w:t>
            </w:r>
          </w:p>
        </w:tc>
        <w:tc>
          <w:tcPr>
            <w:tcW w:w="0" w:type="auto"/>
          </w:tcPr>
          <w:p w14:paraId="20D4A661" w14:textId="505E2205" w:rsidR="00C4463D" w:rsidRDefault="00C4463D" w:rsidP="007A6F96">
            <w:r>
              <w:t>Tỉnh, HCMN (-)</w:t>
            </w:r>
          </w:p>
        </w:tc>
        <w:tc>
          <w:tcPr>
            <w:tcW w:w="0" w:type="auto"/>
          </w:tcPr>
          <w:p w14:paraId="18FFA372" w14:textId="33158258" w:rsidR="00C4463D" w:rsidRDefault="00C4463D" w:rsidP="007A6F96">
            <w:r>
              <w:t>Li bì, mê, HCMN (+)</w:t>
            </w:r>
          </w:p>
        </w:tc>
      </w:tr>
      <w:tr w:rsidR="00C4463D" w14:paraId="0B6AC479" w14:textId="77777777" w:rsidTr="00C4463D">
        <w:tc>
          <w:tcPr>
            <w:tcW w:w="0" w:type="auto"/>
          </w:tcPr>
          <w:p w14:paraId="39179978" w14:textId="11EB7647" w:rsidR="00C4463D" w:rsidRDefault="00C4463D" w:rsidP="007A6F96">
            <w:r>
              <w:t>Tiền sử gia đình</w:t>
            </w:r>
          </w:p>
        </w:tc>
        <w:tc>
          <w:tcPr>
            <w:tcW w:w="0" w:type="auto"/>
          </w:tcPr>
          <w:p w14:paraId="5967577A" w14:textId="16FE82B2" w:rsidR="00C4463D" w:rsidRDefault="00C4463D" w:rsidP="007A6F96">
            <w:r>
              <w:t>Bình thường</w:t>
            </w:r>
          </w:p>
        </w:tc>
        <w:tc>
          <w:tcPr>
            <w:tcW w:w="0" w:type="auto"/>
          </w:tcPr>
          <w:p w14:paraId="6C93B6B7" w14:textId="21021CBA" w:rsidR="00C4463D" w:rsidRDefault="00C4463D" w:rsidP="007A6F96">
            <w:r>
              <w:t xml:space="preserve">Có thể có </w:t>
            </w:r>
            <w:r w:rsidR="001439C1">
              <w:t xml:space="preserve">người bị </w:t>
            </w:r>
            <w:r>
              <w:t>động kinh</w:t>
            </w:r>
          </w:p>
        </w:tc>
      </w:tr>
      <w:tr w:rsidR="00C4463D" w14:paraId="31C90A11" w14:textId="77777777" w:rsidTr="00C4463D">
        <w:tc>
          <w:tcPr>
            <w:tcW w:w="0" w:type="auto"/>
          </w:tcPr>
          <w:p w14:paraId="4E4B18C0" w14:textId="59473B46" w:rsidR="00C4463D" w:rsidRDefault="00C4463D" w:rsidP="007A6F96">
            <w:r>
              <w:t>Nước não tủy</w:t>
            </w:r>
          </w:p>
        </w:tc>
        <w:tc>
          <w:tcPr>
            <w:tcW w:w="0" w:type="auto"/>
          </w:tcPr>
          <w:p w14:paraId="32016394" w14:textId="2D897D8B" w:rsidR="00C4463D" w:rsidRDefault="00C4463D" w:rsidP="007A6F96">
            <w:r>
              <w:t>Bình thường</w:t>
            </w:r>
          </w:p>
        </w:tc>
        <w:tc>
          <w:tcPr>
            <w:tcW w:w="0" w:type="auto"/>
          </w:tcPr>
          <w:p w14:paraId="7A55F8D5" w14:textId="6B0A0985" w:rsidR="00C4463D" w:rsidRDefault="00C4463D" w:rsidP="007A6F96">
            <w:r>
              <w:t>Biến đổi</w:t>
            </w:r>
          </w:p>
        </w:tc>
      </w:tr>
      <w:tr w:rsidR="00C4463D" w14:paraId="2E7BEE42" w14:textId="77777777" w:rsidTr="00C4463D">
        <w:tc>
          <w:tcPr>
            <w:tcW w:w="0" w:type="auto"/>
          </w:tcPr>
          <w:p w14:paraId="4C5D8AEC" w14:textId="24729E2B" w:rsidR="00C4463D" w:rsidRDefault="00C4463D" w:rsidP="007A6F96">
            <w:r>
              <w:t>Điện não ngoài cơn co</w:t>
            </w:r>
          </w:p>
        </w:tc>
        <w:tc>
          <w:tcPr>
            <w:tcW w:w="0" w:type="auto"/>
          </w:tcPr>
          <w:p w14:paraId="3BA76962" w14:textId="599400FB" w:rsidR="00C4463D" w:rsidRDefault="00C4463D" w:rsidP="007A6F96">
            <w:r>
              <w:t>Bình thường</w:t>
            </w:r>
          </w:p>
        </w:tc>
        <w:tc>
          <w:tcPr>
            <w:tcW w:w="0" w:type="auto"/>
          </w:tcPr>
          <w:p w14:paraId="2082B2CA" w14:textId="448ED974" w:rsidR="00C4463D" w:rsidRDefault="00C4463D" w:rsidP="007A6F96">
            <w:r>
              <w:t>Biến đổi</w:t>
            </w:r>
          </w:p>
        </w:tc>
      </w:tr>
      <w:tr w:rsidR="00C4463D" w14:paraId="1111F251" w14:textId="03C49F0F" w:rsidTr="00C4463D">
        <w:tc>
          <w:tcPr>
            <w:tcW w:w="0" w:type="auto"/>
          </w:tcPr>
          <w:p w14:paraId="74DDC437" w14:textId="77777777" w:rsidR="00C4463D" w:rsidRDefault="00C4463D" w:rsidP="007A6F96">
            <w:r>
              <w:t>Khả năng chuyển sang động kinh</w:t>
            </w:r>
          </w:p>
        </w:tc>
        <w:tc>
          <w:tcPr>
            <w:tcW w:w="0" w:type="auto"/>
          </w:tcPr>
          <w:p w14:paraId="7ABD5854" w14:textId="77777777" w:rsidR="00C4463D" w:rsidRDefault="00C4463D" w:rsidP="007A6F96">
            <w:r>
              <w:t>Rất thấp</w:t>
            </w:r>
          </w:p>
        </w:tc>
        <w:tc>
          <w:tcPr>
            <w:tcW w:w="0" w:type="auto"/>
          </w:tcPr>
          <w:p w14:paraId="4CF29383" w14:textId="77777777" w:rsidR="00C4463D" w:rsidRDefault="00C4463D" w:rsidP="007A6F96">
            <w:r>
              <w:t>Cao (20-30%)</w:t>
            </w:r>
          </w:p>
        </w:tc>
      </w:tr>
    </w:tbl>
    <w:p w14:paraId="13A3A7F8" w14:textId="6A496D05" w:rsidR="006806FD" w:rsidRPr="006806FD" w:rsidRDefault="006806FD" w:rsidP="006806FD">
      <w:pPr>
        <w:rPr>
          <w:b/>
          <w:bCs/>
        </w:rPr>
      </w:pPr>
      <w:r w:rsidRPr="006806FD">
        <w:rPr>
          <w:b/>
          <w:bCs/>
        </w:rPr>
        <w:t xml:space="preserve">32. </w:t>
      </w:r>
      <w:r w:rsidRPr="006806FD">
        <w:rPr>
          <w:b/>
          <w:bCs/>
        </w:rPr>
        <w:t>Các nguyên nhân gây co giật?</w:t>
      </w:r>
    </w:p>
    <w:p w14:paraId="086F8F8B" w14:textId="77777777" w:rsidR="006806FD" w:rsidRDefault="006806FD" w:rsidP="006806FD">
      <w:r>
        <w:t>- Gồm 4 nhóm nguyên nhân:</w:t>
      </w:r>
    </w:p>
    <w:p w14:paraId="3AE26EAF" w14:textId="77777777" w:rsidR="006806FD" w:rsidRDefault="006806FD" w:rsidP="006806FD">
      <w:r>
        <w:t>+ Tổn thương não như sang chấn sản khoa, thiếu O2 não, viêm màng não, u não, v.v.</w:t>
      </w:r>
    </w:p>
    <w:p w14:paraId="1BBD0957" w14:textId="77777777" w:rsidR="006806FD" w:rsidRDefault="006806FD" w:rsidP="006806FD">
      <w:r>
        <w:t>+ Rối loạn chức năng não như do sốt cao (đơn thuần hoặc phức tạp), hạ Ca2++ máu, ngộ độc, v.v.</w:t>
      </w:r>
    </w:p>
    <w:p w14:paraId="3E1C194F" w14:textId="77777777" w:rsidR="006806FD" w:rsidRDefault="006806FD" w:rsidP="006806FD">
      <w:r>
        <w:t>+ Động kinh</w:t>
      </w:r>
    </w:p>
    <w:p w14:paraId="5703C935" w14:textId="77777777" w:rsidR="006806FD" w:rsidRDefault="006806FD" w:rsidP="006806FD">
      <w:r>
        <w:t>+ Do sai lệch nhiễm sắc thể như Klinfelter, Edward (2 NST số 18).</w:t>
      </w:r>
    </w:p>
    <w:p w14:paraId="474AEA78" w14:textId="7725D53A" w:rsidR="006806FD" w:rsidRPr="006806FD" w:rsidRDefault="006806FD" w:rsidP="006806FD">
      <w:pPr>
        <w:rPr>
          <w:b/>
          <w:bCs/>
        </w:rPr>
      </w:pPr>
      <w:r w:rsidRPr="006806FD">
        <w:rPr>
          <w:b/>
          <w:bCs/>
        </w:rPr>
        <w:t xml:space="preserve">33. </w:t>
      </w:r>
      <w:r w:rsidRPr="006806FD">
        <w:rPr>
          <w:b/>
          <w:bCs/>
        </w:rPr>
        <w:t>Điều trị cơn co giật ở bệnh viện.</w:t>
      </w:r>
    </w:p>
    <w:p w14:paraId="2011CCDF" w14:textId="77777777" w:rsidR="006806FD" w:rsidRDefault="006806FD" w:rsidP="006806FD">
      <w:r>
        <w:t>- Săn sóc và theo dõi: Đặt trẻ nơi yên tĩnh, đầu nghiêng 1 bên, nới rộng quần áo, chèn gạc giữa 2 hàm răng, theo dõi dấu hiệu sinh tồn, cho thở O2 nếu tím.</w:t>
      </w:r>
    </w:p>
    <w:p w14:paraId="65ED413B" w14:textId="77777777" w:rsidR="006806FD" w:rsidRDefault="006806FD" w:rsidP="006806FD">
      <w:r>
        <w:t>- Điều trị cắt cơn bằng thuốc:</w:t>
      </w:r>
    </w:p>
    <w:p w14:paraId="59EC5371" w14:textId="77777777" w:rsidR="006806FD" w:rsidRDefault="006806FD" w:rsidP="006806FD">
      <w:r>
        <w:t>+ Diazepam (Seduxen, valium) TM hoặc TB 0.2-0.5 mg/kg, nếu 30’ không có kết quả thì nhắc lại lần 2.</w:t>
      </w:r>
    </w:p>
    <w:p w14:paraId="5A49FC2D" w14:textId="77777777" w:rsidR="006806FD" w:rsidRDefault="006806FD" w:rsidP="006806FD">
      <w:r>
        <w:t>+ Phenobarbital 3-5 mg/kg/TB.</w:t>
      </w:r>
    </w:p>
    <w:p w14:paraId="635C3A4A" w14:textId="77777777" w:rsidR="006806FD" w:rsidRDefault="006806FD" w:rsidP="006806FD">
      <w:r>
        <w:t>+ Aminazin 2mg/kg/TB hoặc TM.</w:t>
      </w:r>
    </w:p>
    <w:p w14:paraId="643510F5" w14:textId="77777777" w:rsidR="006806FD" w:rsidRDefault="006806FD" w:rsidP="006806FD">
      <w:r>
        <w:t>+ Pentotan 2mg/kg/truyền TM chậm.</w:t>
      </w:r>
    </w:p>
    <w:p w14:paraId="62D86C4E" w14:textId="77777777" w:rsidR="006806FD" w:rsidRDefault="006806FD" w:rsidP="006806FD">
      <w:r>
        <w:t>- Dự phòng cơn co giật nên dùng gardenal 3-5 mg/kg.</w:t>
      </w:r>
    </w:p>
    <w:p w14:paraId="23BFDC5B" w14:textId="77777777" w:rsidR="006806FD" w:rsidRDefault="006806FD" w:rsidP="006806FD">
      <w:r>
        <w:t>- Dự phòng cắt cơn theo nguyên nhân:</w:t>
      </w:r>
    </w:p>
    <w:p w14:paraId="127557BE" w14:textId="77777777" w:rsidR="006806FD" w:rsidRDefault="006806FD" w:rsidP="006806FD">
      <w:r>
        <w:t>+ Hạ nhiệt khi sốt cao bằng chườm ấm, nới quần áo, dùng Paracetamol 10-15 mg/kh/lần cách 6h.</w:t>
      </w:r>
    </w:p>
    <w:p w14:paraId="3AB3CED8" w14:textId="77777777" w:rsidR="006806FD" w:rsidRDefault="006806FD" w:rsidP="006806FD">
      <w:r>
        <w:t>+ Glucose ưu trương trong hạ đường huyết.</w:t>
      </w:r>
    </w:p>
    <w:p w14:paraId="1F12FE80" w14:textId="77777777" w:rsidR="006806FD" w:rsidRDefault="006806FD" w:rsidP="006806FD">
      <w:r>
        <w:t>+ Kháng sinh trong viêm màng não</w:t>
      </w:r>
    </w:p>
    <w:p w14:paraId="36BA39A9" w14:textId="77777777" w:rsidR="006806FD" w:rsidRDefault="006806FD" w:rsidP="006806FD">
      <w:r>
        <w:t>+ Tiêm Ca2+ trong hạ Ca2+ liều 0.1-0.2 g/kg + glucose truyền TM chậm trong 1h.</w:t>
      </w:r>
    </w:p>
    <w:p w14:paraId="2142D4F9" w14:textId="77777777" w:rsidR="006806FD" w:rsidRDefault="006806FD" w:rsidP="006806FD">
      <w:r>
        <w:t>+ Thuốc kháng động kinh như gardenal 3-5mg/kg/24h, Depakin 10-30 mg/kg/24h, Tegretol 10-20 mg/kg/24h.</w:t>
      </w:r>
    </w:p>
    <w:p w14:paraId="1BF1205D" w14:textId="7A8D252F" w:rsidR="006806FD" w:rsidRPr="006806FD" w:rsidRDefault="006806FD" w:rsidP="006806FD">
      <w:pPr>
        <w:rPr>
          <w:b/>
          <w:bCs/>
        </w:rPr>
      </w:pPr>
      <w:r w:rsidRPr="006806FD">
        <w:rPr>
          <w:b/>
          <w:bCs/>
        </w:rPr>
        <w:t xml:space="preserve">34. </w:t>
      </w:r>
      <w:r w:rsidRPr="006806FD">
        <w:rPr>
          <w:b/>
          <w:bCs/>
        </w:rPr>
        <w:t>Sóng động kinh là sóng gì? Phát ra từ đâu?</w:t>
      </w:r>
    </w:p>
    <w:p w14:paraId="0C734357" w14:textId="77777777" w:rsidR="006806FD" w:rsidRDefault="006806FD" w:rsidP="006806FD">
      <w:r>
        <w:t>- Sóng động kinh:</w:t>
      </w:r>
    </w:p>
    <w:p w14:paraId="3CEB12E2" w14:textId="77777777" w:rsidR="006806FD" w:rsidRDefault="006806FD" w:rsidP="006806FD">
      <w:r>
        <w:t>+ Động kinh cơn lớn, điện não đồ giữa các cơn có thể bình thường, hình ảnh của phóng lực chủ yếu là theta nhọn tạo ổ hoặc sóng chậm khu trú ở đỉnh, đôi khi có phóng lực mất đồng thì liên bán cầu.</w:t>
      </w:r>
    </w:p>
    <w:p w14:paraId="21403D5F" w14:textId="77777777" w:rsidR="006806FD" w:rsidRDefault="006806FD" w:rsidP="006806FD">
      <w:r>
        <w:t>+ Co giật sơ sinh lành tính, điện não đồ giữa các cơn có thể bình thường, không liên tục, hoặc có các ổ Delta hoặc có dạng Theta nhọn, đôi khi phóng lực đồng thì cả hai bán cầu.</w:t>
      </w:r>
    </w:p>
    <w:p w14:paraId="387F341D" w14:textId="77777777" w:rsidR="006806FD" w:rsidRDefault="006806FD" w:rsidP="006806FD">
      <w:r>
        <w:t>+ Hội chứng West, phóng lực không đồng thì cả hai bán cầu loạn nhịp điện thế cao của sóng Theta, Delta 1 +  3 chu kỳ/giây, biên độ cao trên 200 microvolt, với các sóng alpha nhọn điện thế cao.</w:t>
      </w:r>
    </w:p>
    <w:p w14:paraId="02FF04C5" w14:textId="77777777" w:rsidR="006806FD" w:rsidRDefault="006806FD" w:rsidP="006806FD">
      <w:r>
        <w:t>+ Động kinh cơn lớn ở trẻ nhỏ, các cơn phóng lực kịch phát lan toả, Theta nhọn 4 +  7 chu kỳ/giây, Alpha nhọn 8 +  13 chu kỳ/giây, gai nhọn biên độ cao trên 100 microvolt, đồng thì cả hai bán cầu.</w:t>
      </w:r>
    </w:p>
    <w:p w14:paraId="0C66B0F1" w14:textId="77777777" w:rsidR="006806FD" w:rsidRDefault="006806FD" w:rsidP="006806FD">
      <w:r>
        <w:t>+ Động kinh cơn lớn ở trẻ lớn, các phóng lực kịch phát lan toả, đồng thời cả hai bán cầu với biên độ cao nhọn, gai nhọn, nhọn 2 pha, nhọn 3 pha, Theta, Delta. Điện não đồ ghi trong cơn sẽ xuất hiện rất nhiều nhiễu của điện cơ xen kẽ với kịch phát và sóng chậm.</w:t>
      </w:r>
    </w:p>
    <w:p w14:paraId="5A9EC9F2" w14:textId="77777777" w:rsidR="006806FD" w:rsidRDefault="006806FD" w:rsidP="006806FD">
      <w:r>
        <w:t>+ Động kinh vắng ý thức, phức hợp sóng nhọn chậm, gia nhọn chậm, đa gai nhọn chậm 3 +  5 chu kỳ/giây (c/s). Phóng lực kịch phát đồng thì cả hai bán cầu xuất hiện sau nghiệm pháp thở sâu, kích thích ánh sáng.</w:t>
      </w:r>
    </w:p>
    <w:p w14:paraId="18B622D2" w14:textId="77777777" w:rsidR="006806FD" w:rsidRDefault="006806FD" w:rsidP="006806FD">
      <w:r>
        <w:t>+ Hội chứng Lennox Gaustaus, Điện não đồ biểu hiện phức hợp, nhọn, đa nhọn sóng chậm 2 +  2 c/s, lan toả hai bán cầu.</w:t>
      </w:r>
    </w:p>
    <w:p w14:paraId="1E629BA5" w14:textId="77777777" w:rsidR="006806FD" w:rsidRDefault="006806FD" w:rsidP="006806FD">
      <w:r>
        <w:t>+ Động kinh cục bộ đơn thuần, phóng lực kịch phát gai, nhọn, chậm, phức hợp nhọn sóng chậm ở vùng đỉnh trung tâm có khi lan ra toàn bộ một bên bán cầu, đôi khi cả hai bán cầu.</w:t>
      </w:r>
    </w:p>
    <w:p w14:paraId="47F9DC1D" w14:textId="77777777" w:rsidR="006806FD" w:rsidRDefault="006806FD" w:rsidP="006806FD">
      <w:r>
        <w:t>+ Động kinh cục bộ phức hợp, Điện não đồ xuất hiện hoạt động nhọn 2 pha, nhọn 3 pha, Theta đỉnh nhọn 4-6 c/s, Delta biên độ cao ở vùng thái dương, trung tâm.</w:t>
      </w:r>
    </w:p>
    <w:p w14:paraId="577E0FD6" w14:textId="77777777" w:rsidR="006806FD" w:rsidRDefault="006806FD" w:rsidP="006806FD">
      <w:r>
        <w:t>+ Động kinh cục bộ toàn thể hóa, xuất hiện phóng lực kịch phát khu trú nhọn, gai nhọn 2 +  3 pha, ổ đối sóng, Theta, Delta, sau đó kịch phát lan toả đồng thì cả hai bán cầu.</w:t>
      </w:r>
    </w:p>
    <w:p w14:paraId="1A3273A4" w14:textId="10B2E451" w:rsidR="006806FD" w:rsidRPr="006806FD" w:rsidRDefault="006806FD" w:rsidP="006806FD">
      <w:pPr>
        <w:rPr>
          <w:b/>
          <w:bCs/>
        </w:rPr>
      </w:pPr>
      <w:r w:rsidRPr="006806FD">
        <w:rPr>
          <w:b/>
          <w:bCs/>
        </w:rPr>
        <w:t xml:space="preserve">35. </w:t>
      </w:r>
      <w:r w:rsidRPr="006806FD">
        <w:rPr>
          <w:b/>
          <w:bCs/>
        </w:rPr>
        <w:t>Định nghĩa co giật? Co giật do viêm màng não xảy ra như nào?</w:t>
      </w:r>
    </w:p>
    <w:p w14:paraId="1C8B0776" w14:textId="77777777" w:rsidR="006806FD" w:rsidRDefault="006806FD" w:rsidP="006806FD">
      <w:r>
        <w:lastRenderedPageBreak/>
        <w:t>- Co giật là tình trạng rối loạn tạm thời về ý thức, vận động, cảm giác, thần kinh tự động do sự phóng điện đột ngột quá mức nhất thời của một số neuron thần kinh.</w:t>
      </w:r>
    </w:p>
    <w:p w14:paraId="37037BBB" w14:textId="21EE5E3D" w:rsidR="006806FD" w:rsidRDefault="006806FD" w:rsidP="006806FD">
      <w:r>
        <w:t>- Sốt, đau đầu, gáy cứng có thể không có ở trẻ sơ sinh và trẻ nhỏ. Khi được ba mẹ ôm ấp và vỗ về thì lại gây khó chịu, cáu gắt nghịch thường cho bé hơn là cảm giác thoái mái, điều đó gợi ý viêm màng não do vi khuẩn. 40% trẻ bị viêm màng não cấp do vi khuẩn có co giật và có thể xảy ra ở cả người lớn. Có đến 12% bệnh nhân bị hôn mê.</w:t>
      </w:r>
    </w:p>
    <w:p w14:paraId="50A2190F" w14:textId="6E0D2715" w:rsidR="00FB0D0B" w:rsidRPr="005B0D37" w:rsidRDefault="00FB0D0B" w:rsidP="005B0D37">
      <w:pPr>
        <w:rPr>
          <w:b/>
          <w:bCs/>
        </w:rPr>
      </w:pPr>
      <w:r w:rsidRPr="005B0D37">
        <w:rPr>
          <w:b/>
          <w:bCs/>
        </w:rPr>
        <w:t xml:space="preserve">36. </w:t>
      </w:r>
      <w:r w:rsidRPr="005B0D37">
        <w:rPr>
          <w:b/>
          <w:bCs/>
        </w:rPr>
        <w:t>Phân độ sốt.</w:t>
      </w:r>
    </w:p>
    <w:p w14:paraId="09A133D6" w14:textId="46CF159E" w:rsidR="005B0D37" w:rsidRPr="005B0D37" w:rsidRDefault="005B0D37" w:rsidP="005B0D37">
      <w:pPr>
        <w:rPr>
          <w:b/>
          <w:bCs/>
        </w:rPr>
      </w:pPr>
      <w:r w:rsidRPr="005B0D37">
        <w:rPr>
          <w:b/>
          <w:bCs/>
        </w:rPr>
        <w:t xml:space="preserve">37. </w:t>
      </w:r>
      <w:r w:rsidRPr="005B0D37">
        <w:rPr>
          <w:b/>
          <w:bCs/>
        </w:rPr>
        <w:t>Các loại thuốc cắt cơn co giật? Lưu ý gì khi dùng thuốc? Nếu co giật dùng thuốc thông thường không đỡ thì dùng thuốc/xử trí như nào?</w:t>
      </w:r>
    </w:p>
    <w:p w14:paraId="46A323AC" w14:textId="328BC4A3" w:rsidR="00912AC3" w:rsidRDefault="00C0399B" w:rsidP="00A50472">
      <w:pPr>
        <w:pStyle w:val="Heading1"/>
      </w:pPr>
      <w:r>
        <w:t>B</w:t>
      </w:r>
      <w:r w:rsidR="008F1943">
        <w:t>.</w:t>
      </w:r>
      <w:r w:rsidR="00912AC3" w:rsidRPr="00912AC3">
        <w:t xml:space="preserve"> </w:t>
      </w:r>
      <w:bookmarkEnd w:id="1"/>
      <w:r w:rsidR="00883C9F">
        <w:t>Tác giả</w:t>
      </w:r>
    </w:p>
    <w:p w14:paraId="51ED3C4C" w14:textId="6B4BFF9D" w:rsidR="00883C9F" w:rsidRPr="00883C9F" w:rsidRDefault="00883C9F" w:rsidP="00883C9F">
      <w:pPr>
        <w:rPr>
          <w:rFonts w:cs="Times New Roman"/>
          <w:szCs w:val="20"/>
        </w:rPr>
      </w:pPr>
      <w:r w:rsidRPr="00883C9F">
        <w:rPr>
          <w:rFonts w:cs="Times New Roman"/>
          <w:szCs w:val="20"/>
        </w:rPr>
        <w:t>Nguyễn Đình Thắng (2014-2020).</w:t>
      </w:r>
    </w:p>
    <w:p w14:paraId="0E5ED3F1" w14:textId="0252A4AA" w:rsidR="00D72F56" w:rsidRPr="00C61B6F" w:rsidRDefault="00883C9F" w:rsidP="00883C9F">
      <w:pPr>
        <w:rPr>
          <w:rFonts w:cs="Times New Roman"/>
          <w:szCs w:val="20"/>
        </w:rPr>
      </w:pPr>
      <w:r w:rsidRPr="00883C9F">
        <w:rPr>
          <w:rFonts w:cs="Times New Roman"/>
          <w:szCs w:val="20"/>
        </w:rPr>
        <w:t xml:space="preserve">Louis Nguyễn </w:t>
      </w:r>
      <w:r>
        <w:rPr>
          <w:rFonts w:cs="Times New Roman"/>
          <w:szCs w:val="20"/>
        </w:rPr>
        <w:t>(</w:t>
      </w:r>
      <w:r w:rsidRPr="00883C9F">
        <w:rPr>
          <w:rFonts w:cs="Times New Roman"/>
          <w:szCs w:val="20"/>
        </w:rPr>
        <w:t>2018-2024</w:t>
      </w:r>
      <w:r>
        <w:rPr>
          <w:rFonts w:cs="Times New Roman"/>
          <w:szCs w:val="20"/>
        </w:rPr>
        <w:t>)</w:t>
      </w:r>
    </w:p>
    <w:sectPr w:rsidR="00D72F56"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CF561" w14:textId="77777777" w:rsidR="00EF7A9C" w:rsidRDefault="00EF7A9C" w:rsidP="002D526E">
      <w:pPr>
        <w:spacing w:line="240" w:lineRule="auto"/>
      </w:pPr>
      <w:r>
        <w:separator/>
      </w:r>
    </w:p>
  </w:endnote>
  <w:endnote w:type="continuationSeparator" w:id="0">
    <w:p w14:paraId="04E18334" w14:textId="77777777" w:rsidR="00EF7A9C" w:rsidRDefault="00EF7A9C"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56F4" w14:textId="77777777" w:rsidR="00C11E62" w:rsidRPr="00F47C8A" w:rsidRDefault="00C11E62"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8A5A3" w14:textId="77777777" w:rsidR="00EF7A9C" w:rsidRDefault="00EF7A9C" w:rsidP="002D526E">
      <w:pPr>
        <w:spacing w:line="240" w:lineRule="auto"/>
      </w:pPr>
      <w:r>
        <w:separator/>
      </w:r>
    </w:p>
  </w:footnote>
  <w:footnote w:type="continuationSeparator" w:id="0">
    <w:p w14:paraId="1321A97D" w14:textId="77777777" w:rsidR="00EF7A9C" w:rsidRDefault="00EF7A9C"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469E" w14:textId="3EE01DA6" w:rsidR="00C11E62" w:rsidRDefault="00C11E62"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7186884E" wp14:editId="39279732">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18"/>
        <w:szCs w:val="18"/>
      </w:rPr>
      <w:t>NHI LÂM SÀNG</w:t>
    </w:r>
  </w:p>
  <w:p w14:paraId="24D2C36A" w14:textId="657DB404" w:rsidR="00C11E62" w:rsidRDefault="00C11E62"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449F6CD5" w14:textId="77777777" w:rsidR="00C11E62" w:rsidRPr="004578CD" w:rsidRDefault="00C11E62" w:rsidP="004578CD">
    <w:pPr>
      <w:pStyle w:val="Header"/>
      <w:jc w:val="center"/>
      <w:rPr>
        <w:rFonts w:cs="Times New Roman"/>
        <w:sz w:val="18"/>
        <w:szCs w:val="18"/>
      </w:rPr>
    </w:pPr>
    <w:r>
      <w:rPr>
        <w:rFonts w:cs="Times New Roman"/>
      </w:rPr>
      <w:t>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FDB1" w14:textId="0D0067B5" w:rsidR="00C11E62" w:rsidRPr="00B572CC" w:rsidRDefault="00C11E62"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070EFCD1" wp14:editId="10A25A8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FC2467"/>
    <w:multiLevelType w:val="hybridMultilevel"/>
    <w:tmpl w:val="8CD2BC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7"/>
  </w:num>
  <w:num w:numId="5">
    <w:abstractNumId w:val="6"/>
  </w:num>
  <w:num w:numId="6">
    <w:abstractNumId w:val="11"/>
  </w:num>
  <w:num w:numId="7">
    <w:abstractNumId w:val="0"/>
  </w:num>
  <w:num w:numId="8">
    <w:abstractNumId w:val="10"/>
  </w:num>
  <w:num w:numId="9">
    <w:abstractNumId w:val="13"/>
  </w:num>
  <w:num w:numId="10">
    <w:abstractNumId w:val="8"/>
  </w:num>
  <w:num w:numId="11">
    <w:abstractNumId w:val="9"/>
  </w:num>
  <w:num w:numId="12">
    <w:abstractNumId w:val="4"/>
  </w:num>
  <w:num w:numId="13">
    <w:abstractNumId w:val="1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92"/>
    <w:rsid w:val="00001EA0"/>
    <w:rsid w:val="0000497C"/>
    <w:rsid w:val="00007F08"/>
    <w:rsid w:val="00012A91"/>
    <w:rsid w:val="00013F60"/>
    <w:rsid w:val="00014A78"/>
    <w:rsid w:val="00023CFB"/>
    <w:rsid w:val="00023E9E"/>
    <w:rsid w:val="00035EB5"/>
    <w:rsid w:val="000378C3"/>
    <w:rsid w:val="000417AD"/>
    <w:rsid w:val="000435F7"/>
    <w:rsid w:val="000461CE"/>
    <w:rsid w:val="000477F1"/>
    <w:rsid w:val="0005399F"/>
    <w:rsid w:val="0006410A"/>
    <w:rsid w:val="000648BB"/>
    <w:rsid w:val="00067B18"/>
    <w:rsid w:val="00067D03"/>
    <w:rsid w:val="00070C32"/>
    <w:rsid w:val="000719C3"/>
    <w:rsid w:val="000874F3"/>
    <w:rsid w:val="00090662"/>
    <w:rsid w:val="000972D7"/>
    <w:rsid w:val="000B48A2"/>
    <w:rsid w:val="000B493F"/>
    <w:rsid w:val="000B6575"/>
    <w:rsid w:val="000C24B6"/>
    <w:rsid w:val="000C2CAA"/>
    <w:rsid w:val="000C3105"/>
    <w:rsid w:val="000C3A9F"/>
    <w:rsid w:val="000C60B7"/>
    <w:rsid w:val="000C6A7C"/>
    <w:rsid w:val="000D3246"/>
    <w:rsid w:val="000D3997"/>
    <w:rsid w:val="000D64CB"/>
    <w:rsid w:val="000E0186"/>
    <w:rsid w:val="000E5294"/>
    <w:rsid w:val="000E6A9E"/>
    <w:rsid w:val="000E70BB"/>
    <w:rsid w:val="000F2587"/>
    <w:rsid w:val="0010352A"/>
    <w:rsid w:val="00103B55"/>
    <w:rsid w:val="001075D5"/>
    <w:rsid w:val="00111BDB"/>
    <w:rsid w:val="001200D3"/>
    <w:rsid w:val="00141396"/>
    <w:rsid w:val="001431E4"/>
    <w:rsid w:val="001439C1"/>
    <w:rsid w:val="00145B3A"/>
    <w:rsid w:val="00154244"/>
    <w:rsid w:val="0016470E"/>
    <w:rsid w:val="00167171"/>
    <w:rsid w:val="001754AF"/>
    <w:rsid w:val="001757F3"/>
    <w:rsid w:val="0017789B"/>
    <w:rsid w:val="0018549B"/>
    <w:rsid w:val="00193614"/>
    <w:rsid w:val="0019384C"/>
    <w:rsid w:val="001A3EE2"/>
    <w:rsid w:val="001A5182"/>
    <w:rsid w:val="001B69BE"/>
    <w:rsid w:val="001D51CA"/>
    <w:rsid w:val="001E5B54"/>
    <w:rsid w:val="001E6371"/>
    <w:rsid w:val="00202ECF"/>
    <w:rsid w:val="00203382"/>
    <w:rsid w:val="00211783"/>
    <w:rsid w:val="0021303F"/>
    <w:rsid w:val="002153D3"/>
    <w:rsid w:val="002403A5"/>
    <w:rsid w:val="00241A89"/>
    <w:rsid w:val="002773A8"/>
    <w:rsid w:val="00281C52"/>
    <w:rsid w:val="0028499B"/>
    <w:rsid w:val="0028596F"/>
    <w:rsid w:val="00285F6B"/>
    <w:rsid w:val="002871A6"/>
    <w:rsid w:val="00293537"/>
    <w:rsid w:val="0029757C"/>
    <w:rsid w:val="002A307C"/>
    <w:rsid w:val="002A727D"/>
    <w:rsid w:val="002B1B9A"/>
    <w:rsid w:val="002C1F49"/>
    <w:rsid w:val="002C667D"/>
    <w:rsid w:val="002C6D4E"/>
    <w:rsid w:val="002D079B"/>
    <w:rsid w:val="002D526E"/>
    <w:rsid w:val="002F5A6A"/>
    <w:rsid w:val="0030176E"/>
    <w:rsid w:val="003051F9"/>
    <w:rsid w:val="003100C4"/>
    <w:rsid w:val="00310364"/>
    <w:rsid w:val="003138BA"/>
    <w:rsid w:val="0032080A"/>
    <w:rsid w:val="00325049"/>
    <w:rsid w:val="00335FF5"/>
    <w:rsid w:val="0035323B"/>
    <w:rsid w:val="00372F91"/>
    <w:rsid w:val="0037333D"/>
    <w:rsid w:val="00373388"/>
    <w:rsid w:val="003744AD"/>
    <w:rsid w:val="00391AB4"/>
    <w:rsid w:val="0039213E"/>
    <w:rsid w:val="003A1A5A"/>
    <w:rsid w:val="003B4854"/>
    <w:rsid w:val="003B4F0E"/>
    <w:rsid w:val="003B6C7D"/>
    <w:rsid w:val="003C2D55"/>
    <w:rsid w:val="003C2DF2"/>
    <w:rsid w:val="003C66C1"/>
    <w:rsid w:val="003D1220"/>
    <w:rsid w:val="003D3C2A"/>
    <w:rsid w:val="003E09DD"/>
    <w:rsid w:val="003E3A8F"/>
    <w:rsid w:val="003E3D92"/>
    <w:rsid w:val="003E5700"/>
    <w:rsid w:val="003E6829"/>
    <w:rsid w:val="003F286E"/>
    <w:rsid w:val="004018E5"/>
    <w:rsid w:val="004079AA"/>
    <w:rsid w:val="00411570"/>
    <w:rsid w:val="004126D6"/>
    <w:rsid w:val="00422453"/>
    <w:rsid w:val="004262EC"/>
    <w:rsid w:val="00430512"/>
    <w:rsid w:val="0043426B"/>
    <w:rsid w:val="004371F1"/>
    <w:rsid w:val="0044579D"/>
    <w:rsid w:val="00450549"/>
    <w:rsid w:val="00450AE6"/>
    <w:rsid w:val="004549ED"/>
    <w:rsid w:val="00456FF4"/>
    <w:rsid w:val="004578CD"/>
    <w:rsid w:val="004645E8"/>
    <w:rsid w:val="00467C0D"/>
    <w:rsid w:val="0047167C"/>
    <w:rsid w:val="00473C3A"/>
    <w:rsid w:val="004861E2"/>
    <w:rsid w:val="0048655B"/>
    <w:rsid w:val="004A4CB0"/>
    <w:rsid w:val="004A550E"/>
    <w:rsid w:val="004A6B2D"/>
    <w:rsid w:val="004B1CFA"/>
    <w:rsid w:val="004C7D32"/>
    <w:rsid w:val="004D20CF"/>
    <w:rsid w:val="004D6EDF"/>
    <w:rsid w:val="004E02F2"/>
    <w:rsid w:val="004E3C2F"/>
    <w:rsid w:val="004F0FD0"/>
    <w:rsid w:val="004F4CF1"/>
    <w:rsid w:val="0050541B"/>
    <w:rsid w:val="00510281"/>
    <w:rsid w:val="005109D4"/>
    <w:rsid w:val="00514EC1"/>
    <w:rsid w:val="00516C5D"/>
    <w:rsid w:val="00516F15"/>
    <w:rsid w:val="00517F84"/>
    <w:rsid w:val="00520394"/>
    <w:rsid w:val="00524378"/>
    <w:rsid w:val="00540D75"/>
    <w:rsid w:val="0054247F"/>
    <w:rsid w:val="00543698"/>
    <w:rsid w:val="005464CA"/>
    <w:rsid w:val="00550736"/>
    <w:rsid w:val="0055385D"/>
    <w:rsid w:val="00553CEB"/>
    <w:rsid w:val="00556D9B"/>
    <w:rsid w:val="00557AA8"/>
    <w:rsid w:val="0056472A"/>
    <w:rsid w:val="00564E98"/>
    <w:rsid w:val="00572996"/>
    <w:rsid w:val="00573752"/>
    <w:rsid w:val="0058052C"/>
    <w:rsid w:val="0059720C"/>
    <w:rsid w:val="005A3FA6"/>
    <w:rsid w:val="005B0D37"/>
    <w:rsid w:val="005C5EC0"/>
    <w:rsid w:val="005D0257"/>
    <w:rsid w:val="005D10C0"/>
    <w:rsid w:val="005D7111"/>
    <w:rsid w:val="005D749D"/>
    <w:rsid w:val="005E7FCC"/>
    <w:rsid w:val="005F127A"/>
    <w:rsid w:val="00602941"/>
    <w:rsid w:val="0061679E"/>
    <w:rsid w:val="00633A84"/>
    <w:rsid w:val="00654C7A"/>
    <w:rsid w:val="006561DA"/>
    <w:rsid w:val="00666503"/>
    <w:rsid w:val="006729DD"/>
    <w:rsid w:val="006806FD"/>
    <w:rsid w:val="00681D8D"/>
    <w:rsid w:val="0068570E"/>
    <w:rsid w:val="00691712"/>
    <w:rsid w:val="00692A1E"/>
    <w:rsid w:val="0069329A"/>
    <w:rsid w:val="00693748"/>
    <w:rsid w:val="006A39B0"/>
    <w:rsid w:val="006A6749"/>
    <w:rsid w:val="006C2282"/>
    <w:rsid w:val="006C600A"/>
    <w:rsid w:val="006C6AB1"/>
    <w:rsid w:val="006C7E55"/>
    <w:rsid w:val="006D1FFD"/>
    <w:rsid w:val="006E3E65"/>
    <w:rsid w:val="006F56A2"/>
    <w:rsid w:val="006F6EA9"/>
    <w:rsid w:val="00700611"/>
    <w:rsid w:val="0070304A"/>
    <w:rsid w:val="00703F00"/>
    <w:rsid w:val="007052C1"/>
    <w:rsid w:val="007055F4"/>
    <w:rsid w:val="007545A3"/>
    <w:rsid w:val="00763C91"/>
    <w:rsid w:val="00765566"/>
    <w:rsid w:val="007659C8"/>
    <w:rsid w:val="007706B6"/>
    <w:rsid w:val="00784819"/>
    <w:rsid w:val="00795FFB"/>
    <w:rsid w:val="00797DB3"/>
    <w:rsid w:val="007A7D19"/>
    <w:rsid w:val="007B06DE"/>
    <w:rsid w:val="007B19C2"/>
    <w:rsid w:val="007C3296"/>
    <w:rsid w:val="007C4A86"/>
    <w:rsid w:val="007D113E"/>
    <w:rsid w:val="007D20F4"/>
    <w:rsid w:val="007D5AF6"/>
    <w:rsid w:val="007D69A2"/>
    <w:rsid w:val="007D7235"/>
    <w:rsid w:val="007D7483"/>
    <w:rsid w:val="007E5A9A"/>
    <w:rsid w:val="007F51C5"/>
    <w:rsid w:val="007F58D3"/>
    <w:rsid w:val="007F5BCD"/>
    <w:rsid w:val="00803012"/>
    <w:rsid w:val="008039B7"/>
    <w:rsid w:val="0081497F"/>
    <w:rsid w:val="00815CD7"/>
    <w:rsid w:val="008176E4"/>
    <w:rsid w:val="00826A4C"/>
    <w:rsid w:val="00830828"/>
    <w:rsid w:val="00833D3E"/>
    <w:rsid w:val="00837C27"/>
    <w:rsid w:val="00837EE0"/>
    <w:rsid w:val="00847501"/>
    <w:rsid w:val="00851E69"/>
    <w:rsid w:val="00860F5B"/>
    <w:rsid w:val="00866917"/>
    <w:rsid w:val="008728FF"/>
    <w:rsid w:val="00877300"/>
    <w:rsid w:val="00883C9F"/>
    <w:rsid w:val="008A0672"/>
    <w:rsid w:val="008A09BA"/>
    <w:rsid w:val="008A0AC9"/>
    <w:rsid w:val="008A6A92"/>
    <w:rsid w:val="008A6B21"/>
    <w:rsid w:val="008B7AC7"/>
    <w:rsid w:val="008C211D"/>
    <w:rsid w:val="008D23EF"/>
    <w:rsid w:val="008D42C1"/>
    <w:rsid w:val="008F155C"/>
    <w:rsid w:val="008F1943"/>
    <w:rsid w:val="008F50B6"/>
    <w:rsid w:val="008F7763"/>
    <w:rsid w:val="008F7F8E"/>
    <w:rsid w:val="00905BAF"/>
    <w:rsid w:val="00910943"/>
    <w:rsid w:val="00910CB2"/>
    <w:rsid w:val="00912AC3"/>
    <w:rsid w:val="009166E5"/>
    <w:rsid w:val="00924246"/>
    <w:rsid w:val="0092440E"/>
    <w:rsid w:val="009245B6"/>
    <w:rsid w:val="009266AA"/>
    <w:rsid w:val="00934354"/>
    <w:rsid w:val="009363A0"/>
    <w:rsid w:val="00951451"/>
    <w:rsid w:val="00953831"/>
    <w:rsid w:val="009649CC"/>
    <w:rsid w:val="00972879"/>
    <w:rsid w:val="009745B0"/>
    <w:rsid w:val="009747B4"/>
    <w:rsid w:val="0098222A"/>
    <w:rsid w:val="009826A2"/>
    <w:rsid w:val="0098601B"/>
    <w:rsid w:val="00987628"/>
    <w:rsid w:val="009908CA"/>
    <w:rsid w:val="009A0B15"/>
    <w:rsid w:val="009A160C"/>
    <w:rsid w:val="009A538F"/>
    <w:rsid w:val="009B5298"/>
    <w:rsid w:val="009B546A"/>
    <w:rsid w:val="009B6856"/>
    <w:rsid w:val="009C441E"/>
    <w:rsid w:val="009C78AF"/>
    <w:rsid w:val="009D30BE"/>
    <w:rsid w:val="009D5550"/>
    <w:rsid w:val="009D79F3"/>
    <w:rsid w:val="009E5BF0"/>
    <w:rsid w:val="009F6E30"/>
    <w:rsid w:val="00A02F7E"/>
    <w:rsid w:val="00A062AD"/>
    <w:rsid w:val="00A15ADD"/>
    <w:rsid w:val="00A2390F"/>
    <w:rsid w:val="00A25AAF"/>
    <w:rsid w:val="00A27C51"/>
    <w:rsid w:val="00A35A86"/>
    <w:rsid w:val="00A3689B"/>
    <w:rsid w:val="00A36F81"/>
    <w:rsid w:val="00A41F1A"/>
    <w:rsid w:val="00A43133"/>
    <w:rsid w:val="00A50472"/>
    <w:rsid w:val="00A51016"/>
    <w:rsid w:val="00A548F0"/>
    <w:rsid w:val="00A606C1"/>
    <w:rsid w:val="00A70867"/>
    <w:rsid w:val="00A729C9"/>
    <w:rsid w:val="00A77DA3"/>
    <w:rsid w:val="00A93E17"/>
    <w:rsid w:val="00A9666B"/>
    <w:rsid w:val="00AA2B90"/>
    <w:rsid w:val="00AA2F1B"/>
    <w:rsid w:val="00AA439F"/>
    <w:rsid w:val="00AB1C70"/>
    <w:rsid w:val="00AB79A3"/>
    <w:rsid w:val="00AC7710"/>
    <w:rsid w:val="00AD44FA"/>
    <w:rsid w:val="00AE03EC"/>
    <w:rsid w:val="00AE0D3D"/>
    <w:rsid w:val="00AE5927"/>
    <w:rsid w:val="00B1170B"/>
    <w:rsid w:val="00B14043"/>
    <w:rsid w:val="00B144D8"/>
    <w:rsid w:val="00B1498D"/>
    <w:rsid w:val="00B303E6"/>
    <w:rsid w:val="00B306D5"/>
    <w:rsid w:val="00B34BB5"/>
    <w:rsid w:val="00B35A43"/>
    <w:rsid w:val="00B36D05"/>
    <w:rsid w:val="00B41A5C"/>
    <w:rsid w:val="00B468D7"/>
    <w:rsid w:val="00B572CC"/>
    <w:rsid w:val="00B577F0"/>
    <w:rsid w:val="00B72BE5"/>
    <w:rsid w:val="00B8637C"/>
    <w:rsid w:val="00B86508"/>
    <w:rsid w:val="00B90D01"/>
    <w:rsid w:val="00B92069"/>
    <w:rsid w:val="00B935AF"/>
    <w:rsid w:val="00B94A5C"/>
    <w:rsid w:val="00B97004"/>
    <w:rsid w:val="00BA58B9"/>
    <w:rsid w:val="00BA7205"/>
    <w:rsid w:val="00BB51ED"/>
    <w:rsid w:val="00BB6B28"/>
    <w:rsid w:val="00BC0F15"/>
    <w:rsid w:val="00BE302D"/>
    <w:rsid w:val="00BE54BF"/>
    <w:rsid w:val="00BF30C8"/>
    <w:rsid w:val="00BF31F1"/>
    <w:rsid w:val="00C0399B"/>
    <w:rsid w:val="00C11E62"/>
    <w:rsid w:val="00C213EE"/>
    <w:rsid w:val="00C33D6B"/>
    <w:rsid w:val="00C4444C"/>
    <w:rsid w:val="00C4463D"/>
    <w:rsid w:val="00C45851"/>
    <w:rsid w:val="00C61B6F"/>
    <w:rsid w:val="00C63F31"/>
    <w:rsid w:val="00C70F9C"/>
    <w:rsid w:val="00C743D6"/>
    <w:rsid w:val="00C7497D"/>
    <w:rsid w:val="00C7522C"/>
    <w:rsid w:val="00C77B7E"/>
    <w:rsid w:val="00C77EB6"/>
    <w:rsid w:val="00C82E91"/>
    <w:rsid w:val="00C907ED"/>
    <w:rsid w:val="00CA6ADD"/>
    <w:rsid w:val="00CB15D1"/>
    <w:rsid w:val="00CC0EE0"/>
    <w:rsid w:val="00CC1524"/>
    <w:rsid w:val="00CC52C7"/>
    <w:rsid w:val="00CC78A0"/>
    <w:rsid w:val="00CE2101"/>
    <w:rsid w:val="00CE3A0E"/>
    <w:rsid w:val="00CE4A8E"/>
    <w:rsid w:val="00CE6C44"/>
    <w:rsid w:val="00CE7600"/>
    <w:rsid w:val="00CF3097"/>
    <w:rsid w:val="00D00D76"/>
    <w:rsid w:val="00D126BF"/>
    <w:rsid w:val="00D1522D"/>
    <w:rsid w:val="00D16EDB"/>
    <w:rsid w:val="00D20414"/>
    <w:rsid w:val="00D236D2"/>
    <w:rsid w:val="00D273D3"/>
    <w:rsid w:val="00D41918"/>
    <w:rsid w:val="00D45300"/>
    <w:rsid w:val="00D5213B"/>
    <w:rsid w:val="00D62415"/>
    <w:rsid w:val="00D7154E"/>
    <w:rsid w:val="00D72F56"/>
    <w:rsid w:val="00D73347"/>
    <w:rsid w:val="00D76841"/>
    <w:rsid w:val="00D84013"/>
    <w:rsid w:val="00D90B71"/>
    <w:rsid w:val="00DB7BBA"/>
    <w:rsid w:val="00DC0998"/>
    <w:rsid w:val="00DD2C24"/>
    <w:rsid w:val="00DD5F68"/>
    <w:rsid w:val="00DD726E"/>
    <w:rsid w:val="00DF2926"/>
    <w:rsid w:val="00DF73CD"/>
    <w:rsid w:val="00E00668"/>
    <w:rsid w:val="00E062B4"/>
    <w:rsid w:val="00E10D61"/>
    <w:rsid w:val="00E12C21"/>
    <w:rsid w:val="00E17A48"/>
    <w:rsid w:val="00E31937"/>
    <w:rsid w:val="00E375FD"/>
    <w:rsid w:val="00E429C6"/>
    <w:rsid w:val="00E448C3"/>
    <w:rsid w:val="00E51E81"/>
    <w:rsid w:val="00E70BAB"/>
    <w:rsid w:val="00E70CC8"/>
    <w:rsid w:val="00E715FE"/>
    <w:rsid w:val="00E72055"/>
    <w:rsid w:val="00E72102"/>
    <w:rsid w:val="00E84290"/>
    <w:rsid w:val="00E846E6"/>
    <w:rsid w:val="00E87E3B"/>
    <w:rsid w:val="00EA00BF"/>
    <w:rsid w:val="00EA1D18"/>
    <w:rsid w:val="00EB335A"/>
    <w:rsid w:val="00EB4E76"/>
    <w:rsid w:val="00EB7207"/>
    <w:rsid w:val="00EC16F3"/>
    <w:rsid w:val="00EC22C4"/>
    <w:rsid w:val="00ED3D6F"/>
    <w:rsid w:val="00EE2914"/>
    <w:rsid w:val="00EF4520"/>
    <w:rsid w:val="00EF62AD"/>
    <w:rsid w:val="00EF6B67"/>
    <w:rsid w:val="00EF7A9C"/>
    <w:rsid w:val="00F003E6"/>
    <w:rsid w:val="00F02689"/>
    <w:rsid w:val="00F126EA"/>
    <w:rsid w:val="00F159D1"/>
    <w:rsid w:val="00F1636C"/>
    <w:rsid w:val="00F26232"/>
    <w:rsid w:val="00F3045F"/>
    <w:rsid w:val="00F47C8A"/>
    <w:rsid w:val="00F50FDB"/>
    <w:rsid w:val="00F57EB7"/>
    <w:rsid w:val="00F6478A"/>
    <w:rsid w:val="00F71E7F"/>
    <w:rsid w:val="00F72BA2"/>
    <w:rsid w:val="00F80899"/>
    <w:rsid w:val="00F87D18"/>
    <w:rsid w:val="00F9521B"/>
    <w:rsid w:val="00FA6AE7"/>
    <w:rsid w:val="00FB0D0B"/>
    <w:rsid w:val="00FB2555"/>
    <w:rsid w:val="00FB76F1"/>
    <w:rsid w:val="00FB794F"/>
    <w:rsid w:val="00FC3260"/>
    <w:rsid w:val="00FC7225"/>
    <w:rsid w:val="00FD65EE"/>
    <w:rsid w:val="00FE7168"/>
    <w:rsid w:val="00FF2F3E"/>
    <w:rsid w:val="00FF5AD3"/>
    <w:rsid w:val="00FF60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B99A"/>
  <w15:docId w15:val="{B751D66D-3438-4F60-BA8C-1918A75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C7"/>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textexposedshow">
    <w:name w:val="text_exposed_show"/>
    <w:basedOn w:val="DefaultParagraphFont"/>
    <w:rsid w:val="00E715FE"/>
  </w:style>
  <w:style w:type="paragraph" w:styleId="NormalWeb">
    <w:name w:val="Normal (Web)"/>
    <w:basedOn w:val="Normal"/>
    <w:uiPriority w:val="99"/>
    <w:unhideWhenUsed/>
    <w:rsid w:val="007F58D3"/>
    <w:pPr>
      <w:spacing w:before="100" w:beforeAutospacing="1" w:after="100" w:afterAutospacing="1" w:line="240" w:lineRule="auto"/>
    </w:pPr>
    <w:rPr>
      <w:rFonts w:eastAsia="Times New Roman" w:cs="Times New Roman"/>
      <w:noProof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tmplib\word\dr_romantic\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353</TotalTime>
  <Pages>5</Pages>
  <Words>2420</Words>
  <Characters>13794</Characters>
  <Application>Microsoft Office Word</Application>
  <DocSecurity>0</DocSecurity>
  <Lines>114</Lines>
  <Paragraphs>32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243</cp:revision>
  <cp:lastPrinted>2021-01-16T18:20:00Z</cp:lastPrinted>
  <dcterms:created xsi:type="dcterms:W3CDTF">2021-01-16T15:05:00Z</dcterms:created>
  <dcterms:modified xsi:type="dcterms:W3CDTF">2021-04-04T08:43:00Z</dcterms:modified>
</cp:coreProperties>
</file>