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1415D12" w:rsidR="0068570E" w:rsidRPr="00B97004" w:rsidRDefault="00BE556F" w:rsidP="00B97004">
      <w:pPr>
        <w:pStyle w:val="Title"/>
      </w:pPr>
      <w:r>
        <w:t>TIM PHỔI 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714DF8" w14:textId="245723BB" w:rsidR="00DF2F55" w:rsidRPr="00713FA5" w:rsidRDefault="009460E6" w:rsidP="00F74FFC">
      <w:r>
        <w:rPr>
          <w:b/>
          <w:bCs/>
        </w:rPr>
        <w:t>1. Các nội dung cần chẩn đoán</w:t>
      </w:r>
      <w:r w:rsidR="00713FA5">
        <w:rPr>
          <w:b/>
          <w:bCs/>
        </w:rPr>
        <w:t xml:space="preserve"> ở bệnh nhân </w:t>
      </w:r>
      <w:r w:rsidR="00BE556F">
        <w:rPr>
          <w:b/>
          <w:bCs/>
        </w:rPr>
        <w:t>tim phổi mạn</w:t>
      </w:r>
    </w:p>
    <w:sectPr w:rsidR="00DF2F55" w:rsidRPr="00713FA5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156B" w14:textId="77777777" w:rsidR="004211C8" w:rsidRDefault="004211C8" w:rsidP="002D526E">
      <w:pPr>
        <w:spacing w:line="240" w:lineRule="auto"/>
      </w:pPr>
      <w:r>
        <w:separator/>
      </w:r>
    </w:p>
  </w:endnote>
  <w:endnote w:type="continuationSeparator" w:id="0">
    <w:p w14:paraId="5F9B8347" w14:textId="77777777" w:rsidR="004211C8" w:rsidRDefault="004211C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07AB" w14:textId="77777777" w:rsidR="004211C8" w:rsidRDefault="004211C8" w:rsidP="002D526E">
      <w:pPr>
        <w:spacing w:line="240" w:lineRule="auto"/>
      </w:pPr>
      <w:r>
        <w:separator/>
      </w:r>
    </w:p>
  </w:footnote>
  <w:footnote w:type="continuationSeparator" w:id="0">
    <w:p w14:paraId="10CC8265" w14:textId="77777777" w:rsidR="004211C8" w:rsidRDefault="004211C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5B23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11C8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0861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41D41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E556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74FFC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248</cp:revision>
  <dcterms:created xsi:type="dcterms:W3CDTF">2021-04-18T18:53:00Z</dcterms:created>
  <dcterms:modified xsi:type="dcterms:W3CDTF">2021-05-10T10:34:00Z</dcterms:modified>
</cp:coreProperties>
</file>