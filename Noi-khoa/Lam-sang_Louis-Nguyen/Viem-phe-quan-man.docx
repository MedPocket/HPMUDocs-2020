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1CB49794" w:rsidR="0068570E" w:rsidRPr="00B97004" w:rsidRDefault="00BB383C" w:rsidP="00B97004">
      <w:pPr>
        <w:pStyle w:val="Title"/>
      </w:pPr>
      <w:r>
        <w:t xml:space="preserve">VIÊM PHẾ QUẢN </w:t>
      </w:r>
      <w:r w:rsidR="009E3209">
        <w:t>MẠN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77777777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________________________________________________________________________________________</w:t>
      </w:r>
    </w:p>
    <w:p w14:paraId="72714DF8" w14:textId="01E01475" w:rsidR="00DF2F55" w:rsidRDefault="009460E6" w:rsidP="00BB383C">
      <w:pPr>
        <w:rPr>
          <w:b/>
          <w:bCs/>
        </w:rPr>
      </w:pPr>
      <w:r>
        <w:rPr>
          <w:b/>
          <w:bCs/>
        </w:rPr>
        <w:t>1. Các nội dung cần chẩn đoán</w:t>
      </w:r>
      <w:r w:rsidR="00713FA5">
        <w:rPr>
          <w:b/>
          <w:bCs/>
        </w:rPr>
        <w:t xml:space="preserve"> ở bệnh nhân </w:t>
      </w:r>
      <w:r w:rsidR="009E3209">
        <w:rPr>
          <w:b/>
          <w:bCs/>
        </w:rPr>
        <w:t>viêm phế quản mạn</w:t>
      </w:r>
    </w:p>
    <w:p w14:paraId="72A4AB30" w14:textId="3259B222" w:rsidR="00FB3AB5" w:rsidRPr="00FB3AB5" w:rsidRDefault="00FB3AB5" w:rsidP="00BB383C">
      <w:r w:rsidRPr="00FB3AB5">
        <w:t>Chẩn đoán xác định</w:t>
      </w:r>
      <w:r>
        <w:t xml:space="preserve"> – chẩn đoán cấp/mạn/mạn có đợt cấp</w:t>
      </w:r>
    </w:p>
    <w:p w14:paraId="403257F7" w14:textId="026DFEB5" w:rsidR="00DC75E3" w:rsidRDefault="000B3C78" w:rsidP="00BB383C">
      <w:pPr>
        <w:rPr>
          <w:b/>
          <w:bCs/>
        </w:rPr>
      </w:pPr>
      <w:r>
        <w:rPr>
          <w:b/>
          <w:bCs/>
        </w:rPr>
        <w:t>2</w:t>
      </w:r>
      <w:r w:rsidR="00DC75E3">
        <w:rPr>
          <w:b/>
          <w:bCs/>
        </w:rPr>
        <w:t>. Tóm tắt hỏi bệnh</w:t>
      </w:r>
    </w:p>
    <w:p w14:paraId="16506E3A" w14:textId="6332E258" w:rsidR="0037615C" w:rsidRDefault="00DC75E3" w:rsidP="00BB383C">
      <w:r w:rsidRPr="00DC75E3">
        <w:t xml:space="preserve">- </w:t>
      </w:r>
      <w:r w:rsidR="0037615C">
        <w:t>Hỏi triệu chứng của các đặc điểm ho khạc đờm</w:t>
      </w:r>
    </w:p>
    <w:p w14:paraId="0B291436" w14:textId="2E81DE38" w:rsidR="00DC75E3" w:rsidRDefault="0037615C" w:rsidP="00BB383C">
      <w:r>
        <w:t xml:space="preserve">- Hỏi tất cả các bệnh liên quan tới triệu chứng </w:t>
      </w:r>
      <w:r w:rsidR="00F32A95">
        <w:t>ho khạc đờm:</w:t>
      </w:r>
    </w:p>
    <w:p w14:paraId="4736CEC1" w14:textId="29533E23" w:rsidR="00F32A95" w:rsidRDefault="004562E7" w:rsidP="00BB383C">
      <w:r>
        <w:t>+ Viêm phế quản mạn</w:t>
      </w:r>
    </w:p>
    <w:p w14:paraId="798386B9" w14:textId="466B5854" w:rsidR="00B50381" w:rsidRDefault="00B50381" w:rsidP="00BB383C">
      <w:r>
        <w:t>+ Viêm phổi</w:t>
      </w:r>
    </w:p>
    <w:p w14:paraId="1F28612A" w14:textId="753B7480" w:rsidR="008E109F" w:rsidRDefault="008E109F" w:rsidP="00BB383C">
      <w:r>
        <w:t>+ Giãn phế quản</w:t>
      </w:r>
    </w:p>
    <w:p w14:paraId="04F13BB4" w14:textId="320F4F3E" w:rsidR="008E109F" w:rsidRDefault="008E109F" w:rsidP="00BB383C">
      <w:r>
        <w:t>+ GERD</w:t>
      </w:r>
      <w:r w:rsidR="005A0202">
        <w:t xml:space="preserve"> (Trào ngược dạ dày thực quản)</w:t>
      </w:r>
    </w:p>
    <w:p w14:paraId="1F563085" w14:textId="4086B488" w:rsidR="005B0F64" w:rsidRDefault="005B0F64" w:rsidP="00BB383C">
      <w:r>
        <w:t>+ COPD</w:t>
      </w:r>
    </w:p>
    <w:p w14:paraId="7C3D145E" w14:textId="1303F7CB" w:rsidR="005B0F64" w:rsidRDefault="005B0F64" w:rsidP="00BB383C">
      <w:r>
        <w:t>+ Hen phế quản</w:t>
      </w:r>
    </w:p>
    <w:p w14:paraId="02CDCB12" w14:textId="1BD88D75" w:rsidR="004562E7" w:rsidRDefault="004562E7" w:rsidP="00BB383C">
      <w:r>
        <w:t xml:space="preserve">+ </w:t>
      </w:r>
      <w:r w:rsidR="0085004A">
        <w:t>Suy tim</w:t>
      </w:r>
    </w:p>
    <w:p w14:paraId="6992FE48" w14:textId="3108B1DC" w:rsidR="001559C7" w:rsidRDefault="001559C7" w:rsidP="00BB383C">
      <w:r>
        <w:t xml:space="preserve">+ </w:t>
      </w:r>
      <w:r w:rsidR="00FB09AA">
        <w:t>Lao</w:t>
      </w:r>
    </w:p>
    <w:p w14:paraId="359C0A62" w14:textId="12AD8FF5" w:rsidR="00D50B32" w:rsidRDefault="00D50B32" w:rsidP="00BB383C">
      <w:r>
        <w:t>+ Ung thư phổi</w:t>
      </w:r>
    </w:p>
    <w:p w14:paraId="27785F34" w14:textId="06E2A0C2" w:rsidR="005C5221" w:rsidRPr="00DC75E3" w:rsidRDefault="005C5221" w:rsidP="00BB383C">
      <w:r>
        <w:t>- Các yếu tố nguy cơ</w:t>
      </w:r>
      <w:r w:rsidR="00317D36">
        <w:t xml:space="preserve"> (thuốc lá, thuốc lào</w:t>
      </w:r>
      <w:r w:rsidR="007F21C8">
        <w:t xml:space="preserve">, </w:t>
      </w:r>
      <w:r w:rsidR="007A2431">
        <w:t xml:space="preserve">khói </w:t>
      </w:r>
      <w:r w:rsidR="007F21C8">
        <w:t>bụi</w:t>
      </w:r>
      <w:r w:rsidR="007A2431">
        <w:t>, khói hương</w:t>
      </w:r>
      <w:r w:rsidR="00317D36">
        <w:t>)</w:t>
      </w:r>
    </w:p>
    <w:p w14:paraId="1556E7A7" w14:textId="78FB9E53" w:rsidR="00D3413B" w:rsidRDefault="00B939ED" w:rsidP="00BB383C">
      <w:pPr>
        <w:rPr>
          <w:b/>
          <w:bCs/>
        </w:rPr>
      </w:pPr>
      <w:r>
        <w:rPr>
          <w:b/>
          <w:bCs/>
        </w:rPr>
        <w:t>3</w:t>
      </w:r>
      <w:r w:rsidR="00D3413B">
        <w:rPr>
          <w:b/>
          <w:bCs/>
        </w:rPr>
        <w:t xml:space="preserve">. </w:t>
      </w:r>
      <w:r w:rsidR="00737C49">
        <w:rPr>
          <w:b/>
          <w:bCs/>
        </w:rPr>
        <w:t>Khi nào coi là</w:t>
      </w:r>
      <w:r w:rsidR="00D3413B">
        <w:rPr>
          <w:b/>
          <w:bCs/>
        </w:rPr>
        <w:t xml:space="preserve"> viêm phế quản mạn</w:t>
      </w:r>
      <w:r w:rsidR="0025491F">
        <w:rPr>
          <w:b/>
          <w:bCs/>
        </w:rPr>
        <w:t>?</w:t>
      </w:r>
    </w:p>
    <w:p w14:paraId="0F9E16B3" w14:textId="6A51CC88" w:rsidR="00D3413B" w:rsidRPr="00737C49" w:rsidRDefault="00737C49" w:rsidP="00BB383C">
      <w:r>
        <w:t>- Thời gian kéo dài trên 2 năm liền và ít nhất 3 tháng/năm</w:t>
      </w:r>
      <w:r w:rsidR="00116FAB">
        <w:t xml:space="preserve"> (tổng thời gian</w:t>
      </w:r>
      <w:r w:rsidR="009B3CF9">
        <w:t xml:space="preserve"> mắc các đợ</w:t>
      </w:r>
      <w:r w:rsidR="007D602F">
        <w:t>t kho khạc đờm</w:t>
      </w:r>
      <w:r w:rsidR="00116FAB">
        <w:t>)</w:t>
      </w:r>
    </w:p>
    <w:p w14:paraId="66DE6202" w14:textId="4DF289D7" w:rsidR="001C1C7C" w:rsidRPr="001C1C7C" w:rsidRDefault="00B939ED" w:rsidP="00BB383C">
      <w:pPr>
        <w:rPr>
          <w:b/>
          <w:bCs/>
        </w:rPr>
      </w:pPr>
      <w:r>
        <w:rPr>
          <w:b/>
          <w:bCs/>
        </w:rPr>
        <w:t>4</w:t>
      </w:r>
      <w:r w:rsidR="001C1C7C" w:rsidRPr="001C1C7C">
        <w:rPr>
          <w:b/>
          <w:bCs/>
        </w:rPr>
        <w:t>. Tiêu chuẩn chẩn đoán</w:t>
      </w:r>
    </w:p>
    <w:p w14:paraId="40A49AD6" w14:textId="76FF6FB6" w:rsidR="001C1C7C" w:rsidRDefault="001C1C7C" w:rsidP="00BB383C">
      <w:r>
        <w:t>- Không có tiêu chuẩn vàng</w:t>
      </w:r>
    </w:p>
    <w:p w14:paraId="406D88C3" w14:textId="0B71B7B7" w:rsidR="001C1C7C" w:rsidRDefault="001C1C7C" w:rsidP="00BB383C">
      <w:r>
        <w:t>- Dựa trên</w:t>
      </w:r>
      <w:r w:rsidR="00E163BA">
        <w:t xml:space="preserve"> triệu chứng</w:t>
      </w:r>
      <w:r>
        <w:t xml:space="preserve"> lâm sàng và cận lâm sàng</w:t>
      </w:r>
    </w:p>
    <w:p w14:paraId="56E48B6B" w14:textId="6B1C7AF5" w:rsidR="001C1C7C" w:rsidRDefault="001C1C7C" w:rsidP="00BB383C">
      <w:r>
        <w:t>- Loại trừ các nguyên nhân khác</w:t>
      </w:r>
      <w:r w:rsidR="00A3468E">
        <w:t>. Một số trường hợp bệnh ở giai đoạn không có biểu hiện trên lâm sàng vẫn cần cận lâm sàng để loại trừ.</w:t>
      </w:r>
    </w:p>
    <w:p w14:paraId="24D6D185" w14:textId="250C7D97" w:rsidR="00B939ED" w:rsidRDefault="00B939ED" w:rsidP="00BB383C">
      <w:pPr>
        <w:rPr>
          <w:b/>
          <w:bCs/>
        </w:rPr>
      </w:pPr>
      <w:r>
        <w:rPr>
          <w:b/>
          <w:bCs/>
        </w:rPr>
        <w:t>5. Các xét nghiệm điển hình</w:t>
      </w:r>
    </w:p>
    <w:p w14:paraId="6B3AC053" w14:textId="7542041F" w:rsidR="00B939ED" w:rsidRPr="00B939ED" w:rsidRDefault="00B939ED" w:rsidP="00BB383C">
      <w:r w:rsidRPr="00B939ED">
        <w:t>- Xquang</w:t>
      </w:r>
    </w:p>
    <w:p w14:paraId="00A5151F" w14:textId="4254E43D" w:rsidR="00B939ED" w:rsidRPr="00B939ED" w:rsidRDefault="00B939ED" w:rsidP="00BB383C">
      <w:r w:rsidRPr="00B939ED">
        <w:t>- CT</w:t>
      </w:r>
    </w:p>
    <w:p w14:paraId="4DC4DDD6" w14:textId="050E3565" w:rsidR="00B939ED" w:rsidRPr="00B939ED" w:rsidRDefault="00B939ED" w:rsidP="00BB383C">
      <w:r w:rsidRPr="00B939ED">
        <w:t>- Nội soi phế quản</w:t>
      </w:r>
    </w:p>
    <w:p w14:paraId="306B07B9" w14:textId="045771F5" w:rsidR="0017714C" w:rsidRPr="00F479D1" w:rsidRDefault="00B939ED" w:rsidP="00BB383C">
      <w:pPr>
        <w:rPr>
          <w:b/>
          <w:bCs/>
        </w:rPr>
      </w:pPr>
      <w:r>
        <w:rPr>
          <w:b/>
          <w:bCs/>
        </w:rPr>
        <w:t>6</w:t>
      </w:r>
      <w:r w:rsidR="0017714C" w:rsidRPr="00F479D1">
        <w:rPr>
          <w:b/>
          <w:bCs/>
        </w:rPr>
        <w:t xml:space="preserve">. </w:t>
      </w:r>
      <w:r w:rsidR="00FB09AA" w:rsidRPr="00F479D1">
        <w:rPr>
          <w:b/>
          <w:bCs/>
        </w:rPr>
        <w:t>Đặc điểm phân biệt một số bệnh</w:t>
      </w:r>
    </w:p>
    <w:p w14:paraId="059F3C56" w14:textId="7BA322CD" w:rsidR="0017714C" w:rsidRDefault="00FB09AA" w:rsidP="00BB383C">
      <w:r>
        <w:t>+</w:t>
      </w:r>
      <w:r w:rsidR="00F479D1">
        <w:t xml:space="preserve"> Viêm phổi cộng đồng: </w:t>
      </w:r>
      <w:r w:rsidR="008A6CCE">
        <w:t>Sốt, r</w:t>
      </w:r>
      <w:r w:rsidR="00F479D1">
        <w:t>an ẩm, nổ khu trú, Xquang phổi đám mờ, trường hợp điển hình thấy đám mờ hình tam giác đáy ra ngoài, đỉnh quay vào trong.</w:t>
      </w:r>
    </w:p>
    <w:p w14:paraId="3DDF406B" w14:textId="5DD2E6F7" w:rsidR="00096CBF" w:rsidRDefault="00096CBF" w:rsidP="00BB383C">
      <w:r>
        <w:t>+ COPD: Khó thở tăng dần, đáp ứng thuốc giãn phế quản</w:t>
      </w:r>
      <w:r w:rsidR="004645BF">
        <w:t>.</w:t>
      </w:r>
      <w:r w:rsidR="00D73F81">
        <w:t xml:space="preserve"> Viêm phế quản mạn bệnh nhân có thể dẫn đến COPD.</w:t>
      </w:r>
    </w:p>
    <w:p w14:paraId="228017D5" w14:textId="127BAC94" w:rsidR="00F479D1" w:rsidRDefault="00F479D1" w:rsidP="00BB383C">
      <w:r>
        <w:t>+ Hen phế quản: Cơ địa dị ứng</w:t>
      </w:r>
      <w:r w:rsidR="002A0482">
        <w:t xml:space="preserve"> có yếu tố gây hen</w:t>
      </w:r>
      <w:r>
        <w:t>, cơn khó thở kiểu hen, đáp ứng với corticoid, giãn phế quản.</w:t>
      </w:r>
    </w:p>
    <w:p w14:paraId="609F6CA2" w14:textId="3260F992" w:rsidR="00F479D1" w:rsidRDefault="00F479D1" w:rsidP="00BB383C">
      <w:r>
        <w:t>+ Giãn phế quản: Chụp cắt lớp.</w:t>
      </w:r>
    </w:p>
    <w:p w14:paraId="4D531E92" w14:textId="0BDF154E" w:rsidR="00F479D1" w:rsidRDefault="00F479D1" w:rsidP="00BB383C">
      <w:r>
        <w:t>+ Lao phổi: Ho khạc đờm kéo dài, ho máu, sốt nhẹ về chiều, Xquang nghi tổn thương do lao, soi và cấy đờm có lao</w:t>
      </w:r>
      <w:r w:rsidR="00742D6A">
        <w:t>, làm gen Expert.</w:t>
      </w:r>
    </w:p>
    <w:p w14:paraId="61BA0F72" w14:textId="6B783AD6" w:rsidR="00EA751E" w:rsidRDefault="00EA751E" w:rsidP="00BB383C">
      <w:r>
        <w:t xml:space="preserve">+ Ung thư phổi: </w:t>
      </w:r>
      <w:r w:rsidR="00622E54">
        <w:t>Tuổi cao</w:t>
      </w:r>
      <w:r w:rsidR="008948FC">
        <w:t xml:space="preserve"> (&gt;40 tuổi)</w:t>
      </w:r>
      <w:r w:rsidR="00622E54">
        <w:t xml:space="preserve">, </w:t>
      </w:r>
      <w:r w:rsidR="008948FC">
        <w:t>h</w:t>
      </w:r>
      <w:r>
        <w:t>o máu, đau ngực, gầy sút cân,</w:t>
      </w:r>
      <w:r w:rsidR="00787A24">
        <w:t xml:space="preserve"> hội chứng thiếu máu</w:t>
      </w:r>
      <w:r w:rsidR="002B60EB">
        <w:t xml:space="preserve"> và các dấu hiệu toàn thân khác</w:t>
      </w:r>
      <w:r w:rsidR="00787A24">
        <w:t>,</w:t>
      </w:r>
      <w:r>
        <w:t xml:space="preserve"> Xquang và cắt lớp vi tính, xẹp phổi, soi và sinh thiết phổi</w:t>
      </w:r>
      <w:r w:rsidR="00C90258">
        <w:t xml:space="preserve"> là tiêu chuẩn vàng nhưng trong nhiều trường hợp chưa chắc đã sinh thiết đúng tế bào ung thư</w:t>
      </w:r>
      <w:r>
        <w:t>.</w:t>
      </w:r>
    </w:p>
    <w:p w14:paraId="05D4E05B" w14:textId="0BF121CB" w:rsidR="0018022B" w:rsidRDefault="003F05B3" w:rsidP="00BB383C">
      <w:r>
        <w:t xml:space="preserve">+ Đợt cấp của suy tim sung huyết: </w:t>
      </w:r>
      <w:r w:rsidR="00AA1E6B">
        <w:t>Khó thở khi gắng sức. p</w:t>
      </w:r>
      <w:r>
        <w:t>hổi ran ẩm, ran rít, ran ngáy, Xquang phổi bóng tim to, phổi ứ huyết, điện tim và siêu âm tim để chẩn đoán</w:t>
      </w:r>
      <w:r w:rsidR="00AA1E6B">
        <w:t>.</w:t>
      </w:r>
      <w:r w:rsidR="006407D8">
        <w:t xml:space="preserve"> Xem bài suy tim để bổ sung chi tiết.</w:t>
      </w:r>
    </w:p>
    <w:p w14:paraId="3896077B" w14:textId="16B220FC" w:rsidR="0018022B" w:rsidRDefault="0018022B" w:rsidP="00BB383C">
      <w:pPr>
        <w:rPr>
          <w:b/>
          <w:bCs/>
        </w:rPr>
      </w:pPr>
      <w:r w:rsidRPr="0018022B">
        <w:rPr>
          <w:b/>
          <w:bCs/>
        </w:rPr>
        <w:t>7. Điều trị</w:t>
      </w:r>
    </w:p>
    <w:p w14:paraId="4AA82602" w14:textId="5A7791B3" w:rsidR="000E27DA" w:rsidRDefault="000E27DA" w:rsidP="00BB383C">
      <w:r>
        <w:t>- Kháng sinh</w:t>
      </w:r>
      <w:r w:rsidR="006C59B2">
        <w:t xml:space="preserve"> khi đờm thay đổi màu sắc</w:t>
      </w:r>
      <w:r w:rsidR="001E102A">
        <w:t>, hội chứng nhiễm trùng hoặc bằng chứng nhiễm khu</w:t>
      </w:r>
      <w:r w:rsidR="0029022E">
        <w:t>ẩn</w:t>
      </w:r>
      <w:r w:rsidR="001404D3">
        <w:t xml:space="preserve"> (dựa vào nhiều tiêu chí chứ không dựa vào mỗi bạch cầu)</w:t>
      </w:r>
      <w:r w:rsidR="0013051D">
        <w:t>. Chỉ dùng trong viêm phế quản đợt cấp có nhiễm trùng.</w:t>
      </w:r>
    </w:p>
    <w:p w14:paraId="2748F50E" w14:textId="4C371022" w:rsidR="00DE7167" w:rsidRDefault="00DE7167" w:rsidP="00BB383C">
      <w:r>
        <w:t>- Giãn phế quản nếu khó thở</w:t>
      </w:r>
    </w:p>
    <w:p w14:paraId="7772D512" w14:textId="75B84314" w:rsidR="00DE7167" w:rsidRDefault="00DE7167" w:rsidP="00BB383C">
      <w:r>
        <w:t>- Long đờm trong trường hợp đờm quánh, đặc, khó khạc</w:t>
      </w:r>
    </w:p>
    <w:p w14:paraId="38F24A55" w14:textId="4EBBA616" w:rsidR="004311B5" w:rsidRDefault="004311B5" w:rsidP="00BB383C">
      <w:r>
        <w:t>- Vỗ rung (chỉ định, chống chỉ định). Không vỗ rung trong trường hợp có kén khí</w:t>
      </w:r>
      <w:r w:rsidR="0009740C">
        <w:t>, hang lao</w:t>
      </w:r>
      <w:r w:rsidR="00A71B05">
        <w:t>, v.v</w:t>
      </w:r>
      <w:r>
        <w:t>.</w:t>
      </w:r>
    </w:p>
    <w:p w14:paraId="0FDF66CC" w14:textId="05E54B19" w:rsidR="00A71B05" w:rsidRDefault="00A71B05" w:rsidP="00BB383C">
      <w:r>
        <w:t>- Dẫn lưu đờm trong 1 số trường hợp</w:t>
      </w:r>
    </w:p>
    <w:p w14:paraId="487EA831" w14:textId="43D17AFD" w:rsidR="00CE056B" w:rsidRDefault="00CE056B" w:rsidP="00BB383C">
      <w:r>
        <w:t>- Có thể chỉ định corticoid trong đợt cấp</w:t>
      </w:r>
    </w:p>
    <w:p w14:paraId="566812C0" w14:textId="051F5A64" w:rsidR="00F26BAB" w:rsidRDefault="00F26BAB" w:rsidP="00BB383C">
      <w:r>
        <w:t>- Điều trị viêm phế quản mạn chủ yếu điều trị dự phòng:</w:t>
      </w:r>
    </w:p>
    <w:p w14:paraId="1EDB5A50" w14:textId="49C099DB" w:rsidR="00F26BAB" w:rsidRDefault="00C01ACB" w:rsidP="00BB383C">
      <w:r>
        <w:t>+ Tránh các yếu tố nguy cơ</w:t>
      </w:r>
    </w:p>
    <w:p w14:paraId="7CDB32FB" w14:textId="6BA49E6C" w:rsidR="00B250D5" w:rsidRDefault="00B250D5" w:rsidP="00BB383C">
      <w:r>
        <w:t>+ Tránh vi khuẩn, virus</w:t>
      </w:r>
      <w:r w:rsidR="002C3EE1">
        <w:t xml:space="preserve"> (nguồn lây bênh đường hô hấp)</w:t>
      </w:r>
    </w:p>
    <w:p w14:paraId="255E8F5F" w14:textId="74496644" w:rsidR="002C3EE1" w:rsidRDefault="002C3EE1" w:rsidP="00BB383C">
      <w:r>
        <w:t>+ Tiêm vaccine</w:t>
      </w:r>
    </w:p>
    <w:p w14:paraId="3EE52CFF" w14:textId="16B3B66F" w:rsidR="003B678E" w:rsidRPr="000E27DA" w:rsidRDefault="003B678E" w:rsidP="00BB383C">
      <w:r>
        <w:t>+ Giữ ấm về mùa đông</w:t>
      </w:r>
    </w:p>
    <w:sectPr w:rsidR="003B678E" w:rsidRPr="000E27DA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0D936" w14:textId="77777777" w:rsidR="00301A86" w:rsidRDefault="00301A86" w:rsidP="002D526E">
      <w:pPr>
        <w:spacing w:line="240" w:lineRule="auto"/>
      </w:pPr>
      <w:r>
        <w:separator/>
      </w:r>
    </w:p>
  </w:endnote>
  <w:endnote w:type="continuationSeparator" w:id="0">
    <w:p w14:paraId="530C1D96" w14:textId="77777777" w:rsidR="00301A86" w:rsidRDefault="00301A86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F7BEB" w14:textId="77777777" w:rsidR="00301A86" w:rsidRDefault="00301A86" w:rsidP="002D526E">
      <w:pPr>
        <w:spacing w:line="240" w:lineRule="auto"/>
      </w:pPr>
      <w:r>
        <w:separator/>
      </w:r>
    </w:p>
  </w:footnote>
  <w:footnote w:type="continuationSeparator" w:id="0">
    <w:p w14:paraId="4D06CB7D" w14:textId="77777777" w:rsidR="00301A86" w:rsidRDefault="00301A86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0F572769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B394EE6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0" b="0"/>
          <wp:wrapThrough wrapText="bothSides">
            <wp:wrapPolygon edited="0">
              <wp:start x="0" y="0"/>
              <wp:lineTo x="0" y="21340"/>
              <wp:lineTo x="21340" y="21340"/>
              <wp:lineTo x="21340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14B4">
      <w:rPr>
        <w:rFonts w:cs="Times New Roman"/>
        <w:szCs w:val="22"/>
      </w:rPr>
      <w:t>Tip and Trick</w:t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4D1B3696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9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12"/>
  </w:num>
  <w:num w:numId="10">
    <w:abstractNumId w:val="7"/>
  </w:num>
  <w:num w:numId="11">
    <w:abstractNumId w:val="8"/>
  </w:num>
  <w:num w:numId="12">
    <w:abstractNumId w:val="4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5142"/>
    <w:rsid w:val="00096CBF"/>
    <w:rsid w:val="0009740C"/>
    <w:rsid w:val="000A26F8"/>
    <w:rsid w:val="000A3C3F"/>
    <w:rsid w:val="000A47FF"/>
    <w:rsid w:val="000B3C78"/>
    <w:rsid w:val="000B48A2"/>
    <w:rsid w:val="000B493F"/>
    <w:rsid w:val="000C3A9F"/>
    <w:rsid w:val="000C6A7C"/>
    <w:rsid w:val="000D223F"/>
    <w:rsid w:val="000D3246"/>
    <w:rsid w:val="000D64CB"/>
    <w:rsid w:val="000E0AD5"/>
    <w:rsid w:val="000E27DA"/>
    <w:rsid w:val="000E5294"/>
    <w:rsid w:val="000E6A9E"/>
    <w:rsid w:val="000F2587"/>
    <w:rsid w:val="0010352A"/>
    <w:rsid w:val="00103B55"/>
    <w:rsid w:val="001069AC"/>
    <w:rsid w:val="00111BDB"/>
    <w:rsid w:val="0011562B"/>
    <w:rsid w:val="00116FAB"/>
    <w:rsid w:val="001262A6"/>
    <w:rsid w:val="0013051D"/>
    <w:rsid w:val="00135EBA"/>
    <w:rsid w:val="001404D3"/>
    <w:rsid w:val="001441A5"/>
    <w:rsid w:val="0014584D"/>
    <w:rsid w:val="001534D5"/>
    <w:rsid w:val="00154244"/>
    <w:rsid w:val="001559C7"/>
    <w:rsid w:val="0016432A"/>
    <w:rsid w:val="0017356F"/>
    <w:rsid w:val="001757F3"/>
    <w:rsid w:val="00176D25"/>
    <w:rsid w:val="0017714C"/>
    <w:rsid w:val="0017789B"/>
    <w:rsid w:val="0018022B"/>
    <w:rsid w:val="00182CC4"/>
    <w:rsid w:val="00193614"/>
    <w:rsid w:val="0019384C"/>
    <w:rsid w:val="001A2F91"/>
    <w:rsid w:val="001A4FF1"/>
    <w:rsid w:val="001A5182"/>
    <w:rsid w:val="001B4A6D"/>
    <w:rsid w:val="001C1C7C"/>
    <w:rsid w:val="001C369E"/>
    <w:rsid w:val="001C5FFC"/>
    <w:rsid w:val="001D0643"/>
    <w:rsid w:val="001D51CA"/>
    <w:rsid w:val="001E102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491F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022E"/>
    <w:rsid w:val="00292DEC"/>
    <w:rsid w:val="00293537"/>
    <w:rsid w:val="00293FEB"/>
    <w:rsid w:val="00294B31"/>
    <w:rsid w:val="0029652A"/>
    <w:rsid w:val="002974E9"/>
    <w:rsid w:val="002A0482"/>
    <w:rsid w:val="002A307C"/>
    <w:rsid w:val="002A3C55"/>
    <w:rsid w:val="002B60EB"/>
    <w:rsid w:val="002C1641"/>
    <w:rsid w:val="002C3EE1"/>
    <w:rsid w:val="002C667D"/>
    <w:rsid w:val="002D079B"/>
    <w:rsid w:val="002D526E"/>
    <w:rsid w:val="0030176E"/>
    <w:rsid w:val="00301A86"/>
    <w:rsid w:val="003044E7"/>
    <w:rsid w:val="003051F9"/>
    <w:rsid w:val="003100C4"/>
    <w:rsid w:val="003138BA"/>
    <w:rsid w:val="00317D36"/>
    <w:rsid w:val="00317F32"/>
    <w:rsid w:val="0032080A"/>
    <w:rsid w:val="00327546"/>
    <w:rsid w:val="003401F9"/>
    <w:rsid w:val="00344D08"/>
    <w:rsid w:val="0035323B"/>
    <w:rsid w:val="00362B79"/>
    <w:rsid w:val="0037615C"/>
    <w:rsid w:val="003839F3"/>
    <w:rsid w:val="00384BDF"/>
    <w:rsid w:val="00390399"/>
    <w:rsid w:val="0039213E"/>
    <w:rsid w:val="003960D8"/>
    <w:rsid w:val="003A63E1"/>
    <w:rsid w:val="003B4F0E"/>
    <w:rsid w:val="003B678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5B3"/>
    <w:rsid w:val="003F0EE4"/>
    <w:rsid w:val="004014B4"/>
    <w:rsid w:val="004017AD"/>
    <w:rsid w:val="00405458"/>
    <w:rsid w:val="004079AA"/>
    <w:rsid w:val="00420F5C"/>
    <w:rsid w:val="00422453"/>
    <w:rsid w:val="004311B5"/>
    <w:rsid w:val="0044579D"/>
    <w:rsid w:val="00446921"/>
    <w:rsid w:val="00446E25"/>
    <w:rsid w:val="004549ED"/>
    <w:rsid w:val="004562E7"/>
    <w:rsid w:val="00456FF4"/>
    <w:rsid w:val="004578CD"/>
    <w:rsid w:val="00463C76"/>
    <w:rsid w:val="004645BF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C47C8"/>
    <w:rsid w:val="004C7D32"/>
    <w:rsid w:val="004F0FD0"/>
    <w:rsid w:val="004F57E2"/>
    <w:rsid w:val="0050541B"/>
    <w:rsid w:val="00506BEE"/>
    <w:rsid w:val="005109D4"/>
    <w:rsid w:val="00517F84"/>
    <w:rsid w:val="00524378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3752"/>
    <w:rsid w:val="00592105"/>
    <w:rsid w:val="0059720C"/>
    <w:rsid w:val="005A0202"/>
    <w:rsid w:val="005A3FA6"/>
    <w:rsid w:val="005B0F64"/>
    <w:rsid w:val="005C41BC"/>
    <w:rsid w:val="005C5221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2E54"/>
    <w:rsid w:val="00626725"/>
    <w:rsid w:val="00633A84"/>
    <w:rsid w:val="006407D8"/>
    <w:rsid w:val="00644BE5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5696"/>
    <w:rsid w:val="006C569A"/>
    <w:rsid w:val="006C59B2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52C1"/>
    <w:rsid w:val="007055F4"/>
    <w:rsid w:val="00713FA5"/>
    <w:rsid w:val="00737C49"/>
    <w:rsid w:val="00741D41"/>
    <w:rsid w:val="00742D6A"/>
    <w:rsid w:val="00746BA0"/>
    <w:rsid w:val="0075098E"/>
    <w:rsid w:val="00752E88"/>
    <w:rsid w:val="0075328B"/>
    <w:rsid w:val="007545A3"/>
    <w:rsid w:val="007610EC"/>
    <w:rsid w:val="00763C91"/>
    <w:rsid w:val="007659C8"/>
    <w:rsid w:val="007706B6"/>
    <w:rsid w:val="00777230"/>
    <w:rsid w:val="00787A24"/>
    <w:rsid w:val="00795FFB"/>
    <w:rsid w:val="00797A5B"/>
    <w:rsid w:val="007A2431"/>
    <w:rsid w:val="007B19C2"/>
    <w:rsid w:val="007B2F6C"/>
    <w:rsid w:val="007C0228"/>
    <w:rsid w:val="007C2493"/>
    <w:rsid w:val="007C4A86"/>
    <w:rsid w:val="007D113E"/>
    <w:rsid w:val="007D20F4"/>
    <w:rsid w:val="007D5AF6"/>
    <w:rsid w:val="007D602F"/>
    <w:rsid w:val="007D69A2"/>
    <w:rsid w:val="007E374C"/>
    <w:rsid w:val="007E5A9A"/>
    <w:rsid w:val="007F21C8"/>
    <w:rsid w:val="007F5BCD"/>
    <w:rsid w:val="007F6E0B"/>
    <w:rsid w:val="0080163A"/>
    <w:rsid w:val="00804FF2"/>
    <w:rsid w:val="00810F49"/>
    <w:rsid w:val="00815CD7"/>
    <w:rsid w:val="00826A4C"/>
    <w:rsid w:val="0083142E"/>
    <w:rsid w:val="00833322"/>
    <w:rsid w:val="00837379"/>
    <w:rsid w:val="00837C27"/>
    <w:rsid w:val="00840E8F"/>
    <w:rsid w:val="008411D6"/>
    <w:rsid w:val="00847501"/>
    <w:rsid w:val="0085004A"/>
    <w:rsid w:val="00851E69"/>
    <w:rsid w:val="00861013"/>
    <w:rsid w:val="00867A07"/>
    <w:rsid w:val="008728FF"/>
    <w:rsid w:val="00873C78"/>
    <w:rsid w:val="00877300"/>
    <w:rsid w:val="008948FC"/>
    <w:rsid w:val="008A0672"/>
    <w:rsid w:val="008A09BA"/>
    <w:rsid w:val="008A6CCE"/>
    <w:rsid w:val="008B7AC7"/>
    <w:rsid w:val="008D23EF"/>
    <w:rsid w:val="008D42C1"/>
    <w:rsid w:val="008D76B9"/>
    <w:rsid w:val="008E109F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3CF9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3209"/>
    <w:rsid w:val="009E6608"/>
    <w:rsid w:val="00A00BC3"/>
    <w:rsid w:val="00A0547E"/>
    <w:rsid w:val="00A129D0"/>
    <w:rsid w:val="00A12D2C"/>
    <w:rsid w:val="00A1725F"/>
    <w:rsid w:val="00A2390F"/>
    <w:rsid w:val="00A3468E"/>
    <w:rsid w:val="00A3689B"/>
    <w:rsid w:val="00A36F81"/>
    <w:rsid w:val="00A51016"/>
    <w:rsid w:val="00A548F0"/>
    <w:rsid w:val="00A71B05"/>
    <w:rsid w:val="00A77DA3"/>
    <w:rsid w:val="00A85701"/>
    <w:rsid w:val="00A93E17"/>
    <w:rsid w:val="00A9666B"/>
    <w:rsid w:val="00AA1E6B"/>
    <w:rsid w:val="00AA2B90"/>
    <w:rsid w:val="00AA2F1B"/>
    <w:rsid w:val="00AB0518"/>
    <w:rsid w:val="00AB0B79"/>
    <w:rsid w:val="00AC345F"/>
    <w:rsid w:val="00AE0807"/>
    <w:rsid w:val="00B03EEB"/>
    <w:rsid w:val="00B1498D"/>
    <w:rsid w:val="00B250D5"/>
    <w:rsid w:val="00B303E6"/>
    <w:rsid w:val="00B306D5"/>
    <w:rsid w:val="00B35A43"/>
    <w:rsid w:val="00B3675E"/>
    <w:rsid w:val="00B36D05"/>
    <w:rsid w:val="00B43D95"/>
    <w:rsid w:val="00B47781"/>
    <w:rsid w:val="00B50381"/>
    <w:rsid w:val="00B572CC"/>
    <w:rsid w:val="00B577F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39ED"/>
    <w:rsid w:val="00B97004"/>
    <w:rsid w:val="00BA305D"/>
    <w:rsid w:val="00BA3335"/>
    <w:rsid w:val="00BB0C35"/>
    <w:rsid w:val="00BB383C"/>
    <w:rsid w:val="00BB51ED"/>
    <w:rsid w:val="00BC0CE9"/>
    <w:rsid w:val="00BD300E"/>
    <w:rsid w:val="00BE302D"/>
    <w:rsid w:val="00BE54BF"/>
    <w:rsid w:val="00BF30C8"/>
    <w:rsid w:val="00BF31F1"/>
    <w:rsid w:val="00BF5461"/>
    <w:rsid w:val="00BF657D"/>
    <w:rsid w:val="00C01ACB"/>
    <w:rsid w:val="00C05489"/>
    <w:rsid w:val="00C05B46"/>
    <w:rsid w:val="00C10FF7"/>
    <w:rsid w:val="00C14A06"/>
    <w:rsid w:val="00C41685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0258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2BDD"/>
    <w:rsid w:val="00CC5575"/>
    <w:rsid w:val="00CC78A0"/>
    <w:rsid w:val="00CD4BC7"/>
    <w:rsid w:val="00CE056B"/>
    <w:rsid w:val="00CE2101"/>
    <w:rsid w:val="00CE2E9B"/>
    <w:rsid w:val="00CE3A0E"/>
    <w:rsid w:val="00CE4972"/>
    <w:rsid w:val="00CE4F3B"/>
    <w:rsid w:val="00CE7BD7"/>
    <w:rsid w:val="00D00D76"/>
    <w:rsid w:val="00D126BF"/>
    <w:rsid w:val="00D16EDB"/>
    <w:rsid w:val="00D20684"/>
    <w:rsid w:val="00D22E89"/>
    <w:rsid w:val="00D26C2D"/>
    <w:rsid w:val="00D273D3"/>
    <w:rsid w:val="00D32EA3"/>
    <w:rsid w:val="00D3413B"/>
    <w:rsid w:val="00D45300"/>
    <w:rsid w:val="00D50B32"/>
    <w:rsid w:val="00D61258"/>
    <w:rsid w:val="00D7154E"/>
    <w:rsid w:val="00D72F56"/>
    <w:rsid w:val="00D73347"/>
    <w:rsid w:val="00D73F81"/>
    <w:rsid w:val="00D7488E"/>
    <w:rsid w:val="00D75EA2"/>
    <w:rsid w:val="00D84013"/>
    <w:rsid w:val="00D9701B"/>
    <w:rsid w:val="00DC0998"/>
    <w:rsid w:val="00DC140A"/>
    <w:rsid w:val="00DC75E3"/>
    <w:rsid w:val="00DD2C24"/>
    <w:rsid w:val="00DD726E"/>
    <w:rsid w:val="00DE6FFD"/>
    <w:rsid w:val="00DE7167"/>
    <w:rsid w:val="00DF2F55"/>
    <w:rsid w:val="00E00668"/>
    <w:rsid w:val="00E04C96"/>
    <w:rsid w:val="00E07D8A"/>
    <w:rsid w:val="00E147E3"/>
    <w:rsid w:val="00E163BA"/>
    <w:rsid w:val="00E16D09"/>
    <w:rsid w:val="00E17A48"/>
    <w:rsid w:val="00E209CA"/>
    <w:rsid w:val="00E24271"/>
    <w:rsid w:val="00E258FB"/>
    <w:rsid w:val="00E32EB6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6666"/>
    <w:rsid w:val="00E70CC8"/>
    <w:rsid w:val="00E72102"/>
    <w:rsid w:val="00E77264"/>
    <w:rsid w:val="00E86C12"/>
    <w:rsid w:val="00EA15AA"/>
    <w:rsid w:val="00EA1D18"/>
    <w:rsid w:val="00EA751E"/>
    <w:rsid w:val="00EB335A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BAB"/>
    <w:rsid w:val="00F26C42"/>
    <w:rsid w:val="00F3045F"/>
    <w:rsid w:val="00F32A95"/>
    <w:rsid w:val="00F32BE5"/>
    <w:rsid w:val="00F456BC"/>
    <w:rsid w:val="00F45C74"/>
    <w:rsid w:val="00F479D1"/>
    <w:rsid w:val="00F47C8A"/>
    <w:rsid w:val="00F57EB7"/>
    <w:rsid w:val="00F71986"/>
    <w:rsid w:val="00F83DE9"/>
    <w:rsid w:val="00F84213"/>
    <w:rsid w:val="00F85CEB"/>
    <w:rsid w:val="00F87D18"/>
    <w:rsid w:val="00F9521B"/>
    <w:rsid w:val="00FA12D0"/>
    <w:rsid w:val="00FA6AE7"/>
    <w:rsid w:val="00FB09AA"/>
    <w:rsid w:val="00FB3AB5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324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309</cp:revision>
  <dcterms:created xsi:type="dcterms:W3CDTF">2021-04-18T18:53:00Z</dcterms:created>
  <dcterms:modified xsi:type="dcterms:W3CDTF">2021-05-19T10:34:00Z</dcterms:modified>
</cp:coreProperties>
</file>