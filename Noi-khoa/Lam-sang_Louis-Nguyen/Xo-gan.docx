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74258A3E" w:rsidR="0068570E" w:rsidRPr="00B97004" w:rsidRDefault="00B03EEB" w:rsidP="00B97004">
      <w:pPr>
        <w:pStyle w:val="Title"/>
      </w:pPr>
      <w:r>
        <w:t>XƠ GAN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77777777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________________________________________________________________________________________</w:t>
      </w:r>
    </w:p>
    <w:p w14:paraId="798383FA" w14:textId="45FE2067" w:rsidR="009460E6" w:rsidRDefault="009460E6" w:rsidP="00840E8F">
      <w:pPr>
        <w:rPr>
          <w:b/>
          <w:bCs/>
        </w:rPr>
      </w:pPr>
      <w:r>
        <w:rPr>
          <w:b/>
          <w:bCs/>
        </w:rPr>
        <w:t xml:space="preserve">1. Các nội dung cần chẩn đoán ở bệnh nhân </w:t>
      </w:r>
      <w:r w:rsidR="00B740CB">
        <w:rPr>
          <w:b/>
          <w:bCs/>
        </w:rPr>
        <w:t>xơ gan</w:t>
      </w:r>
    </w:p>
    <w:p w14:paraId="6611C539" w14:textId="4110ABD7" w:rsidR="009460E6" w:rsidRDefault="00F032E2" w:rsidP="00840E8F">
      <w:r>
        <w:t xml:space="preserve">- </w:t>
      </w:r>
      <w:r w:rsidR="009460E6">
        <w:t>Chẩn đoán xác định</w:t>
      </w:r>
      <w:r w:rsidR="00E24271">
        <w:t xml:space="preserve"> – chẩn đoán nguyên nhân</w:t>
      </w:r>
      <w:r>
        <w:t xml:space="preserve"> </w:t>
      </w:r>
      <w:r w:rsidR="009460E6">
        <w:t xml:space="preserve"> – chẩn đoán </w:t>
      </w:r>
      <w:r w:rsidR="00EF7AC3">
        <w:t>giai đoạn</w:t>
      </w:r>
      <w:r w:rsidR="009460E6">
        <w:t xml:space="preserve"> – chẩn đoán biến chứng.</w:t>
      </w:r>
    </w:p>
    <w:p w14:paraId="239E2443" w14:textId="2158891A" w:rsidR="001069AC" w:rsidRPr="001069AC" w:rsidRDefault="001069AC" w:rsidP="00840E8F">
      <w:pPr>
        <w:rPr>
          <w:b/>
          <w:bCs/>
        </w:rPr>
      </w:pPr>
      <w:r w:rsidRPr="001069AC">
        <w:rPr>
          <w:b/>
          <w:bCs/>
        </w:rPr>
        <w:t>2. Tóm tắt các vấn đề cần hỏi bện</w:t>
      </w:r>
      <w:r w:rsidR="00D56FC7">
        <w:rPr>
          <w:b/>
          <w:bCs/>
        </w:rPr>
        <w:t>h</w:t>
      </w:r>
    </w:p>
    <w:p w14:paraId="75B95E10" w14:textId="7FE51D78" w:rsidR="00C4546A" w:rsidRDefault="00E77264" w:rsidP="00CE7BD7">
      <w:r>
        <w:t xml:space="preserve">- </w:t>
      </w:r>
      <w:r w:rsidR="00CE7BD7">
        <w:t>Triệu chứng lâm sàng thường nghèo nàn.</w:t>
      </w:r>
    </w:p>
    <w:p w14:paraId="1D64D011" w14:textId="53364C18" w:rsidR="001069AC" w:rsidRPr="009460E6" w:rsidRDefault="00E77264" w:rsidP="00840E8F">
      <w:r>
        <w:t xml:space="preserve">- </w:t>
      </w:r>
      <w:r w:rsidR="004973E1">
        <w:t>3</w:t>
      </w:r>
      <w:r>
        <w:t xml:space="preserve"> yếu tố nguy cơ </w:t>
      </w:r>
      <w:r w:rsidR="004973E1">
        <w:t>cần khai thác gồm: rượu, thuốc và virus</w:t>
      </w:r>
      <w:r>
        <w:t>.</w:t>
      </w:r>
    </w:p>
    <w:p w14:paraId="265A9227" w14:textId="6B0BD7A7" w:rsidR="00D72F56" w:rsidRDefault="005F7E14" w:rsidP="00840E8F">
      <w:pPr>
        <w:rPr>
          <w:b/>
          <w:bCs/>
        </w:rPr>
      </w:pPr>
      <w:r>
        <w:rPr>
          <w:b/>
          <w:bCs/>
        </w:rPr>
        <w:t>3</w:t>
      </w:r>
      <w:r w:rsidR="00840E8F" w:rsidRPr="00840E8F">
        <w:rPr>
          <w:b/>
          <w:bCs/>
        </w:rPr>
        <w:t xml:space="preserve">. </w:t>
      </w:r>
      <w:r w:rsidR="00D56FC7">
        <w:rPr>
          <w:b/>
          <w:bCs/>
        </w:rPr>
        <w:t>Tiêu chuẩn c</w:t>
      </w:r>
      <w:r w:rsidR="00833322">
        <w:rPr>
          <w:b/>
          <w:bCs/>
        </w:rPr>
        <w:t>hẩn đoán</w:t>
      </w:r>
    </w:p>
    <w:p w14:paraId="0915ACDE" w14:textId="08840984" w:rsidR="00CC5575" w:rsidRDefault="00CC5575" w:rsidP="00840E8F">
      <w:r>
        <w:t>a. Hội chứng suy tế bào gan:</w:t>
      </w:r>
    </w:p>
    <w:p w14:paraId="746B39B4" w14:textId="4AE90D0E" w:rsidR="00CC5575" w:rsidRDefault="00CC5575" w:rsidP="00840E8F">
      <w:r>
        <w:t>- Lâm sàng:</w:t>
      </w:r>
    </w:p>
    <w:p w14:paraId="69A6B537" w14:textId="46E81C27" w:rsidR="00CC5575" w:rsidRDefault="00CC5575" w:rsidP="00840E8F">
      <w:r>
        <w:t>+ Chán ăn, rối loạn giấc ngủ, rối loạn tiêu hóa. Đây là những triệu chứng cơ năng nên ít có giá trị nhất.</w:t>
      </w:r>
    </w:p>
    <w:p w14:paraId="5E20B790" w14:textId="5B34746F" w:rsidR="00BF5461" w:rsidRDefault="00BF5461" w:rsidP="00840E8F">
      <w:r>
        <w:t>+ Phù thường xuất hiện ở hai cẳng chân, mềm, ấn lõm</w:t>
      </w:r>
      <w:r w:rsidR="003C2889">
        <w:t>. Lưu ý phù bàn chân thường do vấn đề dinh dưỡng (ăn kém, nằm lâu).</w:t>
      </w:r>
    </w:p>
    <w:p w14:paraId="0F892E21" w14:textId="5BD028F8" w:rsidR="00E258FB" w:rsidRDefault="00E258FB" w:rsidP="00840E8F">
      <w:r>
        <w:t>+ Vàng da, niêm mạc</w:t>
      </w:r>
    </w:p>
    <w:p w14:paraId="15E614AC" w14:textId="76F154A9" w:rsidR="001F46CE" w:rsidRDefault="001F46CE" w:rsidP="00840E8F">
      <w:r>
        <w:t>+ Sao mạch</w:t>
      </w:r>
      <w:r w:rsidR="003C2889">
        <w:t>, lòng bàn tay son</w:t>
      </w:r>
    </w:p>
    <w:p w14:paraId="6B4B6DA9" w14:textId="418A282B" w:rsidR="001F46CE" w:rsidRDefault="001F46CE" w:rsidP="00840E8F">
      <w:r>
        <w:t>+ Xuất huyết dưới da, niêm mạc</w:t>
      </w:r>
    </w:p>
    <w:p w14:paraId="6C33CC31" w14:textId="253DF858" w:rsidR="002A3C55" w:rsidRDefault="002A3C55" w:rsidP="00840E8F">
      <w:r>
        <w:t>- Cận lâm sàng:</w:t>
      </w:r>
    </w:p>
    <w:p w14:paraId="556D0183" w14:textId="06AA4B25" w:rsidR="00C10FF7" w:rsidRDefault="00C10FF7" w:rsidP="00840E8F">
      <w:r>
        <w:t>+ Protein máu</w:t>
      </w:r>
      <w:r w:rsidR="0083142E">
        <w:t xml:space="preserve"> giảm</w:t>
      </w:r>
    </w:p>
    <w:p w14:paraId="40817C1B" w14:textId="29B8290A" w:rsidR="00C10FF7" w:rsidRDefault="00C10FF7" w:rsidP="00840E8F">
      <w:r>
        <w:t>+ Albumin máu</w:t>
      </w:r>
      <w:r w:rsidR="0083142E">
        <w:t xml:space="preserve"> giảm</w:t>
      </w:r>
    </w:p>
    <w:p w14:paraId="0DDFCA27" w14:textId="0D96CB91" w:rsidR="00C10FF7" w:rsidRDefault="00C10FF7" w:rsidP="00840E8F">
      <w:r>
        <w:t xml:space="preserve">+ </w:t>
      </w:r>
      <w:r w:rsidR="0083142E">
        <w:t>Tỷ lệ prothrombin (PT) giảm (bình thường &gt;70%, nếu &lt;35% tiên lượng nặng).</w:t>
      </w:r>
    </w:p>
    <w:p w14:paraId="5CB8AF21" w14:textId="3A4A94FE" w:rsidR="002A3C55" w:rsidRDefault="002A3C55" w:rsidP="00840E8F">
      <w:r>
        <w:t>b. Hội chứng tăng áp lực tĩnh mạch cửa:</w:t>
      </w:r>
    </w:p>
    <w:p w14:paraId="5A42A100" w14:textId="01D77EA5" w:rsidR="002A3C55" w:rsidRDefault="002A3C55" w:rsidP="00840E8F">
      <w:r>
        <w:t>- Lâm sàng:</w:t>
      </w:r>
    </w:p>
    <w:p w14:paraId="43222B53" w14:textId="5BA5CDDA" w:rsidR="002A3C55" w:rsidRDefault="002A3C55" w:rsidP="00840E8F">
      <w:r>
        <w:t>+ Cổ trướng</w:t>
      </w:r>
    </w:p>
    <w:p w14:paraId="02D70502" w14:textId="54941264" w:rsidR="002A3C55" w:rsidRDefault="002A3C55" w:rsidP="00840E8F">
      <w:r>
        <w:t>+ Tuần hoàn bàng hệ</w:t>
      </w:r>
    </w:p>
    <w:p w14:paraId="4F926809" w14:textId="4F03988E" w:rsidR="002A3C55" w:rsidRDefault="002A3C55" w:rsidP="00840E8F">
      <w:r>
        <w:t>+ Lách to</w:t>
      </w:r>
    </w:p>
    <w:p w14:paraId="58005DFF" w14:textId="1C302265" w:rsidR="00AB0B79" w:rsidRDefault="00AB0B79" w:rsidP="00840E8F">
      <w:r>
        <w:t>- Cận lâm sàng:</w:t>
      </w:r>
    </w:p>
    <w:p w14:paraId="75517A9B" w14:textId="2E0A3207" w:rsidR="003D5B82" w:rsidRDefault="00F26C42" w:rsidP="00840E8F">
      <w:r>
        <w:t xml:space="preserve">+ </w:t>
      </w:r>
      <w:r w:rsidR="003D5B82">
        <w:t>Đo áp lực tĩnh mạch cửa là tiêu chuẩn vàng (bình thường 10-15cmH</w:t>
      </w:r>
      <w:r w:rsidR="003D5B82">
        <w:rPr>
          <w:vertAlign w:val="subscript"/>
        </w:rPr>
        <w:t>2</w:t>
      </w:r>
      <w:r w:rsidR="003D5B82">
        <w:t>O hay 3-7mmHg, tăng &gt;25cmH</w:t>
      </w:r>
      <w:r w:rsidR="003D5B82">
        <w:rPr>
          <w:vertAlign w:val="subscript"/>
        </w:rPr>
        <w:t>2</w:t>
      </w:r>
      <w:r w:rsidR="003D5B82">
        <w:t>O hay &gt;12mmHg)</w:t>
      </w:r>
    </w:p>
    <w:p w14:paraId="27DF0E26" w14:textId="582E06B7" w:rsidR="005E4F80" w:rsidRDefault="005E4F80" w:rsidP="00840E8F">
      <w:r>
        <w:t xml:space="preserve">+ </w:t>
      </w:r>
      <w:r w:rsidR="00A1725F">
        <w:t>Siêu âm đo đường kính tĩnh mạch lách, tĩnh mạch cửa (bình thường 8-11mm, tăng &gt;12mm)</w:t>
      </w:r>
    </w:p>
    <w:p w14:paraId="78C481F4" w14:textId="249FC567" w:rsidR="00A1725F" w:rsidRDefault="00A1725F" w:rsidP="00840E8F">
      <w:r>
        <w:t>+ Nội soi dạ dày thực quản thấy giãn tĩnh mạch 1/3 dưới thực quản và phình tâm vị.</w:t>
      </w:r>
    </w:p>
    <w:p w14:paraId="2064CB46" w14:textId="4A37A733" w:rsidR="00A1725F" w:rsidRDefault="00A1725F" w:rsidP="00840E8F">
      <w:r>
        <w:t>+ Nội so ổ bụng thấy giãn tĩnh mạch mạc treo, tĩnh mạch rốn.</w:t>
      </w:r>
    </w:p>
    <w:p w14:paraId="54162E3C" w14:textId="0A6BF78D" w:rsidR="00A1725F" w:rsidRPr="003D5B82" w:rsidRDefault="00A1725F" w:rsidP="00840E8F">
      <w:r>
        <w:t xml:space="preserve">+ Xét nghiệm dịch </w:t>
      </w:r>
      <w:r w:rsidR="000D223F">
        <w:t>cổ trướng</w:t>
      </w:r>
      <w:r>
        <w:t xml:space="preserve"> Rivalta (-), protein &lt;30g/l</w:t>
      </w:r>
    </w:p>
    <w:p w14:paraId="062C17B8" w14:textId="6ACB6488" w:rsidR="00626725" w:rsidRPr="00833322" w:rsidRDefault="005F7E14" w:rsidP="00840E8F">
      <w:pPr>
        <w:rPr>
          <w:b/>
          <w:bCs/>
        </w:rPr>
      </w:pPr>
      <w:r>
        <w:rPr>
          <w:b/>
          <w:bCs/>
        </w:rPr>
        <w:t xml:space="preserve">4. </w:t>
      </w:r>
      <w:r w:rsidR="00CE4F3B">
        <w:rPr>
          <w:b/>
          <w:bCs/>
        </w:rPr>
        <w:t>Các nguyên nhân gây xơ gan</w:t>
      </w:r>
    </w:p>
    <w:p w14:paraId="6C4CF251" w14:textId="47E16340" w:rsidR="00556BB9" w:rsidRDefault="0017356F" w:rsidP="001F78AF">
      <w:r>
        <w:t xml:space="preserve">- </w:t>
      </w:r>
      <w:r w:rsidR="001F78AF">
        <w:t>Gồm 3 nguyên nhân chính:</w:t>
      </w:r>
    </w:p>
    <w:p w14:paraId="2CA976D0" w14:textId="57B5C210" w:rsidR="001F78AF" w:rsidRDefault="001F78AF" w:rsidP="001F78AF">
      <w:r>
        <w:t>+ Rượu</w:t>
      </w:r>
    </w:p>
    <w:p w14:paraId="72E2C629" w14:textId="735C32EC" w:rsidR="001F78AF" w:rsidRDefault="001F78AF" w:rsidP="001F78AF">
      <w:r>
        <w:t>+ Virus B, C, D, v.v</w:t>
      </w:r>
    </w:p>
    <w:p w14:paraId="331A8A43" w14:textId="040F6E39" w:rsidR="001F78AF" w:rsidRDefault="001F78AF" w:rsidP="001F78AF">
      <w:r>
        <w:t>+ Thuốc</w:t>
      </w:r>
    </w:p>
    <w:p w14:paraId="227A6581" w14:textId="58131A85" w:rsidR="003D339B" w:rsidRPr="00C05B46" w:rsidRDefault="00C05B46" w:rsidP="00840E8F">
      <w:pPr>
        <w:rPr>
          <w:b/>
          <w:bCs/>
        </w:rPr>
      </w:pPr>
      <w:r w:rsidRPr="00C05B46">
        <w:rPr>
          <w:b/>
          <w:bCs/>
        </w:rPr>
        <w:t>5</w:t>
      </w:r>
      <w:r w:rsidR="003D339B" w:rsidRPr="00C05B46">
        <w:rPr>
          <w:b/>
          <w:bCs/>
        </w:rPr>
        <w:t xml:space="preserve">. Chẩn đoán </w:t>
      </w:r>
      <w:r w:rsidR="001A2F91">
        <w:rPr>
          <w:b/>
          <w:bCs/>
        </w:rPr>
        <w:t>giai đoạn</w:t>
      </w:r>
    </w:p>
    <w:p w14:paraId="7C436EFC" w14:textId="3DBB69A9" w:rsidR="003D339B" w:rsidRDefault="00DC140A" w:rsidP="00840E8F">
      <w:r>
        <w:t xml:space="preserve">- Chẩn đoán giai đoạn </w:t>
      </w:r>
      <w:r w:rsidR="001F764F">
        <w:t>là chẩn đoán</w:t>
      </w:r>
      <w:r>
        <w:t xml:space="preserve"> </w:t>
      </w:r>
      <w:r w:rsidR="001F764F">
        <w:t xml:space="preserve">xơ gan </w:t>
      </w:r>
      <w:r>
        <w:t>còn bù hay mất bù.</w:t>
      </w:r>
      <w:r w:rsidR="00D20684">
        <w:t xml:space="preserve"> Xơ gan còn bù triệu chứng thường nghèo nàn hơn với xơ gan mất bù.</w:t>
      </w:r>
    </w:p>
    <w:p w14:paraId="747BAEDA" w14:textId="59D146C5" w:rsidR="00292DEC" w:rsidRDefault="00292DEC" w:rsidP="00840E8F">
      <w:r>
        <w:t>- Giai đoạn mất bù để chẩn đoán chắc chắn cần sinh thiết gan làm giải phẫu bệnh.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985"/>
        <w:gridCol w:w="1085"/>
        <w:gridCol w:w="768"/>
        <w:gridCol w:w="774"/>
      </w:tblGrid>
      <w:tr w:rsidR="00E408DD" w14:paraId="2DD529A0" w14:textId="77777777" w:rsidTr="00E408DD">
        <w:tc>
          <w:tcPr>
            <w:tcW w:w="897" w:type="dxa"/>
          </w:tcPr>
          <w:p w14:paraId="58FCCFFB" w14:textId="77777777" w:rsidR="00E408DD" w:rsidRDefault="00E408DD" w:rsidP="00840E8F"/>
        </w:tc>
        <w:tc>
          <w:tcPr>
            <w:tcW w:w="2070" w:type="dxa"/>
            <w:gridSpan w:val="2"/>
          </w:tcPr>
          <w:p w14:paraId="6DE2EAE0" w14:textId="675C673F" w:rsidR="00E408DD" w:rsidRDefault="00E408DD" w:rsidP="00840E8F">
            <w:r>
              <w:t>Xơ gan còn bù</w:t>
            </w:r>
          </w:p>
        </w:tc>
        <w:tc>
          <w:tcPr>
            <w:tcW w:w="1542" w:type="dxa"/>
            <w:gridSpan w:val="2"/>
          </w:tcPr>
          <w:p w14:paraId="450A0E58" w14:textId="04B111F4" w:rsidR="00E408DD" w:rsidRDefault="00E408DD" w:rsidP="00840E8F">
            <w:r>
              <w:t>Xơ gan mất bù</w:t>
            </w:r>
          </w:p>
        </w:tc>
      </w:tr>
      <w:tr w:rsidR="00E408DD" w14:paraId="45A4A7C5" w14:textId="77777777" w:rsidTr="00E408DD">
        <w:tc>
          <w:tcPr>
            <w:tcW w:w="897" w:type="dxa"/>
          </w:tcPr>
          <w:p w14:paraId="65AAA8ED" w14:textId="79B86722" w:rsidR="00E408DD" w:rsidRDefault="00E408DD" w:rsidP="00840E8F">
            <w:r>
              <w:t>Giai đoạn</w:t>
            </w:r>
          </w:p>
        </w:tc>
        <w:tc>
          <w:tcPr>
            <w:tcW w:w="985" w:type="dxa"/>
          </w:tcPr>
          <w:p w14:paraId="5F1F8914" w14:textId="180A70D2" w:rsidR="00E408DD" w:rsidRDefault="00E408DD" w:rsidP="00840E8F">
            <w:r>
              <w:t>I</w:t>
            </w:r>
          </w:p>
        </w:tc>
        <w:tc>
          <w:tcPr>
            <w:tcW w:w="1085" w:type="dxa"/>
          </w:tcPr>
          <w:p w14:paraId="57DA9D34" w14:textId="2DD2DBDE" w:rsidR="00E408DD" w:rsidRDefault="00E408DD" w:rsidP="00840E8F">
            <w:r>
              <w:t>II</w:t>
            </w:r>
          </w:p>
        </w:tc>
        <w:tc>
          <w:tcPr>
            <w:tcW w:w="768" w:type="dxa"/>
          </w:tcPr>
          <w:p w14:paraId="78CDC507" w14:textId="5C9A5CB6" w:rsidR="00E408DD" w:rsidRDefault="00E408DD" w:rsidP="00840E8F">
            <w:r>
              <w:t>II</w:t>
            </w:r>
          </w:p>
        </w:tc>
        <w:tc>
          <w:tcPr>
            <w:tcW w:w="774" w:type="dxa"/>
          </w:tcPr>
          <w:p w14:paraId="090CA864" w14:textId="4103738F" w:rsidR="00E408DD" w:rsidRDefault="00E408DD" w:rsidP="00840E8F">
            <w:r>
              <w:t>IV</w:t>
            </w:r>
          </w:p>
        </w:tc>
      </w:tr>
      <w:tr w:rsidR="00E408DD" w14:paraId="10EDBA50" w14:textId="77777777" w:rsidTr="00E408DD">
        <w:tc>
          <w:tcPr>
            <w:tcW w:w="897" w:type="dxa"/>
          </w:tcPr>
          <w:p w14:paraId="58C5072F" w14:textId="4D4F0144" w:rsidR="00E408DD" w:rsidRDefault="00E408DD" w:rsidP="00840E8F">
            <w:r>
              <w:t>Child</w:t>
            </w:r>
          </w:p>
        </w:tc>
        <w:tc>
          <w:tcPr>
            <w:tcW w:w="2070" w:type="dxa"/>
            <w:gridSpan w:val="2"/>
          </w:tcPr>
          <w:p w14:paraId="46FCB73B" w14:textId="77777777" w:rsidR="00E408DD" w:rsidRDefault="00E408DD" w:rsidP="00840E8F"/>
        </w:tc>
        <w:tc>
          <w:tcPr>
            <w:tcW w:w="1542" w:type="dxa"/>
            <w:gridSpan w:val="2"/>
          </w:tcPr>
          <w:p w14:paraId="045D78BE" w14:textId="3AAFFA04" w:rsidR="00E408DD" w:rsidRDefault="00E408DD" w:rsidP="00840E8F">
            <w:r>
              <w:t>B hoặc C</w:t>
            </w:r>
          </w:p>
        </w:tc>
      </w:tr>
      <w:tr w:rsidR="00E408DD" w14:paraId="362D23BE" w14:textId="77777777" w:rsidTr="00E408DD">
        <w:tc>
          <w:tcPr>
            <w:tcW w:w="897" w:type="dxa"/>
          </w:tcPr>
          <w:p w14:paraId="0B1145C4" w14:textId="184D77EF" w:rsidR="00E408DD" w:rsidRDefault="00E408DD" w:rsidP="00840E8F">
            <w:r>
              <w:t>Lâm sàng</w:t>
            </w:r>
          </w:p>
        </w:tc>
        <w:tc>
          <w:tcPr>
            <w:tcW w:w="985" w:type="dxa"/>
          </w:tcPr>
          <w:p w14:paraId="336603B9" w14:textId="77777777" w:rsidR="00E408DD" w:rsidRDefault="00E408DD" w:rsidP="00840E8F">
            <w:r>
              <w:t>Không giãn tĩnh mạch</w:t>
            </w:r>
          </w:p>
          <w:p w14:paraId="30AE143F" w14:textId="6C5A735E" w:rsidR="00E408DD" w:rsidRDefault="00E408DD" w:rsidP="00840E8F">
            <w:r>
              <w:t>Không báng</w:t>
            </w:r>
          </w:p>
        </w:tc>
        <w:tc>
          <w:tcPr>
            <w:tcW w:w="1085" w:type="dxa"/>
          </w:tcPr>
          <w:p w14:paraId="29A0E2F4" w14:textId="77777777" w:rsidR="00E408DD" w:rsidRDefault="00E408DD" w:rsidP="00840E8F">
            <w:r>
              <w:t>Giãn tĩnh mạch</w:t>
            </w:r>
          </w:p>
          <w:p w14:paraId="214B7687" w14:textId="0D422E8C" w:rsidR="00E408DD" w:rsidRDefault="00E408DD" w:rsidP="00840E8F">
            <w:r>
              <w:t>Không báng</w:t>
            </w:r>
          </w:p>
        </w:tc>
        <w:tc>
          <w:tcPr>
            <w:tcW w:w="768" w:type="dxa"/>
          </w:tcPr>
          <w:p w14:paraId="670ED103" w14:textId="2C3DFD91" w:rsidR="00E408DD" w:rsidRDefault="00E408DD" w:rsidP="00840E8F">
            <w:r>
              <w:t>Báng +/- giãn tĩnh mạch</w:t>
            </w:r>
          </w:p>
        </w:tc>
        <w:tc>
          <w:tcPr>
            <w:tcW w:w="774" w:type="dxa"/>
          </w:tcPr>
          <w:p w14:paraId="3E75543B" w14:textId="68208659" w:rsidR="00E408DD" w:rsidRDefault="00E408DD" w:rsidP="00840E8F">
            <w:r>
              <w:t>Xuất huyết do vỡ tĩnh mạch +/- báng</w:t>
            </w:r>
          </w:p>
        </w:tc>
      </w:tr>
      <w:tr w:rsidR="00E408DD" w14:paraId="2938C825" w14:textId="77777777" w:rsidTr="00E408DD">
        <w:tc>
          <w:tcPr>
            <w:tcW w:w="897" w:type="dxa"/>
          </w:tcPr>
          <w:p w14:paraId="7CC0EE5C" w14:textId="2C61BC3A" w:rsidR="00E408DD" w:rsidRDefault="00E408DD" w:rsidP="00840E8F">
            <w:r>
              <w:t>Áp lực tĩnh mạch chủ dưới (HVPG)</w:t>
            </w:r>
          </w:p>
        </w:tc>
        <w:tc>
          <w:tcPr>
            <w:tcW w:w="985" w:type="dxa"/>
          </w:tcPr>
          <w:p w14:paraId="1085446C" w14:textId="4B038A68" w:rsidR="00E408DD" w:rsidRDefault="00E408DD" w:rsidP="00840E8F">
            <w:r>
              <w:t>&gt;6mmHg</w:t>
            </w:r>
          </w:p>
        </w:tc>
        <w:tc>
          <w:tcPr>
            <w:tcW w:w="1085" w:type="dxa"/>
          </w:tcPr>
          <w:p w14:paraId="639EA698" w14:textId="3FE809CC" w:rsidR="00E408DD" w:rsidRDefault="00E408DD" w:rsidP="00840E8F">
            <w:r>
              <w:t>&gt;10mmHg</w:t>
            </w:r>
          </w:p>
        </w:tc>
        <w:tc>
          <w:tcPr>
            <w:tcW w:w="1542" w:type="dxa"/>
            <w:gridSpan w:val="2"/>
          </w:tcPr>
          <w:p w14:paraId="74B6F097" w14:textId="7A2C511A" w:rsidR="00E408DD" w:rsidRDefault="00E408DD" w:rsidP="00840E8F">
            <w:r>
              <w:t>&gt;12mmHg</w:t>
            </w:r>
          </w:p>
        </w:tc>
      </w:tr>
      <w:tr w:rsidR="00E408DD" w14:paraId="74D263C4" w14:textId="77777777" w:rsidTr="00B6387F">
        <w:tc>
          <w:tcPr>
            <w:tcW w:w="897" w:type="dxa"/>
          </w:tcPr>
          <w:p w14:paraId="0262ED84" w14:textId="1042FDEB" w:rsidR="00E408DD" w:rsidRDefault="00E408DD" w:rsidP="00840E8F">
            <w:r>
              <w:t>Độ xơ hóa của gan</w:t>
            </w:r>
          </w:p>
        </w:tc>
        <w:tc>
          <w:tcPr>
            <w:tcW w:w="3612" w:type="dxa"/>
            <w:gridSpan w:val="4"/>
          </w:tcPr>
          <w:p w14:paraId="0397E254" w14:textId="4BD81815" w:rsidR="00E408DD" w:rsidRDefault="00E408DD" w:rsidP="00E408DD">
            <w:pPr>
              <w:jc w:val="center"/>
            </w:pPr>
            <w:r>
              <w:t>F4</w:t>
            </w:r>
          </w:p>
        </w:tc>
      </w:tr>
      <w:tr w:rsidR="00E408DD" w14:paraId="75F5C2F4" w14:textId="77777777" w:rsidTr="00E408DD">
        <w:tc>
          <w:tcPr>
            <w:tcW w:w="897" w:type="dxa"/>
          </w:tcPr>
          <w:p w14:paraId="464A3955" w14:textId="4F1FB43A" w:rsidR="00E408DD" w:rsidRDefault="00E408DD" w:rsidP="00840E8F">
            <w:r>
              <w:t>Tử vong</w:t>
            </w:r>
          </w:p>
        </w:tc>
        <w:tc>
          <w:tcPr>
            <w:tcW w:w="985" w:type="dxa"/>
          </w:tcPr>
          <w:p w14:paraId="288657B5" w14:textId="6E7106CA" w:rsidR="00E408DD" w:rsidRDefault="00E408DD" w:rsidP="00840E8F">
            <w:r>
              <w:t>1%</w:t>
            </w:r>
          </w:p>
        </w:tc>
        <w:tc>
          <w:tcPr>
            <w:tcW w:w="1085" w:type="dxa"/>
          </w:tcPr>
          <w:p w14:paraId="44DF8ED3" w14:textId="0565345A" w:rsidR="00E408DD" w:rsidRDefault="00E408DD" w:rsidP="00840E8F">
            <w:r>
              <w:t>3%</w:t>
            </w:r>
          </w:p>
        </w:tc>
        <w:tc>
          <w:tcPr>
            <w:tcW w:w="768" w:type="dxa"/>
          </w:tcPr>
          <w:p w14:paraId="4F7706D9" w14:textId="7CA0060E" w:rsidR="00E408DD" w:rsidRDefault="00E408DD" w:rsidP="00840E8F">
            <w:r>
              <w:t>20%</w:t>
            </w:r>
          </w:p>
        </w:tc>
        <w:tc>
          <w:tcPr>
            <w:tcW w:w="774" w:type="dxa"/>
          </w:tcPr>
          <w:p w14:paraId="244E96A3" w14:textId="44C23915" w:rsidR="00E408DD" w:rsidRDefault="00E408DD" w:rsidP="00840E8F">
            <w:r>
              <w:t>57%</w:t>
            </w:r>
          </w:p>
        </w:tc>
      </w:tr>
    </w:tbl>
    <w:p w14:paraId="17B3F0FF" w14:textId="64DC2673" w:rsidR="00C05489" w:rsidRDefault="00C05489" w:rsidP="00840E8F">
      <w:r>
        <w:t>- Chẩn đoán giai đoạn để tiên lượng và điều trị bệnh.</w:t>
      </w:r>
    </w:p>
    <w:p w14:paraId="6CBC087B" w14:textId="50F62472" w:rsidR="00506BEE" w:rsidRPr="00E86C12" w:rsidRDefault="00506BEE" w:rsidP="00840E8F">
      <w:pPr>
        <w:rPr>
          <w:b/>
          <w:bCs/>
        </w:rPr>
      </w:pPr>
      <w:r w:rsidRPr="00E86C12">
        <w:rPr>
          <w:b/>
          <w:bCs/>
        </w:rPr>
        <w:t>6. Các biến chứng của xơ</w:t>
      </w:r>
      <w:r w:rsidR="00B31DB4">
        <w:rPr>
          <w:b/>
          <w:bCs/>
        </w:rPr>
        <w:t xml:space="preserve"> gan</w:t>
      </w:r>
    </w:p>
    <w:p w14:paraId="7FF10937" w14:textId="01A4F97D" w:rsidR="00506BEE" w:rsidRDefault="000002C9" w:rsidP="00840E8F">
      <w:r>
        <w:t>- Chảy máu tiêu hóa</w:t>
      </w:r>
    </w:p>
    <w:p w14:paraId="3103D67A" w14:textId="368CE395" w:rsidR="000002C9" w:rsidRDefault="000002C9" w:rsidP="00840E8F">
      <w:r>
        <w:t>- Nhiễm trùng</w:t>
      </w:r>
    </w:p>
    <w:p w14:paraId="5603AAA9" w14:textId="12775D0E" w:rsidR="000002C9" w:rsidRDefault="000002C9" w:rsidP="00840E8F">
      <w:r>
        <w:t>- Hôn mê gan (hội chứng não gan)</w:t>
      </w:r>
    </w:p>
    <w:p w14:paraId="0BD79C48" w14:textId="4DC3B5B9" w:rsidR="000002C9" w:rsidRDefault="000002C9" w:rsidP="00840E8F">
      <w:r>
        <w:t>- Hội chứng gan thận</w:t>
      </w:r>
    </w:p>
    <w:p w14:paraId="681F5731" w14:textId="02FE2210" w:rsidR="000002C9" w:rsidRDefault="000002C9" w:rsidP="00840E8F">
      <w:r>
        <w:t>- Ung thư gan</w:t>
      </w:r>
    </w:p>
    <w:p w14:paraId="5B83B510" w14:textId="431228AE" w:rsidR="00BA3335" w:rsidRPr="00384BDF" w:rsidRDefault="00B47781" w:rsidP="00840E8F">
      <w:pPr>
        <w:rPr>
          <w:b/>
          <w:bCs/>
        </w:rPr>
      </w:pPr>
      <w:r>
        <w:rPr>
          <w:b/>
          <w:bCs/>
        </w:rPr>
        <w:t>7</w:t>
      </w:r>
      <w:r w:rsidR="00272B8E">
        <w:rPr>
          <w:b/>
          <w:bCs/>
        </w:rPr>
        <w:t xml:space="preserve">. </w:t>
      </w:r>
      <w:r w:rsidR="00BA3335" w:rsidRPr="00384BDF">
        <w:rPr>
          <w:b/>
          <w:bCs/>
        </w:rPr>
        <w:t xml:space="preserve">Các bệnh cần chẩn đoán phân biệt với </w:t>
      </w:r>
      <w:r>
        <w:rPr>
          <w:b/>
          <w:bCs/>
        </w:rPr>
        <w:t>xơ gan</w:t>
      </w:r>
    </w:p>
    <w:p w14:paraId="48E02C2D" w14:textId="4C165104" w:rsidR="004B458F" w:rsidRDefault="004B458F" w:rsidP="004B458F">
      <w:r>
        <w:t>- Triệu chứng gan to trong:</w:t>
      </w:r>
    </w:p>
    <w:p w14:paraId="2328CE53" w14:textId="21F180A0" w:rsidR="00BA3335" w:rsidRDefault="004B458F" w:rsidP="004B458F">
      <w:r>
        <w:t>+</w:t>
      </w:r>
      <w:r w:rsidR="00BA3335">
        <w:t xml:space="preserve"> </w:t>
      </w:r>
      <w:r>
        <w:t>Gan xung huyết</w:t>
      </w:r>
    </w:p>
    <w:p w14:paraId="2A6BA04A" w14:textId="657BCE76" w:rsidR="004B458F" w:rsidRDefault="004B458F" w:rsidP="004B458F">
      <w:r>
        <w:t>+ U gan</w:t>
      </w:r>
    </w:p>
    <w:p w14:paraId="18932B17" w14:textId="4754F96C" w:rsidR="004B458F" w:rsidRDefault="004B458F" w:rsidP="004B458F">
      <w:r>
        <w:t>+ Viêm gan mạn</w:t>
      </w:r>
    </w:p>
    <w:p w14:paraId="3BC7110D" w14:textId="1987E00D" w:rsidR="004B458F" w:rsidRDefault="004B458F" w:rsidP="004B458F">
      <w:r>
        <w:t xml:space="preserve">- </w:t>
      </w:r>
      <w:r w:rsidR="000D223F">
        <w:t>Cổ trướng</w:t>
      </w:r>
      <w:r>
        <w:t xml:space="preserve"> xuất hiện trong:</w:t>
      </w:r>
    </w:p>
    <w:p w14:paraId="5EC8A84F" w14:textId="00E646C1" w:rsidR="004B458F" w:rsidRDefault="004B458F" w:rsidP="004B458F">
      <w:r>
        <w:t>+ Lao màng bụng</w:t>
      </w:r>
    </w:p>
    <w:p w14:paraId="1D35166F" w14:textId="3DDADAA2" w:rsidR="004B458F" w:rsidRDefault="004B458F" w:rsidP="004B458F">
      <w:r>
        <w:t>+ U ác trong ổ bụng</w:t>
      </w:r>
    </w:p>
    <w:p w14:paraId="100252D8" w14:textId="583BE1EF" w:rsidR="004B458F" w:rsidRDefault="004B458F" w:rsidP="004B458F">
      <w:r>
        <w:t>+ Hội chứng thận hư, suy dinh dưỡng</w:t>
      </w:r>
    </w:p>
    <w:p w14:paraId="08C9751F" w14:textId="13CD7FF1" w:rsidR="00327546" w:rsidRDefault="005E2304" w:rsidP="005E2304">
      <w:pPr>
        <w:rPr>
          <w:b/>
          <w:bCs/>
        </w:rPr>
      </w:pPr>
      <w:r>
        <w:rPr>
          <w:b/>
          <w:bCs/>
        </w:rPr>
        <w:t>8</w:t>
      </w:r>
      <w:r w:rsidR="001B4A6D">
        <w:rPr>
          <w:b/>
          <w:bCs/>
        </w:rPr>
        <w:t xml:space="preserve">. </w:t>
      </w:r>
      <w:r w:rsidR="007045D3">
        <w:rPr>
          <w:b/>
          <w:bCs/>
        </w:rPr>
        <w:t>Nguyên tắc đ</w:t>
      </w:r>
      <w:r>
        <w:rPr>
          <w:b/>
          <w:bCs/>
        </w:rPr>
        <w:t>iều trị</w:t>
      </w:r>
    </w:p>
    <w:p w14:paraId="1DD08D1E" w14:textId="7222C9EA" w:rsidR="00777230" w:rsidRDefault="00777230" w:rsidP="005E2304">
      <w:r>
        <w:t>Cần ít nhất 5 nội dung trong điều trị xơ gan:</w:t>
      </w:r>
    </w:p>
    <w:p w14:paraId="43989335" w14:textId="1A27677E" w:rsidR="005E2304" w:rsidRDefault="005E2304" w:rsidP="005E2304">
      <w:r>
        <w:lastRenderedPageBreak/>
        <w:t>- Chế độ ăn</w:t>
      </w:r>
      <w:r w:rsidR="003D2DA5">
        <w:t xml:space="preserve"> giàu đạm trừ trường hợp có hội chứng não gan</w:t>
      </w:r>
      <w:r w:rsidR="00F84213">
        <w:t>. Bỏ rượu.</w:t>
      </w:r>
      <w:r w:rsidR="00BE4141">
        <w:t xml:space="preserve"> </w:t>
      </w:r>
      <w:r>
        <w:t>Chế độ sinh hoạt</w:t>
      </w:r>
      <w:r w:rsidR="00F84213">
        <w:t xml:space="preserve">, nghỉ ngơi tuyệt đối nếu có </w:t>
      </w:r>
      <w:r w:rsidR="000D223F">
        <w:t>cổ trướng</w:t>
      </w:r>
    </w:p>
    <w:p w14:paraId="76CA5170" w14:textId="5C65B783" w:rsidR="005E2304" w:rsidRDefault="00777230" w:rsidP="005E2304">
      <w:r>
        <w:t xml:space="preserve">- </w:t>
      </w:r>
      <w:r w:rsidR="003D2DA5">
        <w:t>Thuốc tăng cường chuyển hóa: Men gan, vitamin B1, B6, B12</w:t>
      </w:r>
    </w:p>
    <w:p w14:paraId="453E12C0" w14:textId="0BCBEBE3" w:rsidR="003D2DA5" w:rsidRDefault="003D2DA5" w:rsidP="005E2304">
      <w:r>
        <w:t>- Giảm phù, cổ trướng</w:t>
      </w:r>
      <w:r w:rsidR="00271849">
        <w:t>:</w:t>
      </w:r>
    </w:p>
    <w:p w14:paraId="29251B23" w14:textId="2872B2F8" w:rsidR="00271849" w:rsidRDefault="00271849" w:rsidP="005E2304">
      <w:r>
        <w:t>+ Ăn nhạt không mỳ chính</w:t>
      </w:r>
    </w:p>
    <w:p w14:paraId="53489B93" w14:textId="0D83D2A8" w:rsidR="00271849" w:rsidRDefault="00271849" w:rsidP="005E2304">
      <w:r>
        <w:t>+ Lợi tiểu: Phù nhẹ thì dùng kháng aldosterol, phù nặng thì dùng furosemid.</w:t>
      </w:r>
    </w:p>
    <w:p w14:paraId="31473965" w14:textId="67784E4D" w:rsidR="000D223F" w:rsidRDefault="00271849" w:rsidP="005E2304">
      <w:r>
        <w:t>+ Truyền đạm: Đạm tổng hợp bằng con đường hóa học nên khi dùng sẽ giải phóng NH</w:t>
      </w:r>
      <w:r>
        <w:rPr>
          <w:vertAlign w:val="subscript"/>
        </w:rPr>
        <w:t>3</w:t>
      </w:r>
      <w:r>
        <w:t xml:space="preserve"> vì thế chống chỉ định trong hôn mê gan, ví dụ morialbumin, alvesin, nutri 300. Đạm sinh học thu nhận NH</w:t>
      </w:r>
      <w:r>
        <w:rPr>
          <w:vertAlign w:val="subscript"/>
        </w:rPr>
        <w:t>3</w:t>
      </w:r>
      <w:r>
        <w:t xml:space="preserve"> nên có thể chỉ định trong hôn mê gan, ví dụ muifeparin, albumin nhưng giá thành đắt.</w:t>
      </w:r>
    </w:p>
    <w:p w14:paraId="0D60D8AF" w14:textId="70E1D224" w:rsidR="000D223F" w:rsidRDefault="000D223F" w:rsidP="005E2304">
      <w:r>
        <w:t>+ Xơ gan có ảnh hưởng lớn đến chức năng thận làm tăng ure, creatinin và glucose máu nên khi điều trị cần kiểm tra chức năng thận.</w:t>
      </w:r>
    </w:p>
    <w:p w14:paraId="2247B2F4" w14:textId="5E87631C" w:rsidR="000D223F" w:rsidRDefault="000D223F" w:rsidP="005E2304">
      <w:r>
        <w:t>+ Chọc hút dịch cổ trướng khi cổ trướng khi cổ trướng to, khó thở, điều trị thuốc không đỡ, v.v.</w:t>
      </w:r>
    </w:p>
    <w:p w14:paraId="0AF21A2B" w14:textId="26000D24" w:rsidR="00644BE5" w:rsidRDefault="00644BE5" w:rsidP="005E2304">
      <w:r>
        <w:t>- Giảm áp lực tĩnh mạch cửa:</w:t>
      </w:r>
    </w:p>
    <w:p w14:paraId="6B04EE8C" w14:textId="443A258B" w:rsidR="00644BE5" w:rsidRDefault="00644BE5" w:rsidP="005E2304">
      <w:r>
        <w:t>+ Thuốc chẹn beta</w:t>
      </w:r>
    </w:p>
    <w:p w14:paraId="05BF1A18" w14:textId="74BA1766" w:rsidR="00644BE5" w:rsidRDefault="00644BE5" w:rsidP="005E2304">
      <w:r>
        <w:t>+ Thuốc giãn mạch</w:t>
      </w:r>
    </w:p>
    <w:p w14:paraId="2220A0F6" w14:textId="046C54D5" w:rsidR="00BE4141" w:rsidRDefault="00BE4141" w:rsidP="005E2304">
      <w:r>
        <w:t xml:space="preserve">- </w:t>
      </w:r>
      <w:r w:rsidR="003040B1">
        <w:t>Điều trị nguyên nhân</w:t>
      </w:r>
    </w:p>
    <w:p w14:paraId="72714DF8" w14:textId="65583D8B" w:rsidR="00DF2F55" w:rsidRPr="00DF2F55" w:rsidRDefault="00DF2F55" w:rsidP="005E2304">
      <w:pPr>
        <w:rPr>
          <w:b/>
          <w:bCs/>
        </w:rPr>
      </w:pPr>
      <w:r w:rsidRPr="00DF2F55">
        <w:rPr>
          <w:b/>
          <w:bCs/>
        </w:rPr>
        <w:t>9. Đơn thuốc cụ thể</w:t>
      </w:r>
    </w:p>
    <w:sectPr w:rsidR="00DF2F55" w:rsidRPr="00DF2F55" w:rsidSect="004861E2">
      <w:headerReference w:type="default" r:id="rId10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41C72" w14:textId="77777777" w:rsidR="00884A78" w:rsidRDefault="00884A78" w:rsidP="002D526E">
      <w:pPr>
        <w:spacing w:line="240" w:lineRule="auto"/>
      </w:pPr>
      <w:r>
        <w:separator/>
      </w:r>
    </w:p>
  </w:endnote>
  <w:endnote w:type="continuationSeparator" w:id="0">
    <w:p w14:paraId="4D8D10A2" w14:textId="77777777" w:rsidR="00884A78" w:rsidRDefault="00884A78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F2BFE" w14:textId="77777777" w:rsidR="00884A78" w:rsidRDefault="00884A78" w:rsidP="002D526E">
      <w:pPr>
        <w:spacing w:line="240" w:lineRule="auto"/>
      </w:pPr>
      <w:r>
        <w:separator/>
      </w:r>
    </w:p>
  </w:footnote>
  <w:footnote w:type="continuationSeparator" w:id="0">
    <w:p w14:paraId="6D4C39B2" w14:textId="77777777" w:rsidR="00884A78" w:rsidRDefault="00884A78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0F572769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0B394EE6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0" b="0"/>
          <wp:wrapThrough wrapText="bothSides">
            <wp:wrapPolygon edited="0">
              <wp:start x="0" y="0"/>
              <wp:lineTo x="0" y="21340"/>
              <wp:lineTo x="21340" y="21340"/>
              <wp:lineTo x="21340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14B4">
      <w:rPr>
        <w:rFonts w:cs="Times New Roman"/>
        <w:szCs w:val="22"/>
      </w:rPr>
      <w:t>Tip and Trick</w:t>
    </w:r>
  </w:p>
  <w:p w14:paraId="7D3A605C" w14:textId="4DB64C37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840E8F">
      <w:rPr>
        <w:rFonts w:cs="Times New Roman"/>
        <w:szCs w:val="20"/>
      </w:rPr>
      <w:t>1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3C2D2E59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4D1B3696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D7488E">
      <w:rPr>
        <w:rFonts w:cs="Times New Roman"/>
        <w:szCs w:val="20"/>
      </w:rPr>
      <w:t>1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7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9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0"/>
  </w:num>
  <w:num w:numId="8">
    <w:abstractNumId w:val="9"/>
  </w:num>
  <w:num w:numId="9">
    <w:abstractNumId w:val="12"/>
  </w:num>
  <w:num w:numId="10">
    <w:abstractNumId w:val="7"/>
  </w:num>
  <w:num w:numId="11">
    <w:abstractNumId w:val="8"/>
  </w:num>
  <w:num w:numId="12">
    <w:abstractNumId w:val="4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7F08"/>
    <w:rsid w:val="0001311D"/>
    <w:rsid w:val="00013324"/>
    <w:rsid w:val="00013F60"/>
    <w:rsid w:val="00023E9E"/>
    <w:rsid w:val="000351BD"/>
    <w:rsid w:val="000378C3"/>
    <w:rsid w:val="00045786"/>
    <w:rsid w:val="000461CE"/>
    <w:rsid w:val="000477F1"/>
    <w:rsid w:val="0005666E"/>
    <w:rsid w:val="0006219A"/>
    <w:rsid w:val="0006410A"/>
    <w:rsid w:val="00067B18"/>
    <w:rsid w:val="00067D03"/>
    <w:rsid w:val="00070C32"/>
    <w:rsid w:val="000A26F8"/>
    <w:rsid w:val="000A3C3F"/>
    <w:rsid w:val="000A47FF"/>
    <w:rsid w:val="000B48A2"/>
    <w:rsid w:val="000B493F"/>
    <w:rsid w:val="000C3A9F"/>
    <w:rsid w:val="000C6A7C"/>
    <w:rsid w:val="000D223F"/>
    <w:rsid w:val="000D3246"/>
    <w:rsid w:val="000D64CB"/>
    <w:rsid w:val="000E0AD5"/>
    <w:rsid w:val="000E5294"/>
    <w:rsid w:val="000E6A9E"/>
    <w:rsid w:val="000F2587"/>
    <w:rsid w:val="0010352A"/>
    <w:rsid w:val="00103B55"/>
    <w:rsid w:val="001069AC"/>
    <w:rsid w:val="00111BDB"/>
    <w:rsid w:val="0011562B"/>
    <w:rsid w:val="001262A6"/>
    <w:rsid w:val="00135EBA"/>
    <w:rsid w:val="001441A5"/>
    <w:rsid w:val="0014584D"/>
    <w:rsid w:val="00154244"/>
    <w:rsid w:val="0016432A"/>
    <w:rsid w:val="00170651"/>
    <w:rsid w:val="0017356F"/>
    <w:rsid w:val="001757F3"/>
    <w:rsid w:val="00176D25"/>
    <w:rsid w:val="0017789B"/>
    <w:rsid w:val="00182CC4"/>
    <w:rsid w:val="00193614"/>
    <w:rsid w:val="0019384C"/>
    <w:rsid w:val="001A2F91"/>
    <w:rsid w:val="001A4FF1"/>
    <w:rsid w:val="001A5182"/>
    <w:rsid w:val="001B4A6D"/>
    <w:rsid w:val="001B7ABB"/>
    <w:rsid w:val="001C369E"/>
    <w:rsid w:val="001C5FFC"/>
    <w:rsid w:val="001D0643"/>
    <w:rsid w:val="001D51CA"/>
    <w:rsid w:val="001E299C"/>
    <w:rsid w:val="001E5B54"/>
    <w:rsid w:val="001F46CE"/>
    <w:rsid w:val="001F764F"/>
    <w:rsid w:val="001F78AF"/>
    <w:rsid w:val="00203382"/>
    <w:rsid w:val="0021303F"/>
    <w:rsid w:val="002153D3"/>
    <w:rsid w:val="00226A5A"/>
    <w:rsid w:val="00233314"/>
    <w:rsid w:val="00241A89"/>
    <w:rsid w:val="00255B6C"/>
    <w:rsid w:val="00262A2D"/>
    <w:rsid w:val="00271849"/>
    <w:rsid w:val="00272B8E"/>
    <w:rsid w:val="00276D3D"/>
    <w:rsid w:val="00281C52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307C"/>
    <w:rsid w:val="002A3C55"/>
    <w:rsid w:val="002C1641"/>
    <w:rsid w:val="002C667D"/>
    <w:rsid w:val="002D079B"/>
    <w:rsid w:val="002D526E"/>
    <w:rsid w:val="0030176E"/>
    <w:rsid w:val="003040B1"/>
    <w:rsid w:val="003044E7"/>
    <w:rsid w:val="003051F9"/>
    <w:rsid w:val="003100C4"/>
    <w:rsid w:val="003138BA"/>
    <w:rsid w:val="00317F32"/>
    <w:rsid w:val="0032080A"/>
    <w:rsid w:val="00327546"/>
    <w:rsid w:val="00344D08"/>
    <w:rsid w:val="0035323B"/>
    <w:rsid w:val="00362B79"/>
    <w:rsid w:val="0036564D"/>
    <w:rsid w:val="003710A8"/>
    <w:rsid w:val="00384BDF"/>
    <w:rsid w:val="00390399"/>
    <w:rsid w:val="0039213E"/>
    <w:rsid w:val="003960D8"/>
    <w:rsid w:val="003A63E1"/>
    <w:rsid w:val="003B4F0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5458"/>
    <w:rsid w:val="004079AA"/>
    <w:rsid w:val="00420F5C"/>
    <w:rsid w:val="00422453"/>
    <w:rsid w:val="0044579D"/>
    <w:rsid w:val="00446921"/>
    <w:rsid w:val="004549ED"/>
    <w:rsid w:val="00456FF4"/>
    <w:rsid w:val="004578CD"/>
    <w:rsid w:val="00463C76"/>
    <w:rsid w:val="004666F1"/>
    <w:rsid w:val="00467351"/>
    <w:rsid w:val="00473C3A"/>
    <w:rsid w:val="00475ACB"/>
    <w:rsid w:val="00477147"/>
    <w:rsid w:val="004844B2"/>
    <w:rsid w:val="004851C7"/>
    <w:rsid w:val="004861E2"/>
    <w:rsid w:val="004973E1"/>
    <w:rsid w:val="004A2D6A"/>
    <w:rsid w:val="004A4CB0"/>
    <w:rsid w:val="004B1CFA"/>
    <w:rsid w:val="004B458F"/>
    <w:rsid w:val="004C47C8"/>
    <w:rsid w:val="004C7D32"/>
    <w:rsid w:val="004F0FD0"/>
    <w:rsid w:val="004F57E2"/>
    <w:rsid w:val="0050541B"/>
    <w:rsid w:val="00506BEE"/>
    <w:rsid w:val="005109D4"/>
    <w:rsid w:val="00517F84"/>
    <w:rsid w:val="00524378"/>
    <w:rsid w:val="00543167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3752"/>
    <w:rsid w:val="00592105"/>
    <w:rsid w:val="0059720C"/>
    <w:rsid w:val="005A3FA6"/>
    <w:rsid w:val="005C41BC"/>
    <w:rsid w:val="005D10C0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26725"/>
    <w:rsid w:val="00633A84"/>
    <w:rsid w:val="00644BE5"/>
    <w:rsid w:val="00654C7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2CE4"/>
    <w:rsid w:val="006C5696"/>
    <w:rsid w:val="006C569A"/>
    <w:rsid w:val="006C600A"/>
    <w:rsid w:val="006C6AB1"/>
    <w:rsid w:val="006C7E55"/>
    <w:rsid w:val="006D1FFD"/>
    <w:rsid w:val="006E3E65"/>
    <w:rsid w:val="006E666B"/>
    <w:rsid w:val="006F56A2"/>
    <w:rsid w:val="00700611"/>
    <w:rsid w:val="0070304A"/>
    <w:rsid w:val="00703F00"/>
    <w:rsid w:val="007045D3"/>
    <w:rsid w:val="007052C1"/>
    <w:rsid w:val="007055F4"/>
    <w:rsid w:val="00741D41"/>
    <w:rsid w:val="00746BA0"/>
    <w:rsid w:val="0075098E"/>
    <w:rsid w:val="00752E88"/>
    <w:rsid w:val="0075328B"/>
    <w:rsid w:val="007545A3"/>
    <w:rsid w:val="00763C91"/>
    <w:rsid w:val="007659C8"/>
    <w:rsid w:val="007706B6"/>
    <w:rsid w:val="00777230"/>
    <w:rsid w:val="00795FFB"/>
    <w:rsid w:val="00797A5B"/>
    <w:rsid w:val="007B19C2"/>
    <w:rsid w:val="007B2F6C"/>
    <w:rsid w:val="007C0228"/>
    <w:rsid w:val="007C2493"/>
    <w:rsid w:val="007C4A86"/>
    <w:rsid w:val="007D113E"/>
    <w:rsid w:val="007D20F4"/>
    <w:rsid w:val="007D5AF6"/>
    <w:rsid w:val="007D69A2"/>
    <w:rsid w:val="007E374C"/>
    <w:rsid w:val="007E5A9A"/>
    <w:rsid w:val="007F5BCD"/>
    <w:rsid w:val="007F6E0B"/>
    <w:rsid w:val="0080163A"/>
    <w:rsid w:val="00804FF2"/>
    <w:rsid w:val="00810F49"/>
    <w:rsid w:val="00815CD7"/>
    <w:rsid w:val="008222B5"/>
    <w:rsid w:val="00826A4C"/>
    <w:rsid w:val="0083142E"/>
    <w:rsid w:val="00833322"/>
    <w:rsid w:val="00837379"/>
    <w:rsid w:val="00837C27"/>
    <w:rsid w:val="00840E8F"/>
    <w:rsid w:val="008411D6"/>
    <w:rsid w:val="00847501"/>
    <w:rsid w:val="00851E69"/>
    <w:rsid w:val="00861013"/>
    <w:rsid w:val="00867A07"/>
    <w:rsid w:val="008728FF"/>
    <w:rsid w:val="00873C78"/>
    <w:rsid w:val="00877300"/>
    <w:rsid w:val="00884A78"/>
    <w:rsid w:val="008A0672"/>
    <w:rsid w:val="008A09BA"/>
    <w:rsid w:val="008B7AC7"/>
    <w:rsid w:val="008D23EF"/>
    <w:rsid w:val="008D42C1"/>
    <w:rsid w:val="008D76B9"/>
    <w:rsid w:val="008F1943"/>
    <w:rsid w:val="008F7763"/>
    <w:rsid w:val="00910CB2"/>
    <w:rsid w:val="00912AC3"/>
    <w:rsid w:val="00923318"/>
    <w:rsid w:val="00924483"/>
    <w:rsid w:val="009366EE"/>
    <w:rsid w:val="00937579"/>
    <w:rsid w:val="009460E6"/>
    <w:rsid w:val="009725C3"/>
    <w:rsid w:val="00981634"/>
    <w:rsid w:val="0098222A"/>
    <w:rsid w:val="009826A2"/>
    <w:rsid w:val="00987628"/>
    <w:rsid w:val="009908CA"/>
    <w:rsid w:val="00994588"/>
    <w:rsid w:val="00994AE0"/>
    <w:rsid w:val="009A0B15"/>
    <w:rsid w:val="009A538F"/>
    <w:rsid w:val="009B05FF"/>
    <w:rsid w:val="009B4BAB"/>
    <w:rsid w:val="009B6856"/>
    <w:rsid w:val="009C6C6B"/>
    <w:rsid w:val="009C78AF"/>
    <w:rsid w:val="009D30BE"/>
    <w:rsid w:val="009D327D"/>
    <w:rsid w:val="009D5550"/>
    <w:rsid w:val="009D79F3"/>
    <w:rsid w:val="009E22AA"/>
    <w:rsid w:val="009E6608"/>
    <w:rsid w:val="00A00BC3"/>
    <w:rsid w:val="00A0547E"/>
    <w:rsid w:val="00A129D0"/>
    <w:rsid w:val="00A12D2C"/>
    <w:rsid w:val="00A1725F"/>
    <w:rsid w:val="00A2390F"/>
    <w:rsid w:val="00A3689B"/>
    <w:rsid w:val="00A36F81"/>
    <w:rsid w:val="00A51016"/>
    <w:rsid w:val="00A548F0"/>
    <w:rsid w:val="00A77DA3"/>
    <w:rsid w:val="00A80F47"/>
    <w:rsid w:val="00A85701"/>
    <w:rsid w:val="00A93E17"/>
    <w:rsid w:val="00A9666B"/>
    <w:rsid w:val="00AA2B90"/>
    <w:rsid w:val="00AA2F1B"/>
    <w:rsid w:val="00AB0518"/>
    <w:rsid w:val="00AB0B79"/>
    <w:rsid w:val="00AC345F"/>
    <w:rsid w:val="00AE0807"/>
    <w:rsid w:val="00B03EEB"/>
    <w:rsid w:val="00B1498D"/>
    <w:rsid w:val="00B303E6"/>
    <w:rsid w:val="00B306D5"/>
    <w:rsid w:val="00B31DB4"/>
    <w:rsid w:val="00B35A43"/>
    <w:rsid w:val="00B3675E"/>
    <w:rsid w:val="00B36D05"/>
    <w:rsid w:val="00B43D95"/>
    <w:rsid w:val="00B47781"/>
    <w:rsid w:val="00B572CC"/>
    <w:rsid w:val="00B577F0"/>
    <w:rsid w:val="00B7086F"/>
    <w:rsid w:val="00B740CB"/>
    <w:rsid w:val="00B8637C"/>
    <w:rsid w:val="00B86508"/>
    <w:rsid w:val="00B905E9"/>
    <w:rsid w:val="00B90D01"/>
    <w:rsid w:val="00B92069"/>
    <w:rsid w:val="00B926DF"/>
    <w:rsid w:val="00B935AF"/>
    <w:rsid w:val="00B97004"/>
    <w:rsid w:val="00BA305D"/>
    <w:rsid w:val="00BA3335"/>
    <w:rsid w:val="00BB0C35"/>
    <w:rsid w:val="00BB51ED"/>
    <w:rsid w:val="00BC0CE9"/>
    <w:rsid w:val="00BD300E"/>
    <w:rsid w:val="00BE302D"/>
    <w:rsid w:val="00BE4141"/>
    <w:rsid w:val="00BE54BF"/>
    <w:rsid w:val="00BF30C8"/>
    <w:rsid w:val="00BF31F1"/>
    <w:rsid w:val="00BF5461"/>
    <w:rsid w:val="00BF657D"/>
    <w:rsid w:val="00C05489"/>
    <w:rsid w:val="00C05B46"/>
    <w:rsid w:val="00C10FF7"/>
    <w:rsid w:val="00C14A06"/>
    <w:rsid w:val="00C15691"/>
    <w:rsid w:val="00C41685"/>
    <w:rsid w:val="00C4546A"/>
    <w:rsid w:val="00C60AFD"/>
    <w:rsid w:val="00C61B6F"/>
    <w:rsid w:val="00C63F31"/>
    <w:rsid w:val="00C729AE"/>
    <w:rsid w:val="00C7522C"/>
    <w:rsid w:val="00C77EB6"/>
    <w:rsid w:val="00C811F9"/>
    <w:rsid w:val="00C83A6D"/>
    <w:rsid w:val="00C83F4B"/>
    <w:rsid w:val="00C96E10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D4BC7"/>
    <w:rsid w:val="00CE2101"/>
    <w:rsid w:val="00CE2E9B"/>
    <w:rsid w:val="00CE3A0E"/>
    <w:rsid w:val="00CE4972"/>
    <w:rsid w:val="00CE4F3B"/>
    <w:rsid w:val="00CE7BD7"/>
    <w:rsid w:val="00D00D76"/>
    <w:rsid w:val="00D126BF"/>
    <w:rsid w:val="00D16EDB"/>
    <w:rsid w:val="00D20684"/>
    <w:rsid w:val="00D22E89"/>
    <w:rsid w:val="00D26C2D"/>
    <w:rsid w:val="00D273D3"/>
    <w:rsid w:val="00D32EA3"/>
    <w:rsid w:val="00D45300"/>
    <w:rsid w:val="00D56FC7"/>
    <w:rsid w:val="00D61258"/>
    <w:rsid w:val="00D7154E"/>
    <w:rsid w:val="00D72F56"/>
    <w:rsid w:val="00D73347"/>
    <w:rsid w:val="00D7488E"/>
    <w:rsid w:val="00D75EA2"/>
    <w:rsid w:val="00D84013"/>
    <w:rsid w:val="00D9701B"/>
    <w:rsid w:val="00DC0998"/>
    <w:rsid w:val="00DC140A"/>
    <w:rsid w:val="00DD2C24"/>
    <w:rsid w:val="00DD726E"/>
    <w:rsid w:val="00DE6FFD"/>
    <w:rsid w:val="00DF2F55"/>
    <w:rsid w:val="00E00668"/>
    <w:rsid w:val="00E04C96"/>
    <w:rsid w:val="00E147E3"/>
    <w:rsid w:val="00E16D09"/>
    <w:rsid w:val="00E17A48"/>
    <w:rsid w:val="00E209CA"/>
    <w:rsid w:val="00E24271"/>
    <w:rsid w:val="00E258FB"/>
    <w:rsid w:val="00E32EB6"/>
    <w:rsid w:val="00E37D30"/>
    <w:rsid w:val="00E401EB"/>
    <w:rsid w:val="00E408DD"/>
    <w:rsid w:val="00E4281E"/>
    <w:rsid w:val="00E429C6"/>
    <w:rsid w:val="00E455E4"/>
    <w:rsid w:val="00E51E81"/>
    <w:rsid w:val="00E5235A"/>
    <w:rsid w:val="00E54ABA"/>
    <w:rsid w:val="00E62CD1"/>
    <w:rsid w:val="00E66666"/>
    <w:rsid w:val="00E70CC8"/>
    <w:rsid w:val="00E72102"/>
    <w:rsid w:val="00E77264"/>
    <w:rsid w:val="00E86C12"/>
    <w:rsid w:val="00EA15AA"/>
    <w:rsid w:val="00EA1D18"/>
    <w:rsid w:val="00EB335A"/>
    <w:rsid w:val="00EB4E76"/>
    <w:rsid w:val="00EC22C4"/>
    <w:rsid w:val="00EC29FE"/>
    <w:rsid w:val="00EC39F5"/>
    <w:rsid w:val="00ED3D6F"/>
    <w:rsid w:val="00EF2136"/>
    <w:rsid w:val="00EF4520"/>
    <w:rsid w:val="00EF7AC3"/>
    <w:rsid w:val="00F00A09"/>
    <w:rsid w:val="00F032E2"/>
    <w:rsid w:val="00F159D1"/>
    <w:rsid w:val="00F17506"/>
    <w:rsid w:val="00F26232"/>
    <w:rsid w:val="00F26C42"/>
    <w:rsid w:val="00F3045F"/>
    <w:rsid w:val="00F32BE5"/>
    <w:rsid w:val="00F456BC"/>
    <w:rsid w:val="00F45C74"/>
    <w:rsid w:val="00F47C8A"/>
    <w:rsid w:val="00F57EB7"/>
    <w:rsid w:val="00F71986"/>
    <w:rsid w:val="00F84213"/>
    <w:rsid w:val="00F85CEB"/>
    <w:rsid w:val="00F87D18"/>
    <w:rsid w:val="00F9521B"/>
    <w:rsid w:val="00FA12D0"/>
    <w:rsid w:val="00FA6AE7"/>
    <w:rsid w:val="00FB76D5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242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246</cp:revision>
  <dcterms:created xsi:type="dcterms:W3CDTF">2021-04-18T18:53:00Z</dcterms:created>
  <dcterms:modified xsi:type="dcterms:W3CDTF">2021-05-19T17:17:00Z</dcterms:modified>
</cp:coreProperties>
</file>