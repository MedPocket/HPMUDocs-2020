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A1711A8" w:rsidR="0068570E" w:rsidRPr="00B97004" w:rsidRDefault="00216345" w:rsidP="00B97004">
      <w:pPr>
        <w:pStyle w:val="Title"/>
      </w:pPr>
      <w:r>
        <w:t>LOÉT DẠ DÀY TÁ TRÀNG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98383FA" w14:textId="3E38047D" w:rsidR="00075142" w:rsidRDefault="009460E6" w:rsidP="00075142">
      <w:pPr>
        <w:rPr>
          <w:b/>
          <w:bCs/>
        </w:rPr>
      </w:pPr>
      <w:r>
        <w:rPr>
          <w:b/>
          <w:bCs/>
        </w:rPr>
        <w:t>1. Các nội dung cần chẩn đoán</w:t>
      </w:r>
      <w:r w:rsidR="00C40CE0">
        <w:rPr>
          <w:b/>
          <w:bCs/>
        </w:rPr>
        <w:t xml:space="preserve"> ở bệnh nhân loét dạ dày tá tràng</w:t>
      </w:r>
    </w:p>
    <w:p w14:paraId="0610F3D3" w14:textId="35757A7A" w:rsidR="00C40CE0" w:rsidRPr="00C40CE0" w:rsidRDefault="00C40CE0" w:rsidP="00075142">
      <w:r w:rsidRPr="00C40CE0">
        <w:t>Chẩn đoán xác định – chẩn đoán nguyên nhân – chẩn đoán thể cấp/mạn/</w:t>
      </w:r>
      <w:r w:rsidR="005876A5">
        <w:t>đợt</w:t>
      </w:r>
      <w:r w:rsidRPr="00C40CE0">
        <w:t xml:space="preserve"> cấp</w:t>
      </w:r>
      <w:r w:rsidR="005876A5">
        <w:t xml:space="preserve"> trên loét mạn</w:t>
      </w:r>
      <w:r w:rsidRPr="00C40CE0">
        <w:t xml:space="preserve"> – chẩn đoán biến chứng.</w:t>
      </w:r>
    </w:p>
    <w:p w14:paraId="72714DF8" w14:textId="57D6CECE" w:rsidR="00DF2F55" w:rsidRDefault="00EA72B5" w:rsidP="005E2304">
      <w:pPr>
        <w:rPr>
          <w:b/>
          <w:bCs/>
        </w:rPr>
      </w:pPr>
      <w:r>
        <w:rPr>
          <w:b/>
          <w:bCs/>
        </w:rPr>
        <w:t>2. Tóm tắt các nội dung cần hỏi</w:t>
      </w:r>
    </w:p>
    <w:p w14:paraId="4F752379" w14:textId="37F69615" w:rsidR="007D598C" w:rsidRDefault="0089598D" w:rsidP="005E2304">
      <w:r>
        <w:t xml:space="preserve">- Hỏi về triệu chứng vào viện </w:t>
      </w:r>
      <w:r w:rsidR="00404601">
        <w:t>quan trọng nhất nghĩ đến loét dạ dày tá tràng là đau thượng vị</w:t>
      </w:r>
      <w:r w:rsidR="007D598C">
        <w:t>.</w:t>
      </w:r>
      <w:r w:rsidR="00CF58DD">
        <w:t xml:space="preserve"> </w:t>
      </w:r>
      <w:r w:rsidR="005D2724">
        <w:t>Đặc điểm của đau thượng vị trong loét dạ dày tá tràng (chú ý để phân biệt với bệnh khác)</w:t>
      </w:r>
      <w:r w:rsidR="00263114">
        <w:t>:</w:t>
      </w:r>
    </w:p>
    <w:p w14:paraId="09904794" w14:textId="56268510" w:rsidR="00263114" w:rsidRDefault="00263114" w:rsidP="005E2304">
      <w:r>
        <w:t>+ Hoàn cảnh xuất hiện</w:t>
      </w:r>
      <w:r w:rsidR="001D7125">
        <w:t xml:space="preserve"> (thay đổi thời tiết, v.v)</w:t>
      </w:r>
    </w:p>
    <w:p w14:paraId="68849640" w14:textId="05201FC2" w:rsidR="005C22EC" w:rsidRDefault="005C22EC" w:rsidP="005E2304">
      <w:r>
        <w:t>+ Thời gian xuất hiện cơn đau</w:t>
      </w:r>
    </w:p>
    <w:p w14:paraId="4FFAE257" w14:textId="41625F4A" w:rsidR="00263114" w:rsidRDefault="00263114" w:rsidP="005E2304">
      <w:r>
        <w:t>+ Vị trí</w:t>
      </w:r>
      <w:r w:rsidR="00347E71">
        <w:t xml:space="preserve"> (lệch phải đau dạ dày, lệch trái đau tá tràng)</w:t>
      </w:r>
    </w:p>
    <w:p w14:paraId="1EAE5A1F" w14:textId="2E715E01" w:rsidR="00263114" w:rsidRDefault="00263114" w:rsidP="005E2304">
      <w:r>
        <w:t>+ Cường độ</w:t>
      </w:r>
      <w:r w:rsidR="000556F0">
        <w:t xml:space="preserve"> (âm ỉ)</w:t>
      </w:r>
    </w:p>
    <w:p w14:paraId="6A0CD79E" w14:textId="0D5D6AE1" w:rsidR="00263114" w:rsidRDefault="00263114" w:rsidP="005E2304">
      <w:r>
        <w:t>+ Cảm giác</w:t>
      </w:r>
      <w:r w:rsidR="00D45298">
        <w:t xml:space="preserve"> (cồn cào, bỏng rát)</w:t>
      </w:r>
    </w:p>
    <w:p w14:paraId="21CE64FF" w14:textId="19765DA2" w:rsidR="00263114" w:rsidRDefault="00263114" w:rsidP="005E2304">
      <w:r>
        <w:t>+ Hướng lan</w:t>
      </w:r>
      <w:r w:rsidR="000556F0">
        <w:t xml:space="preserve"> (trước ra sau lưng)</w:t>
      </w:r>
    </w:p>
    <w:p w14:paraId="7DB829F9" w14:textId="1DF9069E" w:rsidR="000556F0" w:rsidRDefault="00477E28" w:rsidP="005E2304">
      <w:r>
        <w:t>+ Ăn uống</w:t>
      </w:r>
      <w:r w:rsidR="000556F0">
        <w:t xml:space="preserve"> (ăn vào đỡ đau trong loét dạ dày).</w:t>
      </w:r>
    </w:p>
    <w:p w14:paraId="7B9019DD" w14:textId="52CE1B1B" w:rsidR="0088246B" w:rsidRDefault="00E458AB" w:rsidP="005E2304">
      <w:r>
        <w:t>+ Lưu ý k</w:t>
      </w:r>
      <w:r w:rsidR="0088246B">
        <w:t>hi đã nghĩ nhiều đến loét cần hỏi để xác định loét ở đâu (dạ dày hay tá tràng)</w:t>
      </w:r>
      <w:r w:rsidR="000556F0">
        <w:t>.</w:t>
      </w:r>
    </w:p>
    <w:p w14:paraId="47F2B4B9" w14:textId="645CACD5" w:rsidR="00E458AB" w:rsidRDefault="00E458AB" w:rsidP="005E2304">
      <w:r>
        <w:t>- Tiền sử HP, dùng thuốc.</w:t>
      </w:r>
    </w:p>
    <w:p w14:paraId="41D8B4D8" w14:textId="70C73AFE" w:rsidR="00D8540C" w:rsidRDefault="00FB3B69" w:rsidP="005E2304">
      <w:pPr>
        <w:rPr>
          <w:b/>
          <w:bCs/>
        </w:rPr>
      </w:pPr>
      <w:r>
        <w:rPr>
          <w:b/>
          <w:bCs/>
        </w:rPr>
        <w:t>3</w:t>
      </w:r>
      <w:r w:rsidR="00D8540C" w:rsidRPr="00D8540C">
        <w:rPr>
          <w:b/>
          <w:bCs/>
        </w:rPr>
        <w:t xml:space="preserve">. </w:t>
      </w:r>
      <w:r w:rsidR="008E1FAC">
        <w:rPr>
          <w:b/>
          <w:bCs/>
        </w:rPr>
        <w:t>Các nguyên nhân gây đau thượng vị</w:t>
      </w:r>
    </w:p>
    <w:p w14:paraId="0F63774D" w14:textId="54D03B1D" w:rsidR="00C826F4" w:rsidRDefault="00C826F4" w:rsidP="005E2304">
      <w:r>
        <w:t>- Nội khoa:</w:t>
      </w:r>
    </w:p>
    <w:p w14:paraId="54E30186" w14:textId="3C541EDD" w:rsidR="00D8540C" w:rsidRDefault="00C826F4" w:rsidP="005E2304">
      <w:r>
        <w:t>+</w:t>
      </w:r>
      <w:r w:rsidR="008E1FAC">
        <w:t xml:space="preserve"> </w:t>
      </w:r>
      <w:r w:rsidR="00C95575">
        <w:t>Bệnh dạ dày tá tràng</w:t>
      </w:r>
      <w:r w:rsidR="009A62A4">
        <w:t xml:space="preserve"> như l</w:t>
      </w:r>
      <w:r w:rsidR="008E1FAC">
        <w:t>oét dạ dày tá tràng</w:t>
      </w:r>
      <w:r w:rsidR="00C95575">
        <w:t>, v</w:t>
      </w:r>
      <w:r w:rsidR="003B751C">
        <w:t>iêm dạ dày tá tràng</w:t>
      </w:r>
      <w:r w:rsidR="00C95575">
        <w:t>, u</w:t>
      </w:r>
      <w:r w:rsidR="008E1FAC">
        <w:t>ng thư</w:t>
      </w:r>
      <w:r w:rsidR="00443986">
        <w:t xml:space="preserve"> dạ dày tá tràng</w:t>
      </w:r>
      <w:r w:rsidR="00C95575">
        <w:t>, p</w:t>
      </w:r>
      <w:r w:rsidR="008E1FAC">
        <w:t>olyp</w:t>
      </w:r>
      <w:r w:rsidR="00443986">
        <w:t xml:space="preserve"> dạ dày tá tràng</w:t>
      </w:r>
      <w:r w:rsidR="00C95575">
        <w:t>, t</w:t>
      </w:r>
      <w:r w:rsidR="008E1FAC">
        <w:t>úi thừa</w:t>
      </w:r>
    </w:p>
    <w:p w14:paraId="43CA3D26" w14:textId="5E5C20EC" w:rsidR="00443986" w:rsidRDefault="00443986" w:rsidP="005E2304">
      <w:r>
        <w:t>+ Bệnh gan mật liên quan</w:t>
      </w:r>
      <w:r w:rsidR="00715859">
        <w:t xml:space="preserve"> </w:t>
      </w:r>
      <w:r w:rsidR="009A62A4">
        <w:t xml:space="preserve">như </w:t>
      </w:r>
      <w:r w:rsidR="00715859">
        <w:t>sỏi đường mật, viêm đường mật</w:t>
      </w:r>
    </w:p>
    <w:p w14:paraId="7FDB29E0" w14:textId="06FF07AD" w:rsidR="00C95575" w:rsidRDefault="00C95575" w:rsidP="005E2304">
      <w:r>
        <w:t xml:space="preserve">+ Bệnh của tụy </w:t>
      </w:r>
      <w:r w:rsidR="00E23C79">
        <w:t>như viêm tụy cấp, viêm tụy mạn, ung thư tụy</w:t>
      </w:r>
    </w:p>
    <w:p w14:paraId="00D6239C" w14:textId="0F2DABB4" w:rsidR="00E23C79" w:rsidRDefault="009A62A4" w:rsidP="005E2304">
      <w:r>
        <w:t>+ Bệnh lý tim mạch</w:t>
      </w:r>
      <w:r w:rsidR="00742899">
        <w:t xml:space="preserve"> như nhồi máu cơ tim, giãn mạch máu, phình động mạch chủ dưới</w:t>
      </w:r>
    </w:p>
    <w:p w14:paraId="39EB02ED" w14:textId="03E2D295" w:rsidR="009A62A4" w:rsidRDefault="009A62A4" w:rsidP="005E2304">
      <w:r>
        <w:t>+ Bệnh lý thần kinh</w:t>
      </w:r>
    </w:p>
    <w:p w14:paraId="2FB55AAC" w14:textId="7CE71532" w:rsidR="009C094D" w:rsidRDefault="009C094D" w:rsidP="005E2304">
      <w:r>
        <w:t>+ Bệnh do rối loạn chuyển hóa</w:t>
      </w:r>
    </w:p>
    <w:p w14:paraId="0921EDDC" w14:textId="1E07DD95" w:rsidR="00C826F4" w:rsidRDefault="00C826F4" w:rsidP="005E2304">
      <w:r>
        <w:t>- Ngoại khoa:</w:t>
      </w:r>
    </w:p>
    <w:p w14:paraId="2ECC6E34" w14:textId="09BE90A3" w:rsidR="00C826F4" w:rsidRPr="0089598D" w:rsidRDefault="00C826F4" w:rsidP="005E2304">
      <w:r>
        <w:t>+ Thủng</w:t>
      </w:r>
      <w:r w:rsidR="005C3BB8">
        <w:t xml:space="preserve"> </w:t>
      </w:r>
      <w:r w:rsidR="00534A3A">
        <w:t xml:space="preserve">ổ loét </w:t>
      </w:r>
      <w:r w:rsidR="005C3BB8">
        <w:t>dạ dày</w:t>
      </w:r>
      <w:r w:rsidR="00534A3A">
        <w:t xml:space="preserve"> tá tràng</w:t>
      </w:r>
    </w:p>
    <w:p w14:paraId="14D41916" w14:textId="4B85EB29" w:rsidR="0059716B" w:rsidRDefault="00037284" w:rsidP="005E2304">
      <w:pPr>
        <w:rPr>
          <w:b/>
          <w:bCs/>
        </w:rPr>
      </w:pPr>
      <w:r>
        <w:rPr>
          <w:b/>
          <w:bCs/>
        </w:rPr>
        <w:t>4</w:t>
      </w:r>
      <w:r w:rsidR="0059716B">
        <w:rPr>
          <w:b/>
          <w:bCs/>
        </w:rPr>
        <w:t>. Nguyên nhân hay gặp nhất của loét dạ dày tá tràng</w:t>
      </w:r>
    </w:p>
    <w:p w14:paraId="6B9B73C3" w14:textId="101B6347" w:rsidR="0059716B" w:rsidRPr="0059716B" w:rsidRDefault="0059716B" w:rsidP="005E2304">
      <w:r w:rsidRPr="0059716B">
        <w:t>- HP</w:t>
      </w:r>
    </w:p>
    <w:p w14:paraId="57238D3E" w14:textId="711B3410" w:rsidR="0059716B" w:rsidRPr="0059716B" w:rsidRDefault="0059716B" w:rsidP="005E2304">
      <w:r w:rsidRPr="0059716B">
        <w:t>- Thuốc</w:t>
      </w:r>
      <w:r w:rsidR="007A3D5B">
        <w:t xml:space="preserve"> như thuốc chữa xương khớp, thuốc đau đầu, v.v.</w:t>
      </w:r>
    </w:p>
    <w:p w14:paraId="66C88A41" w14:textId="6010A82A" w:rsidR="00EA72B5" w:rsidRDefault="00131AF2" w:rsidP="005E2304">
      <w:pPr>
        <w:rPr>
          <w:b/>
          <w:bCs/>
        </w:rPr>
      </w:pPr>
      <w:r>
        <w:rPr>
          <w:b/>
          <w:bCs/>
        </w:rPr>
        <w:t>5</w:t>
      </w:r>
      <w:r w:rsidR="00EA72B5">
        <w:rPr>
          <w:b/>
          <w:bCs/>
        </w:rPr>
        <w:t>. Tiêu chuẩn chẩn đoán</w:t>
      </w:r>
    </w:p>
    <w:p w14:paraId="6A1EC6BF" w14:textId="1249DABE" w:rsidR="00005FDA" w:rsidRDefault="00005FDA" w:rsidP="005E2304">
      <w:r>
        <w:t>- Đau thượng vị kiểu loét</w:t>
      </w:r>
    </w:p>
    <w:p w14:paraId="36595702" w14:textId="3B28B986" w:rsidR="00005FDA" w:rsidRDefault="00005FDA" w:rsidP="005E2304">
      <w:r>
        <w:t>- Khám thực thể</w:t>
      </w:r>
      <w:r w:rsidR="0027460F">
        <w:t xml:space="preserve"> (bụng)</w:t>
      </w:r>
      <w:r>
        <w:t xml:space="preserve"> bình thường</w:t>
      </w:r>
    </w:p>
    <w:p w14:paraId="4ECEEFFB" w14:textId="765118C1" w:rsidR="00BA2E0F" w:rsidRPr="0070633D" w:rsidRDefault="00FC2FFE" w:rsidP="005E2304">
      <w:r>
        <w:t xml:space="preserve">- </w:t>
      </w:r>
      <w:r w:rsidR="005730BD">
        <w:t>Tiêu chuẩn vàng là n</w:t>
      </w:r>
      <w:r>
        <w:t>ội soi dạ dày thấy loét</w:t>
      </w:r>
      <w:r w:rsidR="005730BD">
        <w:t xml:space="preserve"> đường kính ổ loét trên 5cm, </w:t>
      </w:r>
      <w:r w:rsidR="002A1618">
        <w:t xml:space="preserve">bờ </w:t>
      </w:r>
      <w:r w:rsidR="005730BD">
        <w:t>đáy sâu có giả mạc</w:t>
      </w:r>
      <w:r w:rsidR="004B05CD">
        <w:t>. Phân biệt với vết chợt, đường kính lớn nhưng không sâu.</w:t>
      </w:r>
    </w:p>
    <w:p w14:paraId="0934494B" w14:textId="348BCF75" w:rsidR="00AC375F" w:rsidRDefault="00AC375F" w:rsidP="005E2304">
      <w:pPr>
        <w:rPr>
          <w:b/>
          <w:bCs/>
        </w:rPr>
      </w:pPr>
      <w:r>
        <w:rPr>
          <w:b/>
          <w:bCs/>
        </w:rPr>
        <w:t>6. Các biến chứng của loét dạ dày tá tràng</w:t>
      </w:r>
    </w:p>
    <w:p w14:paraId="72A28275" w14:textId="7722C9D1" w:rsidR="00AC375F" w:rsidRDefault="00AC375F" w:rsidP="005E2304">
      <w:r>
        <w:t>- Xuất huyết tiêu hóa</w:t>
      </w:r>
    </w:p>
    <w:p w14:paraId="0CA55D93" w14:textId="60A69A65" w:rsidR="007526B7" w:rsidRDefault="007526B7" w:rsidP="005E2304">
      <w:r>
        <w:t>- Thủng ổ loét dạ dày tá tràng</w:t>
      </w:r>
    </w:p>
    <w:p w14:paraId="727E0EF9" w14:textId="2C654E6A" w:rsidR="00E910F9" w:rsidRDefault="00E910F9" w:rsidP="005E2304">
      <w:r>
        <w:t>- Hẹp môn vị</w:t>
      </w:r>
    </w:p>
    <w:p w14:paraId="7E3B52C0" w14:textId="457E1379" w:rsidR="00AC375F" w:rsidRDefault="00AC375F" w:rsidP="005E2304">
      <w:r>
        <w:t>- Nghi ngờ ung thư hóa</w:t>
      </w:r>
    </w:p>
    <w:p w14:paraId="10BDD011" w14:textId="477AC912" w:rsidR="00E910F9" w:rsidRPr="00AC375F" w:rsidRDefault="00E910F9" w:rsidP="005E2304">
      <w:r>
        <w:t>- Viêm dính</w:t>
      </w:r>
    </w:p>
    <w:p w14:paraId="706CEBB2" w14:textId="5F9CD5D8" w:rsidR="00BA2E0F" w:rsidRDefault="002B39F3" w:rsidP="005E2304">
      <w:pPr>
        <w:rPr>
          <w:b/>
          <w:bCs/>
        </w:rPr>
      </w:pPr>
      <w:r>
        <w:rPr>
          <w:b/>
          <w:bCs/>
        </w:rPr>
        <w:t>7</w:t>
      </w:r>
      <w:r w:rsidR="00BA2E0F">
        <w:rPr>
          <w:b/>
          <w:bCs/>
        </w:rPr>
        <w:t>. Cách làm HP bằng phương pháp gì? Làm như thế nào?</w:t>
      </w:r>
    </w:p>
    <w:p w14:paraId="5E2BC3BA" w14:textId="1EC4A599" w:rsidR="0084710A" w:rsidRDefault="002B39F3" w:rsidP="005E2304">
      <w:pPr>
        <w:rPr>
          <w:b/>
          <w:bCs/>
        </w:rPr>
      </w:pPr>
      <w:r>
        <w:rPr>
          <w:b/>
          <w:bCs/>
        </w:rPr>
        <w:t>8</w:t>
      </w:r>
      <w:r w:rsidR="0084710A">
        <w:rPr>
          <w:b/>
          <w:bCs/>
        </w:rPr>
        <w:t>. Các trường hợp nội soi không thấy ổ loét</w:t>
      </w:r>
      <w:r w:rsidR="000A59FD">
        <w:rPr>
          <w:b/>
          <w:bCs/>
        </w:rPr>
        <w:t xml:space="preserve"> có thể xảy ra</w:t>
      </w:r>
    </w:p>
    <w:p w14:paraId="7C922098" w14:textId="6D3F7B12" w:rsidR="0084710A" w:rsidRDefault="0084710A" w:rsidP="005E2304">
      <w:r>
        <w:t>- Chuẩn bị BN chưa tốt</w:t>
      </w:r>
      <w:r w:rsidR="00DC7D27">
        <w:t xml:space="preserve"> (k</w:t>
      </w:r>
      <w:r>
        <w:t>hông nhịn ăn</w:t>
      </w:r>
      <w:r w:rsidR="00DC7D27">
        <w:t>)</w:t>
      </w:r>
      <w:r>
        <w:t>.</w:t>
      </w:r>
    </w:p>
    <w:p w14:paraId="49D9F51C" w14:textId="675548AB" w:rsidR="0084710A" w:rsidRDefault="0084710A" w:rsidP="005E2304">
      <w:r>
        <w:t>- BN có hẹp môn vị</w:t>
      </w:r>
      <w:r w:rsidR="0027087B">
        <w:t xml:space="preserve"> làm thức ăn còn tồn đọng</w:t>
      </w:r>
    </w:p>
    <w:p w14:paraId="4DD1B4D7" w14:textId="38144AF0" w:rsidR="0027087B" w:rsidRDefault="0027087B" w:rsidP="005E2304">
      <w:r>
        <w:t>- Nhiều bọt, chảy máu trong dạ dày</w:t>
      </w:r>
    </w:p>
    <w:p w14:paraId="7D8BAD54" w14:textId="3C43B40A" w:rsidR="00E878CE" w:rsidRDefault="00E878CE" w:rsidP="005E2304">
      <w:r>
        <w:t>- Điểm mù nội soi</w:t>
      </w:r>
    </w:p>
    <w:p w14:paraId="4F4C1CA0" w14:textId="0933A839" w:rsidR="0084710A" w:rsidRPr="0084710A" w:rsidRDefault="0084710A" w:rsidP="005E2304">
      <w:r>
        <w:t>- Kinh nghiệm của bác sĩ lâm sàng</w:t>
      </w:r>
    </w:p>
    <w:p w14:paraId="6B029732" w14:textId="2740511E" w:rsidR="00EA72B5" w:rsidRDefault="002B39F3" w:rsidP="005E2304">
      <w:pPr>
        <w:rPr>
          <w:b/>
          <w:bCs/>
        </w:rPr>
      </w:pPr>
      <w:r>
        <w:rPr>
          <w:b/>
          <w:bCs/>
        </w:rPr>
        <w:t>9</w:t>
      </w:r>
      <w:r w:rsidR="00EA72B5">
        <w:rPr>
          <w:b/>
          <w:bCs/>
        </w:rPr>
        <w:t>. Nguyên tắc điều trị</w:t>
      </w:r>
    </w:p>
    <w:p w14:paraId="6974A631" w14:textId="2840F06D" w:rsidR="00891A82" w:rsidRDefault="00D03EA9" w:rsidP="005E2304">
      <w:r>
        <w:t>- Chế độ ăn</w:t>
      </w:r>
      <w:r w:rsidR="00DC5C4B">
        <w:t xml:space="preserve"> thức ăn mềm, giàu dinh dưỡng, dễ tiêu, hạn chế rượu bia, cà phê, thuốc lá. Chế độ</w:t>
      </w:r>
      <w:r>
        <w:t xml:space="preserve"> sinh hoạt</w:t>
      </w:r>
      <w:r w:rsidR="00DC5C4B">
        <w:t xml:space="preserve"> </w:t>
      </w:r>
      <w:r w:rsidR="00E529BD">
        <w:t>hợp lý.</w:t>
      </w:r>
    </w:p>
    <w:p w14:paraId="06EB0BCD" w14:textId="32F66660" w:rsidR="00D03EA9" w:rsidRDefault="00D03EA9" w:rsidP="005E2304">
      <w:r>
        <w:t xml:space="preserve">- Thuốc giảm </w:t>
      </w:r>
      <w:r w:rsidR="00D04699">
        <w:t>H</w:t>
      </w:r>
      <w:r w:rsidR="00D04699">
        <w:rPr>
          <w:vertAlign w:val="superscript"/>
        </w:rPr>
        <w:t>+</w:t>
      </w:r>
      <w:r w:rsidR="00D04699">
        <w:t xml:space="preserve"> gồm 2 loại thuốc trung hòa và giảm tiết</w:t>
      </w:r>
      <w:r w:rsidR="005B1C49">
        <w:t xml:space="preserve"> </w:t>
      </w:r>
    </w:p>
    <w:p w14:paraId="02B20716" w14:textId="785FBBFE" w:rsidR="00D03EA9" w:rsidRDefault="00D03EA9" w:rsidP="005E2304">
      <w:r>
        <w:t>- Thuốc bảo vệ niêm mạc</w:t>
      </w:r>
    </w:p>
    <w:p w14:paraId="0BBBF3B8" w14:textId="0C567293" w:rsidR="00D03EA9" w:rsidRDefault="00D03EA9" w:rsidP="005E2304">
      <w:r>
        <w:t>- Kháng sinh khi HP (+)</w:t>
      </w:r>
      <w:r w:rsidR="008A02F6">
        <w:t xml:space="preserve"> có thể phối hợp 2-3 thuốc.</w:t>
      </w:r>
    </w:p>
    <w:p w14:paraId="27218AA1" w14:textId="4E0F27C4" w:rsidR="00EA72B5" w:rsidRDefault="002B39F3" w:rsidP="005E2304">
      <w:pPr>
        <w:rPr>
          <w:b/>
          <w:bCs/>
        </w:rPr>
      </w:pPr>
      <w:r>
        <w:rPr>
          <w:b/>
          <w:bCs/>
        </w:rPr>
        <w:t>10</w:t>
      </w:r>
      <w:r w:rsidR="00EA72B5">
        <w:rPr>
          <w:b/>
          <w:bCs/>
        </w:rPr>
        <w:t>. Kê đơn cụ thể</w:t>
      </w:r>
    </w:p>
    <w:p w14:paraId="50F34703" w14:textId="663C4397" w:rsidR="009437C0" w:rsidRDefault="009437C0" w:rsidP="009437C0">
      <w:r>
        <w:t xml:space="preserve">- Kê thuốc gồm có thuốc thiết yếu và thuốc hỗ trợ theo đúng </w:t>
      </w:r>
      <w:r w:rsidR="000C4797">
        <w:t>cấu trúc</w:t>
      </w:r>
      <w:r>
        <w:t xml:space="preserve"> kê đơn.</w:t>
      </w:r>
    </w:p>
    <w:p w14:paraId="1FF81C94" w14:textId="678CE42C" w:rsidR="009437C0" w:rsidRDefault="009437C0" w:rsidP="009437C0">
      <w:r>
        <w:t>- Kê đơn dựa theo tình trạng hiện tại.</w:t>
      </w:r>
    </w:p>
    <w:p w14:paraId="14FE4066" w14:textId="77777777" w:rsidR="00C516EE" w:rsidRDefault="00D9653C" w:rsidP="005E2304">
      <w:r w:rsidRPr="00D9653C">
        <w:t>- Th</w:t>
      </w:r>
      <w:r>
        <w:t xml:space="preserve">uốc </w:t>
      </w:r>
      <w:r w:rsidR="00863359">
        <w:t>giảm tiết dùng 1 trong 2 loại kháng H</w:t>
      </w:r>
      <w:r w:rsidR="00863359">
        <w:rPr>
          <w:vertAlign w:val="subscript"/>
        </w:rPr>
        <w:t>2</w:t>
      </w:r>
      <w:r w:rsidR="00863359">
        <w:t xml:space="preserve"> – histamin hoặc ức chế bơm proton</w:t>
      </w:r>
      <w:r w:rsidR="0064218A">
        <w:t xml:space="preserve"> (ưu tiên hơn)</w:t>
      </w:r>
      <w:r w:rsidR="00C516EE">
        <w:t>:</w:t>
      </w:r>
    </w:p>
    <w:p w14:paraId="367566BE" w14:textId="4B82FCE0" w:rsidR="009437C0" w:rsidRDefault="00C516EE" w:rsidP="005E2304">
      <w:r>
        <w:t xml:space="preserve">+ </w:t>
      </w:r>
      <w:r w:rsidR="00BB1CC5">
        <w:t>Tên thuốc (</w:t>
      </w:r>
      <w:r>
        <w:t>Omeprazole 20mg</w:t>
      </w:r>
      <w:r w:rsidR="00BB1CC5">
        <w:t>)</w:t>
      </w:r>
      <w:r w:rsidR="000B27E7">
        <w:t xml:space="preserve"> </w:t>
      </w:r>
      <w:r w:rsidR="00A66C51">
        <w:t>x</w:t>
      </w:r>
      <w:r w:rsidR="000B27E7">
        <w:t>2viên/ngày</w:t>
      </w:r>
      <w:r>
        <w:t xml:space="preserve"> uống</w:t>
      </w:r>
      <w:r w:rsidR="00657E55">
        <w:t xml:space="preserve"> sáng/chiều</w:t>
      </w:r>
      <w:r>
        <w:t xml:space="preserve"> trước ăn 30 phút</w:t>
      </w:r>
      <w:r w:rsidR="00201929">
        <w:t xml:space="preserve"> không được nhai</w:t>
      </w:r>
      <w:r w:rsidR="008259FB">
        <w:t>.</w:t>
      </w:r>
    </w:p>
    <w:p w14:paraId="5A4EE6BE" w14:textId="762A7049" w:rsidR="00201929" w:rsidRDefault="00201929" w:rsidP="005E2304">
      <w:r>
        <w:t xml:space="preserve">- </w:t>
      </w:r>
      <w:r w:rsidR="00BB1CC5">
        <w:t>Thuốc bảo vệ niêm mạc:</w:t>
      </w:r>
    </w:p>
    <w:p w14:paraId="5522993A" w14:textId="5A240DBE" w:rsidR="00BB1CC5" w:rsidRPr="00D9653C" w:rsidRDefault="00BB1CC5" w:rsidP="005E2304">
      <w:r>
        <w:t>+ Maloc x4viên/ngày uống sáng/chiều trước ăn 30 phút nhai trước khi uống.</w:t>
      </w:r>
    </w:p>
    <w:p w14:paraId="443C95A1" w14:textId="7FBC76C6" w:rsidR="00EA72B5" w:rsidRDefault="00C371DA" w:rsidP="005E2304">
      <w:r w:rsidRPr="00C371DA">
        <w:t xml:space="preserve">- </w:t>
      </w:r>
      <w:r>
        <w:t>Kháng sinh:</w:t>
      </w:r>
    </w:p>
    <w:p w14:paraId="7C258E2D" w14:textId="78053A3F" w:rsidR="00C371DA" w:rsidRDefault="00C371DA" w:rsidP="005E2304">
      <w:r>
        <w:t>+ Penicilin 500mg x4viên/ngày uống trước ăn.</w:t>
      </w:r>
    </w:p>
    <w:p w14:paraId="7B987DA7" w14:textId="2FFE2546" w:rsidR="00C371DA" w:rsidRPr="00C371DA" w:rsidRDefault="00021F3B" w:rsidP="005E2304">
      <w:r>
        <w:t xml:space="preserve">+ </w:t>
      </w:r>
      <w:r w:rsidR="009F1DB3">
        <w:t>Metronidazol 500mg x4viên/ngày uống trước ăn.</w:t>
      </w:r>
    </w:p>
    <w:sectPr w:rsidR="00C371DA" w:rsidRPr="00C371DA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820D" w14:textId="77777777" w:rsidR="003978AA" w:rsidRDefault="003978AA" w:rsidP="002D526E">
      <w:pPr>
        <w:spacing w:line="240" w:lineRule="auto"/>
      </w:pPr>
      <w:r>
        <w:separator/>
      </w:r>
    </w:p>
  </w:endnote>
  <w:endnote w:type="continuationSeparator" w:id="0">
    <w:p w14:paraId="7E5220F8" w14:textId="77777777" w:rsidR="003978AA" w:rsidRDefault="003978AA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8F7B0" w14:textId="77777777" w:rsidR="003978AA" w:rsidRDefault="003978AA" w:rsidP="002D526E">
      <w:pPr>
        <w:spacing w:line="240" w:lineRule="auto"/>
      </w:pPr>
      <w:r>
        <w:separator/>
      </w:r>
    </w:p>
  </w:footnote>
  <w:footnote w:type="continuationSeparator" w:id="0">
    <w:p w14:paraId="021D9AF7" w14:textId="77777777" w:rsidR="003978AA" w:rsidRDefault="003978AA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5FDA"/>
    <w:rsid w:val="00007F08"/>
    <w:rsid w:val="0001311D"/>
    <w:rsid w:val="00013324"/>
    <w:rsid w:val="00013F60"/>
    <w:rsid w:val="00021F3B"/>
    <w:rsid w:val="00023E9E"/>
    <w:rsid w:val="000351BD"/>
    <w:rsid w:val="00037284"/>
    <w:rsid w:val="000378C3"/>
    <w:rsid w:val="00045786"/>
    <w:rsid w:val="000461CE"/>
    <w:rsid w:val="000477F1"/>
    <w:rsid w:val="000556F0"/>
    <w:rsid w:val="0005666E"/>
    <w:rsid w:val="0006219A"/>
    <w:rsid w:val="0006410A"/>
    <w:rsid w:val="00067B18"/>
    <w:rsid w:val="00067D03"/>
    <w:rsid w:val="00070C32"/>
    <w:rsid w:val="00075142"/>
    <w:rsid w:val="000A26F8"/>
    <w:rsid w:val="000A3C3F"/>
    <w:rsid w:val="000A47FF"/>
    <w:rsid w:val="000A59FD"/>
    <w:rsid w:val="000B27E7"/>
    <w:rsid w:val="000B48A2"/>
    <w:rsid w:val="000B493F"/>
    <w:rsid w:val="000C3A9F"/>
    <w:rsid w:val="000C4797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1790D"/>
    <w:rsid w:val="001262A6"/>
    <w:rsid w:val="00131AF2"/>
    <w:rsid w:val="00135EBA"/>
    <w:rsid w:val="001441A5"/>
    <w:rsid w:val="0014584D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D7125"/>
    <w:rsid w:val="001E299C"/>
    <w:rsid w:val="001E5B54"/>
    <w:rsid w:val="001F46CE"/>
    <w:rsid w:val="001F764F"/>
    <w:rsid w:val="001F78AF"/>
    <w:rsid w:val="00201929"/>
    <w:rsid w:val="00203382"/>
    <w:rsid w:val="0021303F"/>
    <w:rsid w:val="002153D3"/>
    <w:rsid w:val="00216345"/>
    <w:rsid w:val="00216ECA"/>
    <w:rsid w:val="00226A5A"/>
    <w:rsid w:val="00233314"/>
    <w:rsid w:val="00241A89"/>
    <w:rsid w:val="00255B6C"/>
    <w:rsid w:val="00262A2D"/>
    <w:rsid w:val="00263114"/>
    <w:rsid w:val="0027087B"/>
    <w:rsid w:val="00271849"/>
    <w:rsid w:val="00272B8E"/>
    <w:rsid w:val="0027460F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1618"/>
    <w:rsid w:val="002A307C"/>
    <w:rsid w:val="002A3C55"/>
    <w:rsid w:val="002B39F3"/>
    <w:rsid w:val="002C1641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46189"/>
    <w:rsid w:val="00347E71"/>
    <w:rsid w:val="0035323B"/>
    <w:rsid w:val="00362B79"/>
    <w:rsid w:val="00384BDF"/>
    <w:rsid w:val="00390399"/>
    <w:rsid w:val="0039213E"/>
    <w:rsid w:val="003960D8"/>
    <w:rsid w:val="003978AA"/>
    <w:rsid w:val="003A63E1"/>
    <w:rsid w:val="003B4F0E"/>
    <w:rsid w:val="003B6C7D"/>
    <w:rsid w:val="003B751C"/>
    <w:rsid w:val="003C2889"/>
    <w:rsid w:val="003C2DF2"/>
    <w:rsid w:val="003C5298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4601"/>
    <w:rsid w:val="00405458"/>
    <w:rsid w:val="004079AA"/>
    <w:rsid w:val="00420F5C"/>
    <w:rsid w:val="00422453"/>
    <w:rsid w:val="0044398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77E28"/>
    <w:rsid w:val="004844B2"/>
    <w:rsid w:val="004851C7"/>
    <w:rsid w:val="004861E2"/>
    <w:rsid w:val="004973E1"/>
    <w:rsid w:val="004A2D6A"/>
    <w:rsid w:val="004A4CB0"/>
    <w:rsid w:val="004B05CD"/>
    <w:rsid w:val="004B1CFA"/>
    <w:rsid w:val="004B458F"/>
    <w:rsid w:val="004C47C8"/>
    <w:rsid w:val="004C7D32"/>
    <w:rsid w:val="004D0FF8"/>
    <w:rsid w:val="004F0FD0"/>
    <w:rsid w:val="004F57E2"/>
    <w:rsid w:val="0050541B"/>
    <w:rsid w:val="00506BEE"/>
    <w:rsid w:val="005109D4"/>
    <w:rsid w:val="00517F84"/>
    <w:rsid w:val="00524378"/>
    <w:rsid w:val="00534A3A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0BD"/>
    <w:rsid w:val="00573752"/>
    <w:rsid w:val="005819A4"/>
    <w:rsid w:val="005876A5"/>
    <w:rsid w:val="00592105"/>
    <w:rsid w:val="0059716B"/>
    <w:rsid w:val="0059720C"/>
    <w:rsid w:val="005A3FA6"/>
    <w:rsid w:val="005B1C49"/>
    <w:rsid w:val="005C22EC"/>
    <w:rsid w:val="005C3BB8"/>
    <w:rsid w:val="005C41BC"/>
    <w:rsid w:val="005D10C0"/>
    <w:rsid w:val="005D2724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218A"/>
    <w:rsid w:val="00644BE5"/>
    <w:rsid w:val="00645C73"/>
    <w:rsid w:val="00654C7A"/>
    <w:rsid w:val="00655C5D"/>
    <w:rsid w:val="00657E55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0633D"/>
    <w:rsid w:val="00715859"/>
    <w:rsid w:val="00741D41"/>
    <w:rsid w:val="00742899"/>
    <w:rsid w:val="00746BA0"/>
    <w:rsid w:val="0075098E"/>
    <w:rsid w:val="007526B7"/>
    <w:rsid w:val="00752E88"/>
    <w:rsid w:val="0075328B"/>
    <w:rsid w:val="007545A3"/>
    <w:rsid w:val="00763C91"/>
    <w:rsid w:val="007659C8"/>
    <w:rsid w:val="007706B6"/>
    <w:rsid w:val="00777230"/>
    <w:rsid w:val="00795FFB"/>
    <w:rsid w:val="007975CC"/>
    <w:rsid w:val="00797A5B"/>
    <w:rsid w:val="007A3D5B"/>
    <w:rsid w:val="007B19C2"/>
    <w:rsid w:val="007B2F6C"/>
    <w:rsid w:val="007C0228"/>
    <w:rsid w:val="007C2493"/>
    <w:rsid w:val="007C263B"/>
    <w:rsid w:val="007C4A86"/>
    <w:rsid w:val="007D113E"/>
    <w:rsid w:val="007D20F4"/>
    <w:rsid w:val="007D598C"/>
    <w:rsid w:val="007D5AF6"/>
    <w:rsid w:val="007D69A2"/>
    <w:rsid w:val="007E374C"/>
    <w:rsid w:val="007E5A9A"/>
    <w:rsid w:val="007F32FC"/>
    <w:rsid w:val="007F5BCD"/>
    <w:rsid w:val="007F6E0B"/>
    <w:rsid w:val="0080163A"/>
    <w:rsid w:val="00804FF2"/>
    <w:rsid w:val="00810F49"/>
    <w:rsid w:val="00815CD7"/>
    <w:rsid w:val="008259FB"/>
    <w:rsid w:val="00826A4C"/>
    <w:rsid w:val="0083142E"/>
    <w:rsid w:val="00833322"/>
    <w:rsid w:val="00837379"/>
    <w:rsid w:val="00837C27"/>
    <w:rsid w:val="00840E8F"/>
    <w:rsid w:val="008411D6"/>
    <w:rsid w:val="0084710A"/>
    <w:rsid w:val="00847501"/>
    <w:rsid w:val="00851E69"/>
    <w:rsid w:val="00861013"/>
    <w:rsid w:val="00863359"/>
    <w:rsid w:val="00867A07"/>
    <w:rsid w:val="008728FF"/>
    <w:rsid w:val="00873C78"/>
    <w:rsid w:val="00877300"/>
    <w:rsid w:val="0088246B"/>
    <w:rsid w:val="00891A82"/>
    <w:rsid w:val="0089598D"/>
    <w:rsid w:val="008A02F6"/>
    <w:rsid w:val="008A0672"/>
    <w:rsid w:val="008A09BA"/>
    <w:rsid w:val="008B7AC7"/>
    <w:rsid w:val="008D23EF"/>
    <w:rsid w:val="008D42C1"/>
    <w:rsid w:val="008D76B9"/>
    <w:rsid w:val="008E1FAC"/>
    <w:rsid w:val="008F1943"/>
    <w:rsid w:val="008F7763"/>
    <w:rsid w:val="00910CB2"/>
    <w:rsid w:val="00912AC3"/>
    <w:rsid w:val="00923318"/>
    <w:rsid w:val="00924483"/>
    <w:rsid w:val="009366EE"/>
    <w:rsid w:val="00937579"/>
    <w:rsid w:val="009437C0"/>
    <w:rsid w:val="009460E6"/>
    <w:rsid w:val="009725C3"/>
    <w:rsid w:val="00981634"/>
    <w:rsid w:val="0098222A"/>
    <w:rsid w:val="009826A2"/>
    <w:rsid w:val="00987628"/>
    <w:rsid w:val="009908CA"/>
    <w:rsid w:val="00990C38"/>
    <w:rsid w:val="00994588"/>
    <w:rsid w:val="00994AE0"/>
    <w:rsid w:val="009A0B15"/>
    <w:rsid w:val="009A538F"/>
    <w:rsid w:val="009A62A4"/>
    <w:rsid w:val="009B05FF"/>
    <w:rsid w:val="009B4BAB"/>
    <w:rsid w:val="009B6856"/>
    <w:rsid w:val="009C094D"/>
    <w:rsid w:val="009C6C6B"/>
    <w:rsid w:val="009C78AF"/>
    <w:rsid w:val="009D30BE"/>
    <w:rsid w:val="009D327D"/>
    <w:rsid w:val="009D5550"/>
    <w:rsid w:val="009D79F3"/>
    <w:rsid w:val="009E22AA"/>
    <w:rsid w:val="009E6608"/>
    <w:rsid w:val="009F1DB3"/>
    <w:rsid w:val="00A00BC3"/>
    <w:rsid w:val="00A04405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66C51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C375F"/>
    <w:rsid w:val="00AE0807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676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2E0F"/>
    <w:rsid w:val="00BA305D"/>
    <w:rsid w:val="00BA3335"/>
    <w:rsid w:val="00BA588A"/>
    <w:rsid w:val="00BB0C35"/>
    <w:rsid w:val="00BB1CC5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371DA"/>
    <w:rsid w:val="00C40CE0"/>
    <w:rsid w:val="00C41685"/>
    <w:rsid w:val="00C4546A"/>
    <w:rsid w:val="00C516EE"/>
    <w:rsid w:val="00C60AFD"/>
    <w:rsid w:val="00C61B6F"/>
    <w:rsid w:val="00C63F31"/>
    <w:rsid w:val="00C729AE"/>
    <w:rsid w:val="00C7522C"/>
    <w:rsid w:val="00C77EB6"/>
    <w:rsid w:val="00C811F9"/>
    <w:rsid w:val="00C826F4"/>
    <w:rsid w:val="00C83A6D"/>
    <w:rsid w:val="00C83F4B"/>
    <w:rsid w:val="00C95575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CF58DD"/>
    <w:rsid w:val="00D00D76"/>
    <w:rsid w:val="00D03EA9"/>
    <w:rsid w:val="00D04699"/>
    <w:rsid w:val="00D126BF"/>
    <w:rsid w:val="00D16EDB"/>
    <w:rsid w:val="00D20684"/>
    <w:rsid w:val="00D22E89"/>
    <w:rsid w:val="00D26C2D"/>
    <w:rsid w:val="00D273D3"/>
    <w:rsid w:val="00D32EA3"/>
    <w:rsid w:val="00D37CB5"/>
    <w:rsid w:val="00D416AD"/>
    <w:rsid w:val="00D45298"/>
    <w:rsid w:val="00D45300"/>
    <w:rsid w:val="00D61258"/>
    <w:rsid w:val="00D7154E"/>
    <w:rsid w:val="00D72F56"/>
    <w:rsid w:val="00D73347"/>
    <w:rsid w:val="00D7488E"/>
    <w:rsid w:val="00D75EA2"/>
    <w:rsid w:val="00D84013"/>
    <w:rsid w:val="00D8540C"/>
    <w:rsid w:val="00D9653C"/>
    <w:rsid w:val="00D9701B"/>
    <w:rsid w:val="00DC0998"/>
    <w:rsid w:val="00DC140A"/>
    <w:rsid w:val="00DC5C4B"/>
    <w:rsid w:val="00DC7D27"/>
    <w:rsid w:val="00DD2C24"/>
    <w:rsid w:val="00DD726E"/>
    <w:rsid w:val="00DE28D7"/>
    <w:rsid w:val="00DE6FFD"/>
    <w:rsid w:val="00DF2F55"/>
    <w:rsid w:val="00E00668"/>
    <w:rsid w:val="00E04C96"/>
    <w:rsid w:val="00E147E3"/>
    <w:rsid w:val="00E16D09"/>
    <w:rsid w:val="00E17A48"/>
    <w:rsid w:val="00E209CA"/>
    <w:rsid w:val="00E23C79"/>
    <w:rsid w:val="00E24271"/>
    <w:rsid w:val="00E258FB"/>
    <w:rsid w:val="00E32EB6"/>
    <w:rsid w:val="00E37D30"/>
    <w:rsid w:val="00E401EB"/>
    <w:rsid w:val="00E4281E"/>
    <w:rsid w:val="00E429C6"/>
    <w:rsid w:val="00E455E4"/>
    <w:rsid w:val="00E458AB"/>
    <w:rsid w:val="00E51E81"/>
    <w:rsid w:val="00E5235A"/>
    <w:rsid w:val="00E529BD"/>
    <w:rsid w:val="00E54ABA"/>
    <w:rsid w:val="00E62CD1"/>
    <w:rsid w:val="00E66666"/>
    <w:rsid w:val="00E70CC8"/>
    <w:rsid w:val="00E72102"/>
    <w:rsid w:val="00E72608"/>
    <w:rsid w:val="00E77264"/>
    <w:rsid w:val="00E82ADD"/>
    <w:rsid w:val="00E86C12"/>
    <w:rsid w:val="00E878CE"/>
    <w:rsid w:val="00E910F9"/>
    <w:rsid w:val="00EA15AA"/>
    <w:rsid w:val="00EA1D18"/>
    <w:rsid w:val="00EA72B5"/>
    <w:rsid w:val="00EB335A"/>
    <w:rsid w:val="00EB4E76"/>
    <w:rsid w:val="00EC22C4"/>
    <w:rsid w:val="00EC29FE"/>
    <w:rsid w:val="00EC39F5"/>
    <w:rsid w:val="00ED3D6F"/>
    <w:rsid w:val="00EF2136"/>
    <w:rsid w:val="00EF3E05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3B69"/>
    <w:rsid w:val="00FB76D5"/>
    <w:rsid w:val="00FC2FFE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320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331</cp:revision>
  <dcterms:created xsi:type="dcterms:W3CDTF">2021-04-18T18:53:00Z</dcterms:created>
  <dcterms:modified xsi:type="dcterms:W3CDTF">2021-05-09T09:52:00Z</dcterms:modified>
</cp:coreProperties>
</file>