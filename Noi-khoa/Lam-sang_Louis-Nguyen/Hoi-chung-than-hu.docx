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2D13ADC9" w:rsidR="0068570E" w:rsidRPr="00B97004" w:rsidRDefault="00EC00E4" w:rsidP="00B97004">
      <w:pPr>
        <w:pStyle w:val="Title"/>
      </w:pPr>
      <w:r>
        <w:t>HỘI CHỨNG THẬN HƯ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487F6C93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</w:t>
      </w:r>
      <w:r w:rsidR="003D1836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_________________________</w:t>
      </w:r>
    </w:p>
    <w:p w14:paraId="72714DF8" w14:textId="0FC4F5B9" w:rsidR="00DF2F55" w:rsidRPr="005D2C0E" w:rsidRDefault="009460E6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Các nội dung cần chẩn đoán</w:t>
      </w:r>
      <w:r w:rsidR="00713FA5" w:rsidRPr="005D2C0E">
        <w:rPr>
          <w:b/>
          <w:bCs/>
        </w:rPr>
        <w:t xml:space="preserve"> ở bệnh nhân </w:t>
      </w:r>
      <w:r w:rsidR="001B5B23" w:rsidRPr="005D2C0E">
        <w:rPr>
          <w:b/>
          <w:bCs/>
        </w:rPr>
        <w:t>hội chứng thận hư</w:t>
      </w:r>
      <w:r w:rsidR="00D531F2" w:rsidRPr="005D2C0E">
        <w:rPr>
          <w:b/>
          <w:bCs/>
        </w:rPr>
        <w:t xml:space="preserve"> (HCTH)</w:t>
      </w:r>
    </w:p>
    <w:p w14:paraId="55C3FA64" w14:textId="358FE003" w:rsidR="003F0DDA" w:rsidRDefault="003F0DDA" w:rsidP="005D2C0E">
      <w:pPr>
        <w:ind w:left="360"/>
      </w:pPr>
      <w:r>
        <w:t>- Hội chứng thận hư nguyên phát</w:t>
      </w:r>
      <w:r w:rsidR="00B71995">
        <w:t>: Chẩn đoán xác định – Chẩn đoán thể (đơn thuần / kết hợp</w:t>
      </w:r>
      <w:r w:rsidR="00A2261C">
        <w:t xml:space="preserve"> với viêm cầu thận</w:t>
      </w:r>
      <w:r w:rsidR="00B71995">
        <w:t>)</w:t>
      </w:r>
      <w:r w:rsidR="000D0181">
        <w:t xml:space="preserve"> – Chẩn đoán biến chứng</w:t>
      </w:r>
    </w:p>
    <w:p w14:paraId="13780839" w14:textId="2DAB8728" w:rsidR="003F0DDA" w:rsidRDefault="003F0DDA" w:rsidP="005D2C0E">
      <w:pPr>
        <w:ind w:left="360"/>
      </w:pPr>
      <w:r>
        <w:t>- Hội chứng thận hư thứ phát</w:t>
      </w:r>
      <w:r w:rsidR="00B71995">
        <w:t xml:space="preserve">: Chẩn đoán xác định </w:t>
      </w:r>
      <w:r w:rsidR="00DB22DA">
        <w:t>–</w:t>
      </w:r>
      <w:r w:rsidR="00B71995">
        <w:t xml:space="preserve"> </w:t>
      </w:r>
      <w:r w:rsidR="00DB22DA">
        <w:t xml:space="preserve">Chẩn đoán nguyên nhân – Chẩn đoán biến chứng </w:t>
      </w:r>
    </w:p>
    <w:p w14:paraId="26B873DD" w14:textId="5FF12312" w:rsidR="00252C30" w:rsidRPr="005D2C0E" w:rsidRDefault="00D26689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Đại cương h</w:t>
      </w:r>
      <w:r w:rsidR="00252C30" w:rsidRPr="005D2C0E">
        <w:rPr>
          <w:b/>
          <w:bCs/>
        </w:rPr>
        <w:t>ội chứng thận hư nguyên phát, hội chứng thận hư thứ phát</w:t>
      </w:r>
    </w:p>
    <w:p w14:paraId="68B70BD8" w14:textId="37599C3C" w:rsidR="00252C30" w:rsidRDefault="005E1506" w:rsidP="005D2C0E">
      <w:pPr>
        <w:ind w:left="360"/>
      </w:pPr>
      <w:r>
        <w:t>- Hội chứng thận hư là một hội chứng lâm sàng và thể dịch xuất hiện nhiều ở bệnh có tổn thương cầu thận với các hình ảnh mô học khác nhau, đặc trưng bởi phù, protein niệu cao &gt;= 3.5g/24h, protein máu giảm nặng, lipid máu tăng cao, có trụ mỡ, hạt mỡ trong nước tiểu.</w:t>
      </w:r>
    </w:p>
    <w:p w14:paraId="03CB7E8B" w14:textId="1956F2E7" w:rsidR="003914C3" w:rsidRDefault="003914C3" w:rsidP="005D2C0E">
      <w:pPr>
        <w:ind w:left="360"/>
      </w:pPr>
      <w:r>
        <w:t>Phân biệt với viêm cầu thận mạn protein niệu 1-2g/24h</w:t>
      </w:r>
      <w:r w:rsidR="002215D2">
        <w:t xml:space="preserve"> nhưng trong trường hợp viêm cầu thận mạn protein niệu &gt;=3.5g/24h thì chẩn đoán hội chứng thận hư thứ phát sau viêm cầu thận mạn</w:t>
      </w:r>
      <w:r>
        <w:t>.</w:t>
      </w:r>
    </w:p>
    <w:p w14:paraId="50DD5CE6" w14:textId="086389DB" w:rsidR="00D26689" w:rsidRDefault="00D26689" w:rsidP="005D2C0E">
      <w:pPr>
        <w:ind w:left="360"/>
      </w:pPr>
      <w:r>
        <w:t>a. Hội chứng thận hư nguyên phát</w:t>
      </w:r>
    </w:p>
    <w:p w14:paraId="6DAC5AAA" w14:textId="0CA7847F" w:rsidR="00D26689" w:rsidRDefault="00472568" w:rsidP="005D2C0E">
      <w:pPr>
        <w:ind w:left="360"/>
      </w:pPr>
      <w:r>
        <w:t>- Tự bản thân cơ thể có tính sinh miễn dịch gây lắng đọng cầu thận gây tổn thương cầu thận, thoát protein.</w:t>
      </w:r>
    </w:p>
    <w:p w14:paraId="1192BE9A" w14:textId="211490E0" w:rsidR="003258A7" w:rsidRDefault="003258A7" w:rsidP="005D2C0E">
      <w:pPr>
        <w:ind w:left="360"/>
      </w:pPr>
      <w:r>
        <w:t>- Cơ chế bệnh sinh được giải thích qua cơ chế miễn dịch (miễn dịch dịch thể, miễn dịch trung gian tế bào) do lympho T tiết lymphokin và phức hợp miễn dịch</w:t>
      </w:r>
      <w:r w:rsidR="007E1A36">
        <w:t xml:space="preserve"> gây tổn thương màng đáy cầu thận dẫn đến thoát protein niệu ra ngoài.</w:t>
      </w:r>
    </w:p>
    <w:p w14:paraId="0E534A64" w14:textId="7903C7E7" w:rsidR="00472568" w:rsidRDefault="00472568" w:rsidP="005D2C0E">
      <w:pPr>
        <w:ind w:left="360"/>
      </w:pPr>
      <w:r>
        <w:t>b. Hội chứng thận hư thứ phát</w:t>
      </w:r>
    </w:p>
    <w:p w14:paraId="2118EF57" w14:textId="5B988DB6" w:rsidR="001B383B" w:rsidRDefault="001B383B" w:rsidP="005D2C0E">
      <w:pPr>
        <w:ind w:left="360"/>
      </w:pPr>
      <w:r>
        <w:t>- Bản thân mắc bệnh rồi tổn thương màng lọc cầu thận gây hội chứng thận hư như bệnh đái tháo đường, viêm cầu thận mạn, lupus ban đỏ hệ thống</w:t>
      </w:r>
      <w:r w:rsidR="000A6A50">
        <w:t>, viêm mao mạch dị ứng</w:t>
      </w:r>
      <w:r w:rsidR="00E22B14">
        <w:t>, suy tim sung huyết, bệnh thai nghén,</w:t>
      </w:r>
      <w:r w:rsidR="001F79F3">
        <w:t xml:space="preserve"> viêm gan virus</w:t>
      </w:r>
      <w:r w:rsidR="00E22B14">
        <w:t xml:space="preserve"> v.v</w:t>
      </w:r>
      <w:r>
        <w:t>.</w:t>
      </w:r>
    </w:p>
    <w:p w14:paraId="5E5CA1A9" w14:textId="1A916152" w:rsidR="0017601C" w:rsidRDefault="0017601C" w:rsidP="005D2C0E">
      <w:pPr>
        <w:ind w:left="360"/>
      </w:pPr>
      <w:r>
        <w:t>- Cơ chế hội chứng không phải do miễn dịch nên không dùng corticoid mà điều trị nguyên nhân.</w:t>
      </w:r>
    </w:p>
    <w:p w14:paraId="7C2FFBCA" w14:textId="143AB52C" w:rsidR="000A31F2" w:rsidRPr="005D2C0E" w:rsidRDefault="000A31F2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Tóm tắt hỏi bệnh</w:t>
      </w:r>
    </w:p>
    <w:p w14:paraId="042CB97B" w14:textId="714D3EDF" w:rsidR="000A31F2" w:rsidRDefault="000A31F2" w:rsidP="005D2C0E">
      <w:pPr>
        <w:ind w:left="360"/>
      </w:pPr>
      <w:r w:rsidRPr="000A31F2">
        <w:t>- Hỏi mức</w:t>
      </w:r>
      <w:r>
        <w:t xml:space="preserve"> </w:t>
      </w:r>
      <w:r w:rsidR="007C5F59">
        <w:t xml:space="preserve">bệnh sử </w:t>
      </w:r>
      <w:r>
        <w:t>phù</w:t>
      </w:r>
      <w:r w:rsidR="007C5F59">
        <w:t xml:space="preserve"> (đánh giá tiến triển phù, nước tiểu, cân nặng)</w:t>
      </w:r>
    </w:p>
    <w:p w14:paraId="5EFA2545" w14:textId="58019489" w:rsidR="007C5F59" w:rsidRDefault="007C5F59" w:rsidP="005D2C0E">
      <w:pPr>
        <w:ind w:left="360"/>
      </w:pPr>
      <w:r>
        <w:t>- Hỏi</w:t>
      </w:r>
      <w:r w:rsidR="00AC3F37">
        <w:t xml:space="preserve"> các triệu chứng của bệnh gây hội chứng thận hư để loại trừ hội chứng thận hư thứ phát</w:t>
      </w:r>
      <w:r w:rsidR="00ED1543">
        <w:t xml:space="preserve"> (triệu chứng kh</w:t>
      </w:r>
      <w:r w:rsidR="00617AC5">
        <w:t>ô</w:t>
      </w:r>
      <w:r w:rsidR="00ED1543">
        <w:t>n</w:t>
      </w:r>
      <w:r w:rsidR="00617AC5">
        <w:t>g</w:t>
      </w:r>
      <w:r w:rsidR="00ED1543">
        <w:t>)</w:t>
      </w:r>
      <w:r w:rsidR="00B37FC4">
        <w:t>:</w:t>
      </w:r>
    </w:p>
    <w:p w14:paraId="4FAC3D83" w14:textId="574CFB1E" w:rsidR="00D531F2" w:rsidRDefault="00D531F2" w:rsidP="005D2C0E">
      <w:pPr>
        <w:ind w:left="360"/>
      </w:pPr>
      <w:r>
        <w:t>+ HCTH</w:t>
      </w:r>
      <w:r w:rsidR="009B455E">
        <w:t xml:space="preserve"> nguyên phát thường chỉ phù</w:t>
      </w:r>
    </w:p>
    <w:p w14:paraId="533E42B7" w14:textId="74472E0B" w:rsidR="00B37FC4" w:rsidRDefault="00B37FC4" w:rsidP="005D2C0E">
      <w:pPr>
        <w:ind w:left="360"/>
      </w:pPr>
      <w:r>
        <w:t>+ Lupus ban đỏ có</w:t>
      </w:r>
      <w:r w:rsidR="001B6192">
        <w:t xml:space="preserve"> nữ trẻ, </w:t>
      </w:r>
      <w:r w:rsidR="00981EBE">
        <w:t xml:space="preserve">kinh nguyệt không đều, rong kinh, </w:t>
      </w:r>
      <w:r w:rsidR="001B6192">
        <w:t>thiếu máu,</w:t>
      </w:r>
      <w:r w:rsidR="00553402">
        <w:t xml:space="preserve"> rụng tóc, đau mỏi các khớp,</w:t>
      </w:r>
      <w:r>
        <w:t xml:space="preserve"> ban cánh bướm</w:t>
      </w:r>
    </w:p>
    <w:p w14:paraId="1AFC286B" w14:textId="7B0C9E2F" w:rsidR="00CD303A" w:rsidRDefault="00B2124B" w:rsidP="005D2C0E">
      <w:pPr>
        <w:ind w:left="360"/>
      </w:pPr>
      <w:r>
        <w:t xml:space="preserve">+ </w:t>
      </w:r>
      <w:r w:rsidR="000D7D2D">
        <w:t>Viêm cầu thận mạn protein niệu và hồng cầu niệu từ lâu nên có thiếu máu, phù từng đợt</w:t>
      </w:r>
      <w:r w:rsidR="006A356B">
        <w:t xml:space="preserve"> (mặt xưng, chân tay xưng)</w:t>
      </w:r>
      <w:r w:rsidR="00CD303A">
        <w:t>.</w:t>
      </w:r>
    </w:p>
    <w:p w14:paraId="49F68137" w14:textId="2E1D5C86" w:rsidR="00CD303A" w:rsidRDefault="00CD303A" w:rsidP="005D2C0E">
      <w:pPr>
        <w:ind w:left="360"/>
      </w:pPr>
      <w:r>
        <w:t>+ Đái tháo đường có tiền sử đái tháo đường</w:t>
      </w:r>
      <w:r w:rsidR="009C1FDA">
        <w:t xml:space="preserve"> nhiều năm mà kiểm soát không tốt.</w:t>
      </w:r>
    </w:p>
    <w:p w14:paraId="37734670" w14:textId="69AB4163" w:rsidR="008A72C5" w:rsidRDefault="008A72C5" w:rsidP="005D2C0E">
      <w:pPr>
        <w:ind w:left="360"/>
      </w:pPr>
      <w:r>
        <w:t>+ Mang thai có thể có phù, nhiễm đọc thai nghén dẫn đến dẫn đến viêm cầu thận mạn.</w:t>
      </w:r>
    </w:p>
    <w:p w14:paraId="69F86348" w14:textId="7AFE65AF" w:rsidR="008A72C5" w:rsidRDefault="008A72C5" w:rsidP="005D2C0E">
      <w:pPr>
        <w:ind w:left="360"/>
      </w:pPr>
      <w:r>
        <w:t>+ Viêm mao mạch dị ứng các mao mạch xuất huyết dạng ủng từ đầu gối trở xuống</w:t>
      </w:r>
      <w:r w:rsidR="00F03A2B">
        <w:t>. Thường sẽ trải qua giai đoạn viêm cầu thận mạn mới đến HCTH</w:t>
      </w:r>
    </w:p>
    <w:p w14:paraId="0C8FEC34" w14:textId="4EF521C6" w:rsidR="00F03A2B" w:rsidRPr="000A31F2" w:rsidRDefault="00F03A2B" w:rsidP="005D2C0E">
      <w:pPr>
        <w:ind w:left="360"/>
      </w:pPr>
      <w:r>
        <w:t>+ Viêm gan virus có trải qua 1 đợt virus</w:t>
      </w:r>
    </w:p>
    <w:p w14:paraId="39C40A8D" w14:textId="2F20E9DF" w:rsidR="00174A99" w:rsidRPr="005D2C0E" w:rsidRDefault="00174A99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Tiêu chuẩn chẩn đoán</w:t>
      </w:r>
    </w:p>
    <w:p w14:paraId="3EB62A03" w14:textId="3146A1B0" w:rsidR="00C07EA9" w:rsidRDefault="00C07EA9" w:rsidP="005D2C0E">
      <w:pPr>
        <w:ind w:left="360"/>
      </w:pPr>
      <w:r>
        <w:t>- Các tiêu chuẩn:</w:t>
      </w:r>
    </w:p>
    <w:p w14:paraId="5DA42A29" w14:textId="3C9C9FB6" w:rsidR="00174A99" w:rsidRDefault="00C07EA9" w:rsidP="005D2C0E">
      <w:pPr>
        <w:ind w:left="360"/>
      </w:pPr>
      <w:r>
        <w:t>+</w:t>
      </w:r>
      <w:r w:rsidR="00174A99">
        <w:t xml:space="preserve"> Phù: Phù nhanh, to, tràn dịch đa màng, tiểu ít</w:t>
      </w:r>
    </w:p>
    <w:p w14:paraId="3CC046D8" w14:textId="44FA36DA" w:rsidR="00174A99" w:rsidRDefault="00C07EA9" w:rsidP="005D2C0E">
      <w:pPr>
        <w:ind w:left="360"/>
      </w:pPr>
      <w:r>
        <w:t>+</w:t>
      </w:r>
      <w:r w:rsidR="00174A99">
        <w:t xml:space="preserve"> Protein niệu &gt;= 3.5g/24h</w:t>
      </w:r>
    </w:p>
    <w:p w14:paraId="5E7AF3BF" w14:textId="673232C0" w:rsidR="00174A99" w:rsidRDefault="00C07EA9" w:rsidP="005D2C0E">
      <w:pPr>
        <w:ind w:left="360"/>
      </w:pPr>
      <w:r>
        <w:t>+</w:t>
      </w:r>
      <w:r w:rsidR="00174A99">
        <w:t xml:space="preserve"> Protein máu </w:t>
      </w:r>
      <w:r w:rsidR="007C0C13">
        <w:t>&lt; 60g, albumin máu &lt; 30g</w:t>
      </w:r>
    </w:p>
    <w:p w14:paraId="53D2C7C9" w14:textId="0FAA386B" w:rsidR="007C0C13" w:rsidRDefault="00C07EA9" w:rsidP="005D2C0E">
      <w:pPr>
        <w:ind w:left="360"/>
      </w:pPr>
      <w:r>
        <w:t>+</w:t>
      </w:r>
      <w:r w:rsidR="007C0C13">
        <w:t xml:space="preserve"> Lipid máu tăng, cholesterol &gt; 6.5mmol/l có khi tăng &gt; 20mmol/l.</w:t>
      </w:r>
    </w:p>
    <w:p w14:paraId="3C1D44AF" w14:textId="7BB2067F" w:rsidR="008A2D57" w:rsidRDefault="00C07EA9" w:rsidP="005D2C0E">
      <w:pPr>
        <w:ind w:left="360"/>
      </w:pPr>
      <w:r>
        <w:t>+</w:t>
      </w:r>
      <w:r w:rsidR="008A2D57">
        <w:t xml:space="preserve"> Có trụ triết quang, hạt mỡ</w:t>
      </w:r>
    </w:p>
    <w:p w14:paraId="298A926B" w14:textId="3D300437" w:rsidR="008A2D57" w:rsidRDefault="00C07EA9" w:rsidP="005D2C0E">
      <w:pPr>
        <w:ind w:left="360"/>
      </w:pPr>
      <w:r>
        <w:t>+</w:t>
      </w:r>
      <w:r w:rsidR="008A2D57">
        <w:t xml:space="preserve"> Hình ảnh sinh thiết thận có tổn thương</w:t>
      </w:r>
    </w:p>
    <w:p w14:paraId="787F7603" w14:textId="761E934F" w:rsidR="007426C9" w:rsidRDefault="007426C9" w:rsidP="005D2C0E">
      <w:pPr>
        <w:ind w:left="360"/>
      </w:pPr>
      <w:r>
        <w:t xml:space="preserve">- Trong đó các tiêu chuẩn chính </w:t>
      </w:r>
      <w:r w:rsidR="00234E3F">
        <w:t>chỉ gặp trong</w:t>
      </w:r>
      <w:r>
        <w:t xml:space="preserve"> hội chứng thận hư: Protein niệu, trụ triết quang và sinh thiết thận</w:t>
      </w:r>
      <w:r w:rsidR="00004321">
        <w:t>. Các tiêu chuẩn phụ có thể gặp trong nhiều bệnh khác.</w:t>
      </w:r>
    </w:p>
    <w:p w14:paraId="0E063C08" w14:textId="3D488241" w:rsidR="00C07EA9" w:rsidRDefault="00C07EA9" w:rsidP="005D2C0E">
      <w:pPr>
        <w:ind w:left="360"/>
      </w:pPr>
      <w:r>
        <w:t>- Chẩn đoán khi có 1 tiêu chuẩn chính + 2-3 tiêu chuẩn phụ.</w:t>
      </w:r>
    </w:p>
    <w:p w14:paraId="21B9CFCE" w14:textId="6ED8C579" w:rsidR="003276BB" w:rsidRPr="005D2C0E" w:rsidRDefault="003276BB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 xml:space="preserve">Chẩn đoán </w:t>
      </w:r>
      <w:r w:rsidR="00632A3C" w:rsidRPr="005D2C0E">
        <w:rPr>
          <w:b/>
          <w:bCs/>
        </w:rPr>
        <w:t xml:space="preserve">HCTH </w:t>
      </w:r>
      <w:r w:rsidRPr="005D2C0E">
        <w:rPr>
          <w:b/>
          <w:bCs/>
        </w:rPr>
        <w:t>nguyên phát và thứ phát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5"/>
        <w:gridCol w:w="1672"/>
        <w:gridCol w:w="1672"/>
      </w:tblGrid>
      <w:tr w:rsidR="003276BB" w14:paraId="3A00B070" w14:textId="77777777" w:rsidTr="005A06A6">
        <w:tc>
          <w:tcPr>
            <w:tcW w:w="1292" w:type="pct"/>
          </w:tcPr>
          <w:p w14:paraId="7880B2A8" w14:textId="77777777" w:rsidR="003276BB" w:rsidRDefault="003276BB" w:rsidP="005D2C0E">
            <w:pPr>
              <w:ind w:left="-30"/>
            </w:pPr>
          </w:p>
        </w:tc>
        <w:tc>
          <w:tcPr>
            <w:tcW w:w="1854" w:type="pct"/>
          </w:tcPr>
          <w:p w14:paraId="48E14FAD" w14:textId="6A983466" w:rsidR="003276BB" w:rsidRDefault="003276BB" w:rsidP="005D2C0E">
            <w:pPr>
              <w:ind w:left="-30"/>
            </w:pPr>
            <w:r>
              <w:t>Nguyên phát</w:t>
            </w:r>
          </w:p>
        </w:tc>
        <w:tc>
          <w:tcPr>
            <w:tcW w:w="1854" w:type="pct"/>
          </w:tcPr>
          <w:p w14:paraId="06BA73FF" w14:textId="6D4AA02A" w:rsidR="003276BB" w:rsidRDefault="003276BB" w:rsidP="005D2C0E">
            <w:pPr>
              <w:ind w:left="-30"/>
            </w:pPr>
            <w:r>
              <w:t>Thứ phát</w:t>
            </w:r>
          </w:p>
        </w:tc>
      </w:tr>
      <w:tr w:rsidR="003276BB" w14:paraId="3BC78758" w14:textId="77777777" w:rsidTr="005A06A6">
        <w:tc>
          <w:tcPr>
            <w:tcW w:w="1292" w:type="pct"/>
          </w:tcPr>
          <w:p w14:paraId="1CFA7C17" w14:textId="37E5E99E" w:rsidR="003276BB" w:rsidRDefault="003276BB" w:rsidP="005D2C0E">
            <w:pPr>
              <w:ind w:left="-30"/>
            </w:pPr>
            <w:r>
              <w:t>Tuổi</w:t>
            </w:r>
          </w:p>
        </w:tc>
        <w:tc>
          <w:tcPr>
            <w:tcW w:w="1854" w:type="pct"/>
          </w:tcPr>
          <w:p w14:paraId="477D985F" w14:textId="0F305DC1" w:rsidR="003276BB" w:rsidRDefault="005A06A6" w:rsidP="005D2C0E">
            <w:pPr>
              <w:ind w:left="-30"/>
            </w:pPr>
            <w:r>
              <w:t>Trẻ/Già</w:t>
            </w:r>
          </w:p>
        </w:tc>
        <w:tc>
          <w:tcPr>
            <w:tcW w:w="1854" w:type="pct"/>
          </w:tcPr>
          <w:p w14:paraId="384B4CA1" w14:textId="67500933" w:rsidR="003276BB" w:rsidRDefault="005A06A6" w:rsidP="005D2C0E">
            <w:pPr>
              <w:ind w:left="-30"/>
            </w:pPr>
            <w:r>
              <w:t>Già</w:t>
            </w:r>
          </w:p>
        </w:tc>
      </w:tr>
      <w:tr w:rsidR="003276BB" w14:paraId="322222C3" w14:textId="77777777" w:rsidTr="005A06A6">
        <w:tc>
          <w:tcPr>
            <w:tcW w:w="1292" w:type="pct"/>
          </w:tcPr>
          <w:p w14:paraId="265D9B6C" w14:textId="37B759BE" w:rsidR="003276BB" w:rsidRDefault="005A06A6" w:rsidP="005D2C0E">
            <w:pPr>
              <w:ind w:left="-30"/>
            </w:pPr>
            <w:r>
              <w:t>Tiền sử</w:t>
            </w:r>
          </w:p>
        </w:tc>
        <w:tc>
          <w:tcPr>
            <w:tcW w:w="1854" w:type="pct"/>
          </w:tcPr>
          <w:p w14:paraId="70A0000D" w14:textId="5C30B63F" w:rsidR="003276BB" w:rsidRDefault="005A06A6" w:rsidP="005D2C0E">
            <w:pPr>
              <w:ind w:left="-30"/>
            </w:pPr>
            <w:r>
              <w:t>Chưa phát hiện bệnh lý khác</w:t>
            </w:r>
          </w:p>
        </w:tc>
        <w:tc>
          <w:tcPr>
            <w:tcW w:w="1854" w:type="pct"/>
          </w:tcPr>
          <w:p w14:paraId="452EDEB2" w14:textId="66F18042" w:rsidR="003276BB" w:rsidRDefault="005A06A6" w:rsidP="005D2C0E">
            <w:pPr>
              <w:ind w:left="-30"/>
            </w:pPr>
            <w:r>
              <w:t>Các bệnh có thể gây hội chứng thận hư</w:t>
            </w:r>
          </w:p>
        </w:tc>
      </w:tr>
      <w:tr w:rsidR="003276BB" w14:paraId="112F27C3" w14:textId="77777777" w:rsidTr="005A06A6">
        <w:tc>
          <w:tcPr>
            <w:tcW w:w="1292" w:type="pct"/>
          </w:tcPr>
          <w:p w14:paraId="6783A85F" w14:textId="37448224" w:rsidR="003276BB" w:rsidRDefault="007C5972" w:rsidP="005D2C0E">
            <w:pPr>
              <w:ind w:left="-30"/>
            </w:pPr>
            <w:r>
              <w:t>Lâm sàng</w:t>
            </w:r>
          </w:p>
        </w:tc>
        <w:tc>
          <w:tcPr>
            <w:tcW w:w="1854" w:type="pct"/>
          </w:tcPr>
          <w:p w14:paraId="629C7358" w14:textId="55DB391D" w:rsidR="003276BB" w:rsidRDefault="007C5972" w:rsidP="005D2C0E">
            <w:pPr>
              <w:ind w:left="-30"/>
            </w:pPr>
            <w:r>
              <w:t>Phù, đái ít</w:t>
            </w:r>
          </w:p>
        </w:tc>
        <w:tc>
          <w:tcPr>
            <w:tcW w:w="1854" w:type="pct"/>
          </w:tcPr>
          <w:p w14:paraId="2701F560" w14:textId="5610D70A" w:rsidR="003276BB" w:rsidRDefault="007C5972" w:rsidP="005D2C0E">
            <w:pPr>
              <w:ind w:left="-30"/>
            </w:pPr>
            <w:r>
              <w:t>Phù, đái ít kèm theo các triệu chứng các bệnh gây HCTH</w:t>
            </w:r>
          </w:p>
        </w:tc>
      </w:tr>
      <w:tr w:rsidR="00770865" w14:paraId="50C65E1B" w14:textId="77777777" w:rsidTr="005A06A6">
        <w:tc>
          <w:tcPr>
            <w:tcW w:w="1292" w:type="pct"/>
          </w:tcPr>
          <w:p w14:paraId="6DEDD552" w14:textId="0A00C006" w:rsidR="00770865" w:rsidRDefault="00770865" w:rsidP="005D2C0E">
            <w:pPr>
              <w:ind w:left="-30"/>
            </w:pPr>
            <w:r>
              <w:t>Cận lâm sàng</w:t>
            </w:r>
          </w:p>
        </w:tc>
        <w:tc>
          <w:tcPr>
            <w:tcW w:w="1854" w:type="pct"/>
          </w:tcPr>
          <w:p w14:paraId="581D9EB4" w14:textId="05639E95" w:rsidR="00770865" w:rsidRDefault="00770865" w:rsidP="005D2C0E">
            <w:pPr>
              <w:ind w:left="-30"/>
            </w:pPr>
            <w:r>
              <w:t>Các xét nghiệm của HCTH. Các XN khác bình thường.</w:t>
            </w:r>
          </w:p>
        </w:tc>
        <w:tc>
          <w:tcPr>
            <w:tcW w:w="1854" w:type="pct"/>
          </w:tcPr>
          <w:p w14:paraId="035E393C" w14:textId="6D916CAF" w:rsidR="00770865" w:rsidRDefault="00770865" w:rsidP="005D2C0E">
            <w:pPr>
              <w:ind w:left="-30"/>
            </w:pPr>
            <w:r>
              <w:t xml:space="preserve">Có thêm các XN khác như thiếu máu, </w:t>
            </w:r>
            <w:r w:rsidR="00994B12">
              <w:t>kháng thể kháng nhân dương tính, v.v.</w:t>
            </w:r>
          </w:p>
        </w:tc>
      </w:tr>
    </w:tbl>
    <w:p w14:paraId="2DA99860" w14:textId="34126E12" w:rsidR="00632A3C" w:rsidRPr="005D2C0E" w:rsidRDefault="00632A3C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lastRenderedPageBreak/>
        <w:t xml:space="preserve">Chẩn đoán </w:t>
      </w:r>
      <w:r w:rsidR="00E62A45" w:rsidRPr="005D2C0E">
        <w:rPr>
          <w:b/>
          <w:bCs/>
        </w:rPr>
        <w:t xml:space="preserve">HCTH </w:t>
      </w:r>
      <w:r w:rsidRPr="005D2C0E">
        <w:rPr>
          <w:b/>
          <w:bCs/>
        </w:rPr>
        <w:t>thể đơn thuần và kết hợp</w:t>
      </w:r>
      <w:r w:rsidR="00E362D5" w:rsidRPr="005D2C0E">
        <w:rPr>
          <w:b/>
          <w:bCs/>
        </w:rPr>
        <w:t xml:space="preserve"> với viêm cầu thận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762"/>
        <w:gridCol w:w="1762"/>
      </w:tblGrid>
      <w:tr w:rsidR="00B15E44" w14:paraId="51219ED0" w14:textId="77777777" w:rsidTr="00B15E44">
        <w:tc>
          <w:tcPr>
            <w:tcW w:w="985" w:type="dxa"/>
          </w:tcPr>
          <w:p w14:paraId="78295543" w14:textId="77777777" w:rsidR="00B15E44" w:rsidRDefault="00B15E44" w:rsidP="005D2C0E"/>
        </w:tc>
        <w:tc>
          <w:tcPr>
            <w:tcW w:w="1762" w:type="dxa"/>
          </w:tcPr>
          <w:p w14:paraId="64B8E40C" w14:textId="4DBB72DB" w:rsidR="00B15E44" w:rsidRDefault="00B15E44" w:rsidP="005D2C0E">
            <w:r>
              <w:t>Đơn thuần</w:t>
            </w:r>
          </w:p>
        </w:tc>
        <w:tc>
          <w:tcPr>
            <w:tcW w:w="1762" w:type="dxa"/>
          </w:tcPr>
          <w:p w14:paraId="2411922D" w14:textId="1ABE190D" w:rsidR="00B15E44" w:rsidRDefault="00B15E44" w:rsidP="005D2C0E">
            <w:r>
              <w:t>Kết hợp</w:t>
            </w:r>
          </w:p>
        </w:tc>
      </w:tr>
      <w:tr w:rsidR="00B15E44" w14:paraId="18C52C5C" w14:textId="77777777" w:rsidTr="00B15E44">
        <w:tc>
          <w:tcPr>
            <w:tcW w:w="985" w:type="dxa"/>
          </w:tcPr>
          <w:p w14:paraId="11D682EF" w14:textId="0A7A8520" w:rsidR="00B15E44" w:rsidRDefault="00B15E44" w:rsidP="005D2C0E">
            <w:r>
              <w:t>Lâm sàng</w:t>
            </w:r>
          </w:p>
        </w:tc>
        <w:tc>
          <w:tcPr>
            <w:tcW w:w="1762" w:type="dxa"/>
          </w:tcPr>
          <w:p w14:paraId="6D69B77B" w14:textId="205CB7B5" w:rsidR="00B15E44" w:rsidRDefault="00B15E44" w:rsidP="005D2C0E">
            <w:r>
              <w:t>Nước tiểu trong</w:t>
            </w:r>
          </w:p>
        </w:tc>
        <w:tc>
          <w:tcPr>
            <w:tcW w:w="1762" w:type="dxa"/>
          </w:tcPr>
          <w:p w14:paraId="0BB0CD6B" w14:textId="49EB2E5F" w:rsidR="00B15E44" w:rsidRDefault="00B15E44" w:rsidP="005D2C0E">
            <w:r>
              <w:t>Nước tiểu hồng</w:t>
            </w:r>
          </w:p>
        </w:tc>
      </w:tr>
      <w:tr w:rsidR="00B15E44" w14:paraId="0CE58330" w14:textId="77777777" w:rsidTr="00B15E44">
        <w:tc>
          <w:tcPr>
            <w:tcW w:w="985" w:type="dxa"/>
          </w:tcPr>
          <w:p w14:paraId="127CEB72" w14:textId="457F7A9B" w:rsidR="00B15E44" w:rsidRDefault="00B15E44" w:rsidP="005D2C0E">
            <w:r>
              <w:t>Cận lâm sàng</w:t>
            </w:r>
          </w:p>
        </w:tc>
        <w:tc>
          <w:tcPr>
            <w:tcW w:w="1762" w:type="dxa"/>
          </w:tcPr>
          <w:p w14:paraId="5D612651" w14:textId="78C41049" w:rsidR="00B15E44" w:rsidRDefault="00B15E44" w:rsidP="005D2C0E">
            <w:r>
              <w:t xml:space="preserve">Cặn xét nghiệm Addis </w:t>
            </w:r>
            <w:r w:rsidR="00630C7F">
              <w:t xml:space="preserve">3h </w:t>
            </w:r>
            <w:r w:rsidR="006A0A60">
              <w:t xml:space="preserve">tìm hồng cầu trong nước tiểu </w:t>
            </w:r>
            <w:r>
              <w:t>nhất là trong trường hợp nước tiểu trong</w:t>
            </w:r>
          </w:p>
        </w:tc>
        <w:tc>
          <w:tcPr>
            <w:tcW w:w="1762" w:type="dxa"/>
          </w:tcPr>
          <w:p w14:paraId="7307CA37" w14:textId="624D05FD" w:rsidR="00B15E44" w:rsidRDefault="00AB19B3" w:rsidP="005D2C0E">
            <w:r>
              <w:t>Có hồng cầu trong nước tiểu</w:t>
            </w:r>
          </w:p>
        </w:tc>
      </w:tr>
    </w:tbl>
    <w:p w14:paraId="2C91021D" w14:textId="49B74846" w:rsidR="00654B3C" w:rsidRPr="005D2C0E" w:rsidRDefault="00654B3C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Chẩn đoán biến chứng</w:t>
      </w:r>
    </w:p>
    <w:p w14:paraId="7BCBE08B" w14:textId="6D936DB0" w:rsidR="00654B3C" w:rsidRPr="00654B3C" w:rsidRDefault="00654B3C" w:rsidP="005D2C0E">
      <w:pPr>
        <w:ind w:left="360"/>
      </w:pPr>
      <w:r w:rsidRPr="00654B3C">
        <w:t>- Nhiễm khuẩn do giảm sức đề kháng</w:t>
      </w:r>
    </w:p>
    <w:p w14:paraId="4BE3F23F" w14:textId="01FD0D37" w:rsidR="00654B3C" w:rsidRDefault="00654B3C" w:rsidP="005D2C0E">
      <w:pPr>
        <w:ind w:left="360"/>
      </w:pPr>
      <w:r w:rsidRPr="00654B3C">
        <w:t xml:space="preserve">- Rối loạn nước điện giải do phù, không </w:t>
      </w:r>
      <w:r>
        <w:t>đái được, dùng thuốc</w:t>
      </w:r>
    </w:p>
    <w:p w14:paraId="63F096F9" w14:textId="5AA94BFF" w:rsidR="00654B3C" w:rsidRDefault="00654B3C" w:rsidP="005D2C0E">
      <w:pPr>
        <w:ind w:left="360"/>
      </w:pPr>
      <w:r>
        <w:t>- Tiêu hóa đầy bụng, khó tiêu, thiểu dưỡng</w:t>
      </w:r>
    </w:p>
    <w:p w14:paraId="2BD56DD3" w14:textId="0E03BFF6" w:rsidR="00654B3C" w:rsidRPr="00654B3C" w:rsidRDefault="00654B3C" w:rsidP="005D2C0E">
      <w:pPr>
        <w:ind w:left="360"/>
      </w:pPr>
      <w:r>
        <w:t>- Tắc mạch ít gặp nhưng khi gặp rất nguy hiểm</w:t>
      </w:r>
      <w:r w:rsidR="002C6EAD">
        <w:t>. Nếu Hct &gt; 0.5l/l phải dùng chất chống đông</w:t>
      </w:r>
      <w:r w:rsidR="00D952F4">
        <w:t xml:space="preserve"> để đề phòng</w:t>
      </w:r>
      <w:r w:rsidR="002C6EAD">
        <w:t>.</w:t>
      </w:r>
    </w:p>
    <w:p w14:paraId="7831AE3D" w14:textId="245A572C" w:rsidR="003258A7" w:rsidRPr="005D2C0E" w:rsidRDefault="003258A7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Cơ chế gây phù của hội chứng thận hư</w:t>
      </w:r>
    </w:p>
    <w:p w14:paraId="4FC97F62" w14:textId="679C71F3" w:rsidR="00244A88" w:rsidRDefault="00244A88" w:rsidP="005D2C0E">
      <w:pPr>
        <w:ind w:left="360"/>
      </w:pPr>
      <w:r>
        <w:t>Có 3 cơ chế gây phù ở hội chứng thận hư:</w:t>
      </w:r>
    </w:p>
    <w:p w14:paraId="437231C1" w14:textId="7505D56B" w:rsidR="005E1506" w:rsidRDefault="00244A88" w:rsidP="005D2C0E">
      <w:pPr>
        <w:ind w:left="360"/>
      </w:pPr>
      <w:r>
        <w:t>+</w:t>
      </w:r>
      <w:r w:rsidR="00AD0F4F">
        <w:t xml:space="preserve"> Protein thoát ra ngoài gây giảm áp lực keo &gt; kéo nước trong lòng mạch ra gian bào &gt; phù.</w:t>
      </w:r>
    </w:p>
    <w:p w14:paraId="0957CCD9" w14:textId="600EDDE8" w:rsidR="003A4585" w:rsidRDefault="00244A88" w:rsidP="005D2C0E">
      <w:pPr>
        <w:ind w:left="360"/>
      </w:pPr>
      <w:r>
        <w:t>+</w:t>
      </w:r>
      <w:r w:rsidR="003A4585">
        <w:t xml:space="preserve"> Áp lực keo giảm &gt; giảm thể tích huyết tương và giảm cung lượng tim </w:t>
      </w:r>
      <w:r w:rsidR="00037E9B">
        <w:t>&gt; giảm tưới máu thận và giảm mức lọc cầu thận &gt; phù.</w:t>
      </w:r>
    </w:p>
    <w:p w14:paraId="7E643C94" w14:textId="6674F64B" w:rsidR="00D2467E" w:rsidRPr="00D2467E" w:rsidRDefault="00244A88" w:rsidP="005D2C0E">
      <w:pPr>
        <w:ind w:left="360"/>
      </w:pPr>
      <w:r>
        <w:t>+</w:t>
      </w:r>
      <w:r w:rsidR="006C194A">
        <w:t xml:space="preserve"> Tăng tiết vasopressin và aldosterol &gt; giữ muối và nước &gt; phù.</w:t>
      </w:r>
    </w:p>
    <w:p w14:paraId="7CF9B1DE" w14:textId="117305F8" w:rsidR="00C1779D" w:rsidRPr="005D2C0E" w:rsidRDefault="00C1779D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Đặc điểm phù của hội chứng thận hư</w:t>
      </w:r>
    </w:p>
    <w:p w14:paraId="4812CAAA" w14:textId="04D8F5E3" w:rsidR="00C1779D" w:rsidRDefault="00C1779D" w:rsidP="005D2C0E">
      <w:pPr>
        <w:ind w:left="360"/>
      </w:pPr>
      <w:r>
        <w:t>- Phù tỷ lệ nghịch với lượng nước tiểu</w:t>
      </w:r>
    </w:p>
    <w:p w14:paraId="125DA58A" w14:textId="02169A38" w:rsidR="00C1779D" w:rsidRDefault="00C1779D" w:rsidP="005D2C0E">
      <w:pPr>
        <w:ind w:left="360"/>
      </w:pPr>
      <w:r>
        <w:t>- Phù nhanh, có thể tăng 5-7kg trong vòng vài ngày</w:t>
      </w:r>
    </w:p>
    <w:p w14:paraId="38271476" w14:textId="617F2DFC" w:rsidR="00D935E6" w:rsidRDefault="00D935E6" w:rsidP="005D2C0E">
      <w:pPr>
        <w:ind w:left="360"/>
      </w:pPr>
      <w:r>
        <w:t>- Bệnh nhân mệt do đái ra nhiều protein</w:t>
      </w:r>
      <w:r w:rsidR="00C951FD">
        <w:t>. Đây cũng là lý do cơ thể phải tăng thủy phân lipid sinh năng lượng dẫn tới lipid máu tăng thứ phát.</w:t>
      </w:r>
    </w:p>
    <w:p w14:paraId="6713FDE0" w14:textId="7B4941DD" w:rsidR="002D46D0" w:rsidRDefault="002D46D0" w:rsidP="005D2C0E">
      <w:pPr>
        <w:ind w:left="360"/>
      </w:pPr>
      <w:r>
        <w:t>- Phù nhanh, da xanh nhưng niêm mạc hồng nghĩ tới hội chứng thận hư nguyên phát do không có thiếu máu</w:t>
      </w:r>
      <w:r w:rsidR="009B45C9">
        <w:t>. Do protein là nguyên liệu tạo máu nhưng thiếu trong 5-7 ngày sẽ chưa dẫn đến thiếu máu.</w:t>
      </w:r>
      <w:r w:rsidR="00724A26">
        <w:t xml:space="preserve"> Nếu phù to kèm thiếu máu</w:t>
      </w:r>
      <w:r w:rsidR="005B33C4">
        <w:t xml:space="preserve"> cần chú ý đến nguyên nhân khác.</w:t>
      </w:r>
    </w:p>
    <w:p w14:paraId="4470B62B" w14:textId="4CD8FBD2" w:rsidR="00547F50" w:rsidRDefault="00547F50" w:rsidP="005D2C0E">
      <w:pPr>
        <w:ind w:left="360"/>
      </w:pPr>
      <w:r>
        <w:t>- Đái ra protein nên nước tiểu bọt</w:t>
      </w:r>
    </w:p>
    <w:p w14:paraId="34597E26" w14:textId="09B95013" w:rsidR="00861827" w:rsidRPr="005D2C0E" w:rsidRDefault="00861827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Điều trị</w:t>
      </w:r>
    </w:p>
    <w:p w14:paraId="121B4F45" w14:textId="640117A2" w:rsidR="00AA59A1" w:rsidRDefault="008C671D" w:rsidP="005D2C0E">
      <w:pPr>
        <w:ind w:left="360"/>
      </w:pPr>
      <w:r>
        <w:t xml:space="preserve">- </w:t>
      </w:r>
      <w:r w:rsidR="008B74C6">
        <w:t>Để cân bằng áp lực keo cho ăn</w:t>
      </w:r>
      <w:r w:rsidR="00AA59A1">
        <w:t xml:space="preserve"> hoặc bù albumin</w:t>
      </w:r>
      <w:r w:rsidR="005906FB">
        <w:t>:</w:t>
      </w:r>
    </w:p>
    <w:p w14:paraId="7E89DBE4" w14:textId="3D622110" w:rsidR="003E50F0" w:rsidRDefault="00AA59A1" w:rsidP="005D2C0E">
      <w:pPr>
        <w:ind w:left="360"/>
      </w:pPr>
      <w:r>
        <w:t>+ Cho ăn</w:t>
      </w:r>
      <w:r w:rsidR="005906FB">
        <w:t xml:space="preserve"> 1-2g protein/kg/ngày. </w:t>
      </w:r>
      <w:r w:rsidR="00561E00">
        <w:t xml:space="preserve">Lưu ý </w:t>
      </w:r>
      <w:r w:rsidR="001D4251">
        <w:t>100g thịt lợn lạc cho 20g protein</w:t>
      </w:r>
      <w:r w:rsidR="00547F50">
        <w:t xml:space="preserve">, cân nhắc </w:t>
      </w:r>
      <w:r w:rsidR="00F8037A">
        <w:t>lượng protein thoát ra qua nước tiểu.</w:t>
      </w:r>
    </w:p>
    <w:p w14:paraId="31F288B9" w14:textId="2B45BA2D" w:rsidR="003E50F0" w:rsidRDefault="003E50F0" w:rsidP="005D2C0E">
      <w:pPr>
        <w:ind w:left="360"/>
      </w:pPr>
      <w:r>
        <w:t>+ BN không ăn được, phù nhiều bù albumin</w:t>
      </w:r>
      <w:r w:rsidR="00A57F15">
        <w:t>.</w:t>
      </w:r>
    </w:p>
    <w:p w14:paraId="2D040F97" w14:textId="53DE017F" w:rsidR="00216360" w:rsidRDefault="00216360" w:rsidP="005D2C0E">
      <w:pPr>
        <w:ind w:left="360"/>
      </w:pPr>
      <w:r>
        <w:t>- Lợi tiểu phụ thuộc vào lượng nước tiểu của bệnh nhân:</w:t>
      </w:r>
    </w:p>
    <w:p w14:paraId="08C76972" w14:textId="7E420719" w:rsidR="009D5B77" w:rsidRDefault="009D5B77" w:rsidP="005D2C0E">
      <w:pPr>
        <w:ind w:left="360"/>
      </w:pPr>
      <w:r>
        <w:t>+ Ưu tiên dùng kháng aldosterol. Nếu phù nhiều dùng thêm furosemid.</w:t>
      </w:r>
    </w:p>
    <w:p w14:paraId="461737ED" w14:textId="3FF7D0F7" w:rsidR="009D5B77" w:rsidRDefault="009D5B77" w:rsidP="005D2C0E">
      <w:pPr>
        <w:ind w:left="360"/>
      </w:pPr>
      <w:r>
        <w:t xml:space="preserve">+ </w:t>
      </w:r>
      <w:r w:rsidR="009D5F4D">
        <w:t>Duy trì lượng nước tiểu 1.5-2l/ngày.</w:t>
      </w:r>
      <w:r w:rsidR="00F769A7">
        <w:t xml:space="preserve"> Nếu BN đái nhiều sẽ càng gây mất protein</w:t>
      </w:r>
      <w:r w:rsidR="00EC095C">
        <w:t xml:space="preserve"> nên không cho đái quá nhiều</w:t>
      </w:r>
      <w:r w:rsidR="00F769A7">
        <w:t>.</w:t>
      </w:r>
    </w:p>
    <w:p w14:paraId="211858D1" w14:textId="297ACC3D" w:rsidR="00542BCE" w:rsidRDefault="00542BCE" w:rsidP="005D2C0E">
      <w:pPr>
        <w:ind w:left="360"/>
      </w:pPr>
      <w:r>
        <w:t>+ Chỉnh lợi tiểu theo tình trạng phù và lượng nước tiểu ngày hôm trước.</w:t>
      </w:r>
    </w:p>
    <w:p w14:paraId="66FA0850" w14:textId="47DAEA80" w:rsidR="00EF6551" w:rsidRDefault="00EF6551" w:rsidP="005D2C0E">
      <w:pPr>
        <w:ind w:left="360"/>
      </w:pPr>
      <w:r>
        <w:t>- Corticoid dùng theo phác đồ</w:t>
      </w:r>
      <w:r w:rsidR="000B7A53">
        <w:t>:</w:t>
      </w:r>
    </w:p>
    <w:p w14:paraId="5D652038" w14:textId="1BCB6C93" w:rsidR="007C2516" w:rsidRDefault="000B7A53" w:rsidP="005D2C0E">
      <w:pPr>
        <w:ind w:left="360"/>
      </w:pPr>
      <w:r>
        <w:t>+ Liều tấn công 1mg/kg/ngày với prednisolon hoặc 0.8mg/kg/ngày với methylprednisolon</w:t>
      </w:r>
      <w:r w:rsidR="009265DF">
        <w:t xml:space="preserve"> (Medrol 4mg/16mg)</w:t>
      </w:r>
      <w:r>
        <w:t>.</w:t>
      </w:r>
      <w:r w:rsidR="00CF7126">
        <w:t xml:space="preserve"> </w:t>
      </w:r>
      <w:r w:rsidR="007C2516">
        <w:t>Uống vào lúc 8h sáng</w:t>
      </w:r>
      <w:r w:rsidR="00FA0118">
        <w:t xml:space="preserve"> sau ăn.</w:t>
      </w:r>
      <w:r w:rsidR="00DA1133">
        <w:t xml:space="preserve"> Tấn công từ 4-8 tuần.</w:t>
      </w:r>
    </w:p>
    <w:p w14:paraId="3151D013" w14:textId="70E5D7E9" w:rsidR="00FA0118" w:rsidRDefault="00CF7126" w:rsidP="005D2C0E">
      <w:pPr>
        <w:ind w:left="360"/>
      </w:pPr>
      <w:r>
        <w:t xml:space="preserve">+ </w:t>
      </w:r>
      <w:r w:rsidR="00DA1133">
        <w:t>Protein niệu âm tính sẽ giảm liều.</w:t>
      </w:r>
      <w:r w:rsidR="00D560E2">
        <w:t xml:space="preserve"> Không giảm đột ngột không quá 10% tổng liều</w:t>
      </w:r>
      <w:r w:rsidR="00A456CC">
        <w:t xml:space="preserve"> trong 7-10 ngày</w:t>
      </w:r>
      <w:r w:rsidR="00D560E2">
        <w:t>.</w:t>
      </w:r>
    </w:p>
    <w:p w14:paraId="3C98F12B" w14:textId="03D94E5E" w:rsidR="004F0358" w:rsidRDefault="004F0358" w:rsidP="005D2C0E">
      <w:pPr>
        <w:ind w:left="360"/>
      </w:pPr>
      <w:r>
        <w:t>+ Duy trì 5-10mg/ngày.</w:t>
      </w:r>
      <w:r w:rsidR="006165B9">
        <w:t xml:space="preserve"> Cố gắng duy trì 2 năm để protein niệu dương tính.</w:t>
      </w:r>
    </w:p>
    <w:p w14:paraId="42A015BC" w14:textId="259D80C5" w:rsidR="00427F43" w:rsidRDefault="00427F43" w:rsidP="005D2C0E">
      <w:pPr>
        <w:ind w:left="360"/>
      </w:pPr>
      <w:r>
        <w:t>+ Nếu sau 4-8 tuần BN không đáp ứng (kháng corticoid) sẽ chuẩn sang truyền methylprednisolon niều cao 10-15mg/kg/ngày trong 6 tháng</w:t>
      </w:r>
      <w:r w:rsidR="00F625B4">
        <w:t xml:space="preserve"> liên tiếp</w:t>
      </w:r>
      <w:r>
        <w:t>, 3 ngày/tháng</w:t>
      </w:r>
      <w:r w:rsidR="006C7813">
        <w:t>.</w:t>
      </w:r>
      <w:r w:rsidR="001045E8">
        <w:t xml:space="preserve"> Nguyên nhân do tác dụng ức chế miễn dịch mạnh hơn tuy nhiên </w:t>
      </w:r>
      <w:r w:rsidR="00D93D8E">
        <w:t>sẽ có nhiều tác dụng phụ như xuất huyết tiêu hóa, dụng tóc, suy thượng thận.</w:t>
      </w:r>
    </w:p>
    <w:p w14:paraId="2661D4EB" w14:textId="579F2999" w:rsidR="005B787A" w:rsidRDefault="005B787A" w:rsidP="005D2C0E">
      <w:pPr>
        <w:ind w:left="360"/>
      </w:pPr>
      <w:r>
        <w:t>+ Lưu ý dùng corticoid có thể tăng đường máu, tăng huyết áp, xuất huyết tiêu hóa, lao phổi, v.v. Nên cần phải theo dõi</w:t>
      </w:r>
      <w:r w:rsidR="00BE1F6F">
        <w:t xml:space="preserve"> các chỉ số này</w:t>
      </w:r>
      <w:r w:rsidR="001D5646">
        <w:t>.</w:t>
      </w:r>
    </w:p>
    <w:p w14:paraId="32A7C82A" w14:textId="50B6C782" w:rsidR="00133C6A" w:rsidRDefault="00133C6A" w:rsidP="005D2C0E">
      <w:pPr>
        <w:ind w:left="360"/>
      </w:pPr>
      <w:r>
        <w:t>- Dùng ức chế miễn dịch thay thế</w:t>
      </w:r>
      <w:r w:rsidR="004E4611">
        <w:t>. Ví dụ endoxan 100mg</w:t>
      </w:r>
      <w:r w:rsidR="00252364">
        <w:t xml:space="preserve"> x</w:t>
      </w:r>
      <w:r w:rsidR="004E4611">
        <w:t xml:space="preserve"> 1-2mg/kg/ngày</w:t>
      </w:r>
      <w:r w:rsidR="00252364">
        <w:t>.</w:t>
      </w:r>
      <w:r w:rsidR="008376A7">
        <w:t xml:space="preserve"> Lưu ý khi dùng ức chế miễn dịch mà kháng corticoid cũng không được dừng corticoid đột ngột mà giảm liều corticoid dần dần.</w:t>
      </w:r>
      <w:r w:rsidR="000729CD">
        <w:t xml:space="preserve"> Đánh giá protein niệu sau 2 tháng</w:t>
      </w:r>
      <w:r w:rsidR="00822941">
        <w:t xml:space="preserve"> nếu âm tính thì giảm liều</w:t>
      </w:r>
      <w:r w:rsidR="000729CD">
        <w:t>.</w:t>
      </w:r>
      <w:r w:rsidR="00822941">
        <w:t xml:space="preserve"> Cần chú ý đến công thức máu về bạch cầu, men gan. Nếu bạch cầu &lt; 3G/l, men gan tăng 2-3 lần phải dừng thuốc vì nguy cơ nhiễm khuẩn huyết, viêm cấp.</w:t>
      </w:r>
    </w:p>
    <w:p w14:paraId="0F10A1CB" w14:textId="0666EE83" w:rsidR="00A603B8" w:rsidRDefault="00A603B8" w:rsidP="005D2C0E">
      <w:pPr>
        <w:ind w:left="360"/>
      </w:pPr>
      <w:r>
        <w:t>- BN trong giai đoạn duy trì hướng dẫn tái khám sau 6 tháng/lần</w:t>
      </w:r>
      <w:r w:rsidR="00AA34FA">
        <w:t>. Giai đoạn tấn công kiểm tra liên tục</w:t>
      </w:r>
      <w:r w:rsidR="002B0B7F">
        <w:t>, kỹ càng</w:t>
      </w:r>
      <w:r w:rsidR="00AA34FA">
        <w:t>.</w:t>
      </w:r>
      <w:r w:rsidR="00087EFC">
        <w:t xml:space="preserve"> Nếu BN điều trị khỏi rồi tái phát sẽ tấn công lại từ đầu, kháng corticoid là nhất thời.</w:t>
      </w:r>
    </w:p>
    <w:p w14:paraId="7FBE8F32" w14:textId="28AF094B" w:rsidR="00E64449" w:rsidRDefault="00E64449" w:rsidP="005D2C0E">
      <w:pPr>
        <w:ind w:left="360"/>
      </w:pPr>
      <w:r>
        <w:t>- Điều trị biến chứng:</w:t>
      </w:r>
    </w:p>
    <w:p w14:paraId="6DAB092F" w14:textId="334C73A1" w:rsidR="00E64449" w:rsidRDefault="00E64449" w:rsidP="005D2C0E">
      <w:pPr>
        <w:ind w:left="360"/>
      </w:pPr>
      <w:r>
        <w:t>+ Nhiễm khuẩn dùng kháng sinh</w:t>
      </w:r>
    </w:p>
    <w:p w14:paraId="23178C4B" w14:textId="34D92A8E" w:rsidR="00E64449" w:rsidRDefault="00E64449" w:rsidP="005D2C0E">
      <w:pPr>
        <w:ind w:left="360"/>
      </w:pPr>
      <w:r>
        <w:t>+ Tắc mạch dùng heparin</w:t>
      </w:r>
    </w:p>
    <w:p w14:paraId="0A42648D" w14:textId="36B30B13" w:rsidR="0027605E" w:rsidRPr="008C671D" w:rsidRDefault="0027605E" w:rsidP="005D2C0E">
      <w:pPr>
        <w:ind w:left="360"/>
      </w:pPr>
      <w:r>
        <w:t>+ Xuất huyết tiêu hóa dùng ức chế miễn dịch không dùng corticoid</w:t>
      </w:r>
    </w:p>
    <w:p w14:paraId="4C7EE821" w14:textId="2CE5C15D" w:rsidR="00D2467E" w:rsidRPr="005D2C0E" w:rsidRDefault="00D2467E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Cách lấy nước tiểu 24h như thế nào?</w:t>
      </w:r>
    </w:p>
    <w:p w14:paraId="72FB88EE" w14:textId="2545953F" w:rsidR="00D2467E" w:rsidRDefault="00D2467E" w:rsidP="005D2C0E">
      <w:pPr>
        <w:ind w:left="360"/>
      </w:pPr>
      <w:r>
        <w:t>- Lấy từ 6h sáng hôm trước tới 6h sáng hôm sau. Bỏ nước tiểu 6h sáng hôm trước do hình thành từ đêm.</w:t>
      </w:r>
    </w:p>
    <w:p w14:paraId="797B5026" w14:textId="08F144E6" w:rsidR="00D2467E" w:rsidRDefault="00D2467E" w:rsidP="005D2C0E">
      <w:pPr>
        <w:ind w:left="360"/>
      </w:pPr>
      <w:r>
        <w:t>- Lấy đủ cả nước tiểu khi đi tắm hay đo vệ sinh.</w:t>
      </w:r>
    </w:p>
    <w:p w14:paraId="2AECE075" w14:textId="4492DA4A" w:rsidR="0063124B" w:rsidRPr="005D2C0E" w:rsidRDefault="0063124B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Một số xét ngiệm trong HCTH</w:t>
      </w:r>
    </w:p>
    <w:p w14:paraId="7E54A3FA" w14:textId="713EF82D" w:rsidR="0063124B" w:rsidRDefault="0063124B" w:rsidP="005D2C0E">
      <w:pPr>
        <w:ind w:left="360"/>
      </w:pPr>
      <w:r>
        <w:t>- Albumin máu &lt;30g/l, protein máu &lt;60 g/l giảm nặng.</w:t>
      </w:r>
    </w:p>
    <w:p w14:paraId="17C3D7E7" w14:textId="6B75713E" w:rsidR="006B136D" w:rsidRDefault="006B136D" w:rsidP="005D2C0E">
      <w:pPr>
        <w:ind w:left="360"/>
      </w:pPr>
      <w:r>
        <w:t>- Tỷ lệ A/G &lt; 1 (đảo ngược)</w:t>
      </w:r>
    </w:p>
    <w:p w14:paraId="13864E36" w14:textId="229966EA" w:rsidR="00BA64F6" w:rsidRDefault="00BA64F6" w:rsidP="005D2C0E">
      <w:pPr>
        <w:ind w:left="360"/>
      </w:pPr>
      <w:r>
        <w:t>- Làm alpha, beta, gama protein</w:t>
      </w:r>
    </w:p>
    <w:p w14:paraId="720DE879" w14:textId="3875753F" w:rsidR="00AD15E8" w:rsidRDefault="00AD15E8" w:rsidP="005D2C0E">
      <w:pPr>
        <w:ind w:left="360"/>
      </w:pPr>
      <w:r>
        <w:t>- Trụ triết quang, trụ niệu</w:t>
      </w:r>
    </w:p>
    <w:p w14:paraId="0D1FBC12" w14:textId="1ADC427D" w:rsidR="00AD15E8" w:rsidRDefault="00AD15E8" w:rsidP="005D2C0E">
      <w:pPr>
        <w:ind w:left="360"/>
      </w:pPr>
      <w:r>
        <w:t>- Cholesterol, triglycerid</w:t>
      </w:r>
    </w:p>
    <w:p w14:paraId="0EEF6D3C" w14:textId="6FAE1F46" w:rsidR="00AD15E8" w:rsidRPr="00D2467E" w:rsidRDefault="00AD15E8" w:rsidP="005D2C0E">
      <w:pPr>
        <w:ind w:left="360"/>
      </w:pPr>
      <w:r>
        <w:t>- Sinh thiết thận cho biết các mức độ tổn thương</w:t>
      </w:r>
    </w:p>
    <w:p w14:paraId="1B51BAE4" w14:textId="3AE629F7" w:rsidR="00B410A3" w:rsidRPr="005D2C0E" w:rsidRDefault="00B410A3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lastRenderedPageBreak/>
        <w:t>Tại sao dùng lợi tiểu kháng aldosterol trong hội chứng thận hư?</w:t>
      </w:r>
    </w:p>
    <w:p w14:paraId="4B681B31" w14:textId="04F4F177" w:rsidR="00B410A3" w:rsidRDefault="00B410A3" w:rsidP="005D2C0E">
      <w:pPr>
        <w:ind w:left="360"/>
      </w:pPr>
      <w:r>
        <w:t>- Do trong cơ chế gây phù có tăng aldosterol</w:t>
      </w:r>
      <w:r w:rsidR="00943E47">
        <w:t xml:space="preserve"> giữ muối và nước</w:t>
      </w:r>
      <w:r>
        <w:t>.</w:t>
      </w:r>
    </w:p>
    <w:p w14:paraId="43E01ABA" w14:textId="53D426FB" w:rsidR="006F3417" w:rsidRPr="005D2C0E" w:rsidRDefault="006F3417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Trường hợp bệnh nhân chẩn đoán bệnh thận từ trước</w:t>
      </w:r>
      <w:r w:rsidR="005274A5" w:rsidRPr="005D2C0E">
        <w:rPr>
          <w:b/>
          <w:bCs/>
        </w:rPr>
        <w:t xml:space="preserve"> và được dùng thuốc</w:t>
      </w:r>
      <w:r w:rsidRPr="005D2C0E">
        <w:rPr>
          <w:b/>
          <w:bCs/>
        </w:rPr>
        <w:t xml:space="preserve">, hiện tại không phù, xét nghiệm albumin </w:t>
      </w:r>
      <w:r w:rsidR="005274A5" w:rsidRPr="005D2C0E">
        <w:rPr>
          <w:b/>
          <w:bCs/>
        </w:rPr>
        <w:t>máu</w:t>
      </w:r>
      <w:r w:rsidRPr="005D2C0E">
        <w:rPr>
          <w:b/>
          <w:bCs/>
        </w:rPr>
        <w:t xml:space="preserve">, protein </w:t>
      </w:r>
      <w:r w:rsidR="005274A5" w:rsidRPr="005D2C0E">
        <w:rPr>
          <w:b/>
          <w:bCs/>
        </w:rPr>
        <w:t>máu</w:t>
      </w:r>
      <w:r w:rsidRPr="005D2C0E">
        <w:rPr>
          <w:b/>
          <w:bCs/>
        </w:rPr>
        <w:t xml:space="preserve"> bình thường</w:t>
      </w:r>
      <w:r w:rsidR="005274A5" w:rsidRPr="005D2C0E">
        <w:rPr>
          <w:b/>
          <w:bCs/>
        </w:rPr>
        <w:t>, protein niệu âm tính làm thể nào để xác định HCTH?</w:t>
      </w:r>
    </w:p>
    <w:p w14:paraId="2587CDED" w14:textId="5F8F2C9D" w:rsidR="005274A5" w:rsidRDefault="005274A5" w:rsidP="005D2C0E">
      <w:pPr>
        <w:ind w:left="360"/>
      </w:pPr>
      <w:r>
        <w:t>- Khai thác kỹ tiền sử dùng thuốc:</w:t>
      </w:r>
    </w:p>
    <w:p w14:paraId="12AF74EE" w14:textId="02029468" w:rsidR="00C414A6" w:rsidRDefault="00C414A6" w:rsidP="005D2C0E">
      <w:pPr>
        <w:ind w:left="360"/>
      </w:pPr>
      <w:r>
        <w:t>+ Chẩn đoán tại đâu?</w:t>
      </w:r>
    </w:p>
    <w:p w14:paraId="380416B3" w14:textId="1E723C96" w:rsidR="00C414A6" w:rsidRDefault="00C414A6" w:rsidP="005D2C0E">
      <w:pPr>
        <w:ind w:left="360"/>
      </w:pPr>
      <w:r>
        <w:t xml:space="preserve">+ </w:t>
      </w:r>
      <w:r w:rsidR="00DA71EC">
        <w:t>Uống viên vàng, nhỏ (prednisolon), đắng (medrol), phải giảm liều.</w:t>
      </w:r>
    </w:p>
    <w:p w14:paraId="1F8B194A" w14:textId="014F61E7" w:rsidR="00B70C9A" w:rsidRPr="00713FA5" w:rsidRDefault="00B70C9A" w:rsidP="005D2C0E">
      <w:pPr>
        <w:ind w:left="360"/>
      </w:pPr>
      <w:r>
        <w:t>+ Có phải đong nước tiểu 24h không?</w:t>
      </w:r>
    </w:p>
    <w:sectPr w:rsidR="00B70C9A" w:rsidRPr="00713FA5" w:rsidSect="004861E2">
      <w:headerReference w:type="default" r:id="rId14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F2979" w14:textId="77777777" w:rsidR="005B3E5C" w:rsidRDefault="005B3E5C" w:rsidP="002D526E">
      <w:pPr>
        <w:spacing w:line="240" w:lineRule="auto"/>
      </w:pPr>
      <w:r>
        <w:separator/>
      </w:r>
    </w:p>
  </w:endnote>
  <w:endnote w:type="continuationSeparator" w:id="0">
    <w:p w14:paraId="6F7C4978" w14:textId="77777777" w:rsidR="005B3E5C" w:rsidRDefault="005B3E5C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E8828" w14:textId="77777777" w:rsidR="002162A4" w:rsidRDefault="00216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6941" w14:textId="77777777" w:rsidR="002162A4" w:rsidRDefault="00216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2624C" w14:textId="77777777" w:rsidR="005B3E5C" w:rsidRDefault="005B3E5C" w:rsidP="002D526E">
      <w:pPr>
        <w:spacing w:line="240" w:lineRule="auto"/>
      </w:pPr>
      <w:r>
        <w:separator/>
      </w:r>
    </w:p>
  </w:footnote>
  <w:footnote w:type="continuationSeparator" w:id="0">
    <w:p w14:paraId="0AE56696" w14:textId="77777777" w:rsidR="005B3E5C" w:rsidRDefault="005B3E5C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E54EF" w14:textId="77777777" w:rsidR="002162A4" w:rsidRDefault="002162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1B75469C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5E38B83E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6246" y="0"/>
              <wp:lineTo x="0" y="3123"/>
              <wp:lineTo x="0" y="14573"/>
              <wp:lineTo x="520" y="17176"/>
              <wp:lineTo x="5725" y="21340"/>
              <wp:lineTo x="6246" y="21340"/>
              <wp:lineTo x="15094" y="21340"/>
              <wp:lineTo x="15614" y="21340"/>
              <wp:lineTo x="20819" y="17176"/>
              <wp:lineTo x="21340" y="14573"/>
              <wp:lineTo x="21340" y="3123"/>
              <wp:lineTo x="15094" y="0"/>
              <wp:lineTo x="6246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1AA60" w14:textId="77777777" w:rsidR="002162A4" w:rsidRDefault="002162A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08973474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69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310AD"/>
    <w:multiLevelType w:val="hybridMultilevel"/>
    <w:tmpl w:val="D1EC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B273F"/>
    <w:multiLevelType w:val="hybridMultilevel"/>
    <w:tmpl w:val="89A62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1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7"/>
  </w:num>
  <w:num w:numId="5">
    <w:abstractNumId w:val="6"/>
  </w:num>
  <w:num w:numId="6">
    <w:abstractNumId w:val="12"/>
  </w:num>
  <w:num w:numId="7">
    <w:abstractNumId w:val="0"/>
  </w:num>
  <w:num w:numId="8">
    <w:abstractNumId w:val="11"/>
  </w:num>
  <w:num w:numId="9">
    <w:abstractNumId w:val="14"/>
  </w:num>
  <w:num w:numId="10">
    <w:abstractNumId w:val="9"/>
  </w:num>
  <w:num w:numId="11">
    <w:abstractNumId w:val="10"/>
  </w:num>
  <w:num w:numId="12">
    <w:abstractNumId w:val="5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321"/>
    <w:rsid w:val="0000497C"/>
    <w:rsid w:val="00007F08"/>
    <w:rsid w:val="000128B2"/>
    <w:rsid w:val="0001311D"/>
    <w:rsid w:val="00013324"/>
    <w:rsid w:val="00013F60"/>
    <w:rsid w:val="00023E9E"/>
    <w:rsid w:val="000351BD"/>
    <w:rsid w:val="000378C3"/>
    <w:rsid w:val="00037E9B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29CD"/>
    <w:rsid w:val="00075142"/>
    <w:rsid w:val="00087EFC"/>
    <w:rsid w:val="000A26F8"/>
    <w:rsid w:val="000A31F2"/>
    <w:rsid w:val="000A3C3F"/>
    <w:rsid w:val="000A47FF"/>
    <w:rsid w:val="000A6A50"/>
    <w:rsid w:val="000B48A2"/>
    <w:rsid w:val="000B493F"/>
    <w:rsid w:val="000B7A53"/>
    <w:rsid w:val="000C3A9F"/>
    <w:rsid w:val="000C6A7C"/>
    <w:rsid w:val="000D0181"/>
    <w:rsid w:val="000D223F"/>
    <w:rsid w:val="000D3246"/>
    <w:rsid w:val="000D64CB"/>
    <w:rsid w:val="000D7D2D"/>
    <w:rsid w:val="000E0AD5"/>
    <w:rsid w:val="000E5294"/>
    <w:rsid w:val="000E6A9E"/>
    <w:rsid w:val="000F2587"/>
    <w:rsid w:val="0010352A"/>
    <w:rsid w:val="00103B55"/>
    <w:rsid w:val="001045E8"/>
    <w:rsid w:val="001069AC"/>
    <w:rsid w:val="00111BDB"/>
    <w:rsid w:val="0011562B"/>
    <w:rsid w:val="001262A6"/>
    <w:rsid w:val="00133C6A"/>
    <w:rsid w:val="00135EBA"/>
    <w:rsid w:val="001441A5"/>
    <w:rsid w:val="0014584D"/>
    <w:rsid w:val="00154244"/>
    <w:rsid w:val="0016432A"/>
    <w:rsid w:val="0017356F"/>
    <w:rsid w:val="00174A99"/>
    <w:rsid w:val="001757F3"/>
    <w:rsid w:val="0017601C"/>
    <w:rsid w:val="00176D25"/>
    <w:rsid w:val="0017789B"/>
    <w:rsid w:val="00182CC4"/>
    <w:rsid w:val="00193614"/>
    <w:rsid w:val="0019384C"/>
    <w:rsid w:val="001A0F5F"/>
    <w:rsid w:val="001A2F91"/>
    <w:rsid w:val="001A4FF1"/>
    <w:rsid w:val="001A5182"/>
    <w:rsid w:val="001B383B"/>
    <w:rsid w:val="001B4A6D"/>
    <w:rsid w:val="001B5B23"/>
    <w:rsid w:val="001B6192"/>
    <w:rsid w:val="001C369E"/>
    <w:rsid w:val="001C5FFC"/>
    <w:rsid w:val="001D0643"/>
    <w:rsid w:val="001D4251"/>
    <w:rsid w:val="001D51CA"/>
    <w:rsid w:val="001D5646"/>
    <w:rsid w:val="001E299C"/>
    <w:rsid w:val="001E5B54"/>
    <w:rsid w:val="001F46CE"/>
    <w:rsid w:val="001F764F"/>
    <w:rsid w:val="001F78AF"/>
    <w:rsid w:val="001F79F3"/>
    <w:rsid w:val="00203382"/>
    <w:rsid w:val="0021303F"/>
    <w:rsid w:val="002153D3"/>
    <w:rsid w:val="002162A4"/>
    <w:rsid w:val="00216360"/>
    <w:rsid w:val="00216ECA"/>
    <w:rsid w:val="002215D2"/>
    <w:rsid w:val="00226A5A"/>
    <w:rsid w:val="00233314"/>
    <w:rsid w:val="00234E3F"/>
    <w:rsid w:val="00241A89"/>
    <w:rsid w:val="00244A88"/>
    <w:rsid w:val="00252364"/>
    <w:rsid w:val="00252C30"/>
    <w:rsid w:val="00255B6C"/>
    <w:rsid w:val="00262A2D"/>
    <w:rsid w:val="00271849"/>
    <w:rsid w:val="00272B8E"/>
    <w:rsid w:val="0027605E"/>
    <w:rsid w:val="00276D3D"/>
    <w:rsid w:val="00281C52"/>
    <w:rsid w:val="002823CE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29"/>
    <w:rsid w:val="002A3C55"/>
    <w:rsid w:val="002B0B7F"/>
    <w:rsid w:val="002C1641"/>
    <w:rsid w:val="002C667D"/>
    <w:rsid w:val="002C6EAD"/>
    <w:rsid w:val="002D079B"/>
    <w:rsid w:val="002D46D0"/>
    <w:rsid w:val="002D526E"/>
    <w:rsid w:val="0030176E"/>
    <w:rsid w:val="003044E7"/>
    <w:rsid w:val="003051F9"/>
    <w:rsid w:val="003100C4"/>
    <w:rsid w:val="003138BA"/>
    <w:rsid w:val="00317F32"/>
    <w:rsid w:val="0032080A"/>
    <w:rsid w:val="003258A7"/>
    <w:rsid w:val="00327546"/>
    <w:rsid w:val="003276BB"/>
    <w:rsid w:val="003401F9"/>
    <w:rsid w:val="00344D08"/>
    <w:rsid w:val="0035323B"/>
    <w:rsid w:val="00362B79"/>
    <w:rsid w:val="00384BDF"/>
    <w:rsid w:val="00390399"/>
    <w:rsid w:val="003914C3"/>
    <w:rsid w:val="0039213E"/>
    <w:rsid w:val="003960D8"/>
    <w:rsid w:val="003A4585"/>
    <w:rsid w:val="003A63E1"/>
    <w:rsid w:val="003B4F0E"/>
    <w:rsid w:val="003B6C7D"/>
    <w:rsid w:val="003C2889"/>
    <w:rsid w:val="003C2DF2"/>
    <w:rsid w:val="003C7DE8"/>
    <w:rsid w:val="003D1220"/>
    <w:rsid w:val="003D1836"/>
    <w:rsid w:val="003D2DA5"/>
    <w:rsid w:val="003D339B"/>
    <w:rsid w:val="003D3C2A"/>
    <w:rsid w:val="003D5B82"/>
    <w:rsid w:val="003D6807"/>
    <w:rsid w:val="003E09DD"/>
    <w:rsid w:val="003E2084"/>
    <w:rsid w:val="003E3D92"/>
    <w:rsid w:val="003E50F0"/>
    <w:rsid w:val="003E5700"/>
    <w:rsid w:val="003F0DDA"/>
    <w:rsid w:val="003F0EE4"/>
    <w:rsid w:val="004014B4"/>
    <w:rsid w:val="004017AD"/>
    <w:rsid w:val="00405458"/>
    <w:rsid w:val="004079AA"/>
    <w:rsid w:val="00420F5C"/>
    <w:rsid w:val="00422453"/>
    <w:rsid w:val="00427F43"/>
    <w:rsid w:val="0044579D"/>
    <w:rsid w:val="00446921"/>
    <w:rsid w:val="004549ED"/>
    <w:rsid w:val="00456FF4"/>
    <w:rsid w:val="004578CD"/>
    <w:rsid w:val="00463C76"/>
    <w:rsid w:val="004666F1"/>
    <w:rsid w:val="00467351"/>
    <w:rsid w:val="00472568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B4C9B"/>
    <w:rsid w:val="004C47C8"/>
    <w:rsid w:val="004C7D32"/>
    <w:rsid w:val="004E4611"/>
    <w:rsid w:val="004F0358"/>
    <w:rsid w:val="004F0FD0"/>
    <w:rsid w:val="004F57E2"/>
    <w:rsid w:val="0050541B"/>
    <w:rsid w:val="00506BEE"/>
    <w:rsid w:val="005109D4"/>
    <w:rsid w:val="00517F84"/>
    <w:rsid w:val="00524378"/>
    <w:rsid w:val="005274A5"/>
    <w:rsid w:val="00542BCE"/>
    <w:rsid w:val="00543167"/>
    <w:rsid w:val="00544A24"/>
    <w:rsid w:val="005464CA"/>
    <w:rsid w:val="005478E6"/>
    <w:rsid w:val="00547F50"/>
    <w:rsid w:val="00550736"/>
    <w:rsid w:val="00550E69"/>
    <w:rsid w:val="005523C8"/>
    <w:rsid w:val="00553402"/>
    <w:rsid w:val="00553C4E"/>
    <w:rsid w:val="00556BB9"/>
    <w:rsid w:val="00556D9B"/>
    <w:rsid w:val="00557FEA"/>
    <w:rsid w:val="00561E00"/>
    <w:rsid w:val="00565B54"/>
    <w:rsid w:val="00573752"/>
    <w:rsid w:val="005906FB"/>
    <w:rsid w:val="00592105"/>
    <w:rsid w:val="0059720C"/>
    <w:rsid w:val="005A06A6"/>
    <w:rsid w:val="005A3FA6"/>
    <w:rsid w:val="005B33C4"/>
    <w:rsid w:val="005B3E5C"/>
    <w:rsid w:val="005B787A"/>
    <w:rsid w:val="005C41BC"/>
    <w:rsid w:val="005D10C0"/>
    <w:rsid w:val="005D2C0E"/>
    <w:rsid w:val="005E1506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165B9"/>
    <w:rsid w:val="00617AC5"/>
    <w:rsid w:val="00626725"/>
    <w:rsid w:val="00630C7F"/>
    <w:rsid w:val="0063124B"/>
    <w:rsid w:val="00632A3C"/>
    <w:rsid w:val="00633A84"/>
    <w:rsid w:val="00644BE5"/>
    <w:rsid w:val="00654B3C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0A60"/>
    <w:rsid w:val="006A356B"/>
    <w:rsid w:val="006A39B0"/>
    <w:rsid w:val="006A6749"/>
    <w:rsid w:val="006B0861"/>
    <w:rsid w:val="006B136D"/>
    <w:rsid w:val="006B2CE4"/>
    <w:rsid w:val="006C194A"/>
    <w:rsid w:val="006C5696"/>
    <w:rsid w:val="006C569A"/>
    <w:rsid w:val="006C600A"/>
    <w:rsid w:val="006C6AB1"/>
    <w:rsid w:val="006C7813"/>
    <w:rsid w:val="006C7E55"/>
    <w:rsid w:val="006D1FFD"/>
    <w:rsid w:val="006D34DB"/>
    <w:rsid w:val="006E3E65"/>
    <w:rsid w:val="006E666B"/>
    <w:rsid w:val="006F3417"/>
    <w:rsid w:val="006F56A2"/>
    <w:rsid w:val="00700611"/>
    <w:rsid w:val="0070304A"/>
    <w:rsid w:val="00703F00"/>
    <w:rsid w:val="007052C1"/>
    <w:rsid w:val="007055F4"/>
    <w:rsid w:val="00713FA5"/>
    <w:rsid w:val="00724A26"/>
    <w:rsid w:val="00741D41"/>
    <w:rsid w:val="007426C9"/>
    <w:rsid w:val="00746BA0"/>
    <w:rsid w:val="0075098E"/>
    <w:rsid w:val="00750CB7"/>
    <w:rsid w:val="00752E88"/>
    <w:rsid w:val="0075328B"/>
    <w:rsid w:val="007545A3"/>
    <w:rsid w:val="0075756B"/>
    <w:rsid w:val="007610EC"/>
    <w:rsid w:val="00763C91"/>
    <w:rsid w:val="007659C8"/>
    <w:rsid w:val="007706B6"/>
    <w:rsid w:val="00770865"/>
    <w:rsid w:val="00777230"/>
    <w:rsid w:val="00795FFB"/>
    <w:rsid w:val="00797A5B"/>
    <w:rsid w:val="007B19C2"/>
    <w:rsid w:val="007B2F6C"/>
    <w:rsid w:val="007C0228"/>
    <w:rsid w:val="007C0C13"/>
    <w:rsid w:val="007C2493"/>
    <w:rsid w:val="007C2516"/>
    <w:rsid w:val="007C3B35"/>
    <w:rsid w:val="007C4A86"/>
    <w:rsid w:val="007C5972"/>
    <w:rsid w:val="007C5F59"/>
    <w:rsid w:val="007D113E"/>
    <w:rsid w:val="007D20F4"/>
    <w:rsid w:val="007D5AF6"/>
    <w:rsid w:val="007D69A2"/>
    <w:rsid w:val="007E1A36"/>
    <w:rsid w:val="007E374C"/>
    <w:rsid w:val="007E5A9A"/>
    <w:rsid w:val="007F5BCD"/>
    <w:rsid w:val="007F6E0B"/>
    <w:rsid w:val="0080163A"/>
    <w:rsid w:val="00804FF2"/>
    <w:rsid w:val="00810F49"/>
    <w:rsid w:val="00815CD7"/>
    <w:rsid w:val="00822941"/>
    <w:rsid w:val="00826A4C"/>
    <w:rsid w:val="0083142E"/>
    <w:rsid w:val="00833322"/>
    <w:rsid w:val="00837379"/>
    <w:rsid w:val="008376A7"/>
    <w:rsid w:val="00837C27"/>
    <w:rsid w:val="00840E8F"/>
    <w:rsid w:val="008411D6"/>
    <w:rsid w:val="00847501"/>
    <w:rsid w:val="00851E69"/>
    <w:rsid w:val="00861013"/>
    <w:rsid w:val="00861827"/>
    <w:rsid w:val="00867A07"/>
    <w:rsid w:val="008728FF"/>
    <w:rsid w:val="00873C78"/>
    <w:rsid w:val="00877300"/>
    <w:rsid w:val="008A0672"/>
    <w:rsid w:val="008A09BA"/>
    <w:rsid w:val="008A2D57"/>
    <w:rsid w:val="008A3DAE"/>
    <w:rsid w:val="008A72C5"/>
    <w:rsid w:val="008B74C6"/>
    <w:rsid w:val="008B7AC7"/>
    <w:rsid w:val="008C671D"/>
    <w:rsid w:val="008D23EF"/>
    <w:rsid w:val="008D42C1"/>
    <w:rsid w:val="008D76B9"/>
    <w:rsid w:val="008F1943"/>
    <w:rsid w:val="008F7763"/>
    <w:rsid w:val="00910CB2"/>
    <w:rsid w:val="00912AC3"/>
    <w:rsid w:val="00923318"/>
    <w:rsid w:val="00924483"/>
    <w:rsid w:val="009265DF"/>
    <w:rsid w:val="009366EE"/>
    <w:rsid w:val="00937579"/>
    <w:rsid w:val="00943E47"/>
    <w:rsid w:val="009460E6"/>
    <w:rsid w:val="00957EFA"/>
    <w:rsid w:val="009725C3"/>
    <w:rsid w:val="00981634"/>
    <w:rsid w:val="00981EBE"/>
    <w:rsid w:val="0098222A"/>
    <w:rsid w:val="009826A2"/>
    <w:rsid w:val="00987628"/>
    <w:rsid w:val="009908CA"/>
    <w:rsid w:val="00994588"/>
    <w:rsid w:val="00994AE0"/>
    <w:rsid w:val="00994B12"/>
    <w:rsid w:val="009A0B15"/>
    <w:rsid w:val="009A538F"/>
    <w:rsid w:val="009B05FF"/>
    <w:rsid w:val="009B2318"/>
    <w:rsid w:val="009B455E"/>
    <w:rsid w:val="009B45C9"/>
    <w:rsid w:val="009B4BAB"/>
    <w:rsid w:val="009B6856"/>
    <w:rsid w:val="009C1FDA"/>
    <w:rsid w:val="009C6C6B"/>
    <w:rsid w:val="009C78AF"/>
    <w:rsid w:val="009D30BE"/>
    <w:rsid w:val="009D327D"/>
    <w:rsid w:val="009D5550"/>
    <w:rsid w:val="009D5B77"/>
    <w:rsid w:val="009D5F4D"/>
    <w:rsid w:val="009D79F3"/>
    <w:rsid w:val="009E22AA"/>
    <w:rsid w:val="009E6608"/>
    <w:rsid w:val="00A00BC3"/>
    <w:rsid w:val="00A0547E"/>
    <w:rsid w:val="00A129D0"/>
    <w:rsid w:val="00A12D2C"/>
    <w:rsid w:val="00A1725F"/>
    <w:rsid w:val="00A2261C"/>
    <w:rsid w:val="00A2390F"/>
    <w:rsid w:val="00A3689B"/>
    <w:rsid w:val="00A36F81"/>
    <w:rsid w:val="00A456CC"/>
    <w:rsid w:val="00A51016"/>
    <w:rsid w:val="00A548F0"/>
    <w:rsid w:val="00A57F15"/>
    <w:rsid w:val="00A603B8"/>
    <w:rsid w:val="00A77DA3"/>
    <w:rsid w:val="00A85701"/>
    <w:rsid w:val="00A93E17"/>
    <w:rsid w:val="00A9666B"/>
    <w:rsid w:val="00AA2B90"/>
    <w:rsid w:val="00AA2F1B"/>
    <w:rsid w:val="00AA34FA"/>
    <w:rsid w:val="00AA59A1"/>
    <w:rsid w:val="00AB0518"/>
    <w:rsid w:val="00AB0B79"/>
    <w:rsid w:val="00AB19B3"/>
    <w:rsid w:val="00AC345F"/>
    <w:rsid w:val="00AC3F37"/>
    <w:rsid w:val="00AD0F4F"/>
    <w:rsid w:val="00AD15E8"/>
    <w:rsid w:val="00AE0807"/>
    <w:rsid w:val="00B03EEB"/>
    <w:rsid w:val="00B1498D"/>
    <w:rsid w:val="00B15E44"/>
    <w:rsid w:val="00B2124B"/>
    <w:rsid w:val="00B303E6"/>
    <w:rsid w:val="00B306D5"/>
    <w:rsid w:val="00B35A43"/>
    <w:rsid w:val="00B3675E"/>
    <w:rsid w:val="00B36D05"/>
    <w:rsid w:val="00B37FC4"/>
    <w:rsid w:val="00B410A3"/>
    <w:rsid w:val="00B43D95"/>
    <w:rsid w:val="00B47781"/>
    <w:rsid w:val="00B572CC"/>
    <w:rsid w:val="00B577F0"/>
    <w:rsid w:val="00B7086F"/>
    <w:rsid w:val="00B70C9A"/>
    <w:rsid w:val="00B71995"/>
    <w:rsid w:val="00B740CB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A64F6"/>
    <w:rsid w:val="00BB0C35"/>
    <w:rsid w:val="00BB51ED"/>
    <w:rsid w:val="00BC0CE9"/>
    <w:rsid w:val="00BD300E"/>
    <w:rsid w:val="00BE1F6F"/>
    <w:rsid w:val="00BE302D"/>
    <w:rsid w:val="00BE54BF"/>
    <w:rsid w:val="00BF0FE2"/>
    <w:rsid w:val="00BF30C8"/>
    <w:rsid w:val="00BF31F1"/>
    <w:rsid w:val="00BF5461"/>
    <w:rsid w:val="00BF657D"/>
    <w:rsid w:val="00C05489"/>
    <w:rsid w:val="00C05B46"/>
    <w:rsid w:val="00C07EA9"/>
    <w:rsid w:val="00C10FF7"/>
    <w:rsid w:val="00C14A06"/>
    <w:rsid w:val="00C1779D"/>
    <w:rsid w:val="00C414A6"/>
    <w:rsid w:val="00C41685"/>
    <w:rsid w:val="00C41DBE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51FD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C7C50"/>
    <w:rsid w:val="00CD303A"/>
    <w:rsid w:val="00CD4BC7"/>
    <w:rsid w:val="00CD6068"/>
    <w:rsid w:val="00CE2101"/>
    <w:rsid w:val="00CE2E9B"/>
    <w:rsid w:val="00CE3A0E"/>
    <w:rsid w:val="00CE4972"/>
    <w:rsid w:val="00CE4F3B"/>
    <w:rsid w:val="00CE7BD7"/>
    <w:rsid w:val="00CF7126"/>
    <w:rsid w:val="00D00D76"/>
    <w:rsid w:val="00D126BF"/>
    <w:rsid w:val="00D16EDB"/>
    <w:rsid w:val="00D20684"/>
    <w:rsid w:val="00D22E89"/>
    <w:rsid w:val="00D2467E"/>
    <w:rsid w:val="00D247A3"/>
    <w:rsid w:val="00D26689"/>
    <w:rsid w:val="00D26C2D"/>
    <w:rsid w:val="00D273D3"/>
    <w:rsid w:val="00D32EA3"/>
    <w:rsid w:val="00D45300"/>
    <w:rsid w:val="00D531F2"/>
    <w:rsid w:val="00D560E2"/>
    <w:rsid w:val="00D61258"/>
    <w:rsid w:val="00D7154E"/>
    <w:rsid w:val="00D72F56"/>
    <w:rsid w:val="00D73347"/>
    <w:rsid w:val="00D7488E"/>
    <w:rsid w:val="00D75EA2"/>
    <w:rsid w:val="00D84013"/>
    <w:rsid w:val="00D935E6"/>
    <w:rsid w:val="00D93D8E"/>
    <w:rsid w:val="00D952F4"/>
    <w:rsid w:val="00D9701B"/>
    <w:rsid w:val="00DA1133"/>
    <w:rsid w:val="00DA71EC"/>
    <w:rsid w:val="00DB22DA"/>
    <w:rsid w:val="00DC0998"/>
    <w:rsid w:val="00DC140A"/>
    <w:rsid w:val="00DD2C24"/>
    <w:rsid w:val="00DD726E"/>
    <w:rsid w:val="00DE6FFD"/>
    <w:rsid w:val="00DF2F55"/>
    <w:rsid w:val="00E00668"/>
    <w:rsid w:val="00E04C96"/>
    <w:rsid w:val="00E147E3"/>
    <w:rsid w:val="00E16D09"/>
    <w:rsid w:val="00E17A48"/>
    <w:rsid w:val="00E209CA"/>
    <w:rsid w:val="00E22B14"/>
    <w:rsid w:val="00E24271"/>
    <w:rsid w:val="00E258FB"/>
    <w:rsid w:val="00E32EB6"/>
    <w:rsid w:val="00E362D5"/>
    <w:rsid w:val="00E37D30"/>
    <w:rsid w:val="00E401EB"/>
    <w:rsid w:val="00E4281E"/>
    <w:rsid w:val="00E429C6"/>
    <w:rsid w:val="00E455E4"/>
    <w:rsid w:val="00E51E81"/>
    <w:rsid w:val="00E5235A"/>
    <w:rsid w:val="00E54ABA"/>
    <w:rsid w:val="00E62A45"/>
    <w:rsid w:val="00E62CD1"/>
    <w:rsid w:val="00E64449"/>
    <w:rsid w:val="00E66666"/>
    <w:rsid w:val="00E70CC8"/>
    <w:rsid w:val="00E72102"/>
    <w:rsid w:val="00E77264"/>
    <w:rsid w:val="00E86C12"/>
    <w:rsid w:val="00EA15AA"/>
    <w:rsid w:val="00EA1D18"/>
    <w:rsid w:val="00EB335A"/>
    <w:rsid w:val="00EB4E76"/>
    <w:rsid w:val="00EC00E4"/>
    <w:rsid w:val="00EC095C"/>
    <w:rsid w:val="00EC22C4"/>
    <w:rsid w:val="00EC29FE"/>
    <w:rsid w:val="00EC39F5"/>
    <w:rsid w:val="00ED1543"/>
    <w:rsid w:val="00ED3D6F"/>
    <w:rsid w:val="00EF2136"/>
    <w:rsid w:val="00EF4520"/>
    <w:rsid w:val="00EF6551"/>
    <w:rsid w:val="00EF7AC3"/>
    <w:rsid w:val="00F00A09"/>
    <w:rsid w:val="00F032E2"/>
    <w:rsid w:val="00F03A2B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2FCC"/>
    <w:rsid w:val="00F57EB7"/>
    <w:rsid w:val="00F625B4"/>
    <w:rsid w:val="00F71986"/>
    <w:rsid w:val="00F74FFC"/>
    <w:rsid w:val="00F769A7"/>
    <w:rsid w:val="00F8037A"/>
    <w:rsid w:val="00F84213"/>
    <w:rsid w:val="00F85CEB"/>
    <w:rsid w:val="00F87D18"/>
    <w:rsid w:val="00F9521B"/>
    <w:rsid w:val="00FA0118"/>
    <w:rsid w:val="00FA12D0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376</TotalTime>
  <Pages>3</Pages>
  <Words>1170</Words>
  <Characters>6670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393</cp:revision>
  <dcterms:created xsi:type="dcterms:W3CDTF">2021-04-18T18:53:00Z</dcterms:created>
  <dcterms:modified xsi:type="dcterms:W3CDTF">2021-11-21T15:50:00Z</dcterms:modified>
</cp:coreProperties>
</file>