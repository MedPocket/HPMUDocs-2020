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37EB74E5" w:rsidR="0068570E" w:rsidRPr="00B97004" w:rsidRDefault="00840116" w:rsidP="00B97004">
      <w:pPr>
        <w:pStyle w:val="Title"/>
      </w:pPr>
      <w:r>
        <w:t>HẸP HỞ VAN HAI LÁ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77777777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________________________________________________________________________________________</w:t>
      </w:r>
    </w:p>
    <w:p w14:paraId="72714DF8" w14:textId="6855F380" w:rsidR="00DF2F55" w:rsidRDefault="009460E6" w:rsidP="00840116">
      <w:pPr>
        <w:rPr>
          <w:b/>
          <w:bCs/>
        </w:rPr>
      </w:pPr>
      <w:r>
        <w:rPr>
          <w:b/>
          <w:bCs/>
        </w:rPr>
        <w:t>1. Các nội dung cần chẩn đoán</w:t>
      </w:r>
      <w:r w:rsidR="00713FA5">
        <w:rPr>
          <w:b/>
          <w:bCs/>
        </w:rPr>
        <w:t xml:space="preserve"> ở bệnh nhân </w:t>
      </w:r>
      <w:r w:rsidR="00840116">
        <w:rPr>
          <w:b/>
          <w:bCs/>
        </w:rPr>
        <w:t>hẹp hở van hai la</w:t>
      </w:r>
    </w:p>
    <w:p w14:paraId="446B64C5" w14:textId="6E744B7B" w:rsidR="00733352" w:rsidRDefault="00733352" w:rsidP="00840116">
      <w:r>
        <w:t>Chẩn đoán xác định – chẩn đoán thể</w:t>
      </w:r>
      <w:r w:rsidR="00E73747">
        <w:t xml:space="preserve"> (</w:t>
      </w:r>
      <w:r w:rsidR="009D5941">
        <w:t>đơn thuần hay kết hợp</w:t>
      </w:r>
      <w:r w:rsidR="00E73747">
        <w:t>)</w:t>
      </w:r>
      <w:r w:rsidR="0053557F">
        <w:t xml:space="preserve"> </w:t>
      </w:r>
      <w:r w:rsidR="0053557F">
        <w:t>–</w:t>
      </w:r>
      <w:r w:rsidR="0053557F">
        <w:t xml:space="preserve"> chẩn đoán mức độ</w:t>
      </w:r>
      <w:r w:rsidR="00E73747">
        <w:t xml:space="preserve"> (nhẹ - vừa - khít)</w:t>
      </w:r>
      <w:r>
        <w:t xml:space="preserve"> </w:t>
      </w:r>
      <w:r w:rsidR="000801CA">
        <w:t>–</w:t>
      </w:r>
      <w:r>
        <w:t xml:space="preserve"> chẩn đoán nguyên nhân – chẩn đoán biến chứng</w:t>
      </w:r>
    </w:p>
    <w:p w14:paraId="0027DB9C" w14:textId="7DE936F3" w:rsidR="0053557F" w:rsidRDefault="005C13C5" w:rsidP="00840116">
      <w:pPr>
        <w:rPr>
          <w:b/>
          <w:bCs/>
        </w:rPr>
      </w:pPr>
      <w:r w:rsidRPr="00CF2EA0">
        <w:rPr>
          <w:b/>
          <w:bCs/>
        </w:rPr>
        <w:t>2. Tóm tắt hỏi bệnh</w:t>
      </w:r>
    </w:p>
    <w:p w14:paraId="76EE03E8" w14:textId="659347EF" w:rsidR="00CF2EA0" w:rsidRDefault="000C4049" w:rsidP="00840116">
      <w:r>
        <w:t>- Hỏi để tìm triệu chứng</w:t>
      </w:r>
    </w:p>
    <w:p w14:paraId="5E3B7C2E" w14:textId="7DB4FE8E" w:rsidR="000C4049" w:rsidRDefault="000C4049" w:rsidP="00840116">
      <w:r>
        <w:t>- Hỏi các yếu tố nguy cơ</w:t>
      </w:r>
    </w:p>
    <w:p w14:paraId="62B81095" w14:textId="41824477" w:rsidR="000C4049" w:rsidRDefault="000C4049" w:rsidP="00840116">
      <w:r>
        <w:t>- Hỏi tìm nguyên nhân</w:t>
      </w:r>
      <w:r w:rsidR="000A2CC4">
        <w:t xml:space="preserve"> (thấp tim, thấp khớp, tim bẩm sinh, </w:t>
      </w:r>
      <w:r w:rsidR="0011057C">
        <w:t>tim bẩm sinh</w:t>
      </w:r>
      <w:r w:rsidR="007023E6">
        <w:t xml:space="preserve">, </w:t>
      </w:r>
      <w:r w:rsidR="007023E6">
        <w:t>tim bẩm sinh, lupus ban đỏ</w:t>
      </w:r>
      <w:r w:rsidR="0011057C">
        <w:t xml:space="preserve"> </w:t>
      </w:r>
      <w:r w:rsidR="000A2CC4">
        <w:t>v.v)</w:t>
      </w:r>
    </w:p>
    <w:p w14:paraId="452A350C" w14:textId="40C5B100" w:rsidR="0011057C" w:rsidRPr="00716837" w:rsidRDefault="0011057C" w:rsidP="00840116">
      <w:r>
        <w:t>- Các bệnh lý (tăng huyết áp, đái tháo đường</w:t>
      </w:r>
      <w:r w:rsidR="007023E6">
        <w:t>, v.v</w:t>
      </w:r>
      <w:r>
        <w:t>)</w:t>
      </w:r>
    </w:p>
    <w:p w14:paraId="6E9907A2" w14:textId="0F1F99AE" w:rsidR="00FE4E58" w:rsidRDefault="005C13C5" w:rsidP="00840116">
      <w:pPr>
        <w:rPr>
          <w:b/>
          <w:bCs/>
        </w:rPr>
      </w:pPr>
      <w:r w:rsidRPr="00CF2EA0">
        <w:rPr>
          <w:b/>
          <w:bCs/>
        </w:rPr>
        <w:t xml:space="preserve">3. </w:t>
      </w:r>
      <w:r w:rsidR="00FE4E58">
        <w:rPr>
          <w:b/>
          <w:bCs/>
        </w:rPr>
        <w:t>Tóm tắt khám bệnh</w:t>
      </w:r>
    </w:p>
    <w:p w14:paraId="4A5753D2" w14:textId="149F68E7" w:rsidR="00894F4A" w:rsidRDefault="00FC2400" w:rsidP="00840116">
      <w:r>
        <w:t>- Hội chứng gắng sức rõ (</w:t>
      </w:r>
      <w:r w:rsidR="00710F7E">
        <w:t>vận động nhẹ đã xuất hiện khó thở)</w:t>
      </w:r>
    </w:p>
    <w:p w14:paraId="4D775BCF" w14:textId="3157CF1F" w:rsidR="00441AC6" w:rsidRDefault="00710F7E" w:rsidP="00840116">
      <w:r>
        <w:t xml:space="preserve">- </w:t>
      </w:r>
      <w:r w:rsidR="00D061D2">
        <w:t>Tam chứng tại mỏm tim</w:t>
      </w:r>
      <w:r w:rsidR="00540583">
        <w:t xml:space="preserve">: </w:t>
      </w:r>
      <w:r w:rsidR="00C602E0">
        <w:t>R</w:t>
      </w:r>
      <w:r w:rsidR="00540583">
        <w:t>ung tâm trương, T1 mạnh, tiếng clac</w:t>
      </w:r>
    </w:p>
    <w:p w14:paraId="428828E7" w14:textId="3482CD48" w:rsidR="00710F7E" w:rsidRDefault="00D061D2" w:rsidP="00840116">
      <w:r>
        <w:t xml:space="preserve">- </w:t>
      </w:r>
      <w:r w:rsidR="00710F7E">
        <w:t>Hội chứng suy tim phải</w:t>
      </w:r>
    </w:p>
    <w:p w14:paraId="5503A0ED" w14:textId="626B476B" w:rsidR="000802E3" w:rsidRDefault="000802E3" w:rsidP="00840116">
      <w:r>
        <w:t xml:space="preserve">- Hội chứng </w:t>
      </w:r>
      <w:r w:rsidR="00AF731D">
        <w:t>suy tim trái</w:t>
      </w:r>
    </w:p>
    <w:p w14:paraId="489FB6DA" w14:textId="728D1405" w:rsidR="000B57E3" w:rsidRDefault="000B57E3" w:rsidP="00840116">
      <w:r>
        <w:t xml:space="preserve">- </w:t>
      </w:r>
      <w:r w:rsidR="00441AC6">
        <w:t>Khám tim</w:t>
      </w:r>
    </w:p>
    <w:p w14:paraId="2945FD0E" w14:textId="42CAFC72" w:rsidR="00C602E0" w:rsidRDefault="00C602E0" w:rsidP="00840116">
      <w:r>
        <w:t xml:space="preserve">- Giãn nhĩ trái: </w:t>
      </w:r>
      <w:r w:rsidR="000B01D6">
        <w:t>Hồi hộp trống ngực</w:t>
      </w:r>
      <w:r>
        <w:t>, không nuốt nghẹn</w:t>
      </w:r>
      <w:r w:rsidR="000B01D6">
        <w:t>, không khản tiếng</w:t>
      </w:r>
    </w:p>
    <w:p w14:paraId="4466A857" w14:textId="5B0270FD" w:rsidR="00441AC6" w:rsidRDefault="00441AC6" w:rsidP="00840116">
      <w:r>
        <w:t xml:space="preserve">- </w:t>
      </w:r>
      <w:r w:rsidR="000B01D6">
        <w:t>M</w:t>
      </w:r>
      <w:r w:rsidR="00E66027">
        <w:t>ạch máu</w:t>
      </w:r>
      <w:r w:rsidR="000B01D6">
        <w:t>: Cơn đau cách hồi,</w:t>
      </w:r>
      <w:r w:rsidR="00732863">
        <w:t xml:space="preserve"> mạch ngoại vi rõ,</w:t>
      </w:r>
      <w:r w:rsidR="000B01D6">
        <w:t xml:space="preserve"> lạnh chi, </w:t>
      </w:r>
      <w:r w:rsidR="009035FC">
        <w:t>da</w:t>
      </w:r>
      <w:r w:rsidR="00732863">
        <w:t>.</w:t>
      </w:r>
    </w:p>
    <w:p w14:paraId="145D2030" w14:textId="7D189034" w:rsidR="00E66027" w:rsidRDefault="00E66027" w:rsidP="00840116">
      <w:r>
        <w:t xml:space="preserve">- </w:t>
      </w:r>
      <w:r w:rsidR="00CE65E0">
        <w:t>Đái máu, đau đầu</w:t>
      </w:r>
      <w:r w:rsidR="000245D8">
        <w:t>, đau bụng</w:t>
      </w:r>
    </w:p>
    <w:p w14:paraId="326119AC" w14:textId="2D4F63E2" w:rsidR="00BC1101" w:rsidRPr="00BC1101" w:rsidRDefault="00BC1101" w:rsidP="00840116">
      <w:pPr>
        <w:rPr>
          <w:b/>
          <w:bCs/>
        </w:rPr>
      </w:pPr>
      <w:r w:rsidRPr="00BC1101">
        <w:rPr>
          <w:b/>
          <w:bCs/>
        </w:rPr>
        <w:t>4. Tóm tắt cận lâm sàng</w:t>
      </w:r>
      <w:r w:rsidR="00850808">
        <w:rPr>
          <w:b/>
          <w:bCs/>
        </w:rPr>
        <w:t xml:space="preserve"> hẹp hở van hai lá</w:t>
      </w:r>
    </w:p>
    <w:p w14:paraId="31FA199A" w14:textId="4003B075" w:rsidR="00BC1101" w:rsidRDefault="00BC1101" w:rsidP="00840116">
      <w:r>
        <w:t>- Điện tâm đồ: Nhịp, trục, tần số tim, P phế</w:t>
      </w:r>
      <w:r w:rsidR="00A82708">
        <w:t>, tăng gánh thất, tăng gánh nhĩ</w:t>
      </w:r>
    </w:p>
    <w:p w14:paraId="50E2DDA5" w14:textId="5CDB2701" w:rsidR="00A82708" w:rsidRDefault="00A82708" w:rsidP="00840116">
      <w:r>
        <w:t>- Xquang: Bóng tim, bờ tim trái 4 cung</w:t>
      </w:r>
    </w:p>
    <w:p w14:paraId="6A5910D6" w14:textId="0D4C0882" w:rsidR="00BC1101" w:rsidRDefault="00BC1101" w:rsidP="00840116">
      <w:r>
        <w:t>- Siêu âm doppler tim:</w:t>
      </w:r>
      <w:r w:rsidR="00C66E6C">
        <w:t xml:space="preserve"> </w:t>
      </w:r>
      <w:r w:rsidR="00A2571D">
        <w:t>Di động van hai lá, c</w:t>
      </w:r>
      <w:r w:rsidR="00C66E6C">
        <w:t>hênh áp qua van tối đa/trung bình</w:t>
      </w:r>
      <w:r w:rsidR="00303C05">
        <w:t>, dốc</w:t>
      </w:r>
      <w:r w:rsidR="00151E97">
        <w:t xml:space="preserve"> tâm trương</w:t>
      </w:r>
      <w:r w:rsidR="00303C05">
        <w:t xml:space="preserve"> E</w:t>
      </w:r>
      <w:r w:rsidR="008D5E4B">
        <w:t>F</w:t>
      </w:r>
      <w:r w:rsidR="00AB3DCB">
        <w:t xml:space="preserve">, </w:t>
      </w:r>
      <w:r w:rsidR="009F2A8F">
        <w:t xml:space="preserve">đường kính nhĩ trái, áp lực động mạch phổi tâm thu, </w:t>
      </w:r>
      <w:r w:rsidR="00AB3DCB">
        <w:t>TAPSE,</w:t>
      </w:r>
      <w:r w:rsidR="00611521">
        <w:t xml:space="preserve"> hình thái van</w:t>
      </w:r>
      <w:r w:rsidR="00850808">
        <w:t>, hình ảnh dòng máu phụt ngược từ thất trái về nhĩ trái thì tâm trương</w:t>
      </w:r>
      <w:r w:rsidR="0095697F">
        <w:t>, phân số tống máu EF</w:t>
      </w:r>
    </w:p>
    <w:p w14:paraId="4ED9B871" w14:textId="1377A423" w:rsidR="008C30D3" w:rsidRPr="00894F4A" w:rsidRDefault="008C30D3" w:rsidP="00840116">
      <w:r>
        <w:t>- Công thức máu: PT, INR</w:t>
      </w:r>
    </w:p>
    <w:p w14:paraId="69C8AB51" w14:textId="4F4C3244" w:rsidR="005C13C5" w:rsidRDefault="00FE4E58" w:rsidP="00840116">
      <w:pPr>
        <w:rPr>
          <w:b/>
          <w:bCs/>
        </w:rPr>
      </w:pPr>
      <w:r>
        <w:rPr>
          <w:b/>
          <w:bCs/>
        </w:rPr>
        <w:t xml:space="preserve">4. </w:t>
      </w:r>
      <w:r w:rsidR="005C13C5" w:rsidRPr="00CF2EA0">
        <w:rPr>
          <w:b/>
          <w:bCs/>
        </w:rPr>
        <w:t>Tiêu chuẩn chẩn đoán</w:t>
      </w:r>
      <w:r w:rsidR="008C4997">
        <w:rPr>
          <w:b/>
          <w:bCs/>
        </w:rPr>
        <w:t xml:space="preserve"> hẹp van hai lá</w:t>
      </w:r>
    </w:p>
    <w:p w14:paraId="30A49B58" w14:textId="2B1C7A5B" w:rsidR="00B36E41" w:rsidRDefault="007C3DE1" w:rsidP="00840116">
      <w:r>
        <w:t>- Tam chứng tại mỏm tim trong đó rung tâm trương là quan trọng nhất</w:t>
      </w:r>
    </w:p>
    <w:p w14:paraId="1A0C8CFC" w14:textId="77777777" w:rsidR="008C4997" w:rsidRDefault="00C16D56" w:rsidP="00840116">
      <w:r>
        <w:t xml:space="preserve">- </w:t>
      </w:r>
      <w:r w:rsidR="008C4997">
        <w:t>Cận lâm sàng:</w:t>
      </w:r>
    </w:p>
    <w:p w14:paraId="7E8ED1F7" w14:textId="465AB2C6" w:rsidR="00A2571D" w:rsidRDefault="008C4997" w:rsidP="00840116">
      <w:r>
        <w:t>+ Van hai lá dày, di động song song (cùng chiều)</w:t>
      </w:r>
    </w:p>
    <w:p w14:paraId="20893457" w14:textId="63C78A2C" w:rsidR="008C4997" w:rsidRDefault="008C4997" w:rsidP="00840116">
      <w:r>
        <w:t>+ Diện tích lỗ van hai lá bị giảm</w:t>
      </w:r>
    </w:p>
    <w:p w14:paraId="35857AA3" w14:textId="512A843D" w:rsidR="008C4997" w:rsidRDefault="008C4997" w:rsidP="00840116">
      <w:r>
        <w:t>+ Sự chênh áp lực nhĩ trái – thất trái tăng cao</w:t>
      </w:r>
    </w:p>
    <w:p w14:paraId="672000AF" w14:textId="4D50EDD8" w:rsidR="008C4997" w:rsidRDefault="008C4997" w:rsidP="00840116">
      <w:pPr>
        <w:rPr>
          <w:b/>
          <w:bCs/>
        </w:rPr>
      </w:pPr>
      <w:r>
        <w:rPr>
          <w:b/>
          <w:bCs/>
        </w:rPr>
        <w:t>5</w:t>
      </w:r>
      <w:r w:rsidRPr="008C4997">
        <w:rPr>
          <w:b/>
          <w:bCs/>
        </w:rPr>
        <w:t>. Tiêu chuẩn chẩn đoán hở van hai lá</w:t>
      </w:r>
    </w:p>
    <w:p w14:paraId="34C148D8" w14:textId="24282351" w:rsidR="008C4997" w:rsidRDefault="002D7259" w:rsidP="00840116">
      <w:r>
        <w:t>- Tiếng thổi tâm thu ở ổ van hai lá.</w:t>
      </w:r>
    </w:p>
    <w:p w14:paraId="1EA467A0" w14:textId="1623DF22" w:rsidR="002D7259" w:rsidRPr="008C4997" w:rsidRDefault="002D7259" w:rsidP="00840116">
      <w:r>
        <w:t>- Siêu âm Doppler tim có hình ảnh dòng máu phụt nguwcoj từ thất trái về nhĩ trái ở thì tâm thu</w:t>
      </w:r>
    </w:p>
    <w:p w14:paraId="2F35501E" w14:textId="0280F943" w:rsidR="008C4997" w:rsidRDefault="008C4997" w:rsidP="00840116">
      <w:pPr>
        <w:rPr>
          <w:b/>
          <w:bCs/>
        </w:rPr>
      </w:pPr>
      <w:r w:rsidRPr="008C4997">
        <w:rPr>
          <w:b/>
          <w:bCs/>
        </w:rPr>
        <w:t>6. Chẩn đoán mức độ hẹp van hai lá</w:t>
      </w:r>
    </w:p>
    <w:p w14:paraId="28E7233B" w14:textId="2E62E4B4" w:rsidR="008C4997" w:rsidRDefault="008C4997" w:rsidP="00840116">
      <w:r>
        <w:t>- Lâm sàng có hội chứng gắng sức rõ nghĩ đến hẹp khít</w:t>
      </w:r>
      <w:r w:rsidR="00927C8A">
        <w:t xml:space="preserve"> trở lên</w:t>
      </w:r>
    </w:p>
    <w:p w14:paraId="04A5D0CA" w14:textId="5A8689AA" w:rsidR="008C4997" w:rsidRDefault="008C4997" w:rsidP="00840116">
      <w:r>
        <w:t>- Siêu âm tim:</w:t>
      </w:r>
    </w:p>
    <w:p w14:paraId="765C15E5" w14:textId="2C38F4BC" w:rsidR="008C4997" w:rsidRDefault="008C4997" w:rsidP="00840116">
      <w:r>
        <w:t>+ Dốc tâm trương EF &lt; 15mm/giây</w:t>
      </w:r>
      <w:r w:rsidR="00292D22">
        <w:t>. Ít làm trên lâm sàng.</w:t>
      </w:r>
    </w:p>
    <w:p w14:paraId="71AFA7DC" w14:textId="0244942D" w:rsidR="008C4997" w:rsidRDefault="008C4997" w:rsidP="00840116">
      <w:r>
        <w:t>+ Diện tích van hai lá &lt;1.5cm</w:t>
      </w:r>
      <w:r>
        <w:rPr>
          <w:vertAlign w:val="superscript"/>
        </w:rPr>
        <w:t>2</w:t>
      </w:r>
    </w:p>
    <w:p w14:paraId="1BF537D9" w14:textId="1253763A" w:rsidR="008C4997" w:rsidRDefault="008C4997" w:rsidP="00840116">
      <w:r>
        <w:t>+ Độ lệch áp trung bình giữa nhĩ trái – thất trái &gt;= 5mmHg.</w:t>
      </w:r>
    </w:p>
    <w:p w14:paraId="26EB4000" w14:textId="76CE279F" w:rsidR="008C4997" w:rsidRDefault="000B1117" w:rsidP="00840116">
      <w:r>
        <w:t>+ Xquang bờ trái 4 cung</w:t>
      </w:r>
    </w:p>
    <w:p w14:paraId="5DD301CF" w14:textId="7D1776F7" w:rsidR="000B1117" w:rsidRDefault="000B1117" w:rsidP="00840116">
      <w:r>
        <w:t>+ Điện tim trúc phải, dày thất phải</w:t>
      </w:r>
    </w:p>
    <w:p w14:paraId="083BDF8A" w14:textId="5C13159F" w:rsidR="00B25E6B" w:rsidRDefault="00B25E6B" w:rsidP="00840116">
      <w:r>
        <w:t>+ Phân độ dựa trên siêu âm tim của hội tim mạch Hoa Kỳ 2006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8"/>
      </w:tblGrid>
      <w:tr w:rsidR="00927C8A" w14:paraId="22E838E8" w14:textId="77777777" w:rsidTr="00927C8A">
        <w:tc>
          <w:tcPr>
            <w:tcW w:w="1127" w:type="dxa"/>
          </w:tcPr>
          <w:p w14:paraId="4A9CCA35" w14:textId="514F5E94" w:rsidR="00927C8A" w:rsidRDefault="00927C8A" w:rsidP="00840116">
            <w:r>
              <w:t>Thông số</w:t>
            </w:r>
          </w:p>
        </w:tc>
        <w:tc>
          <w:tcPr>
            <w:tcW w:w="1127" w:type="dxa"/>
          </w:tcPr>
          <w:p w14:paraId="7C063183" w14:textId="4CDD514C" w:rsidR="00927C8A" w:rsidRDefault="00927C8A" w:rsidP="00840116">
            <w:r>
              <w:t>Hẹp vừa</w:t>
            </w:r>
          </w:p>
        </w:tc>
        <w:tc>
          <w:tcPr>
            <w:tcW w:w="1127" w:type="dxa"/>
          </w:tcPr>
          <w:p w14:paraId="14A65BC3" w14:textId="67D9059D" w:rsidR="00927C8A" w:rsidRDefault="00927C8A" w:rsidP="00840116">
            <w:r>
              <w:t>Hẹp khít</w:t>
            </w:r>
          </w:p>
        </w:tc>
        <w:tc>
          <w:tcPr>
            <w:tcW w:w="1128" w:type="dxa"/>
          </w:tcPr>
          <w:p w14:paraId="4D1B1457" w14:textId="0093C4FC" w:rsidR="00927C8A" w:rsidRDefault="00927C8A" w:rsidP="00840116">
            <w:r>
              <w:t>Hẹp rất khít</w:t>
            </w:r>
          </w:p>
        </w:tc>
      </w:tr>
      <w:tr w:rsidR="00927C8A" w14:paraId="51CF16BE" w14:textId="77777777" w:rsidTr="00927C8A">
        <w:tc>
          <w:tcPr>
            <w:tcW w:w="1127" w:type="dxa"/>
          </w:tcPr>
          <w:p w14:paraId="41DBD3F4" w14:textId="7EE2E77E" w:rsidR="00927C8A" w:rsidRPr="00A31D84" w:rsidRDefault="00A31D84" w:rsidP="00840116">
            <w:r>
              <w:t>Diện tích lỗ van hai lá (cm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27" w:type="dxa"/>
          </w:tcPr>
          <w:p w14:paraId="295F0FE8" w14:textId="621F2740" w:rsidR="00927C8A" w:rsidRDefault="00A31D84" w:rsidP="00840116">
            <w:r>
              <w:t>&gt;1,5</w:t>
            </w:r>
          </w:p>
        </w:tc>
        <w:tc>
          <w:tcPr>
            <w:tcW w:w="1127" w:type="dxa"/>
          </w:tcPr>
          <w:p w14:paraId="3EF21012" w14:textId="2F4D3116" w:rsidR="00927C8A" w:rsidRDefault="00A31D84" w:rsidP="00840116">
            <w:r>
              <w:t>1.5-1.</w:t>
            </w:r>
          </w:p>
        </w:tc>
        <w:tc>
          <w:tcPr>
            <w:tcW w:w="1128" w:type="dxa"/>
          </w:tcPr>
          <w:p w14:paraId="675F65BE" w14:textId="6D6AA51D" w:rsidR="00927C8A" w:rsidRDefault="00A31D84" w:rsidP="00840116">
            <w:r>
              <w:t>&lt;1.0</w:t>
            </w:r>
          </w:p>
        </w:tc>
      </w:tr>
      <w:tr w:rsidR="00927C8A" w14:paraId="22B8B11A" w14:textId="77777777" w:rsidTr="00927C8A">
        <w:tc>
          <w:tcPr>
            <w:tcW w:w="1127" w:type="dxa"/>
          </w:tcPr>
          <w:p w14:paraId="10A8665F" w14:textId="6F516F01" w:rsidR="00927C8A" w:rsidRDefault="00A31D84" w:rsidP="00840116">
            <w:r>
              <w:t>Chênh áp trung bình qua van hai lá (mmHg)</w:t>
            </w:r>
          </w:p>
        </w:tc>
        <w:tc>
          <w:tcPr>
            <w:tcW w:w="1127" w:type="dxa"/>
          </w:tcPr>
          <w:p w14:paraId="276BFAD8" w14:textId="057EA4FC" w:rsidR="00927C8A" w:rsidRDefault="00A31D84" w:rsidP="00840116">
            <w:r>
              <w:t>&lt;5</w:t>
            </w:r>
          </w:p>
        </w:tc>
        <w:tc>
          <w:tcPr>
            <w:tcW w:w="1127" w:type="dxa"/>
          </w:tcPr>
          <w:p w14:paraId="7482EA03" w14:textId="649B5EB2" w:rsidR="00927C8A" w:rsidRDefault="00A31D84" w:rsidP="00840116">
            <w:r>
              <w:t>5-10</w:t>
            </w:r>
          </w:p>
        </w:tc>
        <w:tc>
          <w:tcPr>
            <w:tcW w:w="1128" w:type="dxa"/>
          </w:tcPr>
          <w:p w14:paraId="5D58621C" w14:textId="53C29125" w:rsidR="00927C8A" w:rsidRDefault="00A31D84" w:rsidP="00840116">
            <w:r>
              <w:t>&gt;10</w:t>
            </w:r>
          </w:p>
        </w:tc>
      </w:tr>
      <w:tr w:rsidR="00927C8A" w14:paraId="61551E69" w14:textId="77777777" w:rsidTr="00927C8A">
        <w:tc>
          <w:tcPr>
            <w:tcW w:w="1127" w:type="dxa"/>
          </w:tcPr>
          <w:p w14:paraId="7E4ADDBD" w14:textId="26975A17" w:rsidR="00927C8A" w:rsidRDefault="00A31D84" w:rsidP="00840116">
            <w:r>
              <w:t>Áp lực động mạch phổi tâm thu (mmHg)</w:t>
            </w:r>
          </w:p>
        </w:tc>
        <w:tc>
          <w:tcPr>
            <w:tcW w:w="1127" w:type="dxa"/>
          </w:tcPr>
          <w:p w14:paraId="19298649" w14:textId="4F498036" w:rsidR="00927C8A" w:rsidRDefault="00A31D84" w:rsidP="00840116">
            <w:r>
              <w:t>&lt;30</w:t>
            </w:r>
          </w:p>
        </w:tc>
        <w:tc>
          <w:tcPr>
            <w:tcW w:w="1127" w:type="dxa"/>
          </w:tcPr>
          <w:p w14:paraId="69116447" w14:textId="75C23FC7" w:rsidR="00927C8A" w:rsidRDefault="00A31D84" w:rsidP="00840116">
            <w:r>
              <w:t>30-50</w:t>
            </w:r>
          </w:p>
        </w:tc>
        <w:tc>
          <w:tcPr>
            <w:tcW w:w="1128" w:type="dxa"/>
          </w:tcPr>
          <w:p w14:paraId="5B40D5C0" w14:textId="1F77B6C0" w:rsidR="00927C8A" w:rsidRDefault="00A31D84" w:rsidP="00840116">
            <w:r>
              <w:t>&gt;50</w:t>
            </w:r>
          </w:p>
        </w:tc>
      </w:tr>
    </w:tbl>
    <w:p w14:paraId="63315F15" w14:textId="0635ACFC" w:rsidR="00B25E6B" w:rsidRPr="003A235A" w:rsidRDefault="00C66A7F" w:rsidP="00840116">
      <w:pPr>
        <w:rPr>
          <w:b/>
          <w:bCs/>
        </w:rPr>
      </w:pPr>
      <w:r w:rsidRPr="003A235A">
        <w:rPr>
          <w:b/>
          <w:bCs/>
        </w:rPr>
        <w:t>7. Chẩn đoán mức độ hở van hai lá</w:t>
      </w:r>
    </w:p>
    <w:p w14:paraId="5439E0AA" w14:textId="147CF535" w:rsidR="00C66A7F" w:rsidRDefault="00C66A7F" w:rsidP="00840116">
      <w:r>
        <w:t>- Lâm sàng dựa vào cường độ tiếng thổi</w:t>
      </w:r>
    </w:p>
    <w:p w14:paraId="18D7AC53" w14:textId="0B43E36F" w:rsidR="00C66A7F" w:rsidRPr="008C4997" w:rsidRDefault="00C66A7F" w:rsidP="00840116">
      <w:r>
        <w:t>- Mức độ trên siêu âm doppler màu tim</w:t>
      </w:r>
    </w:p>
    <w:p w14:paraId="6ECC187C" w14:textId="72BE4016" w:rsidR="00902F0A" w:rsidRDefault="006C3A26" w:rsidP="00840116">
      <w:pPr>
        <w:rPr>
          <w:b/>
          <w:bCs/>
        </w:rPr>
      </w:pPr>
      <w:r>
        <w:rPr>
          <w:b/>
          <w:bCs/>
        </w:rPr>
        <w:t>8</w:t>
      </w:r>
      <w:r w:rsidR="00902F0A">
        <w:rPr>
          <w:b/>
          <w:bCs/>
        </w:rPr>
        <w:t>. Các biến chứng hẹp hở van hai lá</w:t>
      </w:r>
    </w:p>
    <w:p w14:paraId="2DF8457E" w14:textId="07AD8382" w:rsidR="007C3DE1" w:rsidRDefault="006C3A26" w:rsidP="00840116">
      <w:pPr>
        <w:rPr>
          <w:b/>
          <w:bCs/>
        </w:rPr>
      </w:pPr>
      <w:r>
        <w:rPr>
          <w:b/>
          <w:bCs/>
        </w:rPr>
        <w:t>9</w:t>
      </w:r>
      <w:r w:rsidR="007C3DE1" w:rsidRPr="007C3DE1">
        <w:rPr>
          <w:b/>
          <w:bCs/>
        </w:rPr>
        <w:t>. Trường hợp nào hẹp van hai lá không có rung tâm trương?</w:t>
      </w:r>
    </w:p>
    <w:p w14:paraId="3AA3F404" w14:textId="19016EB0" w:rsidR="000B447C" w:rsidRPr="007C3DE1" w:rsidRDefault="006C3A26" w:rsidP="00840116">
      <w:pPr>
        <w:rPr>
          <w:b/>
          <w:bCs/>
        </w:rPr>
      </w:pPr>
      <w:r>
        <w:rPr>
          <w:b/>
          <w:bCs/>
        </w:rPr>
        <w:t>10</w:t>
      </w:r>
      <w:r w:rsidR="000B447C">
        <w:rPr>
          <w:b/>
          <w:bCs/>
        </w:rPr>
        <w:t>. Trường hợp nào hở van hai lá không có tiếng thổi tâm thu?</w:t>
      </w:r>
    </w:p>
    <w:p w14:paraId="1ECEC7DE" w14:textId="0A169AEC" w:rsidR="00A44D8F" w:rsidRDefault="006C3A26" w:rsidP="00840116">
      <w:pPr>
        <w:rPr>
          <w:b/>
          <w:bCs/>
        </w:rPr>
      </w:pPr>
      <w:r>
        <w:rPr>
          <w:b/>
          <w:bCs/>
        </w:rPr>
        <w:t>11</w:t>
      </w:r>
      <w:r w:rsidR="00A44D8F">
        <w:rPr>
          <w:b/>
          <w:bCs/>
        </w:rPr>
        <w:t>. Điều trị cụ thể</w:t>
      </w:r>
    </w:p>
    <w:p w14:paraId="21A32345" w14:textId="144BFE20" w:rsidR="000A3E42" w:rsidRDefault="004C75EE" w:rsidP="00840116">
      <w:r>
        <w:t>Chẩn đoán điều trị theo chẩn đoán</w:t>
      </w:r>
    </w:p>
    <w:p w14:paraId="4260CC25" w14:textId="3FEF0DCD" w:rsidR="00142949" w:rsidRPr="00D23B19" w:rsidRDefault="00142949" w:rsidP="00840116">
      <w:pPr>
        <w:rPr>
          <w:b/>
          <w:bCs/>
        </w:rPr>
      </w:pPr>
      <w:r w:rsidRPr="00D23B19">
        <w:rPr>
          <w:b/>
          <w:bCs/>
        </w:rPr>
        <w:t>12. Chỉ định điều trị hẹp hở van hai lá</w:t>
      </w:r>
      <w:r w:rsidR="00A27862" w:rsidRPr="00D23B19">
        <w:rPr>
          <w:b/>
          <w:bCs/>
        </w:rPr>
        <w:t xml:space="preserve"> (chỉ định, chống chỉ định)</w:t>
      </w:r>
    </w:p>
    <w:p w14:paraId="41BFB561" w14:textId="54ADF01B" w:rsidR="00142949" w:rsidRDefault="00142949" w:rsidP="00840116">
      <w:r>
        <w:t>- Nội khoa duy trì</w:t>
      </w:r>
    </w:p>
    <w:p w14:paraId="2FE11D84" w14:textId="569080A8" w:rsidR="00142949" w:rsidRDefault="00142949" w:rsidP="00840116">
      <w:r>
        <w:t>- Nong van</w:t>
      </w:r>
    </w:p>
    <w:p w14:paraId="00A484DA" w14:textId="1ED5200E" w:rsidR="00142949" w:rsidRDefault="00142949" w:rsidP="00840116">
      <w:r>
        <w:t>- Thay van (cơ học, sinh học)</w:t>
      </w:r>
    </w:p>
    <w:p w14:paraId="713B8EA7" w14:textId="34B82A05" w:rsidR="00913324" w:rsidRPr="00913324" w:rsidRDefault="00913324" w:rsidP="00840116">
      <w:pPr>
        <w:rPr>
          <w:b/>
          <w:bCs/>
        </w:rPr>
      </w:pPr>
      <w:r w:rsidRPr="00913324">
        <w:rPr>
          <w:b/>
          <w:bCs/>
        </w:rPr>
        <w:lastRenderedPageBreak/>
        <w:t>13. Điều trị rung nhĩ (WIP)</w:t>
      </w:r>
    </w:p>
    <w:sectPr w:rsidR="00913324" w:rsidRPr="00913324" w:rsidSect="004861E2">
      <w:headerReference w:type="default" r:id="rId10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6944B" w14:textId="77777777" w:rsidR="00CE2E80" w:rsidRDefault="00CE2E80" w:rsidP="002D526E">
      <w:pPr>
        <w:spacing w:line="240" w:lineRule="auto"/>
      </w:pPr>
      <w:r>
        <w:separator/>
      </w:r>
    </w:p>
  </w:endnote>
  <w:endnote w:type="continuationSeparator" w:id="0">
    <w:p w14:paraId="5C1FB1C7" w14:textId="77777777" w:rsidR="00CE2E80" w:rsidRDefault="00CE2E80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C0EB" w14:textId="77777777" w:rsidR="00CE2E80" w:rsidRDefault="00CE2E80" w:rsidP="002D526E">
      <w:pPr>
        <w:spacing w:line="240" w:lineRule="auto"/>
      </w:pPr>
      <w:r>
        <w:separator/>
      </w:r>
    </w:p>
  </w:footnote>
  <w:footnote w:type="continuationSeparator" w:id="0">
    <w:p w14:paraId="08B5349D" w14:textId="77777777" w:rsidR="00CE2E80" w:rsidRDefault="00CE2E80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0F572769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0B394EE6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0" b="0"/>
          <wp:wrapThrough wrapText="bothSides">
            <wp:wrapPolygon edited="0">
              <wp:start x="0" y="0"/>
              <wp:lineTo x="0" y="21340"/>
              <wp:lineTo x="21340" y="21340"/>
              <wp:lineTo x="21340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14B4">
      <w:rPr>
        <w:rFonts w:cs="Times New Roman"/>
        <w:szCs w:val="22"/>
      </w:rPr>
      <w:t>Tip and Trick</w:t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4D1B3696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1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9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12"/>
  </w:num>
  <w:num w:numId="10">
    <w:abstractNumId w:val="7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245D8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801CA"/>
    <w:rsid w:val="000802E3"/>
    <w:rsid w:val="00097903"/>
    <w:rsid w:val="000A26F8"/>
    <w:rsid w:val="000A2CC4"/>
    <w:rsid w:val="000A3C3F"/>
    <w:rsid w:val="000A3E42"/>
    <w:rsid w:val="000A47FF"/>
    <w:rsid w:val="000A6D13"/>
    <w:rsid w:val="000B01D6"/>
    <w:rsid w:val="000B1117"/>
    <w:rsid w:val="000B447C"/>
    <w:rsid w:val="000B48A2"/>
    <w:rsid w:val="000B493F"/>
    <w:rsid w:val="000B57E3"/>
    <w:rsid w:val="000C3A9F"/>
    <w:rsid w:val="000C4049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057C"/>
    <w:rsid w:val="00111BDB"/>
    <w:rsid w:val="0011562B"/>
    <w:rsid w:val="001262A6"/>
    <w:rsid w:val="00135EBA"/>
    <w:rsid w:val="00142949"/>
    <w:rsid w:val="001441A5"/>
    <w:rsid w:val="0014584D"/>
    <w:rsid w:val="00151E97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22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2D7259"/>
    <w:rsid w:val="0030176E"/>
    <w:rsid w:val="00303C05"/>
    <w:rsid w:val="003044E7"/>
    <w:rsid w:val="003051F9"/>
    <w:rsid w:val="003100C4"/>
    <w:rsid w:val="003138BA"/>
    <w:rsid w:val="00317F32"/>
    <w:rsid w:val="003205AA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235A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6CD8"/>
    <w:rsid w:val="004079AA"/>
    <w:rsid w:val="00420F5C"/>
    <w:rsid w:val="00422453"/>
    <w:rsid w:val="00441AC6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5EE"/>
    <w:rsid w:val="004C7D32"/>
    <w:rsid w:val="004F0FD0"/>
    <w:rsid w:val="004F57E2"/>
    <w:rsid w:val="0050541B"/>
    <w:rsid w:val="00506BEE"/>
    <w:rsid w:val="005109D4"/>
    <w:rsid w:val="00517F84"/>
    <w:rsid w:val="00524378"/>
    <w:rsid w:val="0053557F"/>
    <w:rsid w:val="00540583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3752"/>
    <w:rsid w:val="00592105"/>
    <w:rsid w:val="0059720C"/>
    <w:rsid w:val="005A3FA6"/>
    <w:rsid w:val="005C13C5"/>
    <w:rsid w:val="005C41BC"/>
    <w:rsid w:val="005D10C0"/>
    <w:rsid w:val="005D408B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11521"/>
    <w:rsid w:val="00626725"/>
    <w:rsid w:val="00626C35"/>
    <w:rsid w:val="00633A84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3A26"/>
    <w:rsid w:val="006C5696"/>
    <w:rsid w:val="006C569A"/>
    <w:rsid w:val="006C600A"/>
    <w:rsid w:val="006C6AB1"/>
    <w:rsid w:val="006C7E55"/>
    <w:rsid w:val="006D1FFD"/>
    <w:rsid w:val="006E3E65"/>
    <w:rsid w:val="006E666B"/>
    <w:rsid w:val="006F56A2"/>
    <w:rsid w:val="00700611"/>
    <w:rsid w:val="007023E6"/>
    <w:rsid w:val="0070304A"/>
    <w:rsid w:val="00703F00"/>
    <w:rsid w:val="007052C1"/>
    <w:rsid w:val="007055F4"/>
    <w:rsid w:val="00710F7E"/>
    <w:rsid w:val="00713FA5"/>
    <w:rsid w:val="00716837"/>
    <w:rsid w:val="00732863"/>
    <w:rsid w:val="00733352"/>
    <w:rsid w:val="00741D41"/>
    <w:rsid w:val="00746BA0"/>
    <w:rsid w:val="0075098E"/>
    <w:rsid w:val="00752E88"/>
    <w:rsid w:val="0075328B"/>
    <w:rsid w:val="007545A3"/>
    <w:rsid w:val="007610EC"/>
    <w:rsid w:val="00763C91"/>
    <w:rsid w:val="007659C8"/>
    <w:rsid w:val="007706B6"/>
    <w:rsid w:val="00777230"/>
    <w:rsid w:val="00795FFB"/>
    <w:rsid w:val="00797A5B"/>
    <w:rsid w:val="007B19C2"/>
    <w:rsid w:val="007B2F6C"/>
    <w:rsid w:val="007C0228"/>
    <w:rsid w:val="007C2493"/>
    <w:rsid w:val="007C3DE1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116"/>
    <w:rsid w:val="00840E8F"/>
    <w:rsid w:val="008411D6"/>
    <w:rsid w:val="00847501"/>
    <w:rsid w:val="00850808"/>
    <w:rsid w:val="00851E69"/>
    <w:rsid w:val="00861013"/>
    <w:rsid w:val="00867A07"/>
    <w:rsid w:val="008728FF"/>
    <w:rsid w:val="00873C78"/>
    <w:rsid w:val="00877300"/>
    <w:rsid w:val="00894F4A"/>
    <w:rsid w:val="008A0672"/>
    <w:rsid w:val="008A09BA"/>
    <w:rsid w:val="008B7AC7"/>
    <w:rsid w:val="008C30D3"/>
    <w:rsid w:val="008C4997"/>
    <w:rsid w:val="008D23EF"/>
    <w:rsid w:val="008D42C1"/>
    <w:rsid w:val="008D5E4B"/>
    <w:rsid w:val="008D76B9"/>
    <w:rsid w:val="008F1943"/>
    <w:rsid w:val="008F7763"/>
    <w:rsid w:val="00902F0A"/>
    <w:rsid w:val="009035FC"/>
    <w:rsid w:val="00910CB2"/>
    <w:rsid w:val="00912AC3"/>
    <w:rsid w:val="00913324"/>
    <w:rsid w:val="00923318"/>
    <w:rsid w:val="00924483"/>
    <w:rsid w:val="00927C8A"/>
    <w:rsid w:val="009366EE"/>
    <w:rsid w:val="00937579"/>
    <w:rsid w:val="009460E6"/>
    <w:rsid w:val="0095697F"/>
    <w:rsid w:val="00960513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5941"/>
    <w:rsid w:val="009D79F3"/>
    <w:rsid w:val="009E22AA"/>
    <w:rsid w:val="009E6608"/>
    <w:rsid w:val="009F2A8F"/>
    <w:rsid w:val="00A00BC3"/>
    <w:rsid w:val="00A0547E"/>
    <w:rsid w:val="00A129D0"/>
    <w:rsid w:val="00A12D2C"/>
    <w:rsid w:val="00A1725F"/>
    <w:rsid w:val="00A2390F"/>
    <w:rsid w:val="00A2571D"/>
    <w:rsid w:val="00A27862"/>
    <w:rsid w:val="00A31D84"/>
    <w:rsid w:val="00A356E3"/>
    <w:rsid w:val="00A3689B"/>
    <w:rsid w:val="00A36F81"/>
    <w:rsid w:val="00A44D8F"/>
    <w:rsid w:val="00A51016"/>
    <w:rsid w:val="00A548F0"/>
    <w:rsid w:val="00A77DA3"/>
    <w:rsid w:val="00A82708"/>
    <w:rsid w:val="00A85701"/>
    <w:rsid w:val="00A93E17"/>
    <w:rsid w:val="00A9666B"/>
    <w:rsid w:val="00AA2B90"/>
    <w:rsid w:val="00AA2F1B"/>
    <w:rsid w:val="00AB0518"/>
    <w:rsid w:val="00AB0B79"/>
    <w:rsid w:val="00AB3DCB"/>
    <w:rsid w:val="00AC345F"/>
    <w:rsid w:val="00AE0807"/>
    <w:rsid w:val="00AF731D"/>
    <w:rsid w:val="00B03EEB"/>
    <w:rsid w:val="00B1498D"/>
    <w:rsid w:val="00B25E6B"/>
    <w:rsid w:val="00B303E6"/>
    <w:rsid w:val="00B306D5"/>
    <w:rsid w:val="00B35A43"/>
    <w:rsid w:val="00B3675E"/>
    <w:rsid w:val="00B36D05"/>
    <w:rsid w:val="00B36E41"/>
    <w:rsid w:val="00B43D95"/>
    <w:rsid w:val="00B47781"/>
    <w:rsid w:val="00B572CC"/>
    <w:rsid w:val="00B577F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A305D"/>
    <w:rsid w:val="00BA3335"/>
    <w:rsid w:val="00BB0C35"/>
    <w:rsid w:val="00BB51ED"/>
    <w:rsid w:val="00BC0CE9"/>
    <w:rsid w:val="00BC1101"/>
    <w:rsid w:val="00BD300E"/>
    <w:rsid w:val="00BE302D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16D56"/>
    <w:rsid w:val="00C41685"/>
    <w:rsid w:val="00C4546A"/>
    <w:rsid w:val="00C602E0"/>
    <w:rsid w:val="00C60AFD"/>
    <w:rsid w:val="00C61B6F"/>
    <w:rsid w:val="00C63F31"/>
    <w:rsid w:val="00C66A7F"/>
    <w:rsid w:val="00C66E6C"/>
    <w:rsid w:val="00C729AE"/>
    <w:rsid w:val="00C7522C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2F98"/>
    <w:rsid w:val="00CC5575"/>
    <w:rsid w:val="00CC78A0"/>
    <w:rsid w:val="00CD4BC7"/>
    <w:rsid w:val="00CE2101"/>
    <w:rsid w:val="00CE2E80"/>
    <w:rsid w:val="00CE2E9B"/>
    <w:rsid w:val="00CE3A0E"/>
    <w:rsid w:val="00CE4972"/>
    <w:rsid w:val="00CE4F3B"/>
    <w:rsid w:val="00CE65E0"/>
    <w:rsid w:val="00CE7BD7"/>
    <w:rsid w:val="00CF2EA0"/>
    <w:rsid w:val="00D00D76"/>
    <w:rsid w:val="00D061D2"/>
    <w:rsid w:val="00D126BF"/>
    <w:rsid w:val="00D16EDB"/>
    <w:rsid w:val="00D20684"/>
    <w:rsid w:val="00D22E89"/>
    <w:rsid w:val="00D23B1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5AB4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3DEA"/>
    <w:rsid w:val="00E66027"/>
    <w:rsid w:val="00E66666"/>
    <w:rsid w:val="00E70CC8"/>
    <w:rsid w:val="00E72102"/>
    <w:rsid w:val="00E73747"/>
    <w:rsid w:val="00E77264"/>
    <w:rsid w:val="00E86C12"/>
    <w:rsid w:val="00EA15AA"/>
    <w:rsid w:val="00EA1D18"/>
    <w:rsid w:val="00EB335A"/>
    <w:rsid w:val="00EB36DC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AE7"/>
    <w:rsid w:val="00FB76D5"/>
    <w:rsid w:val="00FC2400"/>
    <w:rsid w:val="00FC45D5"/>
    <w:rsid w:val="00FE4E58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326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317</cp:revision>
  <dcterms:created xsi:type="dcterms:W3CDTF">2021-04-18T18:53:00Z</dcterms:created>
  <dcterms:modified xsi:type="dcterms:W3CDTF">2021-05-10T09:14:00Z</dcterms:modified>
</cp:coreProperties>
</file>